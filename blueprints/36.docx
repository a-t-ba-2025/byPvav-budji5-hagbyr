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706D" w14:textId="77777777" w:rsidR="00445DD9" w:rsidRPr="00BB5674" w:rsidRDefault="00445DD9" w:rsidP="00BE4410">
      <w:pPr>
        <w:pStyle w:val="Kontaktinfos"/>
        <w:jc w:val="left"/>
        <w:rPr>
          <w:color w:val="auto"/>
        </w:rPr>
      </w:pPr>
    </w:p>
    <w:p w14:paraId="7005E6A1" w14:textId="77777777" w:rsidR="00445DD9" w:rsidRPr="00BB5674" w:rsidRDefault="00445DD9" w:rsidP="00BF6121">
      <w:pPr>
        <w:rPr>
          <w:color w:val="auto"/>
        </w:rPr>
      </w:pPr>
    </w:p>
    <w:tbl>
      <w:tblPr>
        <w:tblStyle w:val="EinfacheTabelle4"/>
        <w:tblW w:w="10075" w:type="dxa"/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BB5674" w:rsidRPr="00BB5674" w14:paraId="5F5E6177" w14:textId="77777777" w:rsidTr="0062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14:paraId="2D6D90F2" w14:textId="77777777" w:rsidR="00542006" w:rsidRPr="00BB5674" w:rsidRDefault="00000000" w:rsidP="00623873">
            <w:pPr>
              <w:pStyle w:val="Titel"/>
              <w:jc w:val="right"/>
              <w:rPr>
                <w:color w:val="auto"/>
              </w:rPr>
            </w:pPr>
            <w:sdt>
              <w:sdtPr>
                <w:rPr>
                  <w:color w:val="auto"/>
                </w:rPr>
                <w:id w:val="-989938121"/>
                <w:placeholder>
                  <w:docPart w:val="EE52654E2420447BB9328F45D0C0809E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Rechnung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70E36056" w14:textId="77777777" w:rsidTr="0062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14:paraId="42CDEBFF" w14:textId="77777777" w:rsidR="002A2D37" w:rsidRPr="00BB5674" w:rsidRDefault="002A2D37" w:rsidP="00CD21D4">
            <w:pPr>
              <w:rPr>
                <w:color w:val="auto"/>
              </w:rPr>
            </w:pPr>
          </w:p>
        </w:tc>
      </w:tr>
      <w:tr w:rsidR="00BB5674" w:rsidRPr="00BB5674" w14:paraId="118D832E" w14:textId="77777777" w:rsidTr="00623873">
        <w:trPr>
          <w:trHeight w:val="1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14:paraId="5DF3C71D" w14:textId="77777777" w:rsidR="00C72F49" w:rsidRPr="00BB5674" w:rsidRDefault="00000000" w:rsidP="00C72F49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1586065519"/>
                <w:placeholder>
                  <w:docPart w:val="50F4211524A640F499EB873D8ADD05D0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DATUM: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6C2A97BF" w14:textId="2FA33966" w:rsidR="00C72F49" w:rsidRPr="00BB5674" w:rsidRDefault="00000000" w:rsidP="00C72F49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188487412"/>
                <w:placeholder>
                  <w:docPart w:val="CA401827644540DE9931EAA7EDBFEA66"/>
                </w:placeholder>
                <w15:appearance w15:val="hidden"/>
              </w:sdtPr>
              <w:sdtContent>
                <w:proofErr w:type="gramStart"/>
                <w:r w:rsidR="00186F01" w:rsidRPr="00BB5674">
                  <w:rPr>
                    <w:color w:val="auto"/>
                  </w:rPr>
                  <w:t>{{ datum</w:t>
                </w:r>
                <w:proofErr w:type="gramEnd"/>
                <w:r w:rsidR="00186F01" w:rsidRPr="00BB5674">
                  <w:rPr>
                    <w:color w:val="auto"/>
                  </w:rPr>
                  <w:t>1 }}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390C7006" w14:textId="77777777" w:rsidR="00C72F49" w:rsidRPr="00BB5674" w:rsidRDefault="00C72F49" w:rsidP="00C72F49">
            <w:pPr>
              <w:rPr>
                <w:color w:val="auto"/>
              </w:rPr>
            </w:pPr>
          </w:p>
          <w:p w14:paraId="2D3276EA" w14:textId="77777777" w:rsidR="00C72F49" w:rsidRPr="00BB5674" w:rsidRDefault="00000000" w:rsidP="00156A3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1955478738"/>
                <w:placeholder>
                  <w:docPart w:val="A6AB3274544F41358B3D13EBB0671277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RECHNUNG NR.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0408B598" w14:textId="13585451" w:rsidR="00C72F49" w:rsidRPr="00BB5674" w:rsidRDefault="00000000" w:rsidP="00C72F49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580285944"/>
                <w:placeholder>
                  <w:docPart w:val="1428059587B64BFF8A9C600AAA3CCFC0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071155269"/>
                    <w:placeholder>
                      <w:docPart w:val="1023B3D696A14443B7DE0168B0B118D4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 xml:space="preserve">{{ </w:t>
                    </w:r>
                    <w:r w:rsidR="000E1451">
                      <w:rPr>
                        <w:color w:val="auto"/>
                      </w:rPr>
                      <w:t>rechnungsnummer</w:t>
                    </w:r>
                    <w:proofErr w:type="gramEnd"/>
                    <w:r w:rsidR="000E1451">
                      <w:rPr>
                        <w:color w:val="auto"/>
                      </w:rPr>
                      <w:t>2</w:t>
                    </w:r>
                    <w:r w:rsidR="00186F01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5D2B3FBD" w14:textId="77777777" w:rsidR="00C72F49" w:rsidRPr="00BB5674" w:rsidRDefault="00C72F49" w:rsidP="00C72F49">
            <w:pPr>
              <w:rPr>
                <w:color w:val="auto"/>
              </w:rPr>
            </w:pPr>
          </w:p>
          <w:p w14:paraId="5F39265A" w14:textId="77777777" w:rsidR="00C25BD7" w:rsidRPr="00BB5674" w:rsidRDefault="00000000" w:rsidP="00C72F49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989092326"/>
                <w:placeholder>
                  <w:docPart w:val="EEC5CDB74EDD4CC8B41021F7336E9F8B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Kunden-ID: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2E812BBB" w14:textId="7D55E62C" w:rsidR="004C213B" w:rsidRPr="00BB5674" w:rsidRDefault="00000000" w:rsidP="00156A3A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081420217"/>
                <w:placeholder>
                  <w:docPart w:val="F690B4745AF94E75B9567FA44CBAF80A"/>
                </w:placeholder>
                <w15:appearance w15:val="hidden"/>
              </w:sdtPr>
              <w:sdtContent>
                <w:r w:rsidR="000E1451" w:rsidRPr="00BB5674">
                  <w:rPr>
                    <w:color w:val="auto"/>
                  </w:rPr>
                  <w:t xml:space="preserve">{{ </w:t>
                </w:r>
                <w:r w:rsidR="0047180E">
                  <w:rPr>
                    <w:color w:val="auto"/>
                  </w:rPr>
                  <w:t>id1</w:t>
                </w:r>
                <w:r w:rsidR="000E1451" w:rsidRPr="00BB5674">
                  <w:rPr>
                    <w:color w:val="auto"/>
                  </w:rPr>
                  <w:t xml:space="preserve"> }}</w:t>
                </w:r>
              </w:sdtContent>
            </w:sdt>
          </w:p>
        </w:tc>
        <w:tc>
          <w:tcPr>
            <w:tcW w:w="630" w:type="dxa"/>
          </w:tcPr>
          <w:p w14:paraId="2C776107" w14:textId="77777777" w:rsidR="004C213B" w:rsidRPr="00BB5674" w:rsidRDefault="00000000" w:rsidP="00CD21D4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447433637"/>
                <w:placeholder>
                  <w:docPart w:val="CE858EE566784C8088CF3C8159142AE6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An: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3150" w:type="dxa"/>
          </w:tcPr>
          <w:p w14:paraId="7AD216F1" w14:textId="41855187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1422995690"/>
                <w:placeholder>
                  <w:docPart w:val="C6E6DA8CDFE743669D8D2BB4E498CEBE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565613764"/>
                    <w:placeholder>
                      <w:docPart w:val="CFF7F6412B0D4AC5AAE79F0ED1C009BF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name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68C70DBD" w14:textId="2D5AA1D4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-1895343064"/>
                <w:placeholder>
                  <w:docPart w:val="5C20BC054A9140A58FFCC7A50D1E9AE2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466246316"/>
                    <w:placeholder>
                      <w:docPart w:val="1B614E9A4028476BB9B88FAD27D9EA6F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firmenname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376704F8" w14:textId="3A12F68F" w:rsidR="002A2D37" w:rsidRPr="00BB5674" w:rsidRDefault="00000000" w:rsidP="00186F01">
            <w:pPr>
              <w:pStyle w:val="RechtsbndigerText"/>
              <w:ind w:left="-2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79727023"/>
                <w:placeholder>
                  <w:docPart w:val="BB103F6085E84E06BCE2AE5BCE39939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966457509"/>
                    <w:placeholder>
                      <w:docPart w:val="2433A1372D0E4F8FB8578712590204F4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strasse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 xml:space="preserve">1 }} </w:t>
                    </w:r>
                    <w:sdt>
                      <w:sdtPr>
                        <w:rPr>
                          <w:color w:val="auto"/>
                        </w:rPr>
                        <w:id w:val="319159344"/>
                        <w:placeholder>
                          <w:docPart w:val="F0F7111BCA88421990A738DD3E3E42D2"/>
                        </w:placeholder>
                        <w15:appearance w15:val="hidden"/>
                      </w:sdtPr>
                      <w:sdtContent>
                        <w:r w:rsidR="00186F01" w:rsidRPr="00BB5674">
                          <w:rPr>
                            <w:color w:val="auto"/>
                          </w:rPr>
                          <w:t>{{ hausnummer1 }}</w:t>
                        </w:r>
                      </w:sdtContent>
                    </w:sdt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06367ADC" w14:textId="688C50AE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-1396111898"/>
                <w:placeholder>
                  <w:docPart w:val="2CDBEB46E3934763978348348FCEF3F8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766066754"/>
                    <w:placeholder>
                      <w:docPart w:val="815675AFDB57418A9D95E914B644A748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plz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 xml:space="preserve">1 }} </w:t>
                    </w:r>
                    <w:sdt>
                      <w:sdtPr>
                        <w:rPr>
                          <w:color w:val="auto"/>
                        </w:rPr>
                        <w:id w:val="542414339"/>
                        <w:placeholder>
                          <w:docPart w:val="8752D974DDB64369A848C56C40FF7C1B"/>
                        </w:placeholder>
                        <w15:appearance w15:val="hidden"/>
                      </w:sdtPr>
                      <w:sdtContent>
                        <w:r w:rsidR="00186F01" w:rsidRPr="00BB5674">
                          <w:rPr>
                            <w:color w:val="auto"/>
                          </w:rPr>
                          <w:t>{{ ort1 }}</w:t>
                        </w:r>
                      </w:sdtContent>
                    </w:sdt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7313F873" w14:textId="57B0856A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877263823"/>
                <w:placeholder>
                  <w:docPart w:val="D1B151036AF94E5AB1E6322FF7635A39"/>
                </w:placeholder>
                <w15:appearance w15:val="hidden"/>
              </w:sdtPr>
              <w:sdtContent>
                <w:proofErr w:type="gramStart"/>
                <w:r w:rsidR="00186F01" w:rsidRPr="00BB5674">
                  <w:rPr>
                    <w:color w:val="auto"/>
                  </w:rPr>
                  <w:t>{{ tel</w:t>
                </w:r>
                <w:proofErr w:type="gramEnd"/>
                <w:r w:rsidR="00186F01" w:rsidRPr="00BB5674">
                  <w:rPr>
                    <w:color w:val="auto"/>
                  </w:rPr>
                  <w:t>2 }}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602F4C43" w14:textId="77777777" w:rsidR="004C213B" w:rsidRPr="00BB5674" w:rsidRDefault="004C213B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E1451" w:rsidRPr="00BB5674" w14:paraId="58E2B29E" w14:textId="77777777" w:rsidTr="0062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14:paraId="7CEE3135" w14:textId="77777777" w:rsidR="002A2D37" w:rsidRPr="00BB5674" w:rsidRDefault="002A2D37" w:rsidP="00CD21D4">
            <w:pPr>
              <w:pStyle w:val="berschrift1"/>
              <w:rPr>
                <w:color w:val="auto"/>
              </w:rPr>
            </w:pPr>
          </w:p>
        </w:tc>
      </w:tr>
    </w:tbl>
    <w:p w14:paraId="0BEB34B0" w14:textId="77777777" w:rsidR="00856EDE" w:rsidRPr="00BB5674" w:rsidRDefault="00856EDE" w:rsidP="00856EDE">
      <w:pPr>
        <w:rPr>
          <w:color w:val="auto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2368"/>
        <w:gridCol w:w="2609"/>
        <w:gridCol w:w="1993"/>
      </w:tblGrid>
      <w:tr w:rsidR="00BB5674" w:rsidRPr="00BB5674" w14:paraId="15175C2D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1CADE4" w:themeColor="accent1"/>
            </w:tcBorders>
            <w:vAlign w:val="center"/>
          </w:tcPr>
          <w:p w14:paraId="5950FCE2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1805734512"/>
                <w:placeholder>
                  <w:docPart w:val="4829B17C49324DBD99BA7271BFCF24F4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Verkäufer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1CADE4" w:themeColor="accent1"/>
            </w:tcBorders>
            <w:vAlign w:val="center"/>
          </w:tcPr>
          <w:p w14:paraId="130245BE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1834185446"/>
                <w:placeholder>
                  <w:docPart w:val="8F96B5DF885B420CBE8363C5E754B528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Auftrag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1CADE4" w:themeColor="accent1"/>
            </w:tcBorders>
            <w:vAlign w:val="center"/>
          </w:tcPr>
          <w:p w14:paraId="593A431E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2116978380"/>
                <w:placeholder>
                  <w:docPart w:val="02FB0B1789004426B2B257EB0163931E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Zahlungsbedingungen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1CADE4" w:themeColor="accent1"/>
            </w:tcBorders>
            <w:vAlign w:val="center"/>
          </w:tcPr>
          <w:p w14:paraId="2B2DBF79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1939129183"/>
                <w:placeholder>
                  <w:docPart w:val="0A13BE8840AF428CBDAEF10E78D620C7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Fälligkeitsdatum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62496223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18" w:space="0" w:color="1CADE4" w:themeColor="accent1"/>
              <w:right w:val="single" w:sz="4" w:space="0" w:color="1CADE4" w:themeColor="accent1"/>
            </w:tcBorders>
            <w:shd w:val="clear" w:color="auto" w:fill="D1EEF9" w:themeFill="accent1" w:themeFillTint="33"/>
            <w:vAlign w:val="center"/>
          </w:tcPr>
          <w:p w14:paraId="3C37EE4F" w14:textId="21C1D46D" w:rsidR="00856EDE" w:rsidRPr="00BB5674" w:rsidRDefault="00000000" w:rsidP="00186F01">
            <w:pPr>
              <w:jc w:val="both"/>
              <w:rPr>
                <w:color w:val="auto"/>
              </w:rPr>
            </w:pPr>
            <w:sdt>
              <w:sdtPr>
                <w:rPr>
                  <w:color w:val="auto"/>
                </w:rPr>
                <w:id w:val="1140768444"/>
                <w:placeholder>
                  <w:docPart w:val="4B9A0A42D55A4C85A9818CC25089B42A"/>
                </w:placeholder>
                <w15:appearance w15:val="hidden"/>
              </w:sdtPr>
              <w:sdtContent>
                <w:proofErr w:type="gramStart"/>
                <w:r w:rsidR="00186F01" w:rsidRPr="00BB5674">
                  <w:rPr>
                    <w:color w:val="auto"/>
                  </w:rPr>
                  <w:t>{{ name</w:t>
                </w:r>
                <w:proofErr w:type="gramEnd"/>
                <w:r w:rsidR="00186F01" w:rsidRPr="00BB5674">
                  <w:rPr>
                    <w:color w:val="auto"/>
                  </w:rPr>
                  <w:t>2 }}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18" w:space="0" w:color="1CADE4" w:themeColor="accent1"/>
              <w:right w:val="single" w:sz="4" w:space="0" w:color="1CADE4" w:themeColor="accent1"/>
            </w:tcBorders>
            <w:shd w:val="clear" w:color="auto" w:fill="D1EEF9" w:themeFill="accent1" w:themeFillTint="33"/>
            <w:vAlign w:val="center"/>
          </w:tcPr>
          <w:p w14:paraId="48BE1CDF" w14:textId="77777777" w:rsidR="00856EDE" w:rsidRPr="00BB5674" w:rsidRDefault="00000000" w:rsidP="00877C0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67930083"/>
                <w:placeholder>
                  <w:docPart w:val="3E3CC6CB205148E5BC9164F4A53D98A5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Verkauf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18" w:space="0" w:color="1CADE4" w:themeColor="accent1"/>
              <w:right w:val="single" w:sz="4" w:space="0" w:color="1CADE4" w:themeColor="accent1"/>
            </w:tcBorders>
            <w:shd w:val="clear" w:color="auto" w:fill="D1EEF9" w:themeFill="accent1" w:themeFillTint="33"/>
            <w:vAlign w:val="center"/>
          </w:tcPr>
          <w:p w14:paraId="40667E7D" w14:textId="77777777" w:rsidR="00856EDE" w:rsidRPr="00BB5674" w:rsidRDefault="00000000" w:rsidP="00877C0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816792014"/>
                <w:placeholder>
                  <w:docPart w:val="0D36236174E94B35A6F6CC367F923F55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Fällig bei Erhalt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18" w:space="0" w:color="1CADE4" w:themeColor="accent1"/>
              <w:right w:val="single" w:sz="4" w:space="0" w:color="1CADE4" w:themeColor="accent1"/>
            </w:tcBorders>
            <w:shd w:val="clear" w:color="auto" w:fill="D1EEF9" w:themeFill="accent1" w:themeFillTint="33"/>
            <w:vAlign w:val="center"/>
          </w:tcPr>
          <w:p w14:paraId="370F5555" w14:textId="6D4A551F" w:rsidR="00856EDE" w:rsidRPr="00BB5674" w:rsidRDefault="00000000" w:rsidP="00877C0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2117487096"/>
                <w:placeholder>
                  <w:docPart w:val="1F5D16DF9269424FB3DB847486B5B9AA"/>
                </w:placeholder>
                <w15:appearance w15:val="hidden"/>
              </w:sdtPr>
              <w:sdtContent>
                <w:proofErr w:type="gramStart"/>
                <w:r w:rsidR="00186F01" w:rsidRPr="00BB5674">
                  <w:rPr>
                    <w:color w:val="auto"/>
                  </w:rPr>
                  <w:t>{{ datum</w:t>
                </w:r>
                <w:proofErr w:type="gramEnd"/>
                <w:r w:rsidR="00186F01" w:rsidRPr="00BB5674">
                  <w:rPr>
                    <w:color w:val="auto"/>
                  </w:rPr>
                  <w:t>2 }}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</w:tbl>
    <w:p w14:paraId="3446C4C3" w14:textId="77777777" w:rsidR="00856EDE" w:rsidRPr="00BB5674" w:rsidRDefault="00856EDE" w:rsidP="00856EDE">
      <w:pPr>
        <w:rPr>
          <w:color w:val="auto"/>
        </w:rPr>
      </w:pPr>
    </w:p>
    <w:tbl>
      <w:tblPr>
        <w:tblStyle w:val="Gitternetztabelle1hell-Akzent2"/>
        <w:tblW w:w="0" w:type="auto"/>
        <w:tblLook w:val="04A0" w:firstRow="1" w:lastRow="0" w:firstColumn="1" w:lastColumn="0" w:noHBand="0" w:noVBand="1"/>
      </w:tblPr>
      <w:tblGrid>
        <w:gridCol w:w="1507"/>
        <w:gridCol w:w="5196"/>
        <w:gridCol w:w="1872"/>
        <w:gridCol w:w="1507"/>
      </w:tblGrid>
      <w:tr w:rsidR="00BB5674" w:rsidRPr="00BB5674" w14:paraId="51850CBB" w14:textId="77777777" w:rsidTr="0062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9F743D6" w14:textId="77777777" w:rsidR="002D2C31" w:rsidRPr="00BB5674" w:rsidRDefault="00000000" w:rsidP="00156A3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530854393"/>
                <w:placeholder>
                  <w:docPart w:val="A8958B50FE5B413EA7132ECC64046527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Mge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5298" w:type="dxa"/>
          </w:tcPr>
          <w:p w14:paraId="3DF217CC" w14:textId="77777777" w:rsidR="002D2C31" w:rsidRPr="00BB5674" w:rsidRDefault="00000000" w:rsidP="002D2C31">
            <w:pPr>
              <w:pStyle w:val="berschrif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2038998146"/>
                <w:placeholder>
                  <w:docPart w:val="FA7CC51D06414D688EB914627AAA72DC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Beschreibung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0B87C9A6" w14:textId="77777777" w:rsidR="002D2C31" w:rsidRPr="00BB5674" w:rsidRDefault="00000000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507863871"/>
                <w:placeholder>
                  <w:docPart w:val="245B7DBED064470BABC59FB327CA9943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Einzelpreis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34FA54A" w14:textId="77777777" w:rsidR="002D2C31" w:rsidRPr="00BB5674" w:rsidRDefault="00000000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317345281"/>
                <w:placeholder>
                  <w:docPart w:val="F5C9C9009E22499E88900BE50A357262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Zeilensumme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2BCDA4F1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8463DB8" w14:textId="768D02EA" w:rsidR="002D2C31" w:rsidRPr="00BB5674" w:rsidRDefault="00000000" w:rsidP="002D2C31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2121438034"/>
                <w:placeholder>
                  <w:docPart w:val="24D230E1D8E84974A490366E5AC6D9C5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641617223"/>
                    <w:placeholder>
                      <w:docPart w:val="71CA95AA5A304500BE3E93AF2F5B2751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anzahl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5298" w:type="dxa"/>
          </w:tcPr>
          <w:p w14:paraId="39BAA93D" w14:textId="7D83146E" w:rsidR="002D2C31" w:rsidRPr="00BB5674" w:rsidRDefault="00000000" w:rsidP="002D2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6013733"/>
                <w:placeholder>
                  <w:docPart w:val="9838147134044AC9A91611BC160D0589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416521682"/>
                    <w:placeholder>
                      <w:docPart w:val="7DC977A8FA784E968420D2C0BEF1F789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ding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8FB6A7E" w14:textId="653151C4" w:rsidR="002D2C31" w:rsidRPr="00BB5674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1037793"/>
                <w:placeholder>
                  <w:docPart w:val="305551F59BD2431695B96511EC7340E0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897265196"/>
                    <w:placeholder>
                      <w:docPart w:val="8CADECDF6E6E4A32A92DC41D25956C05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 xml:space="preserve">{{ </w:t>
                    </w:r>
                    <w:r w:rsidR="000B6249">
                      <w:rPr>
                        <w:color w:val="auto"/>
                      </w:rPr>
                      <w:t>euro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0313BBD" w14:textId="46FE800A" w:rsidR="00C3490E" w:rsidRPr="00BB5674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90931575"/>
                <w:placeholder>
                  <w:docPart w:val="EC78630C100E4BC9B476A64979D43F6D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570802399"/>
                    <w:placeholder>
                      <w:docPart w:val="001061650CD14CECB7834D955D20BDA6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 xml:space="preserve">{{ </w:t>
                    </w:r>
                    <w:r w:rsidR="000B6249">
                      <w:rPr>
                        <w:color w:val="auto"/>
                      </w:rPr>
                      <w:t>euro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3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42DCB016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3D7EF5" w14:textId="068E0F43" w:rsidR="00C3490E" w:rsidRPr="00BB5674" w:rsidRDefault="00000000" w:rsidP="002D2C31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873063154"/>
                <w:placeholder>
                  <w:docPart w:val="86B6F7AD9E41408481868B28B747236E"/>
                </w:placeholder>
                <w15:appearance w15:val="hidden"/>
              </w:sdtPr>
              <w:sdtContent>
                <w:proofErr w:type="gramStart"/>
                <w:r w:rsidR="00186F01" w:rsidRPr="00BB5674">
                  <w:rPr>
                    <w:color w:val="auto"/>
                  </w:rPr>
                  <w:t>{{ anzahl</w:t>
                </w:r>
                <w:proofErr w:type="gramEnd"/>
                <w:r w:rsidR="00186F01" w:rsidRPr="00BB5674">
                  <w:rPr>
                    <w:color w:val="auto"/>
                  </w:rPr>
                  <w:t>2 }}</w:t>
                </w:r>
              </w:sdtContent>
            </w:sdt>
          </w:p>
        </w:tc>
        <w:tc>
          <w:tcPr>
            <w:tcW w:w="5298" w:type="dxa"/>
          </w:tcPr>
          <w:p w14:paraId="513C2278" w14:textId="55643BAC" w:rsidR="00C3490E" w:rsidRPr="00BB5674" w:rsidRDefault="00000000" w:rsidP="0015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415761836"/>
                <w:placeholder>
                  <w:docPart w:val="16B3225B3BBE4FD692CDF35A8D59099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574553226"/>
                    <w:placeholder>
                      <w:docPart w:val="AC42C5DD49F840888666A5A4CF2C0DC2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>{{ ding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2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0B03288B" w14:textId="2BDDF4AD" w:rsidR="00C3490E" w:rsidRPr="00BB5674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950348915"/>
                <w:placeholder>
                  <w:docPart w:val="D165B488CA204D2085C80A5FDB906D3B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509339710"/>
                    <w:placeholder>
                      <w:docPart w:val="82F7429C5126449186E762CD598E80DB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 xml:space="preserve">{{ </w:t>
                    </w:r>
                    <w:r w:rsidR="000B6249">
                      <w:rPr>
                        <w:color w:val="auto"/>
                      </w:rPr>
                      <w:t>euro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2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133712E6" w14:textId="409DD9AB" w:rsidR="00C3490E" w:rsidRPr="00BB5674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57776972"/>
                <w:placeholder>
                  <w:docPart w:val="55EABFA204C84FC89FD8238C62E18112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282565915"/>
                    <w:placeholder>
                      <w:docPart w:val="257DC0223D744F3B88CADDF9A9B8F980"/>
                    </w:placeholder>
                    <w15:appearance w15:val="hidden"/>
                  </w:sdtPr>
                  <w:sdtContent>
                    <w:proofErr w:type="gramStart"/>
                    <w:r w:rsidR="00186F01" w:rsidRPr="00BB5674">
                      <w:rPr>
                        <w:color w:val="auto"/>
                      </w:rPr>
                      <w:t xml:space="preserve">{{ </w:t>
                    </w:r>
                    <w:r w:rsidR="000B6249">
                      <w:rPr>
                        <w:color w:val="auto"/>
                      </w:rPr>
                      <w:t>euro</w:t>
                    </w:r>
                    <w:proofErr w:type="gramEnd"/>
                    <w:r w:rsidR="00186F01" w:rsidRPr="00BB5674">
                      <w:rPr>
                        <w:color w:val="auto"/>
                      </w:rPr>
                      <w:t>4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41B42D96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5C0E1E" w14:textId="5C844CF0" w:rsidR="00886A6D" w:rsidRPr="00BB5674" w:rsidRDefault="00000000" w:rsidP="00886A6D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233840684"/>
                <w:placeholder>
                  <w:docPart w:val="27B2E1D4D5E647B68415BD73D49C97C2"/>
                </w:placeholder>
                <w15:appearance w15:val="hidden"/>
              </w:sdtPr>
              <w:sdtContent>
                <w:proofErr w:type="gramStart"/>
                <w:r w:rsidR="00886A6D" w:rsidRPr="00BB5674">
                  <w:rPr>
                    <w:color w:val="auto"/>
                  </w:rPr>
                  <w:t>{{ anzahl</w:t>
                </w:r>
                <w:proofErr w:type="gramEnd"/>
                <w:r w:rsidR="00886A6D" w:rsidRPr="00BB5674">
                  <w:rPr>
                    <w:color w:val="auto"/>
                  </w:rPr>
                  <w:t>2 }}</w:t>
                </w:r>
              </w:sdtContent>
            </w:sdt>
          </w:p>
        </w:tc>
        <w:tc>
          <w:tcPr>
            <w:tcW w:w="5298" w:type="dxa"/>
          </w:tcPr>
          <w:p w14:paraId="11964B60" w14:textId="214C598F" w:rsidR="00886A6D" w:rsidRPr="00BB5674" w:rsidRDefault="00000000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991795620"/>
                <w:placeholder>
                  <w:docPart w:val="373A2F791EC144EFB17F1ABA4F884C5A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955292638"/>
                    <w:placeholder>
                      <w:docPart w:val="AB117C4C9094485A8D61520D98DA48F8"/>
                    </w:placeholder>
                    <w15:appearance w15:val="hidden"/>
                  </w:sdtPr>
                  <w:sdtContent>
                    <w:proofErr w:type="gramStart"/>
                    <w:r w:rsidR="00886A6D" w:rsidRPr="00BB5674">
                      <w:rPr>
                        <w:color w:val="auto"/>
                      </w:rPr>
                      <w:t>{{ ding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4</w:t>
                    </w:r>
                    <w:r w:rsidR="00886A6D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DD65760" w14:textId="6718A1A0" w:rsidR="00886A6D" w:rsidRPr="00BB5674" w:rsidRDefault="00000000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428819935"/>
                <w:placeholder>
                  <w:docPart w:val="75EE27AEF02B4B8498E881D9897ABC58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383796933"/>
                    <w:placeholder>
                      <w:docPart w:val="749797A37FCC4EE8A6916105B3048028"/>
                    </w:placeholder>
                    <w15:appearance w15:val="hidden"/>
                  </w:sdtPr>
                  <w:sdtContent>
                    <w:proofErr w:type="gramStart"/>
                    <w:r w:rsidR="00886A6D" w:rsidRPr="00BB5674">
                      <w:rPr>
                        <w:color w:val="auto"/>
                      </w:rPr>
                      <w:t xml:space="preserve">{{ </w:t>
                    </w:r>
                    <w:r w:rsidR="000B6249">
                      <w:rPr>
                        <w:color w:val="auto"/>
                      </w:rPr>
                      <w:t>euro</w:t>
                    </w:r>
                    <w:proofErr w:type="gramEnd"/>
                    <w:r w:rsidR="00886A6D" w:rsidRPr="00BB5674">
                      <w:rPr>
                        <w:color w:val="auto"/>
                      </w:rPr>
                      <w:t>2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2E2CBE0" w14:textId="6BD124C3" w:rsidR="00886A6D" w:rsidRPr="00BB5674" w:rsidRDefault="00000000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2095236601"/>
                <w:placeholder>
                  <w:docPart w:val="56A7162DC9E74C9097C73F9DF897775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2132390931"/>
                    <w:placeholder>
                      <w:docPart w:val="F539B7B1D02A4C71B3E2F013C1A56A80"/>
                    </w:placeholder>
                    <w15:appearance w15:val="hidden"/>
                  </w:sdtPr>
                  <w:sdtContent>
                    <w:proofErr w:type="gramStart"/>
                    <w:r w:rsidR="00886A6D" w:rsidRPr="00BB5674">
                      <w:rPr>
                        <w:color w:val="auto"/>
                      </w:rPr>
                      <w:t xml:space="preserve">{{ </w:t>
                    </w:r>
                    <w:r w:rsidR="000B6249">
                      <w:rPr>
                        <w:color w:val="auto"/>
                      </w:rPr>
                      <w:t>euro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4</w:t>
                    </w:r>
                    <w:r w:rsidR="00886A6D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243E2713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B383C9B" w14:textId="3B209537" w:rsidR="00064F01" w:rsidRPr="00BB5674" w:rsidRDefault="00000000" w:rsidP="008438A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996372503"/>
                <w:placeholder>
                  <w:docPart w:val="62E76627C1E04ABBA9E4B8F396662DB8"/>
                </w:placeholder>
                <w15:appearance w15:val="hidden"/>
              </w:sdtPr>
              <w:sdtContent>
                <w:proofErr w:type="gramStart"/>
                <w:r w:rsidR="00064F01" w:rsidRPr="00BB5674">
                  <w:rPr>
                    <w:color w:val="auto"/>
                  </w:rPr>
                  <w:t>{{ anzahl</w:t>
                </w:r>
                <w:proofErr w:type="gramEnd"/>
                <w:r w:rsidR="00064F01" w:rsidRPr="00BB5674">
                  <w:rPr>
                    <w:color w:val="auto"/>
                  </w:rPr>
                  <w:t>5 }}</w:t>
                </w:r>
              </w:sdtContent>
            </w:sdt>
          </w:p>
        </w:tc>
        <w:tc>
          <w:tcPr>
            <w:tcW w:w="5298" w:type="dxa"/>
          </w:tcPr>
          <w:p w14:paraId="4779DE33" w14:textId="00EC9364" w:rsidR="00064F01" w:rsidRPr="00BB5674" w:rsidRDefault="00000000" w:rsidP="0084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985164417"/>
                <w:placeholder>
                  <w:docPart w:val="3CFE340C27904DE2A90D75662765A58E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2113936926"/>
                    <w:placeholder>
                      <w:docPart w:val="DF0688118C93457D95AA02E0D796A6AF"/>
                    </w:placeholder>
                    <w15:appearance w15:val="hidden"/>
                  </w:sdtPr>
                  <w:sdtContent>
                    <w:proofErr w:type="gramStart"/>
                    <w:r w:rsidR="00064F01" w:rsidRPr="00BB5674">
                      <w:rPr>
                        <w:color w:val="auto"/>
                      </w:rPr>
                      <w:t>{{ ding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3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294E26D7" w14:textId="55EAB95F" w:rsidR="00064F01" w:rsidRPr="00BB5674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384238802"/>
                <w:placeholder>
                  <w:docPart w:val="06515C735D4B41F8B174A25BF3604466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218947711"/>
                    <w:placeholder>
                      <w:docPart w:val="CB32B62554A14EDFA419B896E86FE393"/>
                    </w:placeholder>
                    <w15:appearance w15:val="hidden"/>
                  </w:sdtPr>
                  <w:sdtContent>
                    <w:proofErr w:type="gramStart"/>
                    <w:r w:rsidR="00064F01" w:rsidRPr="00BB5674">
                      <w:rPr>
                        <w:color w:val="auto"/>
                      </w:rPr>
                      <w:t xml:space="preserve">{{ </w:t>
                    </w:r>
                    <w:r w:rsidR="000B6249">
                      <w:rPr>
                        <w:color w:val="auto"/>
                      </w:rPr>
                      <w:t>euro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6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634D78E" w14:textId="628FCEDB" w:rsidR="00064F01" w:rsidRPr="00BB5674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757143285"/>
                <w:placeholder>
                  <w:docPart w:val="0DFB31140A3C47FB85FBC704298A02EE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997417653"/>
                    <w:placeholder>
                      <w:docPart w:val="CFC343C5F17C4E83B7C801307484FB33"/>
                    </w:placeholder>
                    <w15:appearance w15:val="hidden"/>
                  </w:sdtPr>
                  <w:sdtContent>
                    <w:proofErr w:type="gramStart"/>
                    <w:r w:rsidR="00064F01" w:rsidRPr="00BB5674">
                      <w:rPr>
                        <w:color w:val="auto"/>
                      </w:rPr>
                      <w:t xml:space="preserve">{{ </w:t>
                    </w:r>
                    <w:r w:rsidR="000B6249">
                      <w:rPr>
                        <w:color w:val="auto"/>
                      </w:rPr>
                      <w:t>euro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6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6B4EEB80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9F1E2B1" w14:textId="35F00354" w:rsidR="00064F01" w:rsidRPr="00BB5674" w:rsidRDefault="00000000" w:rsidP="008438A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858768667"/>
                <w:placeholder>
                  <w:docPart w:val="A981E48169DC45A6A4B1368FE154C57C"/>
                </w:placeholder>
                <w15:appearance w15:val="hidden"/>
              </w:sdtPr>
              <w:sdtContent>
                <w:proofErr w:type="gramStart"/>
                <w:r w:rsidR="00064F01" w:rsidRPr="00BB5674">
                  <w:rPr>
                    <w:color w:val="auto"/>
                  </w:rPr>
                  <w:t>{{ anzahl</w:t>
                </w:r>
                <w:proofErr w:type="gramEnd"/>
                <w:r w:rsidR="00064F01" w:rsidRPr="00BB5674">
                  <w:rPr>
                    <w:color w:val="auto"/>
                  </w:rPr>
                  <w:t>6 }}</w:t>
                </w:r>
              </w:sdtContent>
            </w:sdt>
          </w:p>
        </w:tc>
        <w:tc>
          <w:tcPr>
            <w:tcW w:w="5298" w:type="dxa"/>
          </w:tcPr>
          <w:p w14:paraId="1F9243E5" w14:textId="76279A9E" w:rsidR="00064F01" w:rsidRPr="00BB5674" w:rsidRDefault="00000000" w:rsidP="0084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249539293"/>
                <w:placeholder>
                  <w:docPart w:val="4A3A576E8B9D4EFAA27CC49928436807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737243956"/>
                    <w:placeholder>
                      <w:docPart w:val="977A71C0E6F242828C3FDA703164009F"/>
                    </w:placeholder>
                    <w15:appearance w15:val="hidden"/>
                  </w:sdtPr>
                  <w:sdtContent>
                    <w:proofErr w:type="gramStart"/>
                    <w:r w:rsidR="00064F01" w:rsidRPr="00BB5674">
                      <w:rPr>
                        <w:color w:val="auto"/>
                      </w:rPr>
                      <w:t>{{ ding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6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9436662" w14:textId="023DAD34" w:rsidR="00064F01" w:rsidRPr="00BB5674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2002158287"/>
                <w:placeholder>
                  <w:docPart w:val="2C96F1AEB298446586C8B6011FE5D14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458943965"/>
                    <w:placeholder>
                      <w:docPart w:val="2C5839BEDF4942C7A59446065E9FAF4F"/>
                    </w:placeholder>
                    <w15:appearance w15:val="hidden"/>
                  </w:sdtPr>
                  <w:sdtContent>
                    <w:proofErr w:type="gramStart"/>
                    <w:r w:rsidR="00064F01" w:rsidRPr="00BB5674">
                      <w:rPr>
                        <w:color w:val="auto"/>
                      </w:rPr>
                      <w:t xml:space="preserve">{{ </w:t>
                    </w:r>
                    <w:r w:rsidR="000B6249">
                      <w:rPr>
                        <w:color w:val="auto"/>
                      </w:rPr>
                      <w:t>euro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2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9BB8E4D" w14:textId="79D4D39D" w:rsidR="00064F01" w:rsidRPr="00BB5674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261824685"/>
                <w:placeholder>
                  <w:docPart w:val="CDF8F6EAFFF04375BD332238C7D276A9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272818523"/>
                    <w:placeholder>
                      <w:docPart w:val="1DD31A2D97E840379A4C30CD9CBA5E66"/>
                    </w:placeholder>
                    <w15:appearance w15:val="hidden"/>
                  </w:sdtPr>
                  <w:sdtContent>
                    <w:proofErr w:type="gramStart"/>
                    <w:r w:rsidR="00064F01" w:rsidRPr="00BB5674">
                      <w:rPr>
                        <w:color w:val="auto"/>
                      </w:rPr>
                      <w:t xml:space="preserve">{{ </w:t>
                    </w:r>
                    <w:r w:rsidR="000B6249">
                      <w:rPr>
                        <w:color w:val="auto"/>
                      </w:rPr>
                      <w:t>euro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5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628330B6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845ABD5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63DDEA23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536C1FCC" w14:textId="77777777" w:rsidR="00886A6D" w:rsidRPr="00BB5674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507" w:type="dxa"/>
          </w:tcPr>
          <w:p w14:paraId="760CC234" w14:textId="77777777" w:rsidR="00886A6D" w:rsidRPr="00BB5674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B5674" w:rsidRPr="00BB5674" w14:paraId="0B58360E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3885B1B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411BEA02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66ED2857" w14:textId="77777777" w:rsidR="00886A6D" w:rsidRPr="00BB5674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507" w:type="dxa"/>
          </w:tcPr>
          <w:p w14:paraId="333174BD" w14:textId="77777777" w:rsidR="00886A6D" w:rsidRPr="00BB5674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B5674" w:rsidRPr="00BB5674" w14:paraId="1B3D1968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21E5DD3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72023DF8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5B103686" w14:textId="77777777" w:rsidR="00886A6D" w:rsidRPr="00BB5674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07976488"/>
                <w:placeholder>
                  <w:docPart w:val="954BC17C19AD4D7D8A49491C1AC25E46"/>
                </w:placeholder>
                <w:temporary/>
                <w:showingPlcHdr/>
                <w15:appearance w15:val="hidden"/>
              </w:sdtPr>
              <w:sdtContent>
                <w:r w:rsidR="00886A6D" w:rsidRPr="00BB5674">
                  <w:rPr>
                    <w:color w:val="auto"/>
                    <w:lang w:bidi="de-DE"/>
                  </w:rPr>
                  <w:t>Zwischensumme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18088E05" w14:textId="613AD1FB" w:rsidR="00886A6D" w:rsidRPr="00BB5674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602253610"/>
                <w:placeholder>
                  <w:docPart w:val="5DC67280AF5B4A6B9C884FE79D808B30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269271793"/>
                    <w:placeholder>
                      <w:docPart w:val="68EB843A0E5041458EE2C8B9F93FB51F"/>
                    </w:placeholder>
                    <w15:appearance w15:val="hidden"/>
                  </w:sdtPr>
                  <w:sdtContent>
                    <w:sdt>
                      <w:sdtPr>
                        <w:rPr>
                          <w:color w:val="auto"/>
                        </w:rPr>
                        <w:id w:val="1280995019"/>
                        <w:placeholder>
                          <w:docPart w:val="0F1BF9A6DD50456CB4EC8DE688C4224A"/>
                        </w:placeholder>
                        <w15:appearance w15:val="hidden"/>
                      </w:sdtPr>
                      <w:sdtContent>
                        <w:proofErr w:type="gramStart"/>
                        <w:r w:rsidR="00886A6D" w:rsidRPr="00BB5674">
                          <w:rPr>
                            <w:color w:val="auto"/>
                          </w:rPr>
                          <w:t xml:space="preserve">{{ </w:t>
                        </w:r>
                        <w:r w:rsidR="000B6249">
                          <w:rPr>
                            <w:color w:val="auto"/>
                          </w:rPr>
                          <w:t>euro</w:t>
                        </w:r>
                        <w:proofErr w:type="gramEnd"/>
                        <w:r w:rsidR="00064F01" w:rsidRPr="00BB5674">
                          <w:rPr>
                            <w:color w:val="auto"/>
                          </w:rPr>
                          <w:t>9</w:t>
                        </w:r>
                        <w:r w:rsidR="00886A6D" w:rsidRPr="00BB5674">
                          <w:rPr>
                            <w:color w:val="auto"/>
                          </w:rPr>
                          <w:t xml:space="preserve"> }}</w:t>
                        </w:r>
                      </w:sdtContent>
                    </w:sdt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118CD47A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204581E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4BB52641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7F895DA8" w14:textId="77777777" w:rsidR="00886A6D" w:rsidRPr="00BB5674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969434869"/>
                <w:placeholder>
                  <w:docPart w:val="8E5374C1AEAA400781913DC118704E27"/>
                </w:placeholder>
                <w:temporary/>
                <w:showingPlcHdr/>
                <w15:appearance w15:val="hidden"/>
              </w:sdtPr>
              <w:sdtContent>
                <w:r w:rsidR="00886A6D" w:rsidRPr="00BB5674">
                  <w:rPr>
                    <w:color w:val="auto"/>
                    <w:lang w:bidi="de-DE"/>
                  </w:rPr>
                  <w:t>Mehrwertsteuer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53DAF243" w14:textId="551A4133" w:rsidR="00886A6D" w:rsidRPr="00BB5674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1963529"/>
                <w:placeholder>
                  <w:docPart w:val="B885BDD333D94BC398242EFDD4D12B06"/>
                </w:placeholder>
                <w15:appearance w15:val="hidden"/>
              </w:sdtPr>
              <w:sdtContent>
                <w:r w:rsidR="00886A6D" w:rsidRPr="00BB5674">
                  <w:rPr>
                    <w:color w:val="auto"/>
                  </w:rPr>
                  <w:t>19,00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16F291BC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2C00185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7B0723CE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5BF58388" w14:textId="77777777" w:rsidR="00886A6D" w:rsidRPr="00BB5674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022060310"/>
                <w:placeholder>
                  <w:docPart w:val="04DBCE8E2305410188FFE62758B63CD1"/>
                </w:placeholder>
                <w:temporary/>
                <w:showingPlcHdr/>
                <w15:appearance w15:val="hidden"/>
              </w:sdtPr>
              <w:sdtContent>
                <w:r w:rsidR="00886A6D" w:rsidRPr="00BB5674">
                  <w:rPr>
                    <w:color w:val="auto"/>
                    <w:lang w:bidi="de-DE"/>
                  </w:rPr>
                  <w:t>Gesamtsumme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4C3CF3F" w14:textId="394D9679" w:rsidR="00886A6D" w:rsidRPr="00BB5674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944681675"/>
                <w:placeholder>
                  <w:docPart w:val="9AAD60574F2B41EC9859A6E9953B909D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560827591"/>
                    <w:placeholder>
                      <w:docPart w:val="2085181E94D04897AF6D0C915B70F079"/>
                    </w:placeholder>
                    <w15:appearance w15:val="hidden"/>
                  </w:sdtPr>
                  <w:sdtContent>
                    <w:proofErr w:type="gramStart"/>
                    <w:r w:rsidR="00886A6D" w:rsidRPr="00BB5674">
                      <w:rPr>
                        <w:color w:val="auto"/>
                      </w:rPr>
                      <w:t xml:space="preserve">{{ </w:t>
                    </w:r>
                    <w:r w:rsidR="000B6249">
                      <w:rPr>
                        <w:color w:val="auto"/>
                      </w:rPr>
                      <w:t>euro</w:t>
                    </w:r>
                    <w:proofErr w:type="gramEnd"/>
                    <w:r w:rsidR="00064F01" w:rsidRPr="00BB5674">
                      <w:rPr>
                        <w:color w:val="auto"/>
                      </w:rPr>
                      <w:t>8</w:t>
                    </w:r>
                    <w:r w:rsidR="00886A6D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</w:tbl>
    <w:p w14:paraId="72CD97DC" w14:textId="77777777" w:rsidR="001069E0" w:rsidRPr="00BB5674" w:rsidRDefault="00000000" w:rsidP="00BE4410">
      <w:pPr>
        <w:pStyle w:val="Kontaktinfos"/>
        <w:rPr>
          <w:color w:val="auto"/>
          <w:lang w:val="en-US"/>
        </w:rPr>
      </w:pPr>
      <w:sdt>
        <w:sdtPr>
          <w:rPr>
            <w:color w:val="auto"/>
          </w:rPr>
          <w:id w:val="107098354"/>
          <w:placeholder>
            <w:docPart w:val="9DA57A0C6E22426F978DA6A37495BF2F"/>
          </w:placeholder>
          <w:showingPlcHdr/>
          <w15:appearance w15:val="hidden"/>
        </w:sdtPr>
        <w:sdtContent>
          <w:r w:rsidR="00156A3A" w:rsidRPr="00BB5674">
            <w:rPr>
              <w:color w:val="auto"/>
              <w:lang w:val="en-US" w:bidi="de-DE"/>
            </w:rPr>
            <w:t>Alle Schecks auszahlbar an</w:t>
          </w:r>
        </w:sdtContent>
      </w:sdt>
      <w:sdt>
        <w:sdtPr>
          <w:rPr>
            <w:color w:val="auto"/>
          </w:rPr>
          <w:id w:val="453370213"/>
          <w:placeholder>
            <w:docPart w:val="7B7DF1EAB1ED4651A387B09B0908EF3A"/>
          </w:placeholder>
          <w:showingPlcHdr/>
          <w15:appearance w15:val="hidden"/>
        </w:sdtPr>
        <w:sdtContent>
          <w:r w:rsidR="00DB3205" w:rsidRPr="00BB5674">
            <w:rPr>
              <w:color w:val="auto"/>
              <w:lang w:val="en-US" w:bidi="de-DE"/>
            </w:rPr>
            <w:t>Create &amp; Co.</w:t>
          </w:r>
        </w:sdtContent>
      </w:sdt>
    </w:p>
    <w:p w14:paraId="5447C676" w14:textId="77777777" w:rsidR="001069E0" w:rsidRPr="00BB5674" w:rsidRDefault="00000000" w:rsidP="00DB3205">
      <w:pPr>
        <w:pStyle w:val="VielenDank"/>
        <w:rPr>
          <w:color w:val="auto"/>
        </w:rPr>
      </w:pPr>
      <w:sdt>
        <w:sdtPr>
          <w:rPr>
            <w:color w:val="auto"/>
          </w:rPr>
          <w:id w:val="403270095"/>
          <w:placeholder>
            <w:docPart w:val="65A4FD6DF82045399DD6C8467BC38103"/>
          </w:placeholder>
          <w:showingPlcHdr/>
          <w15:appearance w15:val="hidden"/>
        </w:sdtPr>
        <w:sdtContent>
          <w:r w:rsidR="00156A3A" w:rsidRPr="00BB5674">
            <w:rPr>
              <w:color w:val="auto"/>
              <w:lang w:bidi="de-DE"/>
            </w:rPr>
            <w:t>Vielen Dank für Ihren Auftrag!</w:t>
          </w:r>
        </w:sdtContent>
      </w:sdt>
      <w:r w:rsidR="00156A3A" w:rsidRPr="00BB5674">
        <w:rPr>
          <w:color w:val="auto"/>
          <w:lang w:bidi="de-DE"/>
        </w:rPr>
        <w:t xml:space="preserve"> </w:t>
      </w:r>
    </w:p>
    <w:p w14:paraId="60957A4D" w14:textId="3A07CBA2" w:rsidR="00A81CA6" w:rsidRPr="00BB5674" w:rsidRDefault="001069E0" w:rsidP="00DB3205">
      <w:pPr>
        <w:pStyle w:val="Kontaktinfos"/>
        <w:rPr>
          <w:color w:val="auto"/>
          <w:lang w:val="en-US"/>
        </w:rPr>
      </w:pPr>
      <w:r w:rsidRPr="00BB5674">
        <w:rPr>
          <w:color w:val="auto"/>
          <w:lang w:bidi="de-DE"/>
        </w:rPr>
        <w:t xml:space="preserve"> </w:t>
      </w:r>
      <w:sdt>
        <w:sdtPr>
          <w:rPr>
            <w:color w:val="auto"/>
          </w:rPr>
          <w:id w:val="-523253204"/>
          <w:placeholder>
            <w:docPart w:val="FDDFD199E0534E00B4B00076B591C7D3"/>
          </w:placeholder>
          <w15:appearance w15:val="hidden"/>
        </w:sdtPr>
        <w:sdtContent>
          <w:proofErr w:type="gramStart"/>
          <w:r w:rsidR="00186F01" w:rsidRPr="00BB5674">
            <w:rPr>
              <w:color w:val="auto"/>
            </w:rPr>
            <w:t>{{</w:t>
          </w:r>
          <w:r w:rsidR="00F8552C">
            <w:rPr>
              <w:color w:val="auto"/>
            </w:rPr>
            <w:t xml:space="preserve"> </w:t>
          </w:r>
          <w:r w:rsidR="00B94BB4" w:rsidRPr="00B94BB4">
            <w:rPr>
              <w:color w:val="auto"/>
            </w:rPr>
            <w:t>firmenname</w:t>
          </w:r>
          <w:proofErr w:type="gramEnd"/>
          <w:r w:rsidR="00B94BB4" w:rsidRPr="00B94BB4">
            <w:rPr>
              <w:color w:val="auto"/>
            </w:rPr>
            <w:t xml:space="preserve">1 </w:t>
          </w:r>
          <w:r w:rsidR="00186F01" w:rsidRPr="00BB5674">
            <w:rPr>
              <w:color w:val="auto"/>
            </w:rPr>
            <w:t>}}</w:t>
          </w:r>
        </w:sdtContent>
      </w:sdt>
      <w:r w:rsidRPr="00BB5674">
        <w:rPr>
          <w:color w:val="auto"/>
          <w:lang w:val="en-US" w:bidi="de-DE"/>
        </w:rPr>
        <w:t xml:space="preserve"> </w:t>
      </w:r>
      <w:sdt>
        <w:sdtPr>
          <w:rPr>
            <w:color w:val="auto"/>
          </w:rPr>
          <w:id w:val="448752073"/>
          <w:placeholder>
            <w:docPart w:val="5446E9BF038E4F26BF4A5DDB7382A8A3"/>
          </w:placeholder>
          <w15:appearance w15:val="hidden"/>
        </w:sdtPr>
        <w:sdtContent>
          <w:r w:rsidR="00186F01" w:rsidRPr="00BB5674">
            <w:rPr>
              <w:color w:val="auto"/>
            </w:rPr>
            <w:t>{{</w:t>
          </w:r>
          <w:r w:rsidR="00F8552C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strasse1</w:t>
          </w:r>
          <w:r w:rsidR="00F8552C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}} {{</w:t>
          </w:r>
          <w:r w:rsidR="00F8552C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hausnummer1</w:t>
          </w:r>
          <w:r w:rsidR="00F8552C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}}</w:t>
          </w:r>
        </w:sdtContent>
      </w:sdt>
      <w:r w:rsidRPr="00BB5674">
        <w:rPr>
          <w:color w:val="auto"/>
          <w:lang w:val="en-US" w:bidi="de-DE"/>
        </w:rPr>
        <w:t xml:space="preserve"> | </w:t>
      </w:r>
      <w:sdt>
        <w:sdtPr>
          <w:rPr>
            <w:color w:val="auto"/>
          </w:rPr>
          <w:id w:val="323638205"/>
          <w:placeholder>
            <w:docPart w:val="76BD7B9C00864780AE2520B6C1094799"/>
          </w:placeholder>
          <w15:appearance w15:val="hidden"/>
        </w:sdtPr>
        <w:sdtContent>
          <w:r w:rsidR="00186F01" w:rsidRPr="00BB5674">
            <w:rPr>
              <w:color w:val="auto"/>
            </w:rPr>
            <w:t>{{ plz1</w:t>
          </w:r>
          <w:r w:rsidR="00F8552C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}} {{</w:t>
          </w:r>
          <w:r w:rsidR="00F8552C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ort1</w:t>
          </w:r>
          <w:r w:rsidR="00F8552C">
            <w:rPr>
              <w:color w:val="auto"/>
            </w:rPr>
            <w:t xml:space="preserve"> </w:t>
          </w:r>
          <w:r w:rsidR="00186F01" w:rsidRPr="00BB5674">
            <w:rPr>
              <w:color w:val="auto"/>
            </w:rPr>
            <w:t>}}</w:t>
          </w:r>
        </w:sdtContent>
      </w:sdt>
      <w:r w:rsidRPr="00BB5674">
        <w:rPr>
          <w:color w:val="auto"/>
          <w:lang w:val="en-US" w:bidi="de-DE"/>
        </w:rPr>
        <w:t xml:space="preserve"> | </w:t>
      </w:r>
      <w:sdt>
        <w:sdtPr>
          <w:rPr>
            <w:color w:val="auto"/>
          </w:rPr>
          <w:id w:val="1000940658"/>
          <w:placeholder>
            <w:docPart w:val="6F65B31DAEEE4A04960D9CA46EA3238D"/>
          </w:placeholder>
          <w:showingPlcHdr/>
          <w15:appearance w15:val="hidden"/>
        </w:sdtPr>
        <w:sdtContent>
          <w:r w:rsidR="00DB3205" w:rsidRPr="00BB5674">
            <w:rPr>
              <w:color w:val="auto"/>
              <w:lang w:val="en-US" w:bidi="de-DE"/>
            </w:rPr>
            <w:t>Telefon:</w:t>
          </w:r>
        </w:sdtContent>
      </w:sdt>
      <w:r w:rsidRPr="00BB5674">
        <w:rPr>
          <w:color w:val="auto"/>
          <w:lang w:val="en-US" w:bidi="de-DE"/>
        </w:rPr>
        <w:t xml:space="preserve"> </w:t>
      </w:r>
      <w:sdt>
        <w:sdtPr>
          <w:rPr>
            <w:color w:val="auto"/>
          </w:rPr>
          <w:id w:val="-1879226774"/>
          <w:placeholder>
            <w:docPart w:val="B48C12BA594145108DDBC68BD8EF122E"/>
          </w:placeholder>
          <w15:appearance w15:val="hidden"/>
        </w:sdtPr>
        <w:sdtContent>
          <w:sdt>
            <w:sdtPr>
              <w:rPr>
                <w:color w:val="auto"/>
              </w:rPr>
              <w:id w:val="-146977293"/>
              <w:placeholder>
                <w:docPart w:val="069F051EC6A84D64857D39154E3D174A"/>
              </w:placeholder>
              <w15:appearance w15:val="hidden"/>
            </w:sdtPr>
            <w:sdtContent>
              <w:sdt>
                <w:sdtPr>
                  <w:rPr>
                    <w:color w:val="auto"/>
                  </w:rPr>
                  <w:id w:val="-1092318914"/>
                  <w:placeholder>
                    <w:docPart w:val="0872C233FD8B467388885FEF873B78D7"/>
                  </w:placeholder>
                  <w15:appearance w15:val="hidden"/>
                </w:sdtPr>
                <w:sdtContent>
                  <w:r w:rsidR="00186F01" w:rsidRPr="00BB5674">
                    <w:rPr>
                      <w:color w:val="auto"/>
                    </w:rPr>
                    <w:t>{{ tel1 }}</w:t>
                  </w:r>
                </w:sdtContent>
              </w:sdt>
            </w:sdtContent>
          </w:sdt>
        </w:sdtContent>
      </w:sdt>
      <w:r w:rsidRPr="00BB5674">
        <w:rPr>
          <w:color w:val="auto"/>
          <w:lang w:val="en-US" w:bidi="de-DE"/>
        </w:rPr>
        <w:t xml:space="preserve"> | </w:t>
      </w:r>
      <w:sdt>
        <w:sdtPr>
          <w:rPr>
            <w:color w:val="auto"/>
          </w:rPr>
          <w:id w:val="448670913"/>
          <w:placeholder>
            <w:docPart w:val="A87C848922AB4FE3ACD0C7320ACBE700"/>
          </w:placeholder>
          <w:showingPlcHdr/>
          <w15:appearance w15:val="hidden"/>
        </w:sdtPr>
        <w:sdtContent>
          <w:r w:rsidR="00DB3205" w:rsidRPr="00BB5674">
            <w:rPr>
              <w:color w:val="auto"/>
              <w:lang w:val="en-US" w:bidi="de-DE"/>
            </w:rPr>
            <w:t>Fax:</w:t>
          </w:r>
        </w:sdtContent>
      </w:sdt>
      <w:r w:rsidRPr="00BB5674">
        <w:rPr>
          <w:color w:val="auto"/>
          <w:lang w:val="en-US" w:bidi="de-DE"/>
        </w:rPr>
        <w:t xml:space="preserve"> </w:t>
      </w:r>
      <w:sdt>
        <w:sdtPr>
          <w:rPr>
            <w:color w:val="auto"/>
          </w:rPr>
          <w:id w:val="-1306156310"/>
          <w:placeholder>
            <w:docPart w:val="14F16FEFF3D048C9A6EF6739BBD30C84"/>
          </w:placeholder>
          <w15:appearance w15:val="hidden"/>
        </w:sdtPr>
        <w:sdtContent>
          <w:sdt>
            <w:sdtPr>
              <w:rPr>
                <w:color w:val="auto"/>
              </w:rPr>
              <w:id w:val="1039629460"/>
              <w:placeholder>
                <w:docPart w:val="5D3921F658514D1A888F3293AB849A44"/>
              </w:placeholder>
              <w15:appearance w15:val="hidden"/>
            </w:sdtPr>
            <w:sdtContent>
              <w:r w:rsidR="00186F01" w:rsidRPr="00BB5674">
                <w:rPr>
                  <w:color w:val="auto"/>
                </w:rPr>
                <w:t>{{ tel2 }}</w:t>
              </w:r>
            </w:sdtContent>
          </w:sdt>
        </w:sdtContent>
      </w:sdt>
    </w:p>
    <w:sectPr w:rsidR="00A81CA6" w:rsidRPr="00BB5674" w:rsidSect="003A2839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CA241" w14:textId="77777777" w:rsidR="00D26E06" w:rsidRDefault="00D26E06" w:rsidP="00EE0F7F">
      <w:r>
        <w:separator/>
      </w:r>
    </w:p>
  </w:endnote>
  <w:endnote w:type="continuationSeparator" w:id="0">
    <w:p w14:paraId="41EB92B7" w14:textId="77777777" w:rsidR="00D26E06" w:rsidRDefault="00D26E06" w:rsidP="00EE0F7F">
      <w:r>
        <w:continuationSeparator/>
      </w:r>
    </w:p>
  </w:endnote>
  <w:endnote w:type="continuationNotice" w:id="1">
    <w:p w14:paraId="0F7938F8" w14:textId="77777777" w:rsidR="00D26E06" w:rsidRDefault="00D26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4A4B" w14:textId="77777777" w:rsidR="00DA124E" w:rsidRDefault="00DA124E" w:rsidP="00EE0F7F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654F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3AD3023A" w14:textId="77777777" w:rsidR="00DA124E" w:rsidRDefault="00DA124E" w:rsidP="00EE0F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5FAB6" w14:textId="77777777" w:rsidR="00D26E06" w:rsidRDefault="00D26E06" w:rsidP="00EE0F7F">
      <w:r>
        <w:separator/>
      </w:r>
    </w:p>
  </w:footnote>
  <w:footnote w:type="continuationSeparator" w:id="0">
    <w:p w14:paraId="6FBCE2DD" w14:textId="77777777" w:rsidR="00D26E06" w:rsidRDefault="00D26E06" w:rsidP="00EE0F7F">
      <w:r>
        <w:continuationSeparator/>
      </w:r>
    </w:p>
  </w:footnote>
  <w:footnote w:type="continuationNotice" w:id="1">
    <w:p w14:paraId="1F2B68C8" w14:textId="77777777" w:rsidR="00D26E06" w:rsidRDefault="00D26E0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1"/>
    <w:rsid w:val="00003839"/>
    <w:rsid w:val="00015A57"/>
    <w:rsid w:val="00016EEA"/>
    <w:rsid w:val="00017EBC"/>
    <w:rsid w:val="00033735"/>
    <w:rsid w:val="0004621B"/>
    <w:rsid w:val="00064F01"/>
    <w:rsid w:val="0006755F"/>
    <w:rsid w:val="00071BD6"/>
    <w:rsid w:val="0007294A"/>
    <w:rsid w:val="00084A50"/>
    <w:rsid w:val="000A71D3"/>
    <w:rsid w:val="000B6249"/>
    <w:rsid w:val="000E1451"/>
    <w:rsid w:val="000E34F4"/>
    <w:rsid w:val="000F3D19"/>
    <w:rsid w:val="001069E0"/>
    <w:rsid w:val="00124AE4"/>
    <w:rsid w:val="0012704B"/>
    <w:rsid w:val="00131F5D"/>
    <w:rsid w:val="001348AF"/>
    <w:rsid w:val="00141CC5"/>
    <w:rsid w:val="00152AAB"/>
    <w:rsid w:val="00156A3A"/>
    <w:rsid w:val="00161833"/>
    <w:rsid w:val="001763E5"/>
    <w:rsid w:val="0018346C"/>
    <w:rsid w:val="00184F6D"/>
    <w:rsid w:val="00186F01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2BBB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5569B"/>
    <w:rsid w:val="00360364"/>
    <w:rsid w:val="00371BBE"/>
    <w:rsid w:val="003727B8"/>
    <w:rsid w:val="00381C19"/>
    <w:rsid w:val="0038422B"/>
    <w:rsid w:val="00390027"/>
    <w:rsid w:val="003A2839"/>
    <w:rsid w:val="003F3E49"/>
    <w:rsid w:val="004367E7"/>
    <w:rsid w:val="00442511"/>
    <w:rsid w:val="00444EC5"/>
    <w:rsid w:val="00445DD9"/>
    <w:rsid w:val="00450F95"/>
    <w:rsid w:val="00456340"/>
    <w:rsid w:val="00466686"/>
    <w:rsid w:val="00467003"/>
    <w:rsid w:val="0047180E"/>
    <w:rsid w:val="0048190F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2144B"/>
    <w:rsid w:val="0053314D"/>
    <w:rsid w:val="00541768"/>
    <w:rsid w:val="00542006"/>
    <w:rsid w:val="00555DD9"/>
    <w:rsid w:val="00560557"/>
    <w:rsid w:val="0059513F"/>
    <w:rsid w:val="005A2890"/>
    <w:rsid w:val="005C3329"/>
    <w:rsid w:val="005C4466"/>
    <w:rsid w:val="005C5FF1"/>
    <w:rsid w:val="005E0721"/>
    <w:rsid w:val="005E117D"/>
    <w:rsid w:val="005E53DC"/>
    <w:rsid w:val="00606F22"/>
    <w:rsid w:val="00623873"/>
    <w:rsid w:val="006350A1"/>
    <w:rsid w:val="00635AE7"/>
    <w:rsid w:val="006464AA"/>
    <w:rsid w:val="00653D2E"/>
    <w:rsid w:val="0065420D"/>
    <w:rsid w:val="00663B7E"/>
    <w:rsid w:val="00675F8F"/>
    <w:rsid w:val="00676AF4"/>
    <w:rsid w:val="00677DD8"/>
    <w:rsid w:val="006B4F86"/>
    <w:rsid w:val="006C4559"/>
    <w:rsid w:val="006D579D"/>
    <w:rsid w:val="006E5B6C"/>
    <w:rsid w:val="00705493"/>
    <w:rsid w:val="0071621F"/>
    <w:rsid w:val="0074217B"/>
    <w:rsid w:val="007603E8"/>
    <w:rsid w:val="00767D7F"/>
    <w:rsid w:val="007964E9"/>
    <w:rsid w:val="007A2DFF"/>
    <w:rsid w:val="007B0F08"/>
    <w:rsid w:val="007E3ED0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86A6D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D532A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170"/>
    <w:rsid w:val="00A90A2D"/>
    <w:rsid w:val="00AC6A6B"/>
    <w:rsid w:val="00AF7D1F"/>
    <w:rsid w:val="00B27CF7"/>
    <w:rsid w:val="00B62AE1"/>
    <w:rsid w:val="00B67438"/>
    <w:rsid w:val="00B75B21"/>
    <w:rsid w:val="00B80C6B"/>
    <w:rsid w:val="00B80F23"/>
    <w:rsid w:val="00B84DF7"/>
    <w:rsid w:val="00B864A7"/>
    <w:rsid w:val="00B911FE"/>
    <w:rsid w:val="00B94025"/>
    <w:rsid w:val="00B94BB4"/>
    <w:rsid w:val="00BA18FC"/>
    <w:rsid w:val="00BA3057"/>
    <w:rsid w:val="00BB5674"/>
    <w:rsid w:val="00BC159A"/>
    <w:rsid w:val="00BC1F5F"/>
    <w:rsid w:val="00BE4410"/>
    <w:rsid w:val="00BE7F47"/>
    <w:rsid w:val="00BF6121"/>
    <w:rsid w:val="00C17717"/>
    <w:rsid w:val="00C21B54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6E06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19ED"/>
    <w:rsid w:val="00DF32B2"/>
    <w:rsid w:val="00E10529"/>
    <w:rsid w:val="00E1576F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07C93"/>
    <w:rsid w:val="00F1176D"/>
    <w:rsid w:val="00F15F52"/>
    <w:rsid w:val="00F310A9"/>
    <w:rsid w:val="00F33413"/>
    <w:rsid w:val="00F34E9F"/>
    <w:rsid w:val="00F3584B"/>
    <w:rsid w:val="00F53936"/>
    <w:rsid w:val="00F7001B"/>
    <w:rsid w:val="00F734DA"/>
    <w:rsid w:val="00F8217C"/>
    <w:rsid w:val="00F8552C"/>
    <w:rsid w:val="00F91374"/>
    <w:rsid w:val="00F9697E"/>
    <w:rsid w:val="00FD225F"/>
    <w:rsid w:val="00FE48BF"/>
    <w:rsid w:val="00FF1CA6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F3026AC"/>
  <w15:docId w15:val="{27CB3213-B001-44B2-B708-FACD6670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6A3A"/>
    <w:rPr>
      <w:color w:val="2683C6" w:themeColor="accent2"/>
      <w:spacing w:val="10"/>
      <w:sz w:val="18"/>
    </w:rPr>
  </w:style>
  <w:style w:type="paragraph" w:styleId="berschrift1">
    <w:name w:val="heading 1"/>
    <w:basedOn w:val="Standard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487B77" w:themeColor="accent6" w:themeShade="BF"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chtsbndigerText">
    <w:name w:val="Rechtsbündiger Text"/>
    <w:basedOn w:val="Standard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Standard"/>
    <w:uiPriority w:val="1"/>
    <w:qFormat/>
    <w:rsid w:val="00847E9A"/>
    <w:rPr>
      <w:bCs/>
      <w:i/>
      <w:caps/>
      <w:color w:val="487B77" w:themeColor="accent6" w:themeShade="BF"/>
      <w:spacing w:val="4"/>
      <w:sz w:val="24"/>
      <w:szCs w:val="18"/>
    </w:rPr>
  </w:style>
  <w:style w:type="paragraph" w:customStyle="1" w:styleId="Kontaktinfos">
    <w:name w:val="Kontaktinfos"/>
    <w:basedOn w:val="Standard"/>
    <w:uiPriority w:val="4"/>
    <w:unhideWhenUsed/>
    <w:qFormat/>
    <w:rsid w:val="00893D5F"/>
    <w:pPr>
      <w:spacing w:before="520"/>
      <w:jc w:val="center"/>
    </w:pPr>
    <w:rPr>
      <w:b/>
      <w:caps/>
      <w:color w:val="487B77" w:themeColor="accent6" w:themeShade="BF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VielenDank">
    <w:name w:val="Vielen Dank"/>
    <w:basedOn w:val="Standard"/>
    <w:uiPriority w:val="5"/>
    <w:unhideWhenUsed/>
    <w:qFormat/>
    <w:rsid w:val="00DB3205"/>
    <w:pPr>
      <w:jc w:val="center"/>
    </w:pPr>
    <w:rPr>
      <w:color w:val="487B77" w:themeColor="accent6" w:themeShade="BF"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487B77" w:themeColor="accent6" w:themeShade="BF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445DD9"/>
    <w:rPr>
      <w:rFonts w:asciiTheme="majorHAnsi" w:eastAsiaTheme="majorEastAsia" w:hAnsiTheme="majorHAnsi" w:cs="Times New Roman (Headings CS)"/>
      <w:caps/>
      <w:color w:val="487B77" w:themeColor="accent6" w:themeShade="BF"/>
      <w:spacing w:val="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663B7E"/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1CADE4" w:themeColor="accent1"/>
        <w:insideV w:val="single" w:sz="4" w:space="0" w:color="1CADE4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444EC5"/>
    <w:tblPr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1CADE4" w:themeColor="accent1"/>
        <w:insideV w:val="single" w:sz="4" w:space="0" w:color="1CADE4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rmatvorlage1">
    <w:name w:val="Formatvorlage1"/>
    <w:basedOn w:val="Standard"/>
    <w:qFormat/>
    <w:rsid w:val="00C94F57"/>
    <w:pPr>
      <w:outlineLvl w:val="0"/>
    </w:pPr>
  </w:style>
  <w:style w:type="paragraph" w:customStyle="1" w:styleId="Gesamtbetrag">
    <w:name w:val="Gesamtbetrag"/>
    <w:basedOn w:val="RechtsbndigerText"/>
    <w:qFormat/>
    <w:rsid w:val="00677DD8"/>
    <w:rPr>
      <w:b/>
    </w:rPr>
  </w:style>
  <w:style w:type="table" w:styleId="Gitternetztabelle1hellAkzent4">
    <w:name w:val="Grid Table 1 Light Accent 4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B2E4D5" w:themeColor="accent4" w:themeTint="66"/>
        <w:left w:val="single" w:sz="4" w:space="0" w:color="B2E4D5" w:themeColor="accent4" w:themeTint="66"/>
        <w:bottom w:val="single" w:sz="4" w:space="0" w:color="B2E4D5" w:themeColor="accent4" w:themeTint="66"/>
        <w:right w:val="single" w:sz="4" w:space="0" w:color="B2E4D5" w:themeColor="accent4" w:themeTint="66"/>
        <w:insideH w:val="single" w:sz="4" w:space="0" w:color="B2E4D5" w:themeColor="accent4" w:themeTint="66"/>
        <w:insideV w:val="single" w:sz="4" w:space="0" w:color="B2E4D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1270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1hell-Akzent2">
    <w:name w:val="Grid Table 1 Light Accent 2"/>
    <w:basedOn w:val="NormaleTabelle"/>
    <w:uiPriority w:val="46"/>
    <w:rsid w:val="00623873"/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Dienstleistungsrechnung%20(einfaches%20Dokument%20mit%20Linien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52654E2420447BB9328F45D0C080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B13251-8203-489C-B3A9-2179C5D70BB9}"/>
      </w:docPartPr>
      <w:docPartBody>
        <w:p w:rsidR="00E96D28" w:rsidRDefault="00000000">
          <w:pPr>
            <w:pStyle w:val="EE52654E2420447BB9328F45D0C0809E"/>
          </w:pPr>
          <w:r w:rsidRPr="00E1576F">
            <w:rPr>
              <w:lang w:bidi="de-DE"/>
            </w:rPr>
            <w:t>Rechnung</w:t>
          </w:r>
        </w:p>
      </w:docPartBody>
    </w:docPart>
    <w:docPart>
      <w:docPartPr>
        <w:name w:val="50F4211524A640F499EB873D8ADD0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1E4670-6B85-4C4F-9055-13B5BC9CF08A}"/>
      </w:docPartPr>
      <w:docPartBody>
        <w:p w:rsidR="00E96D28" w:rsidRDefault="00000000">
          <w:pPr>
            <w:pStyle w:val="50F4211524A640F499EB873D8ADD05D0"/>
          </w:pPr>
          <w:r w:rsidRPr="00E1576F">
            <w:rPr>
              <w:lang w:bidi="de-DE"/>
            </w:rPr>
            <w:t>DATUM:</w:t>
          </w:r>
        </w:p>
      </w:docPartBody>
    </w:docPart>
    <w:docPart>
      <w:docPartPr>
        <w:name w:val="CA401827644540DE9931EAA7EDBFE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D08FCD-DEC2-4EA6-AB29-56D11D9A6932}"/>
      </w:docPartPr>
      <w:docPartBody>
        <w:p w:rsidR="00E96D28" w:rsidRDefault="00000000">
          <w:pPr>
            <w:pStyle w:val="CA401827644540DE9931EAA7EDBFEA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6AB3274544F41358B3D13EBB0671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534C3E-DF8E-41F1-92E7-493008308041}"/>
      </w:docPartPr>
      <w:docPartBody>
        <w:p w:rsidR="00E96D28" w:rsidRDefault="00000000">
          <w:pPr>
            <w:pStyle w:val="A6AB3274544F41358B3D13EBB0671277"/>
          </w:pPr>
          <w:r w:rsidRPr="00E1576F">
            <w:rPr>
              <w:lang w:bidi="de-DE"/>
            </w:rPr>
            <w:t>RECHNUNG NR.</w:t>
          </w:r>
        </w:p>
      </w:docPartBody>
    </w:docPart>
    <w:docPart>
      <w:docPartPr>
        <w:name w:val="1428059587B64BFF8A9C600AAA3CCF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18A9BE-1DD2-4449-BFB4-2638283B5A2C}"/>
      </w:docPartPr>
      <w:docPartBody>
        <w:p w:rsidR="00E96D28" w:rsidRDefault="00000000">
          <w:pPr>
            <w:pStyle w:val="1428059587B64BFF8A9C600AAA3CCFC0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EEC5CDB74EDD4CC8B41021F7336E9F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38D62-645F-4A5D-A0A3-1EA0B41DF1CF}"/>
      </w:docPartPr>
      <w:docPartBody>
        <w:p w:rsidR="00E96D28" w:rsidRDefault="00000000">
          <w:pPr>
            <w:pStyle w:val="EEC5CDB74EDD4CC8B41021F7336E9F8B"/>
          </w:pPr>
          <w:r w:rsidRPr="00E1576F">
            <w:rPr>
              <w:lang w:bidi="de-DE"/>
            </w:rPr>
            <w:t>Kunden-ID:</w:t>
          </w:r>
        </w:p>
      </w:docPartBody>
    </w:docPart>
    <w:docPart>
      <w:docPartPr>
        <w:name w:val="CE858EE566784C8088CF3C8159142A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26E8A-E61A-4B87-B94F-5870FF380C47}"/>
      </w:docPartPr>
      <w:docPartBody>
        <w:p w:rsidR="00E96D28" w:rsidRDefault="00000000">
          <w:pPr>
            <w:pStyle w:val="CE858EE566784C8088CF3C8159142AE6"/>
          </w:pPr>
          <w:r w:rsidRPr="00E1576F">
            <w:rPr>
              <w:lang w:bidi="de-DE"/>
            </w:rPr>
            <w:t>An:</w:t>
          </w:r>
        </w:p>
      </w:docPartBody>
    </w:docPart>
    <w:docPart>
      <w:docPartPr>
        <w:name w:val="C6E6DA8CDFE743669D8D2BB4E498C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360D70-BAF4-4F57-8A6F-B412BAEFA5DD}"/>
      </w:docPartPr>
      <w:docPartBody>
        <w:p w:rsidR="00E96D28" w:rsidRDefault="00000000">
          <w:pPr>
            <w:pStyle w:val="C6E6DA8CDFE743669D8D2BB4E498CEBE"/>
          </w:pPr>
          <w:r w:rsidRPr="00653D2E">
            <w:rPr>
              <w:lang w:val="en-US" w:bidi="de-DE"/>
            </w:rPr>
            <w:t>Anjali Chaturvedi</w:t>
          </w:r>
        </w:p>
      </w:docPartBody>
    </w:docPart>
    <w:docPart>
      <w:docPartPr>
        <w:name w:val="5C20BC054A9140A58FFCC7A50D1E9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5A702B-730F-40E8-BA0B-C53348CAA90E}"/>
      </w:docPartPr>
      <w:docPartBody>
        <w:p w:rsidR="00E96D28" w:rsidRDefault="00000000">
          <w:pPr>
            <w:pStyle w:val="5C20BC054A9140A58FFCC7A50D1E9AE2"/>
          </w:pPr>
          <w:r w:rsidRPr="00653D2E">
            <w:rPr>
              <w:lang w:val="en-US" w:bidi="de-DE"/>
            </w:rPr>
            <w:t>Extra Frame Photography</w:t>
          </w:r>
        </w:p>
      </w:docPartBody>
    </w:docPart>
    <w:docPart>
      <w:docPartPr>
        <w:name w:val="BB103F6085E84E06BCE2AE5BCE3993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1A351-389B-4492-A58F-F81B2D7E209A}"/>
      </w:docPartPr>
      <w:docPartBody>
        <w:p w:rsidR="00E96D28" w:rsidRDefault="00000000">
          <w:pPr>
            <w:pStyle w:val="BB103F6085E84E06BCE2AE5BCE39939C"/>
          </w:pPr>
          <w:r w:rsidRPr="00653D2E">
            <w:rPr>
              <w:lang w:val="en-US" w:bidi="de-DE"/>
            </w:rPr>
            <w:t>89 Pacific Ave</w:t>
          </w:r>
        </w:p>
      </w:docPartBody>
    </w:docPart>
    <w:docPart>
      <w:docPartPr>
        <w:name w:val="2CDBEB46E3934763978348348FCEF3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7142B7-7DC5-4D14-B677-A11E3563185F}"/>
      </w:docPartPr>
      <w:docPartBody>
        <w:p w:rsidR="00E96D28" w:rsidRDefault="00000000">
          <w:pPr>
            <w:pStyle w:val="2CDBEB46E3934763978348348FCEF3F8"/>
          </w:pPr>
          <w:r w:rsidRPr="00653D2E">
            <w:rPr>
              <w:lang w:val="en-US" w:bidi="de-DE"/>
            </w:rPr>
            <w:t>San Francisco, CA</w:t>
          </w:r>
        </w:p>
      </w:docPartBody>
    </w:docPart>
    <w:docPart>
      <w:docPartPr>
        <w:name w:val="D1B151036AF94E5AB1E6322FF7635A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4B70EA-B4A4-4861-8A0C-49B78EABE9F3}"/>
      </w:docPartPr>
      <w:docPartBody>
        <w:p w:rsidR="00E96D28" w:rsidRDefault="00000000">
          <w:pPr>
            <w:pStyle w:val="D1B151036AF94E5AB1E6322FF7635A39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4829B17C49324DBD99BA7271BFCF2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1C7E6E-F3B8-4535-BA66-72432DFA77D5}"/>
      </w:docPartPr>
      <w:docPartBody>
        <w:p w:rsidR="00E96D28" w:rsidRDefault="00000000">
          <w:pPr>
            <w:pStyle w:val="4829B17C49324DBD99BA7271BFCF24F4"/>
          </w:pPr>
          <w:r w:rsidRPr="00E1576F">
            <w:rPr>
              <w:lang w:bidi="de-DE"/>
            </w:rPr>
            <w:t>Verkäufer</w:t>
          </w:r>
        </w:p>
      </w:docPartBody>
    </w:docPart>
    <w:docPart>
      <w:docPartPr>
        <w:name w:val="8F96B5DF885B420CBE8363C5E754B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390FF6-587E-435C-A775-6A565050716D}"/>
      </w:docPartPr>
      <w:docPartBody>
        <w:p w:rsidR="00E96D28" w:rsidRDefault="00000000">
          <w:pPr>
            <w:pStyle w:val="8F96B5DF885B420CBE8363C5E754B528"/>
          </w:pPr>
          <w:r w:rsidRPr="00E1576F">
            <w:rPr>
              <w:lang w:bidi="de-DE"/>
            </w:rPr>
            <w:t>Auftrag</w:t>
          </w:r>
        </w:p>
      </w:docPartBody>
    </w:docPart>
    <w:docPart>
      <w:docPartPr>
        <w:name w:val="02FB0B1789004426B2B257EB016393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32A6-F1A1-4548-8325-F73B2533D79E}"/>
      </w:docPartPr>
      <w:docPartBody>
        <w:p w:rsidR="00E96D28" w:rsidRDefault="00000000">
          <w:pPr>
            <w:pStyle w:val="02FB0B1789004426B2B257EB0163931E"/>
          </w:pPr>
          <w:r w:rsidRPr="00E1576F">
            <w:rPr>
              <w:lang w:bidi="de-DE"/>
            </w:rPr>
            <w:t>Zahlungsbedingungen</w:t>
          </w:r>
        </w:p>
      </w:docPartBody>
    </w:docPart>
    <w:docPart>
      <w:docPartPr>
        <w:name w:val="0A13BE8840AF428CBDAEF10E78D62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0B115-1314-4AA8-893C-CA86D7AB0B7B}"/>
      </w:docPartPr>
      <w:docPartBody>
        <w:p w:rsidR="00E96D28" w:rsidRDefault="00000000">
          <w:pPr>
            <w:pStyle w:val="0A13BE8840AF428CBDAEF10E78D620C7"/>
          </w:pPr>
          <w:r w:rsidRPr="00E1576F">
            <w:rPr>
              <w:lang w:bidi="de-DE"/>
            </w:rPr>
            <w:t>Fälligkeitsdatum</w:t>
          </w:r>
        </w:p>
      </w:docPartBody>
    </w:docPart>
    <w:docPart>
      <w:docPartPr>
        <w:name w:val="3E3CC6CB205148E5BC9164F4A53D98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59E0AB-6E5D-4808-B511-5761FC22FBBA}"/>
      </w:docPartPr>
      <w:docPartBody>
        <w:p w:rsidR="00E96D28" w:rsidRDefault="00000000">
          <w:pPr>
            <w:pStyle w:val="3E3CC6CB205148E5BC9164F4A53D98A5"/>
          </w:pPr>
          <w:r w:rsidRPr="00E1576F">
            <w:rPr>
              <w:lang w:bidi="de-DE"/>
            </w:rPr>
            <w:t>Verkauf</w:t>
          </w:r>
        </w:p>
      </w:docPartBody>
    </w:docPart>
    <w:docPart>
      <w:docPartPr>
        <w:name w:val="0D36236174E94B35A6F6CC367F923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5A2F15-8A93-4971-A600-298433B2B7E3}"/>
      </w:docPartPr>
      <w:docPartBody>
        <w:p w:rsidR="00E96D28" w:rsidRDefault="00000000">
          <w:pPr>
            <w:pStyle w:val="0D36236174E94B35A6F6CC367F923F55"/>
          </w:pPr>
          <w:r w:rsidRPr="00E1576F">
            <w:rPr>
              <w:lang w:bidi="de-DE"/>
            </w:rPr>
            <w:t>Fällig bei Erhalt</w:t>
          </w:r>
        </w:p>
      </w:docPartBody>
    </w:docPart>
    <w:docPart>
      <w:docPartPr>
        <w:name w:val="1F5D16DF9269424FB3DB847486B5B9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C52721-7DE9-446C-975C-9B4C09B9AF48}"/>
      </w:docPartPr>
      <w:docPartBody>
        <w:p w:rsidR="00E96D28" w:rsidRDefault="00000000">
          <w:pPr>
            <w:pStyle w:val="1F5D16DF9269424FB3DB847486B5B9AA"/>
          </w:pPr>
          <w:r w:rsidRPr="00E1576F">
            <w:rPr>
              <w:lang w:bidi="de-DE"/>
            </w:rPr>
            <w:t>30.01.23</w:t>
          </w:r>
        </w:p>
      </w:docPartBody>
    </w:docPart>
    <w:docPart>
      <w:docPartPr>
        <w:name w:val="A8958B50FE5B413EA7132ECC640465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3201D8-E1D3-405A-A297-5CCBC2C20EC6}"/>
      </w:docPartPr>
      <w:docPartBody>
        <w:p w:rsidR="00E96D28" w:rsidRDefault="00000000">
          <w:pPr>
            <w:pStyle w:val="A8958B50FE5B413EA7132ECC64046527"/>
          </w:pPr>
          <w:r w:rsidRPr="00E1576F">
            <w:rPr>
              <w:lang w:bidi="de-DE"/>
            </w:rPr>
            <w:t>Mge</w:t>
          </w:r>
        </w:p>
      </w:docPartBody>
    </w:docPart>
    <w:docPart>
      <w:docPartPr>
        <w:name w:val="FA7CC51D06414D688EB914627AAA7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64AAF7-CA40-4E27-BEF8-C6F9960A0CCF}"/>
      </w:docPartPr>
      <w:docPartBody>
        <w:p w:rsidR="00E96D28" w:rsidRDefault="00000000">
          <w:pPr>
            <w:pStyle w:val="FA7CC51D06414D688EB914627AAA72DC"/>
          </w:pPr>
          <w:r w:rsidRPr="00E1576F">
            <w:rPr>
              <w:lang w:bidi="de-DE"/>
            </w:rPr>
            <w:t>Beschreibung</w:t>
          </w:r>
        </w:p>
      </w:docPartBody>
    </w:docPart>
    <w:docPart>
      <w:docPartPr>
        <w:name w:val="245B7DBED064470BABC59FB327CA9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C13D5-5A53-45DA-B131-AB1CDA95EB09}"/>
      </w:docPartPr>
      <w:docPartBody>
        <w:p w:rsidR="00E96D28" w:rsidRDefault="00000000">
          <w:pPr>
            <w:pStyle w:val="245B7DBED064470BABC59FB327CA9943"/>
          </w:pPr>
          <w:r w:rsidRPr="00E1576F">
            <w:rPr>
              <w:lang w:bidi="de-DE"/>
            </w:rPr>
            <w:t>Einzelpreis</w:t>
          </w:r>
        </w:p>
      </w:docPartBody>
    </w:docPart>
    <w:docPart>
      <w:docPartPr>
        <w:name w:val="F5C9C9009E22499E88900BE50A3572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9C5B4-3C53-4180-A2EA-4DEA63B8EF56}"/>
      </w:docPartPr>
      <w:docPartBody>
        <w:p w:rsidR="00E96D28" w:rsidRDefault="00000000">
          <w:pPr>
            <w:pStyle w:val="F5C9C9009E22499E88900BE50A357262"/>
          </w:pPr>
          <w:r w:rsidRPr="00E1576F">
            <w:rPr>
              <w:lang w:bidi="de-DE"/>
            </w:rPr>
            <w:t>Zeilensumme</w:t>
          </w:r>
        </w:p>
      </w:docPartBody>
    </w:docPart>
    <w:docPart>
      <w:docPartPr>
        <w:name w:val="24D230E1D8E84974A490366E5AC6D9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65067-0337-403C-B303-E72AFD12BEFF}"/>
      </w:docPartPr>
      <w:docPartBody>
        <w:p w:rsidR="00E96D28" w:rsidRDefault="00000000">
          <w:pPr>
            <w:pStyle w:val="24D230E1D8E84974A490366E5AC6D9C5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9838147134044AC9A91611BC160D0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6D8EE-28F4-4304-924A-633197E8738D}"/>
      </w:docPartPr>
      <w:docPartBody>
        <w:p w:rsidR="00E96D28" w:rsidRDefault="00000000">
          <w:pPr>
            <w:pStyle w:val="9838147134044AC9A91611BC160D0589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305551F59BD2431695B96511EC7340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56F811-3654-4E19-BAC3-7AF3EE258508}"/>
      </w:docPartPr>
      <w:docPartBody>
        <w:p w:rsidR="00E96D28" w:rsidRDefault="00000000">
          <w:pPr>
            <w:pStyle w:val="305551F59BD2431695B96511EC7340E0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EC78630C100E4BC9B476A64979D43F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FF55EA-BD17-467A-975E-B84A41E53607}"/>
      </w:docPartPr>
      <w:docPartBody>
        <w:p w:rsidR="00E96D28" w:rsidRDefault="00000000">
          <w:pPr>
            <w:pStyle w:val="EC78630C100E4BC9B476A64979D43F6D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16B3225B3BBE4FD692CDF35A8D590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F78DF-6CCE-4E7D-9CBC-2F7E3DA95C82}"/>
      </w:docPartPr>
      <w:docPartBody>
        <w:p w:rsidR="00E96D28" w:rsidRDefault="00000000">
          <w:pPr>
            <w:pStyle w:val="16B3225B3BBE4FD692CDF35A8D59099C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165B488CA204D2085C80A5FDB906D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CA86E5-FA71-4BB5-9FFB-B3F9B4303474}"/>
      </w:docPartPr>
      <w:docPartBody>
        <w:p w:rsidR="00E96D28" w:rsidRDefault="00000000">
          <w:pPr>
            <w:pStyle w:val="D165B488CA204D2085C80A5FDB906D3B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55EABFA204C84FC89FD8238C62E181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587B1-510C-4455-836C-A60E7C65BB41}"/>
      </w:docPartPr>
      <w:docPartBody>
        <w:p w:rsidR="00E96D28" w:rsidRDefault="00000000">
          <w:pPr>
            <w:pStyle w:val="55EABFA204C84FC89FD8238C62E18112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9DA57A0C6E22426F978DA6A37495B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51FA40-67F9-4E81-BBD2-7D2864087046}"/>
      </w:docPartPr>
      <w:docPartBody>
        <w:p w:rsidR="00E96D28" w:rsidRDefault="00000000">
          <w:pPr>
            <w:pStyle w:val="9DA57A0C6E22426F978DA6A37495BF2F"/>
          </w:pPr>
          <w:r w:rsidRPr="00653D2E">
            <w:rPr>
              <w:lang w:val="en-US" w:bidi="de-DE"/>
            </w:rPr>
            <w:t>Alle Schecks auszahlbar an</w:t>
          </w:r>
        </w:p>
      </w:docPartBody>
    </w:docPart>
    <w:docPart>
      <w:docPartPr>
        <w:name w:val="7B7DF1EAB1ED4651A387B09B0908E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A5F350-699F-4469-9EA2-4738A46D054E}"/>
      </w:docPartPr>
      <w:docPartBody>
        <w:p w:rsidR="00E96D28" w:rsidRDefault="00000000">
          <w:pPr>
            <w:pStyle w:val="7B7DF1EAB1ED4651A387B09B0908EF3A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65A4FD6DF82045399DD6C8467BC381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8AFD1-B87D-4A3F-A6FE-BB5852B5A01F}"/>
      </w:docPartPr>
      <w:docPartBody>
        <w:p w:rsidR="00E96D28" w:rsidRDefault="00000000">
          <w:pPr>
            <w:pStyle w:val="65A4FD6DF82045399DD6C8467BC38103"/>
          </w:pPr>
          <w:r w:rsidRPr="00E1576F">
            <w:rPr>
              <w:lang w:bidi="de-DE"/>
            </w:rPr>
            <w:t>Vielen Dank für Ihren Auftrag!</w:t>
          </w:r>
        </w:p>
      </w:docPartBody>
    </w:docPart>
    <w:docPart>
      <w:docPartPr>
        <w:name w:val="FDDFD199E0534E00B4B00076B591C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6CFC0F-5686-4D2C-85EA-05D4394D5B89}"/>
      </w:docPartPr>
      <w:docPartBody>
        <w:p w:rsidR="00E96D28" w:rsidRDefault="00000000">
          <w:pPr>
            <w:pStyle w:val="FDDFD199E0534E00B4B00076B591C7D3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5446E9BF038E4F26BF4A5DDB7382A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795272-0C1A-459F-BA61-F0191F201F34}"/>
      </w:docPartPr>
      <w:docPartBody>
        <w:p w:rsidR="00E96D28" w:rsidRDefault="00000000">
          <w:pPr>
            <w:pStyle w:val="5446E9BF038E4F26BF4A5DDB7382A8A3"/>
          </w:pPr>
          <w:r w:rsidRPr="00653D2E">
            <w:rPr>
              <w:lang w:val="en-US" w:bidi="de-DE"/>
            </w:rPr>
            <w:t>123 Main St.</w:t>
          </w:r>
        </w:p>
      </w:docPartBody>
    </w:docPart>
    <w:docPart>
      <w:docPartPr>
        <w:name w:val="76BD7B9C00864780AE2520B6C10947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00208-2900-4378-AFAB-9C2C98BCA3B0}"/>
      </w:docPartPr>
      <w:docPartBody>
        <w:p w:rsidR="00E96D28" w:rsidRDefault="00000000">
          <w:pPr>
            <w:pStyle w:val="76BD7B9C00864780AE2520B6C1094799"/>
          </w:pPr>
          <w:r w:rsidRPr="00653D2E">
            <w:rPr>
              <w:lang w:val="en-US" w:bidi="de-DE"/>
            </w:rPr>
            <w:t>Seattle, WA 78910</w:t>
          </w:r>
        </w:p>
      </w:docPartBody>
    </w:docPart>
    <w:docPart>
      <w:docPartPr>
        <w:name w:val="6F65B31DAEEE4A04960D9CA46EA323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E31FEE-5B1E-4B62-B289-BD4DA52CCBE1}"/>
      </w:docPartPr>
      <w:docPartBody>
        <w:p w:rsidR="00E96D28" w:rsidRDefault="00000000">
          <w:pPr>
            <w:pStyle w:val="6F65B31DAEEE4A04960D9CA46EA3238D"/>
          </w:pPr>
          <w:r w:rsidRPr="00653D2E">
            <w:rPr>
              <w:lang w:val="en-US" w:bidi="de-DE"/>
            </w:rPr>
            <w:t>Telefon:</w:t>
          </w:r>
        </w:p>
      </w:docPartBody>
    </w:docPart>
    <w:docPart>
      <w:docPartPr>
        <w:name w:val="B48C12BA594145108DDBC68BD8EF12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7B25CE-4756-486F-9E57-93ACB57AE175}"/>
      </w:docPartPr>
      <w:docPartBody>
        <w:p w:rsidR="00E96D28" w:rsidRDefault="00000000">
          <w:pPr>
            <w:pStyle w:val="B48C12BA594145108DDBC68BD8EF122E"/>
          </w:pPr>
          <w:r w:rsidRPr="00653D2E">
            <w:rPr>
              <w:lang w:val="en-US" w:bidi="de-DE"/>
            </w:rPr>
            <w:t>0111-222-3333</w:t>
          </w:r>
        </w:p>
      </w:docPartBody>
    </w:docPart>
    <w:docPart>
      <w:docPartPr>
        <w:name w:val="A87C848922AB4FE3ACD0C7320ACBE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75329-0A12-40CE-86E1-10BE5F446F8E}"/>
      </w:docPartPr>
      <w:docPartBody>
        <w:p w:rsidR="00E96D28" w:rsidRDefault="00000000">
          <w:pPr>
            <w:pStyle w:val="A87C848922AB4FE3ACD0C7320ACBE700"/>
          </w:pPr>
          <w:r w:rsidRPr="00653D2E">
            <w:rPr>
              <w:lang w:val="en-US" w:bidi="de-DE"/>
            </w:rPr>
            <w:t>Fax:</w:t>
          </w:r>
        </w:p>
      </w:docPartBody>
    </w:docPart>
    <w:docPart>
      <w:docPartPr>
        <w:name w:val="14F16FEFF3D048C9A6EF6739BBD30C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822C59-41BF-452C-91CE-614255F96DD4}"/>
      </w:docPartPr>
      <w:docPartBody>
        <w:p w:rsidR="00E96D28" w:rsidRDefault="00000000">
          <w:pPr>
            <w:pStyle w:val="14F16FEFF3D048C9A6EF6739BBD30C84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1023B3D696A14443B7DE0168B0B11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B85271-811F-4D25-AD9D-198972E21F27}"/>
      </w:docPartPr>
      <w:docPartBody>
        <w:p w:rsidR="00E96D28" w:rsidRDefault="00BF674C" w:rsidP="00BF674C">
          <w:pPr>
            <w:pStyle w:val="1023B3D696A14443B7DE0168B0B118D4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CFF7F6412B0D4AC5AAE79F0ED1C00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B375A-306D-4926-BA31-4CC1D176FB30}"/>
      </w:docPartPr>
      <w:docPartBody>
        <w:p w:rsidR="00E96D28" w:rsidRDefault="00BF674C" w:rsidP="00BF674C">
          <w:pPr>
            <w:pStyle w:val="CFF7F6412B0D4AC5AAE79F0ED1C009B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B614E9A4028476BB9B88FAD27D9EA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F486A7-7C62-4D20-88C0-FA092FEDE540}"/>
      </w:docPartPr>
      <w:docPartBody>
        <w:p w:rsidR="00E96D28" w:rsidRDefault="00BF674C" w:rsidP="00BF674C">
          <w:pPr>
            <w:pStyle w:val="1B614E9A4028476BB9B88FAD27D9EA6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433A1372D0E4F8FB857871259020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35EFB-64AB-4B5A-B080-C4329F3270BD}"/>
      </w:docPartPr>
      <w:docPartBody>
        <w:p w:rsidR="00E96D28" w:rsidRDefault="00BF674C" w:rsidP="00BF674C">
          <w:pPr>
            <w:pStyle w:val="2433A1372D0E4F8FB8578712590204F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0F7111BCA88421990A738DD3E3E42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EC14F2-8F70-4CED-AEA1-F90C84B1F4CE}"/>
      </w:docPartPr>
      <w:docPartBody>
        <w:p w:rsidR="00E96D28" w:rsidRDefault="00BF674C" w:rsidP="00BF674C">
          <w:pPr>
            <w:pStyle w:val="F0F7111BCA88421990A738DD3E3E42D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15675AFDB57418A9D95E914B644A7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DEFCBB-296B-430E-9B14-D8D3C866CA4A}"/>
      </w:docPartPr>
      <w:docPartBody>
        <w:p w:rsidR="00E96D28" w:rsidRDefault="00BF674C" w:rsidP="00BF674C">
          <w:pPr>
            <w:pStyle w:val="815675AFDB57418A9D95E914B644A74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752D974DDB64369A848C56C40FF7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E19E7B-5772-457B-AF2B-CCB2B21D323A}"/>
      </w:docPartPr>
      <w:docPartBody>
        <w:p w:rsidR="00E96D28" w:rsidRDefault="00BF674C" w:rsidP="00BF674C">
          <w:pPr>
            <w:pStyle w:val="8752D974DDB64369A848C56C40FF7C1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B9A0A42D55A4C85A9818CC25089B4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20E8BF-5C0D-4E14-915B-9758269D0A06}"/>
      </w:docPartPr>
      <w:docPartBody>
        <w:p w:rsidR="00E96D28" w:rsidRDefault="00BF674C" w:rsidP="00BF674C">
          <w:pPr>
            <w:pStyle w:val="4B9A0A42D55A4C85A9818CC25089B42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1CA95AA5A304500BE3E93AF2F5B27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550F9-1D2C-4FCE-8445-7E2EAABDD563}"/>
      </w:docPartPr>
      <w:docPartBody>
        <w:p w:rsidR="00E96D28" w:rsidRDefault="00BF674C" w:rsidP="00BF674C">
          <w:pPr>
            <w:pStyle w:val="71CA95AA5A304500BE3E93AF2F5B2751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6B6F7AD9E41408481868B28B74723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3B1561-E8BD-4DCB-9019-C78DBD1F2C83}"/>
      </w:docPartPr>
      <w:docPartBody>
        <w:p w:rsidR="00E96D28" w:rsidRDefault="00BF674C" w:rsidP="00BF674C">
          <w:pPr>
            <w:pStyle w:val="86B6F7AD9E41408481868B28B747236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DC977A8FA784E968420D2C0BEF1F7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F125AD-104B-4ABF-8C12-3490AC2E58BF}"/>
      </w:docPartPr>
      <w:docPartBody>
        <w:p w:rsidR="00E96D28" w:rsidRDefault="00BF674C" w:rsidP="00BF674C">
          <w:pPr>
            <w:pStyle w:val="7DC977A8FA784E968420D2C0BEF1F78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C42C5DD49F840888666A5A4CF2C0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E4792-67E9-4063-AB61-7E46488BB873}"/>
      </w:docPartPr>
      <w:docPartBody>
        <w:p w:rsidR="00E96D28" w:rsidRDefault="00BF674C" w:rsidP="00BF674C">
          <w:pPr>
            <w:pStyle w:val="AC42C5DD49F840888666A5A4CF2C0D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CADECDF6E6E4A32A92DC41D25956C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85F8C3-1E52-4619-8A84-15FCD36C5D51}"/>
      </w:docPartPr>
      <w:docPartBody>
        <w:p w:rsidR="00E96D28" w:rsidRDefault="00BF674C" w:rsidP="00BF674C">
          <w:pPr>
            <w:pStyle w:val="8CADECDF6E6E4A32A92DC41D25956C05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2F7429C5126449186E762CD598E8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5DBAC0-EF3C-4C32-BCE5-29C295BE4333}"/>
      </w:docPartPr>
      <w:docPartBody>
        <w:p w:rsidR="00E96D28" w:rsidRDefault="00BF674C" w:rsidP="00BF674C">
          <w:pPr>
            <w:pStyle w:val="82F7429C5126449186E762CD598E80D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01061650CD14CECB7834D955D20B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C0ED2C-0204-4162-A58D-93E22FB99F72}"/>
      </w:docPartPr>
      <w:docPartBody>
        <w:p w:rsidR="00E96D28" w:rsidRDefault="00BF674C" w:rsidP="00BF674C">
          <w:pPr>
            <w:pStyle w:val="001061650CD14CECB7834D955D20BDA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57DC0223D744F3B88CADDF9A9B8F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CA6922-16BB-4028-858B-D76D56D4FD40}"/>
      </w:docPartPr>
      <w:docPartBody>
        <w:p w:rsidR="00E96D28" w:rsidRDefault="00BF674C" w:rsidP="00BF674C">
          <w:pPr>
            <w:pStyle w:val="257DC0223D744F3B88CADDF9A9B8F9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D3921F658514D1A888F3293AB849A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3E460-B2C3-440E-B960-82FF2B14B08F}"/>
      </w:docPartPr>
      <w:docPartBody>
        <w:p w:rsidR="00E96D28" w:rsidRDefault="00BF674C" w:rsidP="00BF674C">
          <w:pPr>
            <w:pStyle w:val="5D3921F658514D1A888F3293AB849A4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9F051EC6A84D64857D39154E3D17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F08185-3461-4A86-8DD7-DDB4148A883C}"/>
      </w:docPartPr>
      <w:docPartBody>
        <w:p w:rsidR="00E96D28" w:rsidRDefault="00BF674C" w:rsidP="00BF674C">
          <w:pPr>
            <w:pStyle w:val="069F051EC6A84D64857D39154E3D174A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0872C233FD8B467388885FEF873B78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0A9443-4566-426C-AEBD-70A1CE12951A}"/>
      </w:docPartPr>
      <w:docPartBody>
        <w:p w:rsidR="00E96D28" w:rsidRDefault="00BF674C" w:rsidP="00BF674C">
          <w:pPr>
            <w:pStyle w:val="0872C233FD8B467388885FEF873B78D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7B2E1D4D5E647B68415BD73D49C97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4BB4C-3550-4C5E-94BD-AF063292EE70}"/>
      </w:docPartPr>
      <w:docPartBody>
        <w:p w:rsidR="00E96D28" w:rsidRDefault="00BF674C" w:rsidP="00BF674C">
          <w:pPr>
            <w:pStyle w:val="27B2E1D4D5E647B68415BD73D49C97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73A2F791EC144EFB17F1ABA4F884C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9B434-CD2A-48B3-998A-C43653D785D3}"/>
      </w:docPartPr>
      <w:docPartBody>
        <w:p w:rsidR="00E96D28" w:rsidRDefault="00BF674C" w:rsidP="00BF674C">
          <w:pPr>
            <w:pStyle w:val="373A2F791EC144EFB17F1ABA4F884C5A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AB117C4C9094485A8D61520D98DA48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DF9EA-B2B4-4983-8CD3-D4E234FFD0BA}"/>
      </w:docPartPr>
      <w:docPartBody>
        <w:p w:rsidR="00E96D28" w:rsidRDefault="00BF674C" w:rsidP="00BF674C">
          <w:pPr>
            <w:pStyle w:val="AB117C4C9094485A8D61520D98DA48F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5EE27AEF02B4B8498E881D9897ABC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4515D-DCDB-49E6-9240-648D5C747971}"/>
      </w:docPartPr>
      <w:docPartBody>
        <w:p w:rsidR="00E96D28" w:rsidRDefault="00BF674C" w:rsidP="00BF674C">
          <w:pPr>
            <w:pStyle w:val="75EE27AEF02B4B8498E881D9897ABC58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749797A37FCC4EE8A6916105B30480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6F14F-C8DB-424B-8095-69AE84FEDD15}"/>
      </w:docPartPr>
      <w:docPartBody>
        <w:p w:rsidR="00E96D28" w:rsidRDefault="00BF674C" w:rsidP="00BF674C">
          <w:pPr>
            <w:pStyle w:val="749797A37FCC4EE8A6916105B304802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6A7162DC9E74C9097C73F9DF8977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18C4D-C78A-4805-9626-781D6ABA1A34}"/>
      </w:docPartPr>
      <w:docPartBody>
        <w:p w:rsidR="00E96D28" w:rsidRDefault="00BF674C" w:rsidP="00BF674C">
          <w:pPr>
            <w:pStyle w:val="56A7162DC9E74C9097C73F9DF897775C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F539B7B1D02A4C71B3E2F013C1A56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3E5836-73CA-44CE-AD0F-D7E99494A3FD}"/>
      </w:docPartPr>
      <w:docPartBody>
        <w:p w:rsidR="00E96D28" w:rsidRDefault="00BF674C" w:rsidP="00BF674C">
          <w:pPr>
            <w:pStyle w:val="F539B7B1D02A4C71B3E2F013C1A56A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954BC17C19AD4D7D8A49491C1AC25E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2C18E4-E0EE-46DE-97A4-B9ADACC7ABB3}"/>
      </w:docPartPr>
      <w:docPartBody>
        <w:p w:rsidR="00E96D28" w:rsidRDefault="00BF674C" w:rsidP="00BF674C">
          <w:pPr>
            <w:pStyle w:val="954BC17C19AD4D7D8A49491C1AC25E46"/>
          </w:pPr>
          <w:r w:rsidRPr="00E1576F">
            <w:rPr>
              <w:lang w:bidi="de-DE"/>
            </w:rPr>
            <w:t>Zwischensumme</w:t>
          </w:r>
        </w:p>
      </w:docPartBody>
    </w:docPart>
    <w:docPart>
      <w:docPartPr>
        <w:name w:val="5DC67280AF5B4A6B9C884FE79D808B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D537F1-CF16-4F9C-8D48-DEE5CE7589A4}"/>
      </w:docPartPr>
      <w:docPartBody>
        <w:p w:rsidR="00E96D28" w:rsidRDefault="00BF674C" w:rsidP="00BF674C">
          <w:pPr>
            <w:pStyle w:val="5DC67280AF5B4A6B9C884FE79D808B30"/>
          </w:pPr>
          <w:r w:rsidRPr="00E1576F">
            <w:rPr>
              <w:lang w:bidi="de-DE"/>
            </w:rPr>
            <w:t>400.00</w:t>
          </w:r>
        </w:p>
      </w:docPartBody>
    </w:docPart>
    <w:docPart>
      <w:docPartPr>
        <w:name w:val="68EB843A0E5041458EE2C8B9F93FB5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1E669F-9007-4680-9F98-728FFC2045F0}"/>
      </w:docPartPr>
      <w:docPartBody>
        <w:p w:rsidR="00E96D28" w:rsidRDefault="00BF674C" w:rsidP="00BF674C">
          <w:pPr>
            <w:pStyle w:val="68EB843A0E5041458EE2C8B9F93FB51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F1BF9A6DD50456CB4EC8DE688C422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5654AC-7D37-4799-A8EA-F25B3B5C24C6}"/>
      </w:docPartPr>
      <w:docPartBody>
        <w:p w:rsidR="00E96D28" w:rsidRDefault="00BF674C" w:rsidP="00BF674C">
          <w:pPr>
            <w:pStyle w:val="0F1BF9A6DD50456CB4EC8DE688C4224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E5374C1AEAA400781913DC118704E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BEC75D-6DAD-4C72-9E35-97E85BCD80F2}"/>
      </w:docPartPr>
      <w:docPartBody>
        <w:p w:rsidR="00E96D28" w:rsidRDefault="00BF674C" w:rsidP="00BF674C">
          <w:pPr>
            <w:pStyle w:val="8E5374C1AEAA400781913DC118704E27"/>
          </w:pPr>
          <w:r w:rsidRPr="00E1576F">
            <w:rPr>
              <w:lang w:bidi="de-DE"/>
            </w:rPr>
            <w:t>Mehrwertsteuer</w:t>
          </w:r>
        </w:p>
      </w:docPartBody>
    </w:docPart>
    <w:docPart>
      <w:docPartPr>
        <w:name w:val="B885BDD333D94BC398242EFDD4D12B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09D109-1E92-4EF8-AE20-01F2394A3466}"/>
      </w:docPartPr>
      <w:docPartBody>
        <w:p w:rsidR="00E96D28" w:rsidRDefault="00BF674C" w:rsidP="00BF674C">
          <w:pPr>
            <w:pStyle w:val="B885BDD333D94BC398242EFDD4D12B06"/>
          </w:pPr>
          <w:r w:rsidRPr="00E1576F">
            <w:rPr>
              <w:lang w:bidi="de-DE"/>
            </w:rPr>
            <w:t>20.00</w:t>
          </w:r>
        </w:p>
      </w:docPartBody>
    </w:docPart>
    <w:docPart>
      <w:docPartPr>
        <w:name w:val="04DBCE8E2305410188FFE62758B63C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A6B9E4-7FFB-45C7-905A-5C58C4A0F675}"/>
      </w:docPartPr>
      <w:docPartBody>
        <w:p w:rsidR="00E96D28" w:rsidRDefault="00BF674C" w:rsidP="00BF674C">
          <w:pPr>
            <w:pStyle w:val="04DBCE8E2305410188FFE62758B63CD1"/>
          </w:pPr>
          <w:r w:rsidRPr="00E1576F">
            <w:rPr>
              <w:lang w:bidi="de-DE"/>
            </w:rPr>
            <w:t>Gesamtsumme</w:t>
          </w:r>
        </w:p>
      </w:docPartBody>
    </w:docPart>
    <w:docPart>
      <w:docPartPr>
        <w:name w:val="9AAD60574F2B41EC9859A6E9953B9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144263-9926-42AD-BFAF-CC6E9FB10D0F}"/>
      </w:docPartPr>
      <w:docPartBody>
        <w:p w:rsidR="00E96D28" w:rsidRDefault="00BF674C" w:rsidP="00BF674C">
          <w:pPr>
            <w:pStyle w:val="9AAD60574F2B41EC9859A6E9953B909D"/>
          </w:pPr>
          <w:r w:rsidRPr="00E1576F">
            <w:rPr>
              <w:lang w:bidi="de-DE"/>
            </w:rPr>
            <w:t>420.00</w:t>
          </w:r>
        </w:p>
      </w:docPartBody>
    </w:docPart>
    <w:docPart>
      <w:docPartPr>
        <w:name w:val="2085181E94D04897AF6D0C915B70F0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1678C9-C5A9-4B33-B4E7-35002CAADF72}"/>
      </w:docPartPr>
      <w:docPartBody>
        <w:p w:rsidR="00E96D28" w:rsidRDefault="00BF674C" w:rsidP="00BF674C">
          <w:pPr>
            <w:pStyle w:val="2085181E94D04897AF6D0C915B70F07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62E76627C1E04ABBA9E4B8F396662D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4C3C6F-0EB3-481C-8B71-E9C85C0863DC}"/>
      </w:docPartPr>
      <w:docPartBody>
        <w:p w:rsidR="00E96D28" w:rsidRDefault="00BF674C" w:rsidP="00BF674C">
          <w:pPr>
            <w:pStyle w:val="62E76627C1E04ABBA9E4B8F396662DB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CFE340C27904DE2A90D75662765A5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920FAA-EBC5-4F4F-88C6-1C9D93F0776B}"/>
      </w:docPartPr>
      <w:docPartBody>
        <w:p w:rsidR="00E96D28" w:rsidRDefault="00BF674C" w:rsidP="00BF674C">
          <w:pPr>
            <w:pStyle w:val="3CFE340C27904DE2A90D75662765A58E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F0688118C93457D95AA02E0D796A6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100E4-F183-4892-AD27-DFC8D125C4D0}"/>
      </w:docPartPr>
      <w:docPartBody>
        <w:p w:rsidR="00E96D28" w:rsidRDefault="00BF674C" w:rsidP="00BF674C">
          <w:pPr>
            <w:pStyle w:val="DF0688118C93457D95AA02E0D796A6A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515C735D4B41F8B174A25BF36044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AD2AE-EF40-4F4B-8976-D58BFA5438B2}"/>
      </w:docPartPr>
      <w:docPartBody>
        <w:p w:rsidR="00E96D28" w:rsidRDefault="00BF674C" w:rsidP="00BF674C">
          <w:pPr>
            <w:pStyle w:val="06515C735D4B41F8B174A25BF3604466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CB32B62554A14EDFA419B896E86FE3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010C5F-9706-4120-943B-73EF4AF1390B}"/>
      </w:docPartPr>
      <w:docPartBody>
        <w:p w:rsidR="00E96D28" w:rsidRDefault="00BF674C" w:rsidP="00BF674C">
          <w:pPr>
            <w:pStyle w:val="CB32B62554A14EDFA419B896E86FE393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DFB31140A3C47FB85FBC704298A02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43EAD2-1700-42A8-8DF2-EEFAB8CC34C7}"/>
      </w:docPartPr>
      <w:docPartBody>
        <w:p w:rsidR="00E96D28" w:rsidRDefault="00BF674C" w:rsidP="00BF674C">
          <w:pPr>
            <w:pStyle w:val="0DFB31140A3C47FB85FBC704298A02EE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CFC343C5F17C4E83B7C801307484FB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AFC0A0-3CBD-442F-A738-2AF31E3A401C}"/>
      </w:docPartPr>
      <w:docPartBody>
        <w:p w:rsidR="00E96D28" w:rsidRDefault="00BF674C" w:rsidP="00BF674C">
          <w:pPr>
            <w:pStyle w:val="CFC343C5F17C4E83B7C801307484FB33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981E48169DC45A6A4B1368FE154C5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D0DC49-3E3C-4249-B34D-32BAA85B5241}"/>
      </w:docPartPr>
      <w:docPartBody>
        <w:p w:rsidR="00E96D28" w:rsidRDefault="00BF674C" w:rsidP="00BF674C">
          <w:pPr>
            <w:pStyle w:val="A981E48169DC45A6A4B1368FE154C57C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A3A576E8B9D4EFAA27CC499284368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904A64-D79B-4B8D-BC1E-E28DC788254D}"/>
      </w:docPartPr>
      <w:docPartBody>
        <w:p w:rsidR="00E96D28" w:rsidRDefault="00BF674C" w:rsidP="00BF674C">
          <w:pPr>
            <w:pStyle w:val="4A3A576E8B9D4EFAA27CC49928436807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977A71C0E6F242828C3FDA7031640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B15C7B-08CC-406E-9C6C-51F1D3573ACE}"/>
      </w:docPartPr>
      <w:docPartBody>
        <w:p w:rsidR="00E96D28" w:rsidRDefault="00BF674C" w:rsidP="00BF674C">
          <w:pPr>
            <w:pStyle w:val="977A71C0E6F242828C3FDA703164009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C96F1AEB298446586C8B6011FE5D1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C6759F-FA62-490E-88D0-1475F0A8C1A3}"/>
      </w:docPartPr>
      <w:docPartBody>
        <w:p w:rsidR="00E96D28" w:rsidRDefault="00BF674C" w:rsidP="00BF674C">
          <w:pPr>
            <w:pStyle w:val="2C96F1AEB298446586C8B6011FE5D14C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2C5839BEDF4942C7A59446065E9FAF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9C4E7B-5CCA-4518-BE40-CE4CEF91B182}"/>
      </w:docPartPr>
      <w:docPartBody>
        <w:p w:rsidR="00E96D28" w:rsidRDefault="00BF674C" w:rsidP="00BF674C">
          <w:pPr>
            <w:pStyle w:val="2C5839BEDF4942C7A59446065E9FAF4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CDF8F6EAFFF04375BD332238C7D276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993DAA-6AC7-4898-9C3B-B5C6A0E66590}"/>
      </w:docPartPr>
      <w:docPartBody>
        <w:p w:rsidR="00E96D28" w:rsidRDefault="00BF674C" w:rsidP="00BF674C">
          <w:pPr>
            <w:pStyle w:val="CDF8F6EAFFF04375BD332238C7D276A9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1DD31A2D97E840379A4C30CD9CBA5E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DC1174-990D-4933-8778-C27DADF98187}"/>
      </w:docPartPr>
      <w:docPartBody>
        <w:p w:rsidR="00E96D28" w:rsidRDefault="00BF674C" w:rsidP="00BF674C">
          <w:pPr>
            <w:pStyle w:val="1DD31A2D97E840379A4C30CD9CBA5E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690B4745AF94E75B9567FA44CBAF8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E9DCA3-3BBB-495A-B62D-2928D6ABDA0F}"/>
      </w:docPartPr>
      <w:docPartBody>
        <w:p w:rsidR="00E96D28" w:rsidRDefault="00BF674C" w:rsidP="00BF674C">
          <w:pPr>
            <w:pStyle w:val="F690B4745AF94E75B9567FA44CBAF80A"/>
          </w:pPr>
          <w:r w:rsidRPr="00E1576F">
            <w:rPr>
              <w:lang w:bidi="de-DE"/>
            </w:rPr>
            <w:t>0123-456-7890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C"/>
    <w:rsid w:val="00083440"/>
    <w:rsid w:val="001348AF"/>
    <w:rsid w:val="001A361A"/>
    <w:rsid w:val="002D19E6"/>
    <w:rsid w:val="0035569B"/>
    <w:rsid w:val="0052144B"/>
    <w:rsid w:val="0059513F"/>
    <w:rsid w:val="00652EE2"/>
    <w:rsid w:val="007964E9"/>
    <w:rsid w:val="00937656"/>
    <w:rsid w:val="00980079"/>
    <w:rsid w:val="00A90170"/>
    <w:rsid w:val="00BF674C"/>
    <w:rsid w:val="00C21B54"/>
    <w:rsid w:val="00C66919"/>
    <w:rsid w:val="00E96D28"/>
    <w:rsid w:val="00EA7405"/>
    <w:rsid w:val="00F0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2654E2420447BB9328F45D0C0809E">
    <w:name w:val="EE52654E2420447BB9328F45D0C0809E"/>
  </w:style>
  <w:style w:type="paragraph" w:customStyle="1" w:styleId="50F4211524A640F499EB873D8ADD05D0">
    <w:name w:val="50F4211524A640F499EB873D8ADD05D0"/>
  </w:style>
  <w:style w:type="paragraph" w:customStyle="1" w:styleId="CA401827644540DE9931EAA7EDBFEA66">
    <w:name w:val="CA401827644540DE9931EAA7EDBFEA66"/>
  </w:style>
  <w:style w:type="paragraph" w:customStyle="1" w:styleId="A6AB3274544F41358B3D13EBB0671277">
    <w:name w:val="A6AB3274544F41358B3D13EBB0671277"/>
  </w:style>
  <w:style w:type="paragraph" w:customStyle="1" w:styleId="1428059587B64BFF8A9C600AAA3CCFC0">
    <w:name w:val="1428059587B64BFF8A9C600AAA3CCFC0"/>
  </w:style>
  <w:style w:type="paragraph" w:customStyle="1" w:styleId="EEC5CDB74EDD4CC8B41021F7336E9F8B">
    <w:name w:val="EEC5CDB74EDD4CC8B41021F7336E9F8B"/>
  </w:style>
  <w:style w:type="paragraph" w:customStyle="1" w:styleId="CE858EE566784C8088CF3C8159142AE6">
    <w:name w:val="CE858EE566784C8088CF3C8159142AE6"/>
  </w:style>
  <w:style w:type="paragraph" w:customStyle="1" w:styleId="C6E6DA8CDFE743669D8D2BB4E498CEBE">
    <w:name w:val="C6E6DA8CDFE743669D8D2BB4E498CEBE"/>
  </w:style>
  <w:style w:type="paragraph" w:customStyle="1" w:styleId="5C20BC054A9140A58FFCC7A50D1E9AE2">
    <w:name w:val="5C20BC054A9140A58FFCC7A50D1E9AE2"/>
  </w:style>
  <w:style w:type="paragraph" w:customStyle="1" w:styleId="BB103F6085E84E06BCE2AE5BCE39939C">
    <w:name w:val="BB103F6085E84E06BCE2AE5BCE39939C"/>
  </w:style>
  <w:style w:type="paragraph" w:customStyle="1" w:styleId="2CDBEB46E3934763978348348FCEF3F8">
    <w:name w:val="2CDBEB46E3934763978348348FCEF3F8"/>
  </w:style>
  <w:style w:type="paragraph" w:customStyle="1" w:styleId="D1B151036AF94E5AB1E6322FF7635A39">
    <w:name w:val="D1B151036AF94E5AB1E6322FF7635A39"/>
  </w:style>
  <w:style w:type="paragraph" w:customStyle="1" w:styleId="4829B17C49324DBD99BA7271BFCF24F4">
    <w:name w:val="4829B17C49324DBD99BA7271BFCF24F4"/>
  </w:style>
  <w:style w:type="paragraph" w:customStyle="1" w:styleId="8F96B5DF885B420CBE8363C5E754B528">
    <w:name w:val="8F96B5DF885B420CBE8363C5E754B528"/>
  </w:style>
  <w:style w:type="paragraph" w:customStyle="1" w:styleId="02FB0B1789004426B2B257EB0163931E">
    <w:name w:val="02FB0B1789004426B2B257EB0163931E"/>
  </w:style>
  <w:style w:type="paragraph" w:customStyle="1" w:styleId="0A13BE8840AF428CBDAEF10E78D620C7">
    <w:name w:val="0A13BE8840AF428CBDAEF10E78D620C7"/>
  </w:style>
  <w:style w:type="paragraph" w:customStyle="1" w:styleId="3E3CC6CB205148E5BC9164F4A53D98A5">
    <w:name w:val="3E3CC6CB205148E5BC9164F4A53D98A5"/>
  </w:style>
  <w:style w:type="paragraph" w:customStyle="1" w:styleId="0D36236174E94B35A6F6CC367F923F55">
    <w:name w:val="0D36236174E94B35A6F6CC367F923F55"/>
  </w:style>
  <w:style w:type="paragraph" w:customStyle="1" w:styleId="1F5D16DF9269424FB3DB847486B5B9AA">
    <w:name w:val="1F5D16DF9269424FB3DB847486B5B9AA"/>
  </w:style>
  <w:style w:type="paragraph" w:customStyle="1" w:styleId="A8958B50FE5B413EA7132ECC64046527">
    <w:name w:val="A8958B50FE5B413EA7132ECC64046527"/>
  </w:style>
  <w:style w:type="paragraph" w:customStyle="1" w:styleId="FA7CC51D06414D688EB914627AAA72DC">
    <w:name w:val="FA7CC51D06414D688EB914627AAA72DC"/>
  </w:style>
  <w:style w:type="paragraph" w:customStyle="1" w:styleId="245B7DBED064470BABC59FB327CA9943">
    <w:name w:val="245B7DBED064470BABC59FB327CA9943"/>
  </w:style>
  <w:style w:type="paragraph" w:customStyle="1" w:styleId="F5C9C9009E22499E88900BE50A357262">
    <w:name w:val="F5C9C9009E22499E88900BE50A357262"/>
  </w:style>
  <w:style w:type="paragraph" w:customStyle="1" w:styleId="24D230E1D8E84974A490366E5AC6D9C5">
    <w:name w:val="24D230E1D8E84974A490366E5AC6D9C5"/>
  </w:style>
  <w:style w:type="paragraph" w:customStyle="1" w:styleId="9838147134044AC9A91611BC160D0589">
    <w:name w:val="9838147134044AC9A91611BC160D0589"/>
  </w:style>
  <w:style w:type="paragraph" w:customStyle="1" w:styleId="305551F59BD2431695B96511EC7340E0">
    <w:name w:val="305551F59BD2431695B96511EC7340E0"/>
  </w:style>
  <w:style w:type="paragraph" w:customStyle="1" w:styleId="EC78630C100E4BC9B476A64979D43F6D">
    <w:name w:val="EC78630C100E4BC9B476A64979D43F6D"/>
  </w:style>
  <w:style w:type="paragraph" w:customStyle="1" w:styleId="16B3225B3BBE4FD692CDF35A8D59099C">
    <w:name w:val="16B3225B3BBE4FD692CDF35A8D59099C"/>
  </w:style>
  <w:style w:type="paragraph" w:customStyle="1" w:styleId="D165B488CA204D2085C80A5FDB906D3B">
    <w:name w:val="D165B488CA204D2085C80A5FDB906D3B"/>
  </w:style>
  <w:style w:type="paragraph" w:customStyle="1" w:styleId="55EABFA204C84FC89FD8238C62E18112">
    <w:name w:val="55EABFA204C84FC89FD8238C62E18112"/>
  </w:style>
  <w:style w:type="paragraph" w:customStyle="1" w:styleId="9DA57A0C6E22426F978DA6A37495BF2F">
    <w:name w:val="9DA57A0C6E22426F978DA6A37495BF2F"/>
  </w:style>
  <w:style w:type="paragraph" w:customStyle="1" w:styleId="7B7DF1EAB1ED4651A387B09B0908EF3A">
    <w:name w:val="7B7DF1EAB1ED4651A387B09B0908EF3A"/>
  </w:style>
  <w:style w:type="paragraph" w:customStyle="1" w:styleId="65A4FD6DF82045399DD6C8467BC38103">
    <w:name w:val="65A4FD6DF82045399DD6C8467BC38103"/>
  </w:style>
  <w:style w:type="paragraph" w:customStyle="1" w:styleId="FDDFD199E0534E00B4B00076B591C7D3">
    <w:name w:val="FDDFD199E0534E00B4B00076B591C7D3"/>
  </w:style>
  <w:style w:type="paragraph" w:customStyle="1" w:styleId="5446E9BF038E4F26BF4A5DDB7382A8A3">
    <w:name w:val="5446E9BF038E4F26BF4A5DDB7382A8A3"/>
  </w:style>
  <w:style w:type="paragraph" w:customStyle="1" w:styleId="76BD7B9C00864780AE2520B6C1094799">
    <w:name w:val="76BD7B9C00864780AE2520B6C1094799"/>
  </w:style>
  <w:style w:type="paragraph" w:customStyle="1" w:styleId="6F65B31DAEEE4A04960D9CA46EA3238D">
    <w:name w:val="6F65B31DAEEE4A04960D9CA46EA3238D"/>
  </w:style>
  <w:style w:type="paragraph" w:customStyle="1" w:styleId="B48C12BA594145108DDBC68BD8EF122E">
    <w:name w:val="B48C12BA594145108DDBC68BD8EF122E"/>
  </w:style>
  <w:style w:type="paragraph" w:customStyle="1" w:styleId="A87C848922AB4FE3ACD0C7320ACBE700">
    <w:name w:val="A87C848922AB4FE3ACD0C7320ACBE700"/>
  </w:style>
  <w:style w:type="paragraph" w:customStyle="1" w:styleId="14F16FEFF3D048C9A6EF6739BBD30C84">
    <w:name w:val="14F16FEFF3D048C9A6EF6739BBD30C84"/>
  </w:style>
  <w:style w:type="paragraph" w:customStyle="1" w:styleId="1023B3D696A14443B7DE0168B0B118D4">
    <w:name w:val="1023B3D696A14443B7DE0168B0B118D4"/>
    <w:rsid w:val="00BF674C"/>
  </w:style>
  <w:style w:type="paragraph" w:customStyle="1" w:styleId="CFF7F6412B0D4AC5AAE79F0ED1C009BF">
    <w:name w:val="CFF7F6412B0D4AC5AAE79F0ED1C009BF"/>
    <w:rsid w:val="00BF674C"/>
  </w:style>
  <w:style w:type="paragraph" w:customStyle="1" w:styleId="1B614E9A4028476BB9B88FAD27D9EA6F">
    <w:name w:val="1B614E9A4028476BB9B88FAD27D9EA6F"/>
    <w:rsid w:val="00BF674C"/>
  </w:style>
  <w:style w:type="paragraph" w:customStyle="1" w:styleId="2433A1372D0E4F8FB8578712590204F4">
    <w:name w:val="2433A1372D0E4F8FB8578712590204F4"/>
    <w:rsid w:val="00BF674C"/>
  </w:style>
  <w:style w:type="paragraph" w:customStyle="1" w:styleId="F0F7111BCA88421990A738DD3E3E42D2">
    <w:name w:val="F0F7111BCA88421990A738DD3E3E42D2"/>
    <w:rsid w:val="00BF674C"/>
  </w:style>
  <w:style w:type="paragraph" w:customStyle="1" w:styleId="815675AFDB57418A9D95E914B644A748">
    <w:name w:val="815675AFDB57418A9D95E914B644A748"/>
    <w:rsid w:val="00BF674C"/>
  </w:style>
  <w:style w:type="paragraph" w:customStyle="1" w:styleId="8752D974DDB64369A848C56C40FF7C1B">
    <w:name w:val="8752D974DDB64369A848C56C40FF7C1B"/>
    <w:rsid w:val="00BF674C"/>
  </w:style>
  <w:style w:type="paragraph" w:customStyle="1" w:styleId="4B9A0A42D55A4C85A9818CC25089B42A">
    <w:name w:val="4B9A0A42D55A4C85A9818CC25089B42A"/>
    <w:rsid w:val="00BF674C"/>
  </w:style>
  <w:style w:type="paragraph" w:customStyle="1" w:styleId="71CA95AA5A304500BE3E93AF2F5B2751">
    <w:name w:val="71CA95AA5A304500BE3E93AF2F5B2751"/>
    <w:rsid w:val="00BF674C"/>
  </w:style>
  <w:style w:type="paragraph" w:customStyle="1" w:styleId="86B6F7AD9E41408481868B28B747236E">
    <w:name w:val="86B6F7AD9E41408481868B28B747236E"/>
    <w:rsid w:val="00BF674C"/>
  </w:style>
  <w:style w:type="paragraph" w:customStyle="1" w:styleId="7DC977A8FA784E968420D2C0BEF1F789">
    <w:name w:val="7DC977A8FA784E968420D2C0BEF1F789"/>
    <w:rsid w:val="00BF674C"/>
  </w:style>
  <w:style w:type="paragraph" w:customStyle="1" w:styleId="AC42C5DD49F840888666A5A4CF2C0DC2">
    <w:name w:val="AC42C5DD49F840888666A5A4CF2C0DC2"/>
    <w:rsid w:val="00BF674C"/>
  </w:style>
  <w:style w:type="paragraph" w:customStyle="1" w:styleId="8CADECDF6E6E4A32A92DC41D25956C05">
    <w:name w:val="8CADECDF6E6E4A32A92DC41D25956C05"/>
    <w:rsid w:val="00BF674C"/>
  </w:style>
  <w:style w:type="paragraph" w:customStyle="1" w:styleId="82F7429C5126449186E762CD598E80DB">
    <w:name w:val="82F7429C5126449186E762CD598E80DB"/>
    <w:rsid w:val="00BF674C"/>
  </w:style>
  <w:style w:type="paragraph" w:customStyle="1" w:styleId="001061650CD14CECB7834D955D20BDA6">
    <w:name w:val="001061650CD14CECB7834D955D20BDA6"/>
    <w:rsid w:val="00BF674C"/>
  </w:style>
  <w:style w:type="paragraph" w:customStyle="1" w:styleId="257DC0223D744F3B88CADDF9A9B8F980">
    <w:name w:val="257DC0223D744F3B88CADDF9A9B8F980"/>
    <w:rsid w:val="00BF674C"/>
  </w:style>
  <w:style w:type="paragraph" w:customStyle="1" w:styleId="5D3921F658514D1A888F3293AB849A44">
    <w:name w:val="5D3921F658514D1A888F3293AB849A44"/>
    <w:rsid w:val="00BF674C"/>
  </w:style>
  <w:style w:type="paragraph" w:customStyle="1" w:styleId="069F051EC6A84D64857D39154E3D174A">
    <w:name w:val="069F051EC6A84D64857D39154E3D174A"/>
    <w:rsid w:val="00BF674C"/>
  </w:style>
  <w:style w:type="paragraph" w:customStyle="1" w:styleId="0872C233FD8B467388885FEF873B78D7">
    <w:name w:val="0872C233FD8B467388885FEF873B78D7"/>
    <w:rsid w:val="00BF674C"/>
  </w:style>
  <w:style w:type="paragraph" w:customStyle="1" w:styleId="27B2E1D4D5E647B68415BD73D49C97C2">
    <w:name w:val="27B2E1D4D5E647B68415BD73D49C97C2"/>
    <w:rsid w:val="00BF674C"/>
  </w:style>
  <w:style w:type="paragraph" w:customStyle="1" w:styleId="373A2F791EC144EFB17F1ABA4F884C5A">
    <w:name w:val="373A2F791EC144EFB17F1ABA4F884C5A"/>
    <w:rsid w:val="00BF674C"/>
  </w:style>
  <w:style w:type="paragraph" w:customStyle="1" w:styleId="AB117C4C9094485A8D61520D98DA48F8">
    <w:name w:val="AB117C4C9094485A8D61520D98DA48F8"/>
    <w:rsid w:val="00BF674C"/>
  </w:style>
  <w:style w:type="paragraph" w:customStyle="1" w:styleId="75EE27AEF02B4B8498E881D9897ABC58">
    <w:name w:val="75EE27AEF02B4B8498E881D9897ABC58"/>
    <w:rsid w:val="00BF674C"/>
  </w:style>
  <w:style w:type="paragraph" w:customStyle="1" w:styleId="749797A37FCC4EE8A6916105B3048028">
    <w:name w:val="749797A37FCC4EE8A6916105B3048028"/>
    <w:rsid w:val="00BF674C"/>
  </w:style>
  <w:style w:type="paragraph" w:customStyle="1" w:styleId="56A7162DC9E74C9097C73F9DF897775C">
    <w:name w:val="56A7162DC9E74C9097C73F9DF897775C"/>
    <w:rsid w:val="00BF674C"/>
  </w:style>
  <w:style w:type="paragraph" w:customStyle="1" w:styleId="F539B7B1D02A4C71B3E2F013C1A56A80">
    <w:name w:val="F539B7B1D02A4C71B3E2F013C1A56A80"/>
    <w:rsid w:val="00BF674C"/>
  </w:style>
  <w:style w:type="paragraph" w:customStyle="1" w:styleId="954BC17C19AD4D7D8A49491C1AC25E46">
    <w:name w:val="954BC17C19AD4D7D8A49491C1AC25E46"/>
    <w:rsid w:val="00BF674C"/>
  </w:style>
  <w:style w:type="paragraph" w:customStyle="1" w:styleId="5DC67280AF5B4A6B9C884FE79D808B30">
    <w:name w:val="5DC67280AF5B4A6B9C884FE79D808B30"/>
    <w:rsid w:val="00BF674C"/>
  </w:style>
  <w:style w:type="paragraph" w:customStyle="1" w:styleId="68EB843A0E5041458EE2C8B9F93FB51F">
    <w:name w:val="68EB843A0E5041458EE2C8B9F93FB51F"/>
    <w:rsid w:val="00BF674C"/>
  </w:style>
  <w:style w:type="paragraph" w:customStyle="1" w:styleId="0F1BF9A6DD50456CB4EC8DE688C4224A">
    <w:name w:val="0F1BF9A6DD50456CB4EC8DE688C4224A"/>
    <w:rsid w:val="00BF674C"/>
  </w:style>
  <w:style w:type="paragraph" w:customStyle="1" w:styleId="8E5374C1AEAA400781913DC118704E27">
    <w:name w:val="8E5374C1AEAA400781913DC118704E27"/>
    <w:rsid w:val="00BF674C"/>
  </w:style>
  <w:style w:type="paragraph" w:customStyle="1" w:styleId="B885BDD333D94BC398242EFDD4D12B06">
    <w:name w:val="B885BDD333D94BC398242EFDD4D12B06"/>
    <w:rsid w:val="00BF674C"/>
  </w:style>
  <w:style w:type="paragraph" w:customStyle="1" w:styleId="04DBCE8E2305410188FFE62758B63CD1">
    <w:name w:val="04DBCE8E2305410188FFE62758B63CD1"/>
    <w:rsid w:val="00BF674C"/>
  </w:style>
  <w:style w:type="paragraph" w:customStyle="1" w:styleId="9AAD60574F2B41EC9859A6E9953B909D">
    <w:name w:val="9AAD60574F2B41EC9859A6E9953B909D"/>
    <w:rsid w:val="00BF674C"/>
  </w:style>
  <w:style w:type="paragraph" w:customStyle="1" w:styleId="2085181E94D04897AF6D0C915B70F079">
    <w:name w:val="2085181E94D04897AF6D0C915B70F079"/>
    <w:rsid w:val="00BF674C"/>
  </w:style>
  <w:style w:type="paragraph" w:customStyle="1" w:styleId="62E76627C1E04ABBA9E4B8F396662DB8">
    <w:name w:val="62E76627C1E04ABBA9E4B8F396662DB8"/>
    <w:rsid w:val="00BF674C"/>
  </w:style>
  <w:style w:type="paragraph" w:customStyle="1" w:styleId="3CFE340C27904DE2A90D75662765A58E">
    <w:name w:val="3CFE340C27904DE2A90D75662765A58E"/>
    <w:rsid w:val="00BF674C"/>
  </w:style>
  <w:style w:type="paragraph" w:customStyle="1" w:styleId="DF0688118C93457D95AA02E0D796A6AF">
    <w:name w:val="DF0688118C93457D95AA02E0D796A6AF"/>
    <w:rsid w:val="00BF674C"/>
  </w:style>
  <w:style w:type="paragraph" w:customStyle="1" w:styleId="06515C735D4B41F8B174A25BF3604466">
    <w:name w:val="06515C735D4B41F8B174A25BF3604466"/>
    <w:rsid w:val="00BF674C"/>
  </w:style>
  <w:style w:type="paragraph" w:customStyle="1" w:styleId="CB32B62554A14EDFA419B896E86FE393">
    <w:name w:val="CB32B62554A14EDFA419B896E86FE393"/>
    <w:rsid w:val="00BF674C"/>
  </w:style>
  <w:style w:type="paragraph" w:customStyle="1" w:styleId="0DFB31140A3C47FB85FBC704298A02EE">
    <w:name w:val="0DFB31140A3C47FB85FBC704298A02EE"/>
    <w:rsid w:val="00BF674C"/>
  </w:style>
  <w:style w:type="paragraph" w:customStyle="1" w:styleId="CFC343C5F17C4E83B7C801307484FB33">
    <w:name w:val="CFC343C5F17C4E83B7C801307484FB33"/>
    <w:rsid w:val="00BF674C"/>
  </w:style>
  <w:style w:type="paragraph" w:customStyle="1" w:styleId="A981E48169DC45A6A4B1368FE154C57C">
    <w:name w:val="A981E48169DC45A6A4B1368FE154C57C"/>
    <w:rsid w:val="00BF674C"/>
  </w:style>
  <w:style w:type="paragraph" w:customStyle="1" w:styleId="4A3A576E8B9D4EFAA27CC49928436807">
    <w:name w:val="4A3A576E8B9D4EFAA27CC49928436807"/>
    <w:rsid w:val="00BF674C"/>
  </w:style>
  <w:style w:type="paragraph" w:customStyle="1" w:styleId="977A71C0E6F242828C3FDA703164009F">
    <w:name w:val="977A71C0E6F242828C3FDA703164009F"/>
    <w:rsid w:val="00BF674C"/>
  </w:style>
  <w:style w:type="paragraph" w:customStyle="1" w:styleId="2C96F1AEB298446586C8B6011FE5D14C">
    <w:name w:val="2C96F1AEB298446586C8B6011FE5D14C"/>
    <w:rsid w:val="00BF674C"/>
  </w:style>
  <w:style w:type="paragraph" w:customStyle="1" w:styleId="2C5839BEDF4942C7A59446065E9FAF4F">
    <w:name w:val="2C5839BEDF4942C7A59446065E9FAF4F"/>
    <w:rsid w:val="00BF674C"/>
  </w:style>
  <w:style w:type="paragraph" w:customStyle="1" w:styleId="CDF8F6EAFFF04375BD332238C7D276A9">
    <w:name w:val="CDF8F6EAFFF04375BD332238C7D276A9"/>
    <w:rsid w:val="00BF674C"/>
  </w:style>
  <w:style w:type="paragraph" w:customStyle="1" w:styleId="1DD31A2D97E840379A4C30CD9CBA5E66">
    <w:name w:val="1DD31A2D97E840379A4C30CD9CBA5E66"/>
    <w:rsid w:val="00BF674C"/>
  </w:style>
  <w:style w:type="paragraph" w:customStyle="1" w:styleId="F690B4745AF94E75B9567FA44CBAF80A">
    <w:name w:val="F690B4745AF94E75B9567FA44CBAF80A"/>
    <w:rsid w:val="00BF6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 (einfaches Dokument mit Liniendesign).dotx</Template>
  <TotalTime>0</TotalTime>
  <Pages>1</Pages>
  <Words>151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keywords/>
  <cp:lastModifiedBy>Anna Anna</cp:lastModifiedBy>
  <cp:revision>10</cp:revision>
  <dcterms:created xsi:type="dcterms:W3CDTF">2025-02-22T11:13:00Z</dcterms:created>
  <dcterms:modified xsi:type="dcterms:W3CDTF">2025-02-22T17:13:00Z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