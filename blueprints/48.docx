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45B0E1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2426B9E4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D07778" w:rsidRDefault="00413C19">
                <w:pPr>
                  <w:pStyle w:val="Name"/>
                  <w:spacing w:after="60"/>
                  <w:rPr>
                    <w:lang w:val="de-DE"/>
                  </w:rPr>
                </w:pPr>
                <w:r>
                  <w:rPr>
                    <w:lang w:val="de-DE"/>
                  </w:rPr>
                  <w:t>{{ firmenname1 }}</w:t>
                </w:r>
              </w:p>
            </w:sdtContent>
          </w:sdt>
          <w:p w14:paraId="74EAD1E7" w14:textId="189508BC" w:rsidR="000D4276" w:rsidRPr="00D07778" w:rsidRDefault="00413C19" w:rsidP="00D07778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 xml:space="preserve">{{ strasse1 }} {{ </w:t>
            </w:r>
            <w:r w:rsidR="002B45C7" w:rsidRPr="002B45C7">
              <w:rPr>
                <w:lang w:val="de-DE"/>
              </w:rPr>
              <w:t xml:space="preserve">hausnummer1 </w:t>
            </w:r>
            <w:r>
              <w:rPr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</w:tr>
    </w:tbl>
    <w:p w14:paraId="7CB62270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156082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156082" w:themeColor="accent1"/>
                                <w:lang w:val="de-DE"/>
                              </w:rPr>
                              <w:t>id</w:t>
                            </w:r>
                            <w:r w:rsidR="00413C19">
                              <w:rPr>
                                <w:color w:val="156082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156082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156082" w:themeColor="accent1"/>
                          <w:lang w:val="de-DE"/>
                        </w:rPr>
                        <w:t>id</w:t>
                      </w:r>
                      <w:r w:rsidR="00413C19">
                        <w:rPr>
                          <w:color w:val="156082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45B0E1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867"/>
        <w:gridCol w:w="3087"/>
        <w:gridCol w:w="2713"/>
      </w:tblGrid>
      <w:tr w:rsidR="000D4276" w:rsidRPr="00D07778" w14:paraId="4E6B43C9" w14:textId="77777777" w:rsidTr="00BB0602">
        <w:tc>
          <w:tcPr>
            <w:tcW w:w="2867" w:type="dxa"/>
            <w:vAlign w:val="bottom"/>
          </w:tcPr>
          <w:p w14:paraId="72540EE2" w14:textId="0054B091" w:rsidR="000D4276" w:rsidRPr="00D07778" w:rsidRDefault="00413C19">
            <w:pPr>
              <w:pStyle w:val="Rechnungsberschrift"/>
              <w:spacing w:after="60"/>
              <w:rPr>
                <w:lang w:val="de-DE"/>
              </w:rPr>
            </w:pPr>
            <w:r>
              <w:rPr>
                <w:lang w:val="de-DE"/>
              </w:rPr>
              <w:t>{{datum1}}</w:t>
            </w:r>
          </w:p>
        </w:tc>
        <w:tc>
          <w:tcPr>
            <w:tcW w:w="3087" w:type="dxa"/>
            <w:vAlign w:val="bottom"/>
          </w:tcPr>
          <w:p w14:paraId="1DCBD908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2713" w:type="dxa"/>
            <w:vAlign w:val="bottom"/>
          </w:tcPr>
          <w:p w14:paraId="3051D529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26A84E8C" w14:textId="77777777" w:rsidTr="00BB0602">
        <w:tc>
          <w:tcPr>
            <w:tcW w:w="2867" w:type="dxa"/>
            <w:tcMar>
              <w:bottom w:w="360" w:type="dxa"/>
            </w:tcMar>
          </w:tcPr>
          <w:p w14:paraId="04145136" w14:textId="13FF1187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  <w:tc>
          <w:tcPr>
            <w:tcW w:w="3087" w:type="dxa"/>
            <w:tcMar>
              <w:bottom w:w="360" w:type="dxa"/>
            </w:tcMar>
          </w:tcPr>
          <w:p w14:paraId="624B085B" w14:textId="77777777" w:rsidR="000D4276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name1 }}</w:t>
            </w:r>
          </w:p>
          <w:p w14:paraId="0927C002" w14:textId="140534F9" w:rsidR="00413C19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strasse2 }}</w:t>
            </w:r>
            <w:r w:rsidR="00BB0602">
              <w:rPr>
                <w:lang w:val="de-DE"/>
              </w:rPr>
              <w:t xml:space="preserve"> </w:t>
            </w:r>
            <w:r>
              <w:rPr>
                <w:lang w:val="de-DE"/>
              </w:rPr>
              <w:t>{{hausnummer2}}</w:t>
            </w:r>
          </w:p>
          <w:p w14:paraId="1A7C3A45" w14:textId="7ED8D6B9" w:rsidR="00413C19" w:rsidRPr="00D07778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{{plz2}}</w:t>
            </w:r>
            <w:r w:rsidR="00C3735A">
              <w:rPr>
                <w:lang w:val="de-DE"/>
              </w:rPr>
              <w:t xml:space="preserve"> </w:t>
            </w:r>
            <w:r>
              <w:rPr>
                <w:lang w:val="de-DE"/>
              </w:rPr>
              <w:t>{{ ort2}}</w:t>
            </w:r>
          </w:p>
        </w:tc>
        <w:tc>
          <w:tcPr>
            <w:tcW w:w="2713" w:type="dxa"/>
            <w:tcMar>
              <w:bottom w:w="360" w:type="dxa"/>
            </w:tcMar>
          </w:tcPr>
          <w:p w14:paraId="2AD41EA4" w14:textId="77777777" w:rsidR="000D4276" w:rsidRPr="00D07778" w:rsidRDefault="00000000">
            <w:pPr>
              <w:pStyle w:val="KeinLeerraum"/>
              <w:rPr>
                <w:lang w:val="de-DE"/>
              </w:rPr>
            </w:pPr>
            <w:sdt>
              <w:sdtPr>
                <w:rPr>
                  <w:lang w:val="de-DE"/>
                </w:rPr>
                <w:id w:val="-859888263"/>
                <w:placeholder>
                  <w:docPart w:val="C29DCF5473754A98B4C3BD5583CA76C9"/>
                </w:placeholder>
                <w:temporary/>
                <w:showingPlcHdr/>
                <w:text w:multiLine="1"/>
              </w:sdtPr>
              <w:sdtContent>
                <w:r w:rsidR="001D6E81" w:rsidRPr="00D07778">
                  <w:rPr>
                    <w:lang w:val="de-DE"/>
                  </w:rPr>
                  <w:t>Wie Rechnungsadresse</w:t>
                </w:r>
              </w:sdtContent>
            </w:sdt>
          </w:p>
        </w:tc>
      </w:tr>
    </w:tbl>
    <w:p w14:paraId="21DA29F4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p w14:paraId="498827FE" w14:textId="19F7C3BD" w:rsidR="000D4276" w:rsidRPr="00D07778" w:rsidRDefault="000D4276">
      <w:pPr>
        <w:pStyle w:val="Rechnungstext"/>
        <w:rPr>
          <w:lang w:val="de-DE"/>
        </w:rPr>
      </w:pPr>
    </w:p>
    <w:tbl>
      <w:tblPr>
        <w:tblStyle w:val="InvoiceTable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266"/>
        <w:gridCol w:w="2169"/>
        <w:gridCol w:w="3114"/>
        <w:gridCol w:w="2239"/>
      </w:tblGrid>
      <w:tr w:rsidR="000D4276" w:rsidRPr="00D07778" w14:paraId="4102222F" w14:textId="77777777" w:rsidTr="008A5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20" w:type="pct"/>
          </w:tcPr>
          <w:p w14:paraId="07731784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234" w:type="pct"/>
          </w:tcPr>
          <w:p w14:paraId="6559C711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772" w:type="pct"/>
          </w:tcPr>
          <w:p w14:paraId="4036C625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</w:p>
        </w:tc>
        <w:tc>
          <w:tcPr>
            <w:tcW w:w="1274" w:type="pct"/>
          </w:tcPr>
          <w:p w14:paraId="105C53A9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</w:p>
        </w:tc>
      </w:tr>
      <w:tr w:rsidR="000D4276" w:rsidRPr="00D07778" w14:paraId="54516B0C" w14:textId="77777777" w:rsidTr="008A531C">
        <w:trPr>
          <w:trHeight w:val="360"/>
        </w:trPr>
        <w:tc>
          <w:tcPr>
            <w:tcW w:w="720" w:type="pct"/>
          </w:tcPr>
          <w:p w14:paraId="09E629DD" w14:textId="4102B4E9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{{anzahl1}}</w:t>
            </w:r>
          </w:p>
        </w:tc>
        <w:tc>
          <w:tcPr>
            <w:tcW w:w="1234" w:type="pct"/>
          </w:tcPr>
          <w:p w14:paraId="5DE0AD05" w14:textId="42A522B3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 ding1}}</w:t>
            </w:r>
          </w:p>
        </w:tc>
        <w:tc>
          <w:tcPr>
            <w:tcW w:w="1772" w:type="pct"/>
          </w:tcPr>
          <w:p w14:paraId="0F5A7954" w14:textId="5D0333A7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741571">
              <w:rPr>
                <w:lang w:val="de-DE"/>
              </w:rPr>
              <w:t>euro</w:t>
            </w:r>
            <w:r>
              <w:rPr>
                <w:lang w:val="de-DE"/>
              </w:rPr>
              <w:t>1}}</w:t>
            </w:r>
          </w:p>
        </w:tc>
        <w:tc>
          <w:tcPr>
            <w:tcW w:w="1274" w:type="pct"/>
          </w:tcPr>
          <w:p w14:paraId="1CED3D32" w14:textId="0A3B21A8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741571">
              <w:rPr>
                <w:lang w:val="de-DE"/>
              </w:rPr>
              <w:t>euro</w:t>
            </w:r>
            <w:r>
              <w:rPr>
                <w:lang w:val="de-DE"/>
              </w:rPr>
              <w:t>2}}</w:t>
            </w:r>
          </w:p>
        </w:tc>
      </w:tr>
      <w:tr w:rsidR="00413C19" w:rsidRPr="00D07778" w14:paraId="5A308B58" w14:textId="77777777" w:rsidTr="008A531C">
        <w:trPr>
          <w:trHeight w:val="360"/>
        </w:trPr>
        <w:tc>
          <w:tcPr>
            <w:tcW w:w="720" w:type="pct"/>
          </w:tcPr>
          <w:p w14:paraId="52849AED" w14:textId="09CFA104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{{anzahl2}}</w:t>
            </w:r>
          </w:p>
        </w:tc>
        <w:tc>
          <w:tcPr>
            <w:tcW w:w="1234" w:type="pct"/>
          </w:tcPr>
          <w:p w14:paraId="443861B2" w14:textId="513C62E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ding2}}</w:t>
            </w:r>
          </w:p>
        </w:tc>
        <w:tc>
          <w:tcPr>
            <w:tcW w:w="1772" w:type="pct"/>
          </w:tcPr>
          <w:p w14:paraId="4208BD36" w14:textId="68DDB403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741571">
              <w:rPr>
                <w:lang w:val="de-DE"/>
              </w:rPr>
              <w:t>euro</w:t>
            </w:r>
            <w:r>
              <w:rPr>
                <w:lang w:val="de-DE"/>
              </w:rPr>
              <w:t>2}}</w:t>
            </w:r>
          </w:p>
        </w:tc>
        <w:tc>
          <w:tcPr>
            <w:tcW w:w="1274" w:type="pct"/>
          </w:tcPr>
          <w:p w14:paraId="644F8866" w14:textId="3D1D3444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741571">
              <w:rPr>
                <w:lang w:val="de-DE"/>
              </w:rPr>
              <w:t>euro</w:t>
            </w:r>
            <w:r>
              <w:rPr>
                <w:lang w:val="de-DE"/>
              </w:rPr>
              <w:t>4}}</w:t>
            </w:r>
          </w:p>
        </w:tc>
      </w:tr>
      <w:tr w:rsidR="00413C19" w:rsidRPr="00D07778" w14:paraId="41584873" w14:textId="77777777" w:rsidTr="008A531C">
        <w:trPr>
          <w:trHeight w:val="360"/>
        </w:trPr>
        <w:tc>
          <w:tcPr>
            <w:tcW w:w="720" w:type="pct"/>
          </w:tcPr>
          <w:p w14:paraId="135E8417" w14:textId="03B9D1F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{{anzahl3}}</w:t>
            </w:r>
          </w:p>
        </w:tc>
        <w:tc>
          <w:tcPr>
            <w:tcW w:w="1234" w:type="pct"/>
          </w:tcPr>
          <w:p w14:paraId="2BFE2705" w14:textId="6E17B480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ding3}}</w:t>
            </w:r>
          </w:p>
        </w:tc>
        <w:tc>
          <w:tcPr>
            <w:tcW w:w="1772" w:type="pct"/>
          </w:tcPr>
          <w:p w14:paraId="502BBB4A" w14:textId="32E6F7D8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741571">
              <w:rPr>
                <w:lang w:val="de-DE"/>
              </w:rPr>
              <w:t>euro</w:t>
            </w:r>
            <w:r>
              <w:rPr>
                <w:lang w:val="de-DE"/>
              </w:rPr>
              <w:t>3}}</w:t>
            </w:r>
          </w:p>
        </w:tc>
        <w:tc>
          <w:tcPr>
            <w:tcW w:w="1274" w:type="pct"/>
          </w:tcPr>
          <w:p w14:paraId="38BCE2DF" w14:textId="756670EC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741571">
              <w:rPr>
                <w:lang w:val="de-DE"/>
              </w:rPr>
              <w:t>euro</w:t>
            </w:r>
            <w:r>
              <w:rPr>
                <w:lang w:val="de-DE"/>
              </w:rPr>
              <w:t>5}}</w:t>
            </w:r>
          </w:p>
        </w:tc>
      </w:tr>
      <w:tr w:rsidR="00413C19" w:rsidRPr="00D07778" w14:paraId="611C8B94" w14:textId="77777777" w:rsidTr="008A531C">
        <w:trPr>
          <w:trHeight w:val="360"/>
        </w:trPr>
        <w:tc>
          <w:tcPr>
            <w:tcW w:w="720" w:type="pct"/>
          </w:tcPr>
          <w:p w14:paraId="72E02988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1CA64AB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28DB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020DA917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7505B382" w14:textId="77777777" w:rsidTr="008A531C">
        <w:trPr>
          <w:trHeight w:val="360"/>
        </w:trPr>
        <w:tc>
          <w:tcPr>
            <w:tcW w:w="720" w:type="pct"/>
          </w:tcPr>
          <w:p w14:paraId="1F239DC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3468090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162EF416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2256BFB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2EE0837E" w14:textId="77777777" w:rsidTr="008A531C">
        <w:trPr>
          <w:trHeight w:val="360"/>
        </w:trPr>
        <w:tc>
          <w:tcPr>
            <w:tcW w:w="720" w:type="pct"/>
          </w:tcPr>
          <w:p w14:paraId="76C46ED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8DE498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2B7F59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655A67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FB89E96" w14:textId="77777777" w:rsidTr="008A531C">
        <w:trPr>
          <w:trHeight w:val="360"/>
        </w:trPr>
        <w:tc>
          <w:tcPr>
            <w:tcW w:w="720" w:type="pct"/>
          </w:tcPr>
          <w:p w14:paraId="7621453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756899DA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8E348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26C4C5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50645750" w14:textId="77777777" w:rsidTr="008A531C">
        <w:trPr>
          <w:trHeight w:val="360"/>
        </w:trPr>
        <w:tc>
          <w:tcPr>
            <w:tcW w:w="720" w:type="pct"/>
          </w:tcPr>
          <w:p w14:paraId="08A8AE3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A2F7580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19BB9854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4CCF8669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473632B" w14:textId="77777777" w:rsidTr="008A531C">
        <w:trPr>
          <w:trHeight w:val="360"/>
        </w:trPr>
        <w:tc>
          <w:tcPr>
            <w:tcW w:w="720" w:type="pct"/>
          </w:tcPr>
          <w:p w14:paraId="34768AD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2B9B1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8DC43D5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52340A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05AB14C9" w14:textId="77777777" w:rsidTr="008A531C">
        <w:trPr>
          <w:trHeight w:val="360"/>
        </w:trPr>
        <w:tc>
          <w:tcPr>
            <w:tcW w:w="720" w:type="pct"/>
          </w:tcPr>
          <w:p w14:paraId="29B013B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2F0CB3D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AB1BDC0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1FC93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42747B1A" w14:textId="77777777" w:rsidTr="008A531C">
        <w:trPr>
          <w:trHeight w:val="360"/>
        </w:trPr>
        <w:tc>
          <w:tcPr>
            <w:tcW w:w="720" w:type="pct"/>
          </w:tcPr>
          <w:p w14:paraId="0F490EA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0C30564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4B28B1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08DFE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37D5D788" w14:textId="77777777" w:rsidTr="008A531C">
        <w:trPr>
          <w:trHeight w:val="360"/>
        </w:trPr>
        <w:tc>
          <w:tcPr>
            <w:tcW w:w="720" w:type="pct"/>
          </w:tcPr>
          <w:p w14:paraId="09A3679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5CCAE3B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E8E38EB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74" w:type="pct"/>
          </w:tcPr>
          <w:p w14:paraId="612A88FA" w14:textId="0386F1CA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741571">
              <w:rPr>
                <w:lang w:val="de-DE"/>
              </w:rPr>
              <w:t>euro</w:t>
            </w:r>
            <w:r>
              <w:rPr>
                <w:lang w:val="de-DE"/>
              </w:rPr>
              <w:t>6}}</w:t>
            </w:r>
          </w:p>
        </w:tc>
      </w:tr>
      <w:tr w:rsidR="00413C19" w:rsidRPr="00D07778" w14:paraId="7245C9EA" w14:textId="77777777" w:rsidTr="008A531C">
        <w:trPr>
          <w:trHeight w:val="360"/>
        </w:trPr>
        <w:tc>
          <w:tcPr>
            <w:tcW w:w="720" w:type="pct"/>
          </w:tcPr>
          <w:p w14:paraId="21BA47C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260B9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3B9F27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MwSt</w:t>
            </w:r>
          </w:p>
        </w:tc>
        <w:tc>
          <w:tcPr>
            <w:tcW w:w="1274" w:type="pct"/>
          </w:tcPr>
          <w:p w14:paraId="1F96ABB4" w14:textId="066FEB99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19 %</w:t>
            </w:r>
          </w:p>
        </w:tc>
      </w:tr>
      <w:tr w:rsidR="00413C19" w:rsidRPr="00D07778" w14:paraId="6C7857D9" w14:textId="77777777" w:rsidTr="008A531C">
        <w:trPr>
          <w:trHeight w:val="360"/>
        </w:trPr>
        <w:tc>
          <w:tcPr>
            <w:tcW w:w="720" w:type="pct"/>
          </w:tcPr>
          <w:p w14:paraId="7A6018AE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539FC30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30981BD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74" w:type="pct"/>
          </w:tcPr>
          <w:p w14:paraId="0EC31138" w14:textId="0C5F2469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573895">
              <w:rPr>
                <w:lang w:val="de-DE"/>
              </w:rPr>
              <w:t>euro1</w:t>
            </w:r>
            <w:r>
              <w:rPr>
                <w:lang w:val="de-DE"/>
              </w:rPr>
              <w:t>}}</w:t>
            </w:r>
          </w:p>
        </w:tc>
      </w:tr>
      <w:tr w:rsidR="00413C19" w:rsidRPr="00D07778" w14:paraId="097045A9" w14:textId="77777777" w:rsidTr="008A53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20" w:type="pct"/>
          </w:tcPr>
          <w:p w14:paraId="5FCF1D1C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279CAFFD" w14:textId="77777777" w:rsidR="00413C19" w:rsidRPr="00D07778" w:rsidRDefault="00413C19" w:rsidP="00413C19">
            <w:pPr>
              <w:ind w:left="-303" w:right="851"/>
              <w:rPr>
                <w:lang w:val="de-DE"/>
              </w:rPr>
            </w:pPr>
          </w:p>
        </w:tc>
        <w:tc>
          <w:tcPr>
            <w:tcW w:w="1772" w:type="pct"/>
          </w:tcPr>
          <w:p w14:paraId="4744F455" w14:textId="55241419" w:rsidR="00413C19" w:rsidRDefault="00413C19" w:rsidP="00413C19">
            <w:pPr>
              <w:ind w:left="-927"/>
              <w:rPr>
                <w:b w:val="0"/>
                <w:lang w:val="de-DE"/>
              </w:rPr>
            </w:pPr>
            <w:r w:rsidRPr="00D07778">
              <w:rPr>
                <w:lang w:val="de-DE"/>
              </w:rPr>
              <w:t xml:space="preserve">Gesamtkosten fällig </w:t>
            </w:r>
            <w:r w:rsidR="00573895">
              <w:rPr>
                <w:lang w:val="de-DE"/>
              </w:rPr>
              <w:t>am</w:t>
            </w:r>
          </w:p>
          <w:p w14:paraId="3B3BBF2E" w14:textId="77777777" w:rsidR="00573895" w:rsidRDefault="00573895" w:rsidP="00413C19">
            <w:pPr>
              <w:ind w:left="-927"/>
              <w:rPr>
                <w:b w:val="0"/>
                <w:lang w:val="de-DE"/>
              </w:rPr>
            </w:pPr>
          </w:p>
          <w:p w14:paraId="41183734" w14:textId="17450E22" w:rsidR="00573895" w:rsidRPr="00D07778" w:rsidRDefault="00573895" w:rsidP="00413C19">
            <w:pPr>
              <w:ind w:left="-927"/>
              <w:rPr>
                <w:lang w:val="de-DE"/>
              </w:rPr>
            </w:pPr>
          </w:p>
        </w:tc>
        <w:tc>
          <w:tcPr>
            <w:tcW w:w="1274" w:type="pct"/>
          </w:tcPr>
          <w:p w14:paraId="590AABDE" w14:textId="1DEC4A6C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datum2}}</w:t>
            </w:r>
          </w:p>
        </w:tc>
      </w:tr>
    </w:tbl>
    <w:p w14:paraId="332D07FD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C5BAA" w14:textId="77777777" w:rsidR="007E5817" w:rsidRDefault="007E5817">
      <w:pPr>
        <w:spacing w:before="0" w:after="0"/>
      </w:pPr>
      <w:r>
        <w:separator/>
      </w:r>
    </w:p>
  </w:endnote>
  <w:endnote w:type="continuationSeparator" w:id="0">
    <w:p w14:paraId="7747FBF7" w14:textId="77777777" w:rsidR="007E5817" w:rsidRDefault="007E58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009ED" w14:textId="77777777" w:rsidR="005519C4" w:rsidRDefault="005519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5519C4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20FDD531" w:rsidR="005519C4" w:rsidRPr="00297491" w:rsidRDefault="005519C4" w:rsidP="005519C4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>
            <w:rPr>
              <w:lang w:val="de-DE"/>
            </w:rPr>
            <w:t>{</w:t>
          </w:r>
          <w:r>
            <w:t>{ tel1 }}</w:t>
          </w:r>
        </w:p>
      </w:tc>
      <w:tc>
        <w:tcPr>
          <w:tcW w:w="3335" w:type="pct"/>
          <w:vAlign w:val="center"/>
        </w:tcPr>
        <w:p w14:paraId="48804158" w14:textId="27A22285" w:rsidR="005519C4" w:rsidRPr="00297491" w:rsidRDefault="005519C4" w:rsidP="005519C4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>
            <w:t>{{ email1}}</w:t>
          </w:r>
        </w:p>
      </w:tc>
    </w:tr>
    <w:tr w:rsidR="005519C4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03098A98" w:rsidR="005519C4" w:rsidRPr="00297491" w:rsidRDefault="005519C4" w:rsidP="005519C4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Pr="00582DA7">
            <w:rPr>
              <w:color w:val="auto"/>
              <w:lang w:val="de-DE"/>
            </w:rPr>
            <w:t>{{ tel</w:t>
          </w:r>
          <w:r>
            <w:rPr>
              <w:color w:val="auto"/>
              <w:lang w:val="de-DE"/>
            </w:rPr>
            <w:t>2</w:t>
          </w:r>
          <w:r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204F35C7" w:rsidR="005519C4" w:rsidRPr="00297491" w:rsidRDefault="005519C4" w:rsidP="005519C4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>
            <w:rPr>
              <w:lang w:val="de-DE"/>
            </w:rPr>
            <w:t>{</w:t>
          </w:r>
          <w:r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CB249" w14:textId="77777777" w:rsidR="007E5817" w:rsidRDefault="007E5817">
      <w:pPr>
        <w:spacing w:before="0" w:after="0"/>
      </w:pPr>
      <w:r>
        <w:separator/>
      </w:r>
    </w:p>
  </w:footnote>
  <w:footnote w:type="continuationSeparator" w:id="0">
    <w:p w14:paraId="6EE3015D" w14:textId="77777777" w:rsidR="007E5817" w:rsidRDefault="007E58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1D0C2" w14:textId="77777777" w:rsidR="005519C4" w:rsidRDefault="005519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C6B0F" w14:textId="77777777" w:rsidR="005519C4" w:rsidRDefault="005519C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3B888" w14:textId="77777777" w:rsidR="005519C4" w:rsidRDefault="005519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812CC"/>
    <w:rsid w:val="000D4276"/>
    <w:rsid w:val="0011699A"/>
    <w:rsid w:val="0018534E"/>
    <w:rsid w:val="001C614B"/>
    <w:rsid w:val="001D6E81"/>
    <w:rsid w:val="00241487"/>
    <w:rsid w:val="00297491"/>
    <w:rsid w:val="002B45C7"/>
    <w:rsid w:val="003046C5"/>
    <w:rsid w:val="00381A2A"/>
    <w:rsid w:val="00413C19"/>
    <w:rsid w:val="004B35BF"/>
    <w:rsid w:val="005519C4"/>
    <w:rsid w:val="00573895"/>
    <w:rsid w:val="00620CAF"/>
    <w:rsid w:val="006E1F98"/>
    <w:rsid w:val="007242DC"/>
    <w:rsid w:val="00741571"/>
    <w:rsid w:val="0077023A"/>
    <w:rsid w:val="007E5817"/>
    <w:rsid w:val="007F3BF0"/>
    <w:rsid w:val="00880F85"/>
    <w:rsid w:val="008A531C"/>
    <w:rsid w:val="008C0813"/>
    <w:rsid w:val="008F64A3"/>
    <w:rsid w:val="00974284"/>
    <w:rsid w:val="00A67A3C"/>
    <w:rsid w:val="00AF0145"/>
    <w:rsid w:val="00B76E80"/>
    <w:rsid w:val="00BB0602"/>
    <w:rsid w:val="00C3735A"/>
    <w:rsid w:val="00C571E5"/>
    <w:rsid w:val="00D07778"/>
    <w:rsid w:val="00E073A1"/>
    <w:rsid w:val="00EB1997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0E2841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608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45B0E1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156082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156082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156082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F4D8F1" w:themeColor="text1" w:themeTint="66"/>
        <w:left w:val="single" w:sz="4" w:space="0" w:color="F4D8F1" w:themeColor="text1" w:themeTint="66"/>
        <w:bottom w:val="single" w:sz="4" w:space="0" w:color="F4D8F1" w:themeColor="text1" w:themeTint="66"/>
        <w:right w:val="single" w:sz="4" w:space="0" w:color="F4D8F1" w:themeColor="text1" w:themeTint="66"/>
        <w:insideH w:val="single" w:sz="4" w:space="0" w:color="F4D8F1" w:themeColor="text1" w:themeTint="66"/>
        <w:insideV w:val="single" w:sz="4" w:space="0" w:color="F4D8F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AF01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1CEE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1CEE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29DCF5473754A98B4C3BD5583CA7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77C740-B269-4D11-BB27-7043C7C38E26}"/>
      </w:docPartPr>
      <w:docPartBody>
        <w:p w:rsidR="00523C88" w:rsidRDefault="00000000">
          <w:pPr>
            <w:pStyle w:val="C29DCF5473754A98B4C3BD5583CA76C9"/>
          </w:pPr>
          <w:r w:rsidRPr="00D07778">
            <w:t>Wie Rechnungsadresse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0812CC"/>
    <w:rsid w:val="0033373A"/>
    <w:rsid w:val="00372D6B"/>
    <w:rsid w:val="00381A2A"/>
    <w:rsid w:val="003E6A8E"/>
    <w:rsid w:val="00523C88"/>
    <w:rsid w:val="005A1B27"/>
    <w:rsid w:val="007F3BF0"/>
    <w:rsid w:val="00880F85"/>
    <w:rsid w:val="00A07EEC"/>
    <w:rsid w:val="00A67A3C"/>
    <w:rsid w:val="00E12C63"/>
    <w:rsid w:val="00E71F27"/>
    <w:rsid w:val="00E77FE3"/>
    <w:rsid w:val="00EB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paragraph" w:customStyle="1" w:styleId="C29DCF5473754A98B4C3BD5583CA76C9">
    <w:name w:val="C29DCF5473754A98B4C3BD5583CA76C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7</cp:revision>
  <dcterms:created xsi:type="dcterms:W3CDTF">2025-02-22T11:41:00Z</dcterms:created>
  <dcterms:modified xsi:type="dcterms:W3CDTF">2025-02-22T17:10:00Z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