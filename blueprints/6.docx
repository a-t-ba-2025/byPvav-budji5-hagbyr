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93" w:type="pct"/>
        <w:tblLayout w:type="fixed"/>
        <w:tblLook w:val="04A0" w:firstRow="1" w:lastRow="0" w:firstColumn="1" w:lastColumn="0" w:noHBand="0" w:noVBand="1"/>
      </w:tblPr>
      <w:tblGrid>
        <w:gridCol w:w="243"/>
        <w:gridCol w:w="1188"/>
        <w:gridCol w:w="1460"/>
        <w:gridCol w:w="6906"/>
        <w:gridCol w:w="236"/>
      </w:tblGrid>
      <w:tr w:rsidR="00534F9F" w:rsidRPr="00665473" w14:paraId="5FA951CB" w14:textId="77777777" w:rsidTr="006F3FE0">
        <w:trPr>
          <w:trHeight w:val="831"/>
        </w:trPr>
        <w:tc>
          <w:tcPr>
            <w:tcW w:w="126" w:type="pct"/>
            <w:shd w:val="clear" w:color="auto" w:fill="auto"/>
          </w:tcPr>
          <w:p w14:paraId="0044D421" w14:textId="77777777" w:rsidR="00534F9F" w:rsidRPr="00D04043" w:rsidRDefault="00534F9F" w:rsidP="00534F9F">
            <w:pPr>
              <w:jc w:val="right"/>
            </w:pPr>
          </w:p>
        </w:tc>
        <w:tc>
          <w:tcPr>
            <w:tcW w:w="597" w:type="pct"/>
            <w:shd w:val="clear" w:color="auto" w:fill="auto"/>
          </w:tcPr>
          <w:p w14:paraId="6B8A9ADA" w14:textId="77777777" w:rsidR="00534F9F" w:rsidRPr="00D04043" w:rsidRDefault="00534F9F" w:rsidP="00534F9F">
            <w:pPr>
              <w:jc w:val="right"/>
            </w:pPr>
            <w:r>
              <w:rPr>
                <w:noProof/>
                <w:lang w:bidi="de-DE"/>
              </w:rPr>
              <w:drawing>
                <wp:inline distT="0" distB="0" distL="0" distR="0" wp14:anchorId="49DAC6AE" wp14:editId="6904D355">
                  <wp:extent cx="523875" cy="527685"/>
                  <wp:effectExtent l="0" t="0" r="9525" b="5715"/>
                  <wp:docPr id="16" name="Bild 16" descr="Microsoft Invoicing-Symbo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 16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pct"/>
            <w:gridSpan w:val="3"/>
            <w:shd w:val="clear" w:color="auto" w:fill="auto"/>
          </w:tcPr>
          <w:p w14:paraId="0466326E" w14:textId="2C612AC1" w:rsidR="00534F9F" w:rsidRPr="00FC3CC5" w:rsidRDefault="00956BBF" w:rsidP="00534F9F">
            <w:pPr>
              <w:rPr>
                <w:sz w:val="72"/>
                <w:szCs w:val="144"/>
              </w:rPr>
            </w:pPr>
            <w:proofErr w:type="gramStart"/>
            <w:r w:rsidRPr="00956BBF">
              <w:rPr>
                <w:sz w:val="72"/>
                <w:szCs w:val="144"/>
              </w:rPr>
              <w:t>{{ firmenname</w:t>
            </w:r>
            <w:proofErr w:type="gramEnd"/>
            <w:r w:rsidR="00620427">
              <w:rPr>
                <w:sz w:val="72"/>
                <w:szCs w:val="144"/>
              </w:rPr>
              <w:t>3</w:t>
            </w:r>
            <w:r w:rsidRPr="00956BBF">
              <w:rPr>
                <w:sz w:val="72"/>
                <w:szCs w:val="144"/>
              </w:rPr>
              <w:t xml:space="preserve"> }}</w:t>
            </w:r>
          </w:p>
        </w:tc>
      </w:tr>
      <w:tr w:rsidR="00FF73BE" w:rsidRPr="00665473" w14:paraId="2943862F" w14:textId="77777777" w:rsidTr="006F3FE0">
        <w:trPr>
          <w:trHeight w:val="703"/>
        </w:trPr>
        <w:tc>
          <w:tcPr>
            <w:tcW w:w="126" w:type="pct"/>
            <w:shd w:val="clear" w:color="auto" w:fill="auto"/>
          </w:tcPr>
          <w:p w14:paraId="7DB3BC8C" w14:textId="77777777" w:rsidR="00FF73BE" w:rsidRPr="00D04043" w:rsidRDefault="00FF73BE" w:rsidP="00D76904">
            <w:pPr>
              <w:jc w:val="right"/>
            </w:pPr>
            <w:bookmarkStart w:id="0" w:name="_Hlk5639210"/>
          </w:p>
        </w:tc>
        <w:tc>
          <w:tcPr>
            <w:tcW w:w="4874" w:type="pct"/>
            <w:gridSpan w:val="4"/>
            <w:shd w:val="clear" w:color="auto" w:fill="auto"/>
          </w:tcPr>
          <w:p w14:paraId="735544F6" w14:textId="3BA8E7C2" w:rsidR="00FF73BE" w:rsidRPr="0082133E" w:rsidRDefault="00ED14CC" w:rsidP="00ED14CC">
            <w:pPr>
              <w:ind w:left="292"/>
              <w:rPr>
                <w:rStyle w:val="Hyperlink"/>
                <w:color w:val="000000"/>
              </w:rPr>
            </w:pPr>
            <w:proofErr w:type="gramStart"/>
            <w:r>
              <w:rPr>
                <w:rStyle w:val="Hyperlink"/>
                <w:color w:val="000000"/>
              </w:rPr>
              <w:t xml:space="preserve">{{ </w:t>
            </w:r>
            <w:r w:rsidRPr="00ED14CC">
              <w:t>catchphrase</w:t>
            </w:r>
            <w:proofErr w:type="gramEnd"/>
            <w:r w:rsidRPr="00ED14CC">
              <w:t>2</w:t>
            </w:r>
            <w:r>
              <w:t xml:space="preserve"> </w:t>
            </w:r>
            <w:r>
              <w:rPr>
                <w:rStyle w:val="Hyperlink"/>
                <w:color w:val="000000"/>
              </w:rPr>
              <w:t>}}</w:t>
            </w:r>
          </w:p>
        </w:tc>
      </w:tr>
      <w:bookmarkEnd w:id="0"/>
      <w:tr w:rsidR="00265218" w:rsidRPr="00665473" w14:paraId="3CF60EC2" w14:textId="77777777" w:rsidTr="006F3FE0">
        <w:trPr>
          <w:trHeight w:val="831"/>
        </w:trPr>
        <w:tc>
          <w:tcPr>
            <w:tcW w:w="113" w:type="pct"/>
            <w:shd w:val="clear" w:color="auto" w:fill="auto"/>
          </w:tcPr>
          <w:p w14:paraId="1E7F7372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329" w:type="pct"/>
            <w:gridSpan w:val="2"/>
            <w:shd w:val="clear" w:color="auto" w:fill="39302A" w:themeFill="text2"/>
            <w:vAlign w:val="center"/>
          </w:tcPr>
          <w:p w14:paraId="1A7CA300" w14:textId="77777777" w:rsidR="00265218" w:rsidRPr="00665473" w:rsidRDefault="00000000" w:rsidP="0035052D">
            <w:pPr>
              <w:pStyle w:val="Titel"/>
            </w:pPr>
            <w:sdt>
              <w:sdtPr>
                <w:rPr>
                  <w:color w:val="06BBFF"/>
                </w:rPr>
                <w:id w:val="-673878274"/>
                <w:placeholder>
                  <w:docPart w:val="F3B8B48216C447D39A8286AC770B3EDE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D971FF" w:rsidRPr="00CD7DB2">
                  <w:rPr>
                    <w:lang w:bidi="de-DE"/>
                  </w:rPr>
                  <w:t>Rechnung</w:t>
                </w:r>
              </w:sdtContent>
            </w:sdt>
          </w:p>
        </w:tc>
        <w:tc>
          <w:tcPr>
            <w:tcW w:w="3445" w:type="pct"/>
            <w:shd w:val="clear" w:color="auto" w:fill="auto"/>
          </w:tcPr>
          <w:p w14:paraId="3A85EE86" w14:textId="77777777" w:rsidR="00265218" w:rsidRPr="00665473" w:rsidRDefault="00265218" w:rsidP="00CF31BB">
            <w:pPr>
              <w:pStyle w:val="Titel"/>
            </w:pPr>
          </w:p>
        </w:tc>
        <w:tc>
          <w:tcPr>
            <w:tcW w:w="113" w:type="pct"/>
            <w:shd w:val="clear" w:color="auto" w:fill="auto"/>
          </w:tcPr>
          <w:p w14:paraId="3F1C5502" w14:textId="77777777" w:rsidR="00265218" w:rsidRPr="00665473" w:rsidRDefault="00265218" w:rsidP="00CF31BB">
            <w:pPr>
              <w:pStyle w:val="Titel"/>
            </w:pPr>
          </w:p>
        </w:tc>
      </w:tr>
      <w:tr w:rsidR="00BC1B68" w:rsidRPr="00665473" w14:paraId="312C9680" w14:textId="77777777" w:rsidTr="006F3FE0">
        <w:trPr>
          <w:trHeight w:val="281"/>
        </w:trPr>
        <w:tc>
          <w:tcPr>
            <w:tcW w:w="113" w:type="pct"/>
            <w:shd w:val="clear" w:color="auto" w:fill="auto"/>
          </w:tcPr>
          <w:p w14:paraId="46A10AEF" w14:textId="77777777" w:rsidR="00BC1B68" w:rsidRPr="00665473" w:rsidRDefault="00BC1B68" w:rsidP="00915359"/>
        </w:tc>
        <w:tc>
          <w:tcPr>
            <w:tcW w:w="4775" w:type="pct"/>
            <w:gridSpan w:val="3"/>
            <w:shd w:val="clear" w:color="auto" w:fill="auto"/>
          </w:tcPr>
          <w:p w14:paraId="2B2D403A" w14:textId="77777777" w:rsidR="00BC1B68" w:rsidRPr="00665473" w:rsidRDefault="00BC1B68" w:rsidP="00915359"/>
        </w:tc>
        <w:tc>
          <w:tcPr>
            <w:tcW w:w="113" w:type="pct"/>
            <w:shd w:val="clear" w:color="auto" w:fill="auto"/>
          </w:tcPr>
          <w:p w14:paraId="0205BCE7" w14:textId="77777777" w:rsidR="00BC1B68" w:rsidRPr="00665473" w:rsidRDefault="00BC1B68" w:rsidP="00915359"/>
        </w:tc>
      </w:tr>
      <w:tr w:rsidR="00265218" w:rsidRPr="00665473" w14:paraId="095FF663" w14:textId="77777777" w:rsidTr="006F3FE0">
        <w:trPr>
          <w:trHeight w:val="9676"/>
        </w:trPr>
        <w:tc>
          <w:tcPr>
            <w:tcW w:w="113" w:type="pct"/>
            <w:shd w:val="clear" w:color="auto" w:fill="auto"/>
          </w:tcPr>
          <w:p w14:paraId="16968944" w14:textId="77777777" w:rsidR="00265218" w:rsidRPr="00665473" w:rsidRDefault="00265218" w:rsidP="00CF31BB"/>
        </w:tc>
        <w:tc>
          <w:tcPr>
            <w:tcW w:w="4775" w:type="pct"/>
            <w:gridSpan w:val="3"/>
            <w:shd w:val="clear" w:color="auto" w:fill="auto"/>
          </w:tcPr>
          <w:tbl>
            <w:tblPr>
              <w:tblStyle w:val="Tabellenraster"/>
              <w:tblW w:w="94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317"/>
              <w:gridCol w:w="1264"/>
              <w:gridCol w:w="1536"/>
              <w:gridCol w:w="44"/>
              <w:gridCol w:w="236"/>
              <w:gridCol w:w="715"/>
              <w:gridCol w:w="630"/>
              <w:gridCol w:w="1267"/>
              <w:gridCol w:w="313"/>
              <w:gridCol w:w="1585"/>
            </w:tblGrid>
            <w:tr w:rsidR="00E141F4" w:rsidRPr="00665473" w14:paraId="3C3B0CB2" w14:textId="77777777" w:rsidTr="00B447E5">
              <w:trPr>
                <w:trHeight w:val="1192"/>
              </w:trPr>
              <w:tc>
                <w:tcPr>
                  <w:tcW w:w="4697" w:type="dxa"/>
                  <w:gridSpan w:val="4"/>
                </w:tcPr>
                <w:p w14:paraId="006CB7BF" w14:textId="4AA89E77" w:rsidR="00B163EF" w:rsidRDefault="00B163EF" w:rsidP="00B163EF">
                  <w:pPr>
                    <w:pStyle w:val="TextinFettdruck"/>
                  </w:pPr>
                  <w:r w:rsidRPr="00E020F0">
                    <w:t xml:space="preserve">{{ </w:t>
                  </w:r>
                  <w:r>
                    <w:t>strasse</w:t>
                  </w:r>
                  <w:r w:rsidR="0008409C">
                    <w:t>3</w:t>
                  </w:r>
                  <w:r>
                    <w:t xml:space="preserve"> }} {{ hausnummer</w:t>
                  </w:r>
                  <w:r w:rsidR="0008409C">
                    <w:t>3</w:t>
                  </w:r>
                  <w:r w:rsidRPr="00E020F0">
                    <w:t xml:space="preserve"> }}</w:t>
                  </w:r>
                </w:p>
                <w:p w14:paraId="7147DC36" w14:textId="224073CC" w:rsidR="00E141F4" w:rsidRPr="00665473" w:rsidRDefault="00B163EF" w:rsidP="00B163EF">
                  <w:pPr>
                    <w:rPr>
                      <w:b/>
                    </w:rPr>
                  </w:pPr>
                  <w:r w:rsidRPr="00E020F0">
                    <w:t xml:space="preserve">{{ </w:t>
                  </w:r>
                  <w:r w:rsidRPr="00FC3CC5">
                    <w:t>ort</w:t>
                  </w:r>
                  <w:r w:rsidR="0008409C">
                    <w:t>3</w:t>
                  </w:r>
                  <w:r>
                    <w:t xml:space="preserve"> }} {{ </w:t>
                  </w:r>
                  <w:r w:rsidRPr="00FC3CC5">
                    <w:t>plz</w:t>
                  </w:r>
                  <w:r w:rsidR="0008409C">
                    <w:t>3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243769574"/>
                      <w:placeholder>
                        <w:docPart w:val="2CBDF2EDDBC7437597B9C538746793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| Fax {{ tel</w:t>
                  </w:r>
                  <w:r w:rsidR="0008409C">
                    <w:rPr>
                      <w:lang w:bidi="de-DE"/>
                    </w:rPr>
                    <w:t>3</w:t>
                  </w:r>
                  <w:r>
                    <w:rPr>
                      <w:lang w:bidi="de-DE"/>
                    </w:rPr>
                    <w:t xml:space="preserve"> }} </w:t>
                  </w:r>
                  <w:r w:rsidRPr="00B163EF">
                    <w:rPr>
                      <w:b/>
                      <w:lang w:bidi="de-DE"/>
                    </w:rPr>
                    <w:br/>
                  </w:r>
                  <w:r w:rsidRPr="00B163EF">
                    <w:rPr>
                      <w:b/>
                    </w:rPr>
                    <w:t>{{ email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sdt>
                    <w:sdtPr>
                      <w:rPr>
                        <w:b/>
                      </w:rPr>
                      <w:id w:val="1590804969"/>
                      <w:placeholder>
                        <w:docPart w:val="FC9C35B76A154A6D94ED793D993862D5"/>
                      </w:placeholder>
                      <w:temporary/>
                      <w:showingPlcHdr/>
                      <w:text/>
                    </w:sdtPr>
                    <w:sdtContent>
                      <w:r w:rsidRPr="00B163EF">
                        <w:rPr>
                          <w:b/>
                          <w:lang w:bidi="de-DE"/>
                        </w:rPr>
                        <w:t>|</w:t>
                      </w:r>
                    </w:sdtContent>
                  </w:sdt>
                  <w:r w:rsidRPr="00B163EF">
                    <w:rPr>
                      <w:b/>
                      <w:lang w:bidi="de-DE"/>
                    </w:rPr>
                    <w:t xml:space="preserve"> </w:t>
                  </w:r>
                  <w:r w:rsidRPr="00B163EF">
                    <w:rPr>
                      <w:b/>
                    </w:rPr>
                    <w:t>{{ www</w:t>
                  </w:r>
                  <w:r w:rsidR="00620427">
                    <w:rPr>
                      <w:b/>
                    </w:rPr>
                    <w:t>3</w:t>
                  </w:r>
                  <w:r w:rsidRPr="00B163EF">
                    <w:rPr>
                      <w:b/>
                    </w:rP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</w:tcPr>
                <w:p w14:paraId="6CD807A3" w14:textId="77777777" w:rsidR="00E141F4" w:rsidRPr="00665473" w:rsidRDefault="00E141F4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vAlign w:val="center"/>
                </w:tcPr>
                <w:p w14:paraId="36A9FA84" w14:textId="1F6BB3E7" w:rsidR="00D971FF" w:rsidRPr="001F396F" w:rsidRDefault="00000000" w:rsidP="00CD7DB2">
                  <w:pPr>
                    <w:pStyle w:val="BlauerTextinFettdruck"/>
                    <w:rPr>
                      <w:color w:val="auto"/>
                    </w:rPr>
                  </w:pPr>
                  <w:sdt>
                    <w:sdtPr>
                      <w:id w:val="768430289"/>
                      <w:placeholder>
                        <w:docPart w:val="E88804FC0CA44454A165D89D8A2A360A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RECHNUNG Nr.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 w:rsidR="00E020F0" w:rsidRPr="00E020F0">
                    <w:rPr>
                      <w:rStyle w:val="Fett"/>
                    </w:rPr>
                    <w:t xml:space="preserve">{{ </w:t>
                  </w:r>
                  <w:r w:rsidR="001F396F" w:rsidRPr="001F396F">
                    <w:rPr>
                      <w:color w:val="auto"/>
                    </w:rPr>
                    <w:t>rechnungsnummer2</w:t>
                  </w:r>
                  <w:r w:rsidR="00E020F0" w:rsidRPr="00E020F0">
                    <w:rPr>
                      <w:rStyle w:val="Fett"/>
                    </w:rPr>
                    <w:t>}}</w:t>
                  </w:r>
                </w:p>
                <w:p w14:paraId="31FC6EFF" w14:textId="0F87F0D5" w:rsidR="00E141F4" w:rsidRPr="00CD7DB2" w:rsidRDefault="00000000" w:rsidP="00CD7DB2">
                  <w:pPr>
                    <w:pStyle w:val="BlauerTextinFettdruck"/>
                  </w:pPr>
                  <w:sdt>
                    <w:sdtPr>
                      <w:id w:val="548276371"/>
                      <w:placeholder>
                        <w:docPart w:val="AE68897D595242ED88BCBE925CB1D018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DATUM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 w:rsidR="00E020F0" w:rsidRPr="00E020F0">
                    <w:rPr>
                      <w:rStyle w:val="Fett"/>
                    </w:rPr>
                    <w:t>{{ datum</w:t>
                  </w:r>
                  <w:r w:rsidR="00FC3CC5">
                    <w:rPr>
                      <w:rStyle w:val="Fett"/>
                    </w:rPr>
                    <w:t>1</w:t>
                  </w:r>
                  <w:r w:rsidR="00E020F0" w:rsidRPr="00E020F0">
                    <w:rPr>
                      <w:rStyle w:val="Fett"/>
                    </w:rPr>
                    <w:t xml:space="preserve"> }}</w:t>
                  </w:r>
                </w:p>
              </w:tc>
            </w:tr>
            <w:tr w:rsidR="00554839" w:rsidRPr="00665473" w14:paraId="7FF616FA" w14:textId="77777777" w:rsidTr="00B447E5">
              <w:trPr>
                <w:trHeight w:val="1630"/>
              </w:trPr>
              <w:tc>
                <w:tcPr>
                  <w:tcW w:w="4697" w:type="dxa"/>
                  <w:gridSpan w:val="4"/>
                  <w:tcBorders>
                    <w:top w:val="single" w:sz="4" w:space="0" w:color="808080" w:themeColor="background1" w:themeShade="80"/>
                    <w:bottom w:val="single" w:sz="18" w:space="0" w:color="39302A" w:themeColor="text2"/>
                  </w:tcBorders>
                </w:tcPr>
                <w:p w14:paraId="4062DD42" w14:textId="77777777" w:rsidR="00D971FF" w:rsidRPr="00CD7DB2" w:rsidRDefault="00000000" w:rsidP="00CD7DB2">
                  <w:pPr>
                    <w:pStyle w:val="BlauerTextinFettdruck"/>
                  </w:pPr>
                  <w:sdt>
                    <w:sdtPr>
                      <w:alias w:val="An:"/>
                      <w:tag w:val="An:"/>
                      <w:id w:val="-607115967"/>
                      <w:placeholder>
                        <w:docPart w:val="565B2EF74D6F42D1B7BF22F415C759C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AN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>:</w:t>
                  </w:r>
                </w:p>
                <w:p w14:paraId="59AD929F" w14:textId="3B4375CC" w:rsidR="00FC3CC5" w:rsidRDefault="00E020F0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="00FC3CC5" w:rsidRPr="00FC3CC5">
                    <w:t>name1</w:t>
                  </w:r>
                  <w:r w:rsidR="00FC3CC5">
                    <w:t xml:space="preserve"> 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7C2B91" w:rsidRPr="007C2B91">
                    <w:t>firmenname1</w:t>
                  </w:r>
                  <w:r w:rsidRPr="00E020F0">
                    <w:t>}}</w:t>
                  </w:r>
                  <w:r w:rsidR="00D971FF" w:rsidRPr="00CD7DB2">
                    <w:rPr>
                      <w:lang w:bidi="de-DE"/>
                    </w:rPr>
                    <w:br/>
                  </w:r>
                  <w:r w:rsidRPr="00E020F0">
                    <w:t xml:space="preserve">{{ </w:t>
                  </w:r>
                  <w:r w:rsidR="00FC3CC5">
                    <w:t>strasse1 }} {{ hausnummer1</w:t>
                  </w:r>
                  <w:r w:rsidRPr="00E020F0">
                    <w:t xml:space="preserve"> }}</w:t>
                  </w:r>
                </w:p>
                <w:p w14:paraId="41E040A8" w14:textId="72AF1BEF" w:rsidR="00FC3CC5" w:rsidRDefault="00FC3CC5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Pr="00FC3CC5">
                    <w:t>ort1</w:t>
                  </w:r>
                  <w:r>
                    <w:t xml:space="preserve"> }} {{ </w:t>
                  </w:r>
                  <w:r w:rsidRPr="00FC3CC5">
                    <w:t>plz1</w:t>
                  </w:r>
                  <w:r w:rsidRPr="00E020F0">
                    <w:t xml:space="preserve"> }}</w:t>
                  </w:r>
                  <w:r w:rsidR="00D971FF"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672017881"/>
                      <w:placeholder>
                        <w:docPart w:val="C800B52BD5704F948DE1D307448C296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="00D971FF"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tel1 }}</w:t>
                  </w:r>
                  <w:r w:rsidR="00D971FF" w:rsidRPr="00CD7DB2">
                    <w:rPr>
                      <w:lang w:bidi="de-DE"/>
                    </w:rPr>
                    <w:t xml:space="preserve"> </w:t>
                  </w:r>
                </w:p>
                <w:p w14:paraId="2BCF0997" w14:textId="421B24D3" w:rsidR="00554839" w:rsidRPr="00CD7DB2" w:rsidRDefault="00FC3CC5" w:rsidP="00CD7DB2">
                  <w:pPr>
                    <w:pStyle w:val="TextinFettdruck"/>
                  </w:pP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email1</w:t>
                  </w:r>
                  <w:r>
                    <w:t xml:space="preserve"> }}</w:t>
                  </w:r>
                </w:p>
              </w:tc>
              <w:tc>
                <w:tcPr>
                  <w:tcW w:w="280" w:type="dxa"/>
                  <w:gridSpan w:val="2"/>
                  <w:tcBorders>
                    <w:bottom w:val="single" w:sz="18" w:space="0" w:color="39302A" w:themeColor="text2"/>
                  </w:tcBorders>
                </w:tcPr>
                <w:p w14:paraId="40AFACD0" w14:textId="77777777" w:rsidR="00554839" w:rsidRPr="00665473" w:rsidRDefault="00554839" w:rsidP="00915359">
                  <w:pPr>
                    <w:pStyle w:val="TextinFettdruck"/>
                  </w:pPr>
                </w:p>
              </w:tc>
              <w:tc>
                <w:tcPr>
                  <w:tcW w:w="4510" w:type="dxa"/>
                  <w:gridSpan w:val="5"/>
                  <w:tcBorders>
                    <w:top w:val="single" w:sz="4" w:space="0" w:color="808080" w:themeColor="background1" w:themeShade="80"/>
                    <w:bottom w:val="single" w:sz="18" w:space="0" w:color="39302A" w:themeColor="text2"/>
                  </w:tcBorders>
                  <w:vAlign w:val="center"/>
                </w:tcPr>
                <w:p w14:paraId="094818ED" w14:textId="4700CCE5" w:rsidR="00FC3CC5" w:rsidRDefault="00D971FF" w:rsidP="00BD7112">
                  <w:pPr>
                    <w:pStyle w:val="BlauerTextinFettdruck"/>
                  </w:pPr>
                  <w:r w:rsidRPr="00CD7DB2">
                    <w:rPr>
                      <w:lang w:bidi="de-DE"/>
                    </w:rPr>
                    <w:t>LIEFERADRESSE:</w:t>
                  </w:r>
                  <w:r w:rsidR="00FC3CC5" w:rsidRPr="00CD7DB2">
                    <w:rPr>
                      <w:lang w:bidi="de-DE"/>
                    </w:rPr>
                    <w:br/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 xml:space="preserve">{{ </w:t>
                  </w:r>
                  <w:r w:rsidR="007C2B91" w:rsidRPr="00BD7112">
                    <w:rPr>
                      <w:color w:val="000000" w:themeColor="text1"/>
                      <w:lang w:bidi="de-DE"/>
                    </w:rPr>
                    <w:t>firmenname2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t>}}</w:t>
                  </w:r>
                  <w:r w:rsidR="00FC3CC5" w:rsidRPr="00BD7112">
                    <w:rPr>
                      <w:color w:val="000000" w:themeColor="text1"/>
                      <w:lang w:bidi="de-DE"/>
                    </w:rPr>
                    <w:br/>
                    <w:t>{{ strasse2 }} {{ hausnummer2 }}</w:t>
                  </w:r>
                </w:p>
                <w:p w14:paraId="16256780" w14:textId="77777777" w:rsidR="00554839" w:rsidRDefault="00FC3CC5" w:rsidP="00CD7DB2">
                  <w:pPr>
                    <w:pStyle w:val="TextinFettdruck"/>
                  </w:pPr>
                  <w:r w:rsidRPr="00E020F0">
                    <w:t xml:space="preserve">{{ </w:t>
                  </w:r>
                  <w:r w:rsidRPr="00FC3CC5">
                    <w:t>ort</w:t>
                  </w:r>
                  <w:r>
                    <w:t xml:space="preserve">2 }} {{ </w:t>
                  </w:r>
                  <w:r w:rsidRPr="00FC3CC5">
                    <w:t>plz</w:t>
                  </w:r>
                  <w:r>
                    <w:t>2</w:t>
                  </w:r>
                  <w:r w:rsidRPr="00E020F0">
                    <w:t xml:space="preserve"> }}</w:t>
                  </w:r>
                  <w:r w:rsidRPr="00CD7DB2">
                    <w:rPr>
                      <w:lang w:bidi="de-DE"/>
                    </w:rPr>
                    <w:br/>
                  </w:r>
                  <w:sdt>
                    <w:sdtPr>
                      <w:alias w:val="Telefon:"/>
                      <w:tag w:val="Telefon:"/>
                      <w:id w:val="-1111350508"/>
                      <w:placeholder>
                        <w:docPart w:val="682CCFF82A824CEEB5B2CD8FC0D7D22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D7DB2">
                        <w:rPr>
                          <w:lang w:bidi="de-DE"/>
                        </w:rPr>
                        <w:t>Telefon</w:t>
                      </w:r>
                    </w:sdtContent>
                  </w:sdt>
                  <w:r w:rsidRPr="00CD7DB2">
                    <w:rPr>
                      <w:lang w:bidi="de-DE"/>
                    </w:rPr>
                    <w:t xml:space="preserve"> </w:t>
                  </w:r>
                  <w:r>
                    <w:rPr>
                      <w:lang w:bidi="de-DE"/>
                    </w:rPr>
                    <w:t>{{ tel2 }}</w:t>
                  </w:r>
                  <w:r w:rsidRPr="00CD7DB2">
                    <w:rPr>
                      <w:lang w:bidi="de-DE"/>
                    </w:rPr>
                    <w:t xml:space="preserve"> </w:t>
                  </w:r>
                  <w:r w:rsidR="00D971FF" w:rsidRPr="00CD7DB2">
                    <w:rPr>
                      <w:lang w:bidi="de-DE"/>
                    </w:rPr>
                    <w:br/>
                  </w:r>
                  <w:r>
                    <w:rPr>
                      <w:lang w:bidi="de-DE"/>
                    </w:rPr>
                    <w:t>E-Mail</w:t>
                  </w:r>
                  <w:r>
                    <w:t xml:space="preserve"> {{ </w:t>
                  </w:r>
                  <w:r w:rsidRPr="00FC3CC5">
                    <w:t>email</w:t>
                  </w:r>
                  <w:r>
                    <w:t>2 }}</w:t>
                  </w:r>
                </w:p>
                <w:p w14:paraId="52D63D2F" w14:textId="6809245C" w:rsidR="00BD7112" w:rsidRPr="00665473" w:rsidRDefault="00BD7112" w:rsidP="00CD7DB2">
                  <w:pPr>
                    <w:pStyle w:val="TextinFettdruck"/>
                  </w:pPr>
                </w:p>
              </w:tc>
            </w:tr>
            <w:tr w:rsidR="00BA4440" w:rsidRPr="00665473" w14:paraId="0FCD1994" w14:textId="77777777" w:rsidTr="006F3FE0">
              <w:trPr>
                <w:trHeight w:val="762"/>
              </w:trPr>
              <w:tc>
                <w:tcPr>
                  <w:tcW w:w="9487" w:type="dxa"/>
                  <w:gridSpan w:val="11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</w:tcPr>
                <w:p w14:paraId="09294873" w14:textId="4322654A" w:rsidR="00BA4440" w:rsidRPr="00665473" w:rsidRDefault="00BA4440" w:rsidP="00BA4440">
                  <w:pPr>
                    <w:rPr>
                      <w:color w:val="39302A" w:themeColor="text2"/>
                      <w:szCs w:val="20"/>
                    </w:rPr>
                  </w:pPr>
                </w:p>
              </w:tc>
            </w:tr>
            <w:tr w:rsidR="00BA4440" w:rsidRPr="00665473" w14:paraId="6CE5C901" w14:textId="77777777" w:rsidTr="00B447E5">
              <w:trPr>
                <w:trHeight w:val="332"/>
              </w:trPr>
              <w:sdt>
                <w:sdtPr>
                  <w:alias w:val="Verkäufer:"/>
                  <w:tag w:val="Verkäufer:"/>
                  <w:id w:val="1444961735"/>
                  <w:placeholder>
                    <w:docPart w:val="866F8F23693A4079905FF3AE7D905AF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0" w:type="dxa"/>
                      <w:tcBorders>
                        <w:top w:val="single" w:sz="18" w:space="0" w:color="39302A" w:themeColor="text2"/>
                        <w:bottom w:val="single" w:sz="18" w:space="0" w:color="39302A" w:themeColor="text2"/>
                      </w:tcBorders>
                      <w:shd w:val="clear" w:color="auto" w:fill="39302A" w:themeFill="text2"/>
                    </w:tcPr>
                    <w:p w14:paraId="4A5B0647" w14:textId="77777777" w:rsidR="00BA4440" w:rsidRPr="00CD7DB2" w:rsidRDefault="0081798F" w:rsidP="00CD7DB2">
                      <w:pPr>
                        <w:pStyle w:val="berschrift1"/>
                      </w:pPr>
                      <w:r w:rsidRPr="00CD7DB2">
                        <w:rPr>
                          <w:lang w:bidi="de-DE"/>
                        </w:rPr>
                        <w:t>VERKÄUFER</w:t>
                      </w:r>
                    </w:p>
                  </w:tc>
                </w:sdtContent>
              </w:sdt>
              <w:tc>
                <w:tcPr>
                  <w:tcW w:w="1581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210C9E86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uftragsnummer:"/>
                      <w:tag w:val="Auftragsnummer:"/>
                      <w:id w:val="367572390"/>
                      <w:placeholder>
                        <w:docPart w:val="1B4C4248071041F3A22108BDA6501CC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P.O. NUMMER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7C2A2E27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forderer:"/>
                      <w:tag w:val="Anforderer:"/>
                      <w:id w:val="-363215838"/>
                      <w:placeholder>
                        <w:docPart w:val="DB19F54CAF114513A822FBECFDDB56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ANFORDERER</w:t>
                      </w:r>
                    </w:sdtContent>
                  </w:sdt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793986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Versandweg:"/>
                      <w:tag w:val="Versandweg:"/>
                      <w:id w:val="-336917973"/>
                      <w:placeholder>
                        <w:docPart w:val="D5A94E90C18E47ACB7189097E2E49D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VERSANDWEG</w:t>
                      </w:r>
                    </w:sdtContent>
                  </w:sdt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2EDE526E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Frei-an-Bord-Übergabepunkt:"/>
                      <w:tag w:val="Frei-an-Bord-Übergabepunkt:"/>
                      <w:id w:val="-169252815"/>
                      <w:placeholder>
                        <w:docPart w:val="C2CD035E3E6A48BAB9B9673C041F8E8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FREI (an Bord)- PUNKT</w:t>
                      </w:r>
                    </w:sdtContent>
                  </w:sdt>
                </w:p>
              </w:tc>
              <w:tc>
                <w:tcPr>
                  <w:tcW w:w="1585" w:type="dxa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220D2233" w14:textId="77777777" w:rsidR="00BA4440" w:rsidRPr="00CD7DB2" w:rsidRDefault="00000000" w:rsidP="00CD7DB2">
                  <w:pPr>
                    <w:pStyle w:val="berschrift1"/>
                  </w:pPr>
                  <w:sdt>
                    <w:sdtPr>
                      <w:alias w:val="Angebotsbedingungen eingeben:"/>
                      <w:tag w:val="Angebotsbedingungen eingeben:"/>
                      <w:id w:val="1351061489"/>
                      <w:placeholder>
                        <w:docPart w:val="4FCDDF5E693C46599BEA6246F5BDF3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81798F" w:rsidRPr="00CD7DB2">
                        <w:rPr>
                          <w:lang w:bidi="de-DE"/>
                        </w:rPr>
                        <w:t>BEDINGUNGEN</w:t>
                      </w:r>
                    </w:sdtContent>
                  </w:sdt>
                </w:p>
              </w:tc>
            </w:tr>
            <w:tr w:rsidR="00BA4440" w:rsidRPr="00665473" w14:paraId="2068B8DD" w14:textId="77777777" w:rsidTr="00B447E5">
              <w:trPr>
                <w:trHeight w:val="332"/>
              </w:trPr>
              <w:tc>
                <w:tcPr>
                  <w:tcW w:w="1580" w:type="dxa"/>
                  <w:tcBorders>
                    <w:top w:val="single" w:sz="18" w:space="0" w:color="39302A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5D1A55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CC8092A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1148BBE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1" w:type="dxa"/>
                  <w:gridSpan w:val="3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C41B8B0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tc>
                <w:tcPr>
                  <w:tcW w:w="1580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0570868" w14:textId="77777777" w:rsidR="00BA4440" w:rsidRPr="00665473" w:rsidRDefault="00BA4440" w:rsidP="004036A1">
                  <w:pPr>
                    <w:pStyle w:val="TextinFettdruck"/>
                    <w:rPr>
                      <w:szCs w:val="20"/>
                    </w:rPr>
                  </w:pPr>
                </w:p>
              </w:tc>
              <w:sdt>
                <w:sdtPr>
                  <w:rPr>
                    <w:szCs w:val="20"/>
                  </w:rPr>
                  <w:alias w:val="Hier eingeben:"/>
                  <w:tag w:val="Hier eingeben:"/>
                  <w:id w:val="-1148594671"/>
                  <w:placeholder>
                    <w:docPart w:val="D7876B2CE09D4CD9B77C61583007FDA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585" w:type="dxa"/>
                      <w:tcBorders>
                        <w:top w:val="single" w:sz="18" w:space="0" w:color="39302A" w:themeColor="text2"/>
                        <w:lef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55EA8121" w14:textId="77777777" w:rsidR="00BA4440" w:rsidRPr="00665473" w:rsidRDefault="0081798F" w:rsidP="0081798F">
                      <w:pPr>
                        <w:rPr>
                          <w:szCs w:val="20"/>
                        </w:rPr>
                      </w:pPr>
                      <w:r w:rsidRPr="00665473">
                        <w:rPr>
                          <w:szCs w:val="20"/>
                          <w:lang w:bidi="de-DE"/>
                        </w:rPr>
                        <w:t>Fällig bei Erhalt</w:t>
                      </w:r>
                    </w:p>
                  </w:tc>
                </w:sdtContent>
              </w:sdt>
            </w:tr>
            <w:tr w:rsidR="00134E9A" w:rsidRPr="00665473" w14:paraId="4216492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6C88C302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Menge:"/>
                      <w:tag w:val="Menge:"/>
                      <w:id w:val="-1738312568"/>
                      <w:placeholder>
                        <w:docPart w:val="3DA7D8928F714B4BB3DE0AB34300F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MENGE</w:t>
                      </w:r>
                    </w:sdtContent>
                  </w:sdt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55AE23EE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Beschreibung:"/>
                      <w:tag w:val="Beschreibung:"/>
                      <w:id w:val="1198742974"/>
                      <w:placeholder>
                        <w:docPart w:val="2C68C04FAC6C4AE2AAEBAB7E0AE5BE1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BESCHREIBUNG</w:t>
                      </w:r>
                    </w:sdtContent>
                  </w:sdt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14A53336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Einzelpreis:"/>
                      <w:tag w:val="Einzelpreis:"/>
                      <w:id w:val="1604447165"/>
                      <w:placeholder>
                        <w:docPart w:val="F8CCAA63F206441BBCE893D789C40D5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EINZELPREIS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39302A" w:themeColor="text2"/>
                    <w:bottom w:val="single" w:sz="18" w:space="0" w:color="39302A" w:themeColor="text2"/>
                  </w:tcBorders>
                  <w:shd w:val="clear" w:color="auto" w:fill="39302A" w:themeFill="text2"/>
                </w:tcPr>
                <w:p w14:paraId="20AA589D" w14:textId="77777777" w:rsidR="00134E9A" w:rsidRPr="00CD7DB2" w:rsidRDefault="00000000" w:rsidP="00CD7DB2">
                  <w:pPr>
                    <w:pStyle w:val="berschrift1"/>
                  </w:pPr>
                  <w:sdt>
                    <w:sdtPr>
                      <w:alias w:val="Summe:"/>
                      <w:tag w:val="Gesamtsumme:"/>
                      <w:id w:val="-150831350"/>
                      <w:placeholder>
                        <w:docPart w:val="01D345EDB8E64CB2937129F54FD272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SUMME</w:t>
                      </w:r>
                    </w:sdtContent>
                  </w:sdt>
                </w:p>
              </w:tc>
            </w:tr>
            <w:tr w:rsidR="00134E9A" w:rsidRPr="00665473" w14:paraId="47F723CA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9302A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00B634" w14:textId="4B3BD3D3" w:rsidR="00134E9A" w:rsidRPr="00CD7DB2" w:rsidRDefault="00667FFE" w:rsidP="00CD7DB2">
                  <w:r>
                    <w:t>1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5AD7B5" w14:textId="4DB72F99" w:rsidR="00134E9A" w:rsidRPr="00CD7DB2" w:rsidRDefault="00667FFE" w:rsidP="00CD7DB2">
                  <w:r>
                    <w:t xml:space="preserve">{{ </w:t>
                  </w:r>
                  <w:r w:rsidR="00D21C11">
                    <w:t>ding1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22122D79" w14:textId="17749CFB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 w:rsidRPr="00667FFE">
                    <w:t>1</w:t>
                  </w:r>
                  <w:r>
                    <w:t xml:space="preserve">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E673208" w14:textId="5DE76473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 w:rsidRPr="00667FFE">
                    <w:t>1</w:t>
                  </w:r>
                  <w:r>
                    <w:t xml:space="preserve"> }}</w:t>
                  </w:r>
                </w:p>
              </w:tc>
            </w:tr>
            <w:tr w:rsidR="00134E9A" w:rsidRPr="00665473" w14:paraId="3132A85F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F24CFC7" w14:textId="513A148D" w:rsidR="00134E9A" w:rsidRPr="00CD7DB2" w:rsidRDefault="00667FFE" w:rsidP="00CD7DB2">
                  <w:r>
                    <w:t>2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243E580" w14:textId="72A857D3" w:rsidR="00134E9A" w:rsidRPr="00CD7DB2" w:rsidRDefault="00667FFE" w:rsidP="00CD7DB2">
                  <w:r>
                    <w:t xml:space="preserve">{{ </w:t>
                  </w:r>
                  <w:r w:rsidR="00D21C11">
                    <w:t>ding2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1C84208" w14:textId="174A28BB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>
                    <w:t>2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9A0159" w14:textId="644A7462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>
                    <w:t>2 }}</w:t>
                  </w:r>
                </w:p>
              </w:tc>
            </w:tr>
            <w:tr w:rsidR="00134E9A" w:rsidRPr="00665473" w14:paraId="51BDD5C7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F7213B5" w14:textId="3C3357B7" w:rsidR="00134E9A" w:rsidRPr="00CD7DB2" w:rsidRDefault="00667FFE" w:rsidP="00CD7DB2">
                  <w:r>
                    <w:t>3</w:t>
                  </w:r>
                </w:p>
              </w:tc>
              <w:tc>
                <w:tcPr>
                  <w:tcW w:w="3795" w:type="dxa"/>
                  <w:gridSpan w:val="5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66B06BB" w14:textId="4CE3505C" w:rsidR="00134E9A" w:rsidRPr="00CD7DB2" w:rsidRDefault="00667FFE" w:rsidP="00CD7DB2">
                  <w:r>
                    <w:t xml:space="preserve">{{ </w:t>
                  </w:r>
                  <w:r w:rsidR="00D21C11">
                    <w:t>ding3</w:t>
                  </w:r>
                  <w:r>
                    <w:t>}}</w:t>
                  </w:r>
                </w:p>
              </w:tc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2EE1710" w14:textId="51F15BA5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>
                    <w:t>3 }}</w:t>
                  </w:r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2F7A690" w14:textId="79C54822" w:rsidR="00134E9A" w:rsidRPr="00CD7DB2" w:rsidRDefault="00667FFE" w:rsidP="00CD7DB2">
                  <w:r>
                    <w:t xml:space="preserve">{{ </w:t>
                  </w:r>
                  <w:r w:rsidR="00E832A1">
                    <w:t>euro</w:t>
                  </w:r>
                  <w:r>
                    <w:t>3 }}</w:t>
                  </w:r>
                </w:p>
              </w:tc>
            </w:tr>
            <w:tr w:rsidR="00134E9A" w:rsidRPr="00665473" w14:paraId="1160F534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18" w:space="0" w:color="39302A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1587DCD3" w14:textId="77777777" w:rsidR="00134E9A" w:rsidRPr="00CD7DB2" w:rsidRDefault="00134E9A" w:rsidP="00CD7DB2"/>
              </w:tc>
              <w:sdt>
                <w:sdtPr>
                  <w:alias w:val="Zwischensumme:"/>
                  <w:tag w:val="Zwischensumme:"/>
                  <w:id w:val="2136441839"/>
                  <w:placeholder>
                    <w:docPart w:val="DF871A0F033347DFAFE94F105BA32A4B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692" w:type="dxa"/>
                      <w:gridSpan w:val="7"/>
                      <w:tcBorders>
                        <w:top w:val="single" w:sz="18" w:space="0" w:color="39302A" w:themeColor="text2"/>
                        <w:bottom w:val="single" w:sz="8" w:space="0" w:color="808080" w:themeColor="background1" w:themeShade="80"/>
                        <w:right w:val="single" w:sz="4" w:space="0" w:color="808080" w:themeColor="background1" w:themeShade="80"/>
                      </w:tcBorders>
                      <w:shd w:val="clear" w:color="auto" w:fill="auto"/>
                    </w:tcPr>
                    <w:p w14:paraId="182F5476" w14:textId="77777777" w:rsidR="00134E9A" w:rsidRPr="00CD7DB2" w:rsidRDefault="00134E9A" w:rsidP="00CD7DB2">
                      <w:pPr>
                        <w:pStyle w:val="TextinFettdruck"/>
                        <w:jc w:val="right"/>
                      </w:pPr>
                      <w:r w:rsidRPr="00CD7DB2">
                        <w:rPr>
                          <w:lang w:bidi="de-DE"/>
                        </w:rPr>
                        <w:t>ZWISCHENSUMME</w:t>
                      </w:r>
                    </w:p>
                  </w:tc>
                </w:sdtContent>
              </w:sdt>
              <w:tc>
                <w:tcPr>
                  <w:tcW w:w="1898" w:type="dxa"/>
                  <w:gridSpan w:val="2"/>
                  <w:tcBorders>
                    <w:top w:val="single" w:sz="18" w:space="0" w:color="39302A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AC7E31E" w14:textId="17D9F5CA" w:rsidR="00134E9A" w:rsidRPr="00CD7DB2" w:rsidRDefault="00E020F0" w:rsidP="00CD7DB2">
                  <w:r w:rsidRPr="00E020F0">
                    <w:t xml:space="preserve">{{ </w:t>
                  </w:r>
                  <w:r w:rsidR="00E832A1">
                    <w:t>euro</w:t>
                  </w:r>
                  <w:r w:rsidR="00667FFE">
                    <w:t>4</w:t>
                  </w:r>
                  <w:r w:rsidRPr="00E020F0">
                    <w:t xml:space="preserve"> }}</w:t>
                  </w:r>
                </w:p>
              </w:tc>
            </w:tr>
            <w:tr w:rsidR="00134E9A" w:rsidRPr="00665473" w14:paraId="4783E7B3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FAB96BE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4C2E279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Mehrwertsteuer:"/>
                      <w:tag w:val="Mehrwertsteuer:"/>
                      <w:id w:val="-578517216"/>
                      <w:placeholder>
                        <w:docPart w:val="787BB7D9A2844777A28AC745FE613A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MEHRWERTSTEUER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43770191" w14:textId="429924CA" w:rsidR="00134E9A" w:rsidRPr="00CD7DB2" w:rsidRDefault="00111EAE" w:rsidP="00CD7DB2">
                  <w:r>
                    <w:t>7</w:t>
                  </w:r>
                  <w:r w:rsidR="00CE0A8C">
                    <w:t xml:space="preserve"> %</w:t>
                  </w:r>
                </w:p>
              </w:tc>
            </w:tr>
            <w:tr w:rsidR="00134E9A" w:rsidRPr="00665473" w14:paraId="076A6221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5C9791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3D2F71D7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alias w:val="Verpackung und Versand:"/>
                      <w:tag w:val="Verpackung und Versand:"/>
                      <w:id w:val="-1692443947"/>
                      <w:placeholder>
                        <w:docPart w:val="AB8C3469D2CE470EBE46F91A5C777E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34E9A" w:rsidRPr="00CD7DB2">
                        <w:rPr>
                          <w:lang w:bidi="de-DE"/>
                        </w:rPr>
                        <w:t>VERPACKUNG UND VERSAND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602F089D" w14:textId="391C14AA" w:rsidR="00134E9A" w:rsidRPr="00CD7DB2" w:rsidRDefault="00111EAE" w:rsidP="00CD7DB2">
                  <w:proofErr w:type="gramStart"/>
                  <w:r w:rsidRPr="00111EAE">
                    <w:t>{{ euro</w:t>
                  </w:r>
                  <w:proofErr w:type="gramEnd"/>
                  <w:r w:rsidRPr="00111EAE">
                    <w:t>8 }}</w:t>
                  </w:r>
                </w:p>
              </w:tc>
            </w:tr>
            <w:tr w:rsidR="00134E9A" w:rsidRPr="00665473" w14:paraId="372770ED" w14:textId="77777777" w:rsidTr="006F3FE0">
              <w:trPr>
                <w:trHeight w:val="332"/>
              </w:trPr>
              <w:tc>
                <w:tcPr>
                  <w:tcW w:w="1897" w:type="dxa"/>
                  <w:gridSpan w:val="2"/>
                  <w:tcBorders>
                    <w:top w:val="single" w:sz="8" w:space="0" w:color="808080" w:themeColor="background1" w:themeShade="80"/>
                    <w:bottom w:val="single" w:sz="18" w:space="0" w:color="39302A" w:themeColor="text2"/>
                  </w:tcBorders>
                  <w:shd w:val="clear" w:color="auto" w:fill="auto"/>
                </w:tcPr>
                <w:p w14:paraId="17433F78" w14:textId="77777777" w:rsidR="00134E9A" w:rsidRPr="00CD7DB2" w:rsidRDefault="00134E9A" w:rsidP="00CD7DB2"/>
              </w:tc>
              <w:tc>
                <w:tcPr>
                  <w:tcW w:w="5692" w:type="dxa"/>
                  <w:gridSpan w:val="7"/>
                  <w:tcBorders>
                    <w:top w:val="single" w:sz="8" w:space="0" w:color="808080" w:themeColor="background1" w:themeShade="80"/>
                    <w:bottom w:val="single" w:sz="18" w:space="0" w:color="39302A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9E689E8" w14:textId="77777777" w:rsidR="00134E9A" w:rsidRPr="00CD7DB2" w:rsidRDefault="00000000" w:rsidP="00CD7DB2">
                  <w:pPr>
                    <w:jc w:val="right"/>
                  </w:pPr>
                  <w:sdt>
                    <w:sdtPr>
                      <w:id w:val="-567334041"/>
                      <w:placeholder>
                        <w:docPart w:val="5A2B1A86C0B1429CADFAA7E04552190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971FF" w:rsidRPr="00CD7DB2">
                        <w:rPr>
                          <w:lang w:bidi="de-DE"/>
                        </w:rPr>
                        <w:t>GESAMTSUMME</w:t>
                      </w:r>
                    </w:sdtContent>
                  </w:sdt>
                </w:p>
              </w:tc>
              <w:tc>
                <w:tcPr>
                  <w:tcW w:w="1898" w:type="dxa"/>
                  <w:gridSpan w:val="2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39302A" w:themeColor="text2"/>
                  </w:tcBorders>
                  <w:shd w:val="clear" w:color="auto" w:fill="auto"/>
                </w:tcPr>
                <w:p w14:paraId="6C453C4E" w14:textId="4879EBA8" w:rsidR="00134E9A" w:rsidRPr="00CD7DB2" w:rsidRDefault="00CE0A8C" w:rsidP="00CD7DB2">
                  <w:proofErr w:type="gramStart"/>
                  <w:r w:rsidRPr="00E020F0">
                    <w:t xml:space="preserve">{{ </w:t>
                  </w:r>
                  <w:r w:rsidR="00E832A1">
                    <w:t>euro</w:t>
                  </w:r>
                  <w:proofErr w:type="gramEnd"/>
                  <w:r>
                    <w:t>5</w:t>
                  </w:r>
                  <w:r w:rsidRPr="00E020F0">
                    <w:t xml:space="preserve"> }}</w:t>
                  </w:r>
                </w:p>
              </w:tc>
            </w:tr>
          </w:tbl>
          <w:p w14:paraId="7F23FFD9" w14:textId="77777777" w:rsidR="004036A1" w:rsidRPr="00CD7DB2" w:rsidRDefault="004036A1" w:rsidP="00CD7DB2"/>
          <w:p w14:paraId="231B1A2D" w14:textId="72A8C734" w:rsidR="00BA4440" w:rsidRPr="00CD7DB2" w:rsidRDefault="00000000" w:rsidP="00CD7DB2">
            <w:sdt>
              <w:sdtPr>
                <w:alias w:val="Alle Schecks auszahlbar an:"/>
                <w:tag w:val="Alle Schecks auszahlbar an:"/>
                <w:id w:val="1506397642"/>
                <w:placeholder>
                  <w:docPart w:val="94667E15D932402B9B5E47C79F2039AF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Alle Schecks auszahlbar an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Firmenname:"/>
                <w:tag w:val="Firmenname:"/>
                <w:id w:val="-1511823771"/>
                <w:placeholder>
                  <w:docPart w:val="E1C02D6304674F6897AC27B24179C13C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B65981" w:rsidRPr="00CD7DB2">
                  <w:rPr>
                    <w:lang w:bidi="de-DE"/>
                  </w:rPr>
                  <w:t>Firmenname</w:t>
                </w:r>
              </w:sdtContent>
            </w:sdt>
          </w:p>
          <w:p w14:paraId="61C7EB04" w14:textId="2D96BB35" w:rsidR="00BA4440" w:rsidRPr="00CD7DB2" w:rsidRDefault="00000000" w:rsidP="00CD7DB2">
            <w:sdt>
              <w:sdtPr>
                <w:alias w:val="Wenden Sie sich mit Fragen zu dieser Rechnung an:"/>
                <w:tag w:val="Wenden Sie sich mit Fragen zu dieser Rechnung an:"/>
                <w:id w:val="1546801935"/>
                <w:placeholder>
                  <w:docPart w:val="39AC54EB635B47ADB51B97222AAC5A4B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Wenden Sie sich mit Fragen zu dieser Rechnung</w:t>
                </w:r>
              </w:sdtContent>
            </w:sdt>
            <w:r w:rsidR="00BA4440" w:rsidRPr="00CD7DB2">
              <w:rPr>
                <w:lang w:bidi="de-DE"/>
              </w:rPr>
              <w:t xml:space="preserve"> </w:t>
            </w:r>
            <w:sdt>
              <w:sdtPr>
                <w:alias w:val="Kontakt:"/>
                <w:tag w:val="Kontakt:"/>
                <w:id w:val="594608141"/>
                <w:placeholder>
                  <w:docPart w:val="25C1292F3D9F441E9FA4EC8D35C9FBFD"/>
                </w:placeholder>
                <w:temporary/>
                <w:showingPlcHdr/>
                <w15:appearance w15:val="hidden"/>
              </w:sdtPr>
              <w:sdtContent>
                <w:r w:rsidR="00BA4440" w:rsidRPr="00CD7DB2">
                  <w:rPr>
                    <w:lang w:bidi="de-DE"/>
                  </w:rPr>
                  <w:t>an</w:t>
                </w:r>
              </w:sdtContent>
            </w:sdt>
            <w:r w:rsidR="00B65981">
              <w:t xml:space="preserve"> </w:t>
            </w:r>
            <w:proofErr w:type="gramStart"/>
            <w:r w:rsidR="00B65981">
              <w:rPr>
                <w:lang w:bidi="de-DE"/>
              </w:rPr>
              <w:t>{{ name</w:t>
            </w:r>
            <w:proofErr w:type="gramEnd"/>
            <w:r w:rsidR="00B65981">
              <w:rPr>
                <w:lang w:bidi="de-DE"/>
              </w:rPr>
              <w:t>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tel3 }}</w:t>
            </w:r>
            <w:r w:rsidR="00BA4440" w:rsidRPr="00CD7DB2">
              <w:rPr>
                <w:lang w:bidi="de-DE"/>
              </w:rPr>
              <w:t xml:space="preserve">, </w:t>
            </w:r>
            <w:r w:rsidR="00B65981">
              <w:rPr>
                <w:lang w:bidi="de-DE"/>
              </w:rPr>
              <w:t>{{ email3 }}</w:t>
            </w:r>
          </w:p>
          <w:p w14:paraId="4D8FDAE9" w14:textId="77777777" w:rsidR="00D971FF" w:rsidRPr="00CD7DB2" w:rsidRDefault="00D971FF" w:rsidP="00CD7DB2"/>
          <w:p w14:paraId="22CDEA0C" w14:textId="77777777" w:rsidR="00265218" w:rsidRPr="00665473" w:rsidRDefault="00000000" w:rsidP="002E1EC8">
            <w:pPr>
              <w:pStyle w:val="BlauerText"/>
            </w:pPr>
            <w:sdt>
              <w:sdtPr>
                <w:alias w:val="Vielen Dank für Ihre Bestellung:"/>
                <w:tag w:val="Vielen Dank für Ihre Bestellung:"/>
                <w:id w:val="1425142957"/>
                <w:placeholder>
                  <w:docPart w:val="BAB414DD638B443D864E738AB847DEFA"/>
                </w:placeholder>
                <w:temporary/>
                <w:showingPlcHdr/>
                <w15:appearance w15:val="hidden"/>
              </w:sdtPr>
              <w:sdtContent>
                <w:r w:rsidR="00554839" w:rsidRPr="00CD7DB2">
                  <w:rPr>
                    <w:lang w:bidi="de-DE"/>
                  </w:rPr>
                  <w:t>Vielen Dank für Ihre Bestellung!</w:t>
                </w:r>
              </w:sdtContent>
            </w:sdt>
          </w:p>
        </w:tc>
        <w:tc>
          <w:tcPr>
            <w:tcW w:w="113" w:type="pct"/>
            <w:shd w:val="clear" w:color="auto" w:fill="auto"/>
          </w:tcPr>
          <w:p w14:paraId="50989A30" w14:textId="77777777" w:rsidR="00265218" w:rsidRPr="00665473" w:rsidRDefault="00265218" w:rsidP="00CF31BB"/>
        </w:tc>
      </w:tr>
    </w:tbl>
    <w:p w14:paraId="417BEA5D" w14:textId="77777777" w:rsidR="00463B35" w:rsidRDefault="00463B35" w:rsidP="004456B5"/>
    <w:sectPr w:rsidR="00463B35" w:rsidSect="00C635DD">
      <w:headerReference w:type="default" r:id="rId13"/>
      <w:footerReference w:type="default" r:id="rId14"/>
      <w:pgSz w:w="11906" w:h="16838" w:code="9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5D2D" w14:textId="77777777" w:rsidR="005452E6" w:rsidRDefault="005452E6" w:rsidP="00CF31BB">
      <w:r>
        <w:separator/>
      </w:r>
    </w:p>
  </w:endnote>
  <w:endnote w:type="continuationSeparator" w:id="0">
    <w:p w14:paraId="337930AB" w14:textId="77777777" w:rsidR="005452E6" w:rsidRDefault="005452E6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493"/>
      <w:gridCol w:w="3516"/>
      <w:gridCol w:w="3457"/>
    </w:tblGrid>
    <w:tr w:rsidR="003071A0" w:rsidRPr="00665473" w14:paraId="56620849" w14:textId="77777777" w:rsidTr="00C31661">
      <w:trPr>
        <w:trHeight w:val="720"/>
      </w:trPr>
      <w:tc>
        <w:tcPr>
          <w:tcW w:w="3493" w:type="dxa"/>
          <w:shd w:val="clear" w:color="auto" w:fill="auto"/>
          <w:vAlign w:val="center"/>
        </w:tcPr>
        <w:p w14:paraId="175E6F8C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19F59055" wp14:editId="7CAEC3DF">
                    <wp:extent cx="154940" cy="201930"/>
                    <wp:effectExtent l="0" t="0" r="0" b="7620"/>
                    <wp:docPr id="1" name="Form" descr="GPS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7D3B8060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9F59055" id="Form" o:spid="_x0000_s1035" alt="GPS-Symbol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39302a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7D3B8060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16" w:type="dxa"/>
          <w:shd w:val="clear" w:color="auto" w:fill="auto"/>
          <w:vAlign w:val="center"/>
        </w:tcPr>
        <w:p w14:paraId="1CE9FC9E" w14:textId="09B444D4" w:rsidR="003071A0" w:rsidRPr="00665473" w:rsidRDefault="00C31661" w:rsidP="00D971FF">
          <w:pPr>
            <w:pStyle w:val="Kontakte"/>
          </w:pPr>
          <w:r>
            <w:rPr>
              <w:noProof/>
              <w:lang w:bidi="de-DE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 wp14:anchorId="4753760E" wp14:editId="21E09460">
                    <wp:simplePos x="0" y="0"/>
                    <wp:positionH relativeFrom="column">
                      <wp:posOffset>-2286000</wp:posOffset>
                    </wp:positionH>
                    <wp:positionV relativeFrom="page">
                      <wp:posOffset>354965</wp:posOffset>
                    </wp:positionV>
                    <wp:extent cx="6638925" cy="941705"/>
                    <wp:effectExtent l="0" t="0" r="9525" b="0"/>
                    <wp:wrapNone/>
                    <wp:docPr id="15" name="Gruppe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38925" cy="941705"/>
                              <a:chOff x="0" y="0"/>
                              <a:chExt cx="6785513" cy="943570"/>
                            </a:xfrm>
                          </wpg:grpSpPr>
                          <wps:wsp>
                            <wps:cNvPr id="17" name="Rechteck 17"/>
                            <wps:cNvSpPr/>
                            <wps:spPr>
                              <a:xfrm>
                                <a:off x="0" y="0"/>
                                <a:ext cx="6784243" cy="943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hteck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85513" cy="380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4A647B" id="Gruppe 15" o:spid="_x0000_s1026" alt="&quot;&quot;" style="position:absolute;margin-left:-180pt;margin-top:27.95pt;width:522.75pt;height:74.1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">
                    <v:rect id="Rechteck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      <v:rect id="Rechteck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39302a [3215]" stroked="f" strokeweight="1pt">
                      <v:stroke miterlimit="4"/>
                      <v:textbox inset="3pt,3pt,3pt,3pt"/>
                    </v:rect>
                    <w10:wrap anchory="page"/>
                  </v:group>
                </w:pict>
              </mc:Fallback>
            </mc:AlternateContent>
          </w:r>
          <w:r w:rsidR="003071A0"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579D4EA7" wp14:editId="48DF3442">
                    <wp:extent cx="165100" cy="165100"/>
                    <wp:effectExtent l="0" t="0" r="6350" b="6350"/>
                    <wp:docPr id="7" name="Form" descr="Telefon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48930DA" id="Form" o:spid="_x0000_s1026" alt="Telefon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39302a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457" w:type="dxa"/>
          <w:shd w:val="clear" w:color="auto" w:fill="auto"/>
          <w:vAlign w:val="center"/>
        </w:tcPr>
        <w:p w14:paraId="578CFA0F" w14:textId="77777777" w:rsidR="003071A0" w:rsidRPr="00665473" w:rsidRDefault="003071A0" w:rsidP="00D971FF">
          <w:pPr>
            <w:pStyle w:val="Kontakte"/>
          </w:pPr>
          <w:r w:rsidRPr="00665473">
            <w:rPr>
              <w:noProof/>
              <w:lang w:bidi="de-DE"/>
            </w:rPr>
            <mc:AlternateContent>
              <mc:Choice Requires="wps">
                <w:drawing>
                  <wp:inline distT="0" distB="0" distL="0" distR="0" wp14:anchorId="35E4AEC7" wp14:editId="2111EA3A">
                    <wp:extent cx="165100" cy="165100"/>
                    <wp:effectExtent l="0" t="0" r="6350" b="6350"/>
                    <wp:docPr id="4" name="Form" descr="E-Mail-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5A6F2E4" id="Form" o:spid="_x0000_s1026" alt="E-Mail-Symbo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39302a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665473" w14:paraId="0F55BFEB" w14:textId="77777777" w:rsidTr="00C31661">
      <w:trPr>
        <w:trHeight w:val="84"/>
      </w:trPr>
      <w:tc>
        <w:tcPr>
          <w:tcW w:w="3493" w:type="dxa"/>
          <w:shd w:val="clear" w:color="auto" w:fill="auto"/>
          <w:vAlign w:val="center"/>
        </w:tcPr>
        <w:p w14:paraId="09E4B582" w14:textId="77777777" w:rsidR="003071A0" w:rsidRPr="002E1EC8" w:rsidRDefault="003071A0" w:rsidP="00E66010">
          <w:pPr>
            <w:pStyle w:val="Kontakte"/>
            <w:jc w:val="left"/>
          </w:pPr>
        </w:p>
      </w:tc>
      <w:tc>
        <w:tcPr>
          <w:tcW w:w="3516" w:type="dxa"/>
          <w:shd w:val="clear" w:color="auto" w:fill="auto"/>
          <w:vAlign w:val="center"/>
        </w:tcPr>
        <w:p w14:paraId="2613FFAA" w14:textId="77777777" w:rsidR="003071A0" w:rsidRPr="002E1EC8" w:rsidRDefault="003071A0" w:rsidP="002E1EC8">
          <w:pPr>
            <w:pStyle w:val="Kontakte"/>
          </w:pPr>
        </w:p>
      </w:tc>
      <w:tc>
        <w:tcPr>
          <w:tcW w:w="3457" w:type="dxa"/>
          <w:shd w:val="clear" w:color="auto" w:fill="auto"/>
          <w:vAlign w:val="center"/>
        </w:tcPr>
        <w:p w14:paraId="6843E284" w14:textId="77777777" w:rsidR="003071A0" w:rsidRPr="002E1EC8" w:rsidRDefault="003071A0" w:rsidP="002E1EC8">
          <w:pPr>
            <w:pStyle w:val="Kontakte"/>
          </w:pPr>
        </w:p>
      </w:tc>
    </w:tr>
    <w:tr w:rsidR="00AE3FB7" w:rsidRPr="00665473" w14:paraId="774F91CC" w14:textId="77777777" w:rsidTr="00C31661">
      <w:tc>
        <w:tcPr>
          <w:tcW w:w="3493" w:type="dxa"/>
          <w:shd w:val="clear" w:color="auto" w:fill="auto"/>
          <w:vAlign w:val="center"/>
        </w:tcPr>
        <w:p w14:paraId="363920B4" w14:textId="43AD9F72" w:rsidR="00AE3FB7" w:rsidRDefault="00C31661" w:rsidP="00E66010">
          <w:pPr>
            <w:pStyle w:val="Kontakte"/>
            <w:jc w:val="left"/>
          </w:pPr>
          <w:proofErr w:type="gramStart"/>
          <w:r w:rsidRPr="00E020F0">
            <w:t xml:space="preserve">{{ </w:t>
          </w:r>
          <w:r w:rsidR="00B944F6" w:rsidRPr="007C2B91">
            <w:t>firmenname</w:t>
          </w:r>
          <w:proofErr w:type="gramEnd"/>
          <w:r w:rsidR="00B944F6">
            <w:t xml:space="preserve">2 </w:t>
          </w:r>
          <w:r w:rsidRPr="00E020F0">
            <w:t>}}</w:t>
          </w:r>
        </w:p>
        <w:p w14:paraId="12578410" w14:textId="77777777" w:rsidR="00C31661" w:rsidRDefault="00C31661" w:rsidP="00E66010">
          <w:pPr>
            <w:pStyle w:val="Kontakte"/>
            <w:jc w:val="left"/>
          </w:pPr>
          <w:proofErr w:type="gramStart"/>
          <w:r>
            <w:t>{{ strasse</w:t>
          </w:r>
          <w:proofErr w:type="gramEnd"/>
          <w:r>
            <w:t>2 }} {{ hausnummer2 }}</w:t>
          </w:r>
        </w:p>
        <w:p w14:paraId="67B0454E" w14:textId="42720FE9" w:rsidR="00C31661" w:rsidRPr="002E1EC8" w:rsidRDefault="00C31661" w:rsidP="00E66010">
          <w:pPr>
            <w:pStyle w:val="Kontakte"/>
            <w:jc w:val="left"/>
          </w:pPr>
          <w:proofErr w:type="gramStart"/>
          <w:r>
            <w:t>{{ ort</w:t>
          </w:r>
          <w:proofErr w:type="gramEnd"/>
          <w:r>
            <w:t>2 }} {{ plz2 }}</w:t>
          </w:r>
        </w:p>
      </w:tc>
      <w:tc>
        <w:tcPr>
          <w:tcW w:w="3516" w:type="dxa"/>
          <w:shd w:val="clear" w:color="auto" w:fill="auto"/>
          <w:vAlign w:val="center"/>
        </w:tcPr>
        <w:p w14:paraId="705F9E3F" w14:textId="27EAE60F" w:rsidR="00AE3FB7" w:rsidRPr="002E1EC8" w:rsidRDefault="00C31661" w:rsidP="002E1EC8">
          <w:pPr>
            <w:pStyle w:val="Kontakte"/>
          </w:pPr>
          <w:proofErr w:type="gramStart"/>
          <w:r>
            <w:t>{{ tel</w:t>
          </w:r>
          <w:proofErr w:type="gramEnd"/>
          <w:r>
            <w:t>2 }}</w:t>
          </w:r>
        </w:p>
      </w:tc>
      <w:tc>
        <w:tcPr>
          <w:tcW w:w="3457" w:type="dxa"/>
          <w:shd w:val="clear" w:color="auto" w:fill="auto"/>
          <w:vAlign w:val="center"/>
        </w:tcPr>
        <w:p w14:paraId="1F46B9B8" w14:textId="6A68BC3E" w:rsidR="00AE3FB7" w:rsidRPr="002E1EC8" w:rsidRDefault="00C31661" w:rsidP="002E1EC8">
          <w:pPr>
            <w:pStyle w:val="Kontakte"/>
          </w:pPr>
          <w:proofErr w:type="gramStart"/>
          <w:r>
            <w:t>{{ email</w:t>
          </w:r>
          <w:proofErr w:type="gramEnd"/>
          <w:r>
            <w:t>2 }}</w:t>
          </w:r>
        </w:p>
      </w:tc>
    </w:tr>
  </w:tbl>
  <w:p w14:paraId="429923AA" w14:textId="1D7E19E6" w:rsidR="00AE3FB7" w:rsidRDefault="00AE3FB7" w:rsidP="002E1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5790" w14:textId="77777777" w:rsidR="005452E6" w:rsidRDefault="005452E6" w:rsidP="00CF31BB">
      <w:r>
        <w:separator/>
      </w:r>
    </w:p>
  </w:footnote>
  <w:footnote w:type="continuationSeparator" w:id="0">
    <w:p w14:paraId="60C7D8F1" w14:textId="77777777" w:rsidR="005452E6" w:rsidRDefault="005452E6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9D50" w14:textId="77777777" w:rsidR="00BC1B68" w:rsidRPr="00BA40ED" w:rsidRDefault="00D76904" w:rsidP="003636AF">
    <w:pPr>
      <w:pStyle w:val="Kopfzeile"/>
      <w:tabs>
        <w:tab w:val="left" w:pos="4395"/>
      </w:tabs>
      <w:jc w:val="right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671F311F" wp14:editId="79993C38">
              <wp:simplePos x="0" y="0"/>
              <wp:positionH relativeFrom="column">
                <wp:posOffset>0</wp:posOffset>
              </wp:positionH>
              <wp:positionV relativeFrom="paragraph">
                <wp:posOffset>-1278255</wp:posOffset>
              </wp:positionV>
              <wp:extent cx="6638925" cy="9564624"/>
              <wp:effectExtent l="0" t="0" r="9525" b="0"/>
              <wp:wrapNone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9564624"/>
                        <a:chOff x="0" y="0"/>
                        <a:chExt cx="6857946" cy="9565976"/>
                      </a:xfrm>
                    </wpg:grpSpPr>
                    <wpg:grpSp>
                      <wpg:cNvPr id="2" name="Gruppe 2"/>
                      <wpg:cNvGrpSpPr>
                        <a:grpSpLocks/>
                      </wpg:cNvGrpSpPr>
                      <wpg:grpSpPr>
                        <a:xfrm>
                          <a:off x="0" y="2552700"/>
                          <a:ext cx="6857946" cy="7013276"/>
                          <a:chOff x="-1" y="0"/>
                          <a:chExt cx="6858171" cy="7013397"/>
                        </a:xfrm>
                      </wpg:grpSpPr>
                      <wpg:grpSp>
                        <wpg:cNvPr id="9" name="Gruppe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hteck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hteck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hteck"/>
                        <wps:cNvSpPr>
                          <a:spLocks/>
                        </wps:cNvSpPr>
                        <wps:spPr>
                          <a:xfrm>
                            <a:off x="-1" y="110084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hteck 5"/>
                      <wps:cNvSpPr/>
                      <wps:spPr>
                        <a:xfrm>
                          <a:off x="0" y="1095346"/>
                          <a:ext cx="6854474" cy="15673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57365" cy="266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hteck 14, Ecken auf gleicher Seite abgerundet"/>
                      <wps:cNvSpPr/>
                      <wps:spPr>
                        <a:xfrm rot="10800000" flipH="1">
                          <a:off x="206624" y="1095209"/>
                          <a:ext cx="6041289" cy="1038632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0C2A" w14:textId="77777777" w:rsidR="00D04043" w:rsidRDefault="00D04043" w:rsidP="00D04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1F311F" id="Gruppe 13" o:spid="_x0000_s1026" alt="&quot;&quot;" style="position:absolute;left:0;text-align:left;margin-left:0;margin-top:-100.65pt;width:522.75pt;height:753.1pt;z-index:-251650560;mso-width-relative:margin;mso-height-relative:margin" coordsize="68579,9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">
              <v:group id="Gruppe 2" o:spid="_x0000_s1027" style="position:absolute;top:25527;width:68579;height:70132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pe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2a231f [2415]" stroked="f" strokeweight="1pt">
                    <v:fill opacity="13107f"/>
                    <v:stroke miterlimit="4"/>
                    <v:textbox inset="3pt,3pt,3pt,3pt"/>
                  </v:rect>
                  <v:rect id="Rechteck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39302a [3215]" strokeweight="1pt">
                    <v:stroke opacity="19789f" miterlimit="4"/>
                    <v:path arrowok="t"/>
                    <v:textbox inset="3pt,3pt,3pt,3pt"/>
                  </v:rect>
                </v:group>
                <v:rect id="Rechteck" o:spid="_x0000_s1031" style="position:absolute;top:110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39302a [3215]" stroked="f" strokeweight="1pt">
                  <v:stroke miterlimit="4"/>
                  <v:textbox inset="3pt,3pt,3pt,3pt"/>
                </v:rect>
              </v:group>
              <v:rect id="Rechteck 5" o:spid="_x0000_s1032" style="position:absolute;top:10953;width:68544;height:1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39302a [3215]" stroked="f" strokeweight="1pt">
                <v:fill color2="#967f71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0" o:spid="_x0000_s1033" type="#_x0000_t75" alt="&quot;&quot;" style="position:absolute;width:68573;height:26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">
                <v:imagedata r:id="rId2" o:title="" recolortarget="#462e2e [1449]"/>
                <o:lock v:ext="edit" aspectratio="f"/>
              </v:shape>
              <v:shape id="Rechteck 14, Ecken auf gleicher Seite abgerundet" o:spid="_x0000_s1034" style="position:absolute;left:2066;top:10952;width:60413;height:10386;rotation:180;flip:x;visibility:visible;mso-wrap-style:square;v-text-anchor:middle" coordsize="6041289,10386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" adj="-11796480,,5400" path="m173109,l5868180,v95605,,173109,77504,173109,173109l6041289,1038632r,l,1038632r,l,173109c,77504,77504,,173109,xe" fillcolor="white [3212]" stroked="f" strokeweight="1pt">
                <v:stroke joinstyle="miter"/>
                <v:formulas/>
                <v:path arrowok="t" o:connecttype="custom" o:connectlocs="173109,0;5868180,0;6041289,173109;6041289,1038632;6041289,1038632;0,1038632;0,1038632;0,173109;173109,0" o:connectangles="0,0,0,0,0,0,0,0,0" textboxrect="0,0,6041289,1038632"/>
                <v:textbox>
                  <w:txbxContent>
                    <w:p w14:paraId="52690C2A" w14:textId="77777777" w:rsidR="00D04043" w:rsidRDefault="00D04043" w:rsidP="00D04043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1034AB" w:rsidRPr="00BA40ED">
      <w:rPr>
        <w:lang w:bidi="de-D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FB8C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4A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6CB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06E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629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455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322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6C3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AA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423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59626">
    <w:abstractNumId w:val="9"/>
  </w:num>
  <w:num w:numId="2" w16cid:durableId="1676565741">
    <w:abstractNumId w:val="8"/>
  </w:num>
  <w:num w:numId="3" w16cid:durableId="1746805450">
    <w:abstractNumId w:val="7"/>
  </w:num>
  <w:num w:numId="4" w16cid:durableId="632056450">
    <w:abstractNumId w:val="6"/>
  </w:num>
  <w:num w:numId="5" w16cid:durableId="1095979235">
    <w:abstractNumId w:val="5"/>
  </w:num>
  <w:num w:numId="6" w16cid:durableId="354814418">
    <w:abstractNumId w:val="4"/>
  </w:num>
  <w:num w:numId="7" w16cid:durableId="1987316858">
    <w:abstractNumId w:val="3"/>
  </w:num>
  <w:num w:numId="8" w16cid:durableId="38633459">
    <w:abstractNumId w:val="2"/>
  </w:num>
  <w:num w:numId="9" w16cid:durableId="1186284880">
    <w:abstractNumId w:val="1"/>
  </w:num>
  <w:num w:numId="10" w16cid:durableId="1316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F0"/>
    <w:rsid w:val="0001343A"/>
    <w:rsid w:val="00040837"/>
    <w:rsid w:val="0005135F"/>
    <w:rsid w:val="00052F1D"/>
    <w:rsid w:val="00056FA2"/>
    <w:rsid w:val="0008409C"/>
    <w:rsid w:val="00092DFD"/>
    <w:rsid w:val="000C75BF"/>
    <w:rsid w:val="000F7F5B"/>
    <w:rsid w:val="001034AB"/>
    <w:rsid w:val="00110721"/>
    <w:rsid w:val="00111EAE"/>
    <w:rsid w:val="00114FFD"/>
    <w:rsid w:val="0011736E"/>
    <w:rsid w:val="0012243F"/>
    <w:rsid w:val="001257F0"/>
    <w:rsid w:val="0012769A"/>
    <w:rsid w:val="00134E9A"/>
    <w:rsid w:val="00141B8B"/>
    <w:rsid w:val="0016108E"/>
    <w:rsid w:val="001668E0"/>
    <w:rsid w:val="001916ED"/>
    <w:rsid w:val="00196F36"/>
    <w:rsid w:val="001A199E"/>
    <w:rsid w:val="001C42C8"/>
    <w:rsid w:val="001C7E32"/>
    <w:rsid w:val="001F396F"/>
    <w:rsid w:val="00211E28"/>
    <w:rsid w:val="00246BBD"/>
    <w:rsid w:val="0025130C"/>
    <w:rsid w:val="00256391"/>
    <w:rsid w:val="002633EB"/>
    <w:rsid w:val="00265218"/>
    <w:rsid w:val="002739D3"/>
    <w:rsid w:val="00292C9A"/>
    <w:rsid w:val="002C2026"/>
    <w:rsid w:val="002C6ABD"/>
    <w:rsid w:val="002D3842"/>
    <w:rsid w:val="002E1EC8"/>
    <w:rsid w:val="003071A0"/>
    <w:rsid w:val="0031005A"/>
    <w:rsid w:val="00337C0F"/>
    <w:rsid w:val="0035052D"/>
    <w:rsid w:val="003636AF"/>
    <w:rsid w:val="003658BA"/>
    <w:rsid w:val="00366F6D"/>
    <w:rsid w:val="003A0CB9"/>
    <w:rsid w:val="003B27CE"/>
    <w:rsid w:val="003E0129"/>
    <w:rsid w:val="003E7B48"/>
    <w:rsid w:val="003E7F3F"/>
    <w:rsid w:val="003F0F44"/>
    <w:rsid w:val="003F693D"/>
    <w:rsid w:val="004036A1"/>
    <w:rsid w:val="00435E8C"/>
    <w:rsid w:val="004456B5"/>
    <w:rsid w:val="00451C93"/>
    <w:rsid w:val="00453E98"/>
    <w:rsid w:val="00463B35"/>
    <w:rsid w:val="00482917"/>
    <w:rsid w:val="004C2F50"/>
    <w:rsid w:val="004F0A92"/>
    <w:rsid w:val="004F42C2"/>
    <w:rsid w:val="005070B1"/>
    <w:rsid w:val="00512B4C"/>
    <w:rsid w:val="0052185A"/>
    <w:rsid w:val="00534F9F"/>
    <w:rsid w:val="00542A22"/>
    <w:rsid w:val="005452E6"/>
    <w:rsid w:val="00552C09"/>
    <w:rsid w:val="00554839"/>
    <w:rsid w:val="005623D0"/>
    <w:rsid w:val="00577C6F"/>
    <w:rsid w:val="005908F9"/>
    <w:rsid w:val="005A6806"/>
    <w:rsid w:val="005D124E"/>
    <w:rsid w:val="005F714E"/>
    <w:rsid w:val="00620427"/>
    <w:rsid w:val="00643F5A"/>
    <w:rsid w:val="00665473"/>
    <w:rsid w:val="00667FFE"/>
    <w:rsid w:val="00684557"/>
    <w:rsid w:val="006C1A5B"/>
    <w:rsid w:val="006C29DB"/>
    <w:rsid w:val="006C7D64"/>
    <w:rsid w:val="006D0A35"/>
    <w:rsid w:val="006D43A7"/>
    <w:rsid w:val="006F3FE0"/>
    <w:rsid w:val="0071089C"/>
    <w:rsid w:val="0079295F"/>
    <w:rsid w:val="007B52D2"/>
    <w:rsid w:val="007C1F7D"/>
    <w:rsid w:val="007C2B91"/>
    <w:rsid w:val="007D4902"/>
    <w:rsid w:val="0081798F"/>
    <w:rsid w:val="0082133E"/>
    <w:rsid w:val="00826408"/>
    <w:rsid w:val="00827409"/>
    <w:rsid w:val="008C5804"/>
    <w:rsid w:val="008C7BDD"/>
    <w:rsid w:val="008D3EE1"/>
    <w:rsid w:val="00915359"/>
    <w:rsid w:val="00940ED4"/>
    <w:rsid w:val="00941724"/>
    <w:rsid w:val="00956BBF"/>
    <w:rsid w:val="00973D42"/>
    <w:rsid w:val="009751DA"/>
    <w:rsid w:val="009B0CFD"/>
    <w:rsid w:val="009B2939"/>
    <w:rsid w:val="009E6AC6"/>
    <w:rsid w:val="009F788A"/>
    <w:rsid w:val="00A3321A"/>
    <w:rsid w:val="00A46896"/>
    <w:rsid w:val="00A73AE1"/>
    <w:rsid w:val="00A94DE5"/>
    <w:rsid w:val="00AB2833"/>
    <w:rsid w:val="00AB74C6"/>
    <w:rsid w:val="00AC7198"/>
    <w:rsid w:val="00AE3FB7"/>
    <w:rsid w:val="00B03589"/>
    <w:rsid w:val="00B06F2C"/>
    <w:rsid w:val="00B122BA"/>
    <w:rsid w:val="00B163EF"/>
    <w:rsid w:val="00B35A49"/>
    <w:rsid w:val="00B447E5"/>
    <w:rsid w:val="00B601AC"/>
    <w:rsid w:val="00B60D9C"/>
    <w:rsid w:val="00B624CE"/>
    <w:rsid w:val="00B65981"/>
    <w:rsid w:val="00B83C3F"/>
    <w:rsid w:val="00B93A78"/>
    <w:rsid w:val="00B944F6"/>
    <w:rsid w:val="00BA40ED"/>
    <w:rsid w:val="00BA4440"/>
    <w:rsid w:val="00BC1B68"/>
    <w:rsid w:val="00BD7112"/>
    <w:rsid w:val="00BE548E"/>
    <w:rsid w:val="00BE6C5E"/>
    <w:rsid w:val="00BF5A49"/>
    <w:rsid w:val="00C161AA"/>
    <w:rsid w:val="00C16B15"/>
    <w:rsid w:val="00C17959"/>
    <w:rsid w:val="00C21379"/>
    <w:rsid w:val="00C31661"/>
    <w:rsid w:val="00C35833"/>
    <w:rsid w:val="00C47F9E"/>
    <w:rsid w:val="00C50E6D"/>
    <w:rsid w:val="00C520D9"/>
    <w:rsid w:val="00C635DD"/>
    <w:rsid w:val="00C808C6"/>
    <w:rsid w:val="00C84BD5"/>
    <w:rsid w:val="00C914B1"/>
    <w:rsid w:val="00CD7DB2"/>
    <w:rsid w:val="00CE0A8C"/>
    <w:rsid w:val="00CF31BB"/>
    <w:rsid w:val="00D04043"/>
    <w:rsid w:val="00D21C11"/>
    <w:rsid w:val="00D4436A"/>
    <w:rsid w:val="00D71158"/>
    <w:rsid w:val="00D76904"/>
    <w:rsid w:val="00D971FF"/>
    <w:rsid w:val="00DB1192"/>
    <w:rsid w:val="00DE3C23"/>
    <w:rsid w:val="00DF0E12"/>
    <w:rsid w:val="00DF682E"/>
    <w:rsid w:val="00E020F0"/>
    <w:rsid w:val="00E05471"/>
    <w:rsid w:val="00E141F4"/>
    <w:rsid w:val="00E301A2"/>
    <w:rsid w:val="00E36DFB"/>
    <w:rsid w:val="00E47580"/>
    <w:rsid w:val="00E53AFF"/>
    <w:rsid w:val="00E607EF"/>
    <w:rsid w:val="00E61D15"/>
    <w:rsid w:val="00E66010"/>
    <w:rsid w:val="00E75527"/>
    <w:rsid w:val="00E832A1"/>
    <w:rsid w:val="00E901C1"/>
    <w:rsid w:val="00E95068"/>
    <w:rsid w:val="00E96C79"/>
    <w:rsid w:val="00EA0853"/>
    <w:rsid w:val="00EB3110"/>
    <w:rsid w:val="00EB3342"/>
    <w:rsid w:val="00EB620D"/>
    <w:rsid w:val="00ED14CC"/>
    <w:rsid w:val="00EF7890"/>
    <w:rsid w:val="00F02022"/>
    <w:rsid w:val="00F27B67"/>
    <w:rsid w:val="00F5666A"/>
    <w:rsid w:val="00F70149"/>
    <w:rsid w:val="00FB0C05"/>
    <w:rsid w:val="00FC0271"/>
    <w:rsid w:val="00FC3CC5"/>
    <w:rsid w:val="00FD50AA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5E19"/>
  <w15:chartTrackingRefBased/>
  <w15:docId w15:val="{6D281D7C-E42D-448A-B8DC-220ACAB5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="Franklin Gothic Book" w:hAnsi="Franklin Gothic Book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959"/>
    <w:rPr>
      <w:rFonts w:asciiTheme="minorHAnsi" w:hAnsiTheme="minorHAnsi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636AF"/>
    <w:pPr>
      <w:outlineLvl w:val="0"/>
    </w:pPr>
    <w:rPr>
      <w:b/>
      <w:color w:val="FFFFFF" w:themeColor="background1"/>
    </w:rPr>
  </w:style>
  <w:style w:type="paragraph" w:styleId="berschrift3">
    <w:name w:val="heading 3"/>
    <w:basedOn w:val="Standard"/>
    <w:link w:val="berschrift3Zchn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C49A00" w:themeColor="accent1" w:themeShade="BF"/>
      <w:szCs w:val="22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49A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49A00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17959"/>
    <w:pPr>
      <w:ind w:right="144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959"/>
    <w:rPr>
      <w:rFonts w:asciiTheme="minorHAnsi" w:hAnsiTheme="minorHAnsi"/>
      <w:color w:val="000000"/>
      <w:szCs w:val="24"/>
    </w:rPr>
  </w:style>
  <w:style w:type="paragraph" w:styleId="Fuzeile">
    <w:name w:val="footer"/>
    <w:basedOn w:val="Standard"/>
    <w:link w:val="FuzeileZchn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53AFF"/>
  </w:style>
  <w:style w:type="table" w:styleId="Tabellenraster">
    <w:name w:val="Table Grid"/>
    <w:basedOn w:val="NormaleTabelle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"/>
    <w:qFormat/>
    <w:rsid w:val="00D971FF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elZchn">
    <w:name w:val="Titel Zchn"/>
    <w:link w:val="Titel"/>
    <w:uiPriority w:val="1"/>
    <w:rsid w:val="00E75527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StandardWeb">
    <w:name w:val="Normal (Web)"/>
    <w:basedOn w:val="Standard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character" w:customStyle="1" w:styleId="WeierText">
    <w:name w:val="Weißer Text"/>
    <w:basedOn w:val="Absatz-Standardschriftart"/>
    <w:uiPriority w:val="99"/>
    <w:semiHidden/>
    <w:rsid w:val="00D971FF"/>
    <w:rPr>
      <w:b/>
      <w:bCs/>
      <w:color w:val="FFFFFF" w:themeColor="background1"/>
    </w:rPr>
  </w:style>
  <w:style w:type="paragraph" w:customStyle="1" w:styleId="BlauerText">
    <w:name w:val="Blauer Text"/>
    <w:basedOn w:val="Standard"/>
    <w:uiPriority w:val="3"/>
    <w:qFormat/>
    <w:rsid w:val="00E95068"/>
    <w:pPr>
      <w:jc w:val="center"/>
    </w:pPr>
    <w:rPr>
      <w:b/>
      <w:color w:val="39302A" w:themeColor="text2"/>
    </w:rPr>
  </w:style>
  <w:style w:type="paragraph" w:customStyle="1" w:styleId="Kontakte">
    <w:name w:val="Kontakte"/>
    <w:basedOn w:val="Standard"/>
    <w:uiPriority w:val="5"/>
    <w:qFormat/>
    <w:rsid w:val="00E95068"/>
    <w:pPr>
      <w:jc w:val="center"/>
    </w:pPr>
    <w:rPr>
      <w:color w:val="39302A" w:themeColor="text2"/>
      <w:szCs w:val="20"/>
    </w:rPr>
  </w:style>
  <w:style w:type="character" w:styleId="Platzhaltertext">
    <w:name w:val="Placeholder Text"/>
    <w:uiPriority w:val="99"/>
    <w:semiHidden/>
    <w:rsid w:val="00E53AFF"/>
    <w:rPr>
      <w:color w:val="808080"/>
    </w:rPr>
  </w:style>
  <w:style w:type="paragraph" w:customStyle="1" w:styleId="TextinFettdruck">
    <w:name w:val="Text in Fettdruck"/>
    <w:basedOn w:val="Standard"/>
    <w:uiPriority w:val="2"/>
    <w:qFormat/>
    <w:rsid w:val="00D971FF"/>
    <w:rPr>
      <w:b/>
      <w:bCs/>
      <w:color w:val="000000" w:themeColor="text1"/>
    </w:rPr>
  </w:style>
  <w:style w:type="paragraph" w:customStyle="1" w:styleId="BlauerTextinFettdruck">
    <w:name w:val="Blauer Text in Fettdruck"/>
    <w:basedOn w:val="Standard"/>
    <w:uiPriority w:val="4"/>
    <w:qFormat/>
    <w:rsid w:val="00D971FF"/>
    <w:rPr>
      <w:b/>
      <w:bCs/>
      <w:color w:val="39302A" w:themeColor="text2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E75527"/>
    <w:rPr>
      <w:rFonts w:asciiTheme="minorHAnsi" w:hAnsiTheme="minorHAnsi"/>
      <w:b/>
      <w:color w:val="FFFFFF" w:themeColor="background1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echtsbndig">
    <w:name w:val="Rechtsbündig"/>
    <w:basedOn w:val="Standard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Fett">
    <w:name w:val="Strong"/>
    <w:basedOn w:val="Absatz-Standardschriftart"/>
    <w:uiPriority w:val="12"/>
    <w:qFormat/>
    <w:rsid w:val="00CD7DB2"/>
    <w:rPr>
      <w:b w:val="0"/>
      <w:bCs/>
      <w:caps w:val="0"/>
      <w:smallCaps w:val="0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36AF"/>
    <w:rPr>
      <w:rFonts w:asciiTheme="majorHAnsi" w:eastAsiaTheme="majorEastAsia" w:hAnsiTheme="majorHAnsi" w:cstheme="majorBidi"/>
      <w:b/>
      <w:bCs/>
      <w:caps/>
      <w:color w:val="C49A00" w:themeColor="accent1" w:themeShade="BF"/>
      <w:szCs w:val="22"/>
      <w:lang w:eastAsia="ja-JP"/>
    </w:rPr>
  </w:style>
  <w:style w:type="table" w:styleId="TabelleSpezial2">
    <w:name w:val="Table Subtle 2"/>
    <w:basedOn w:val="NormaleTabelle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36AF"/>
    <w:rPr>
      <w:rFonts w:asciiTheme="majorHAnsi" w:eastAsiaTheme="majorEastAsia" w:hAnsiTheme="majorHAnsi" w:cstheme="majorBidi"/>
      <w:i/>
      <w:iCs/>
      <w:color w:val="C49A00" w:themeColor="accent1" w:themeShade="BF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36AF"/>
    <w:rPr>
      <w:rFonts w:asciiTheme="majorHAnsi" w:eastAsiaTheme="majorEastAsia" w:hAnsiTheme="majorHAnsi" w:cstheme="majorBidi"/>
      <w:color w:val="C49A00" w:themeColor="accent1" w:themeShade="BF"/>
      <w:szCs w:val="24"/>
    </w:rPr>
  </w:style>
  <w:style w:type="paragraph" w:styleId="Gruformel">
    <w:name w:val="Closing"/>
    <w:basedOn w:val="Standard"/>
    <w:link w:val="GruformelZchn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GruformelZchn">
    <w:name w:val="Grußformel Zchn"/>
    <w:basedOn w:val="Absatz-Standardschriftart"/>
    <w:link w:val="Gruformel"/>
    <w:uiPriority w:val="14"/>
    <w:semiHidden/>
    <w:rsid w:val="003636AF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Hervorhebung">
    <w:name w:val="Emphasis"/>
    <w:basedOn w:val="Absatz-Standardschriftart"/>
    <w:uiPriority w:val="13"/>
    <w:semiHidden/>
    <w:qFormat/>
    <w:rsid w:val="004036A1"/>
    <w:rPr>
      <w:b/>
      <w:iCs/>
      <w:color w:val="C49A00" w:themeColor="accent1" w:themeShade="BF"/>
    </w:rPr>
  </w:style>
  <w:style w:type="paragraph" w:customStyle="1" w:styleId="Anweisungen">
    <w:name w:val="Anweisungen"/>
    <w:basedOn w:val="Standard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 w:val="18"/>
      <w:szCs w:val="18"/>
      <w:lang w:eastAsia="ja-JP"/>
    </w:rPr>
  </w:style>
  <w:style w:type="character" w:styleId="Hyperlink">
    <w:name w:val="Hyperlink"/>
    <w:basedOn w:val="Absatz-Standardschriftart"/>
    <w:uiPriority w:val="99"/>
    <w:unhideWhenUsed/>
    <w:rsid w:val="00D76904"/>
    <w:rPr>
      <w:color w:val="06BBFF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690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3CC5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3CC5"/>
    <w:rPr>
      <w:rFonts w:ascii="Consolas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%20Rechnung%20mit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B8B48216C447D39A8286AC770B3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54483-B0A8-492C-B2CF-27456C631336}"/>
      </w:docPartPr>
      <w:docPartBody>
        <w:p w:rsidR="009D6120" w:rsidRDefault="009D6120">
          <w:pPr>
            <w:pStyle w:val="F3B8B48216C447D39A8286AC770B3EDE"/>
          </w:pPr>
          <w:r w:rsidRPr="00CD7DB2">
            <w:rPr>
              <w:lang w:bidi="de-DE"/>
            </w:rPr>
            <w:t>Rechnung</w:t>
          </w:r>
        </w:p>
      </w:docPartBody>
    </w:docPart>
    <w:docPart>
      <w:docPartPr>
        <w:name w:val="E88804FC0CA44454A165D89D8A2A3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A6254-0753-4D27-A20B-32EE86B6A9EB}"/>
      </w:docPartPr>
      <w:docPartBody>
        <w:p w:rsidR="009D6120" w:rsidRDefault="009D6120">
          <w:pPr>
            <w:pStyle w:val="E88804FC0CA44454A165D89D8A2A360A"/>
          </w:pPr>
          <w:r w:rsidRPr="00CD7DB2">
            <w:rPr>
              <w:lang w:bidi="de-DE"/>
            </w:rPr>
            <w:t>RECHNUNG NR.</w:t>
          </w:r>
        </w:p>
      </w:docPartBody>
    </w:docPart>
    <w:docPart>
      <w:docPartPr>
        <w:name w:val="AE68897D595242ED88BCBE925CB1D0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91BBA-99DA-4DA3-B1FD-A9FAAA1A4709}"/>
      </w:docPartPr>
      <w:docPartBody>
        <w:p w:rsidR="009D6120" w:rsidRDefault="009D6120">
          <w:pPr>
            <w:pStyle w:val="AE68897D595242ED88BCBE925CB1D018"/>
          </w:pPr>
          <w:r w:rsidRPr="00CD7DB2">
            <w:rPr>
              <w:lang w:bidi="de-DE"/>
            </w:rPr>
            <w:t>DATUM</w:t>
          </w:r>
        </w:p>
      </w:docPartBody>
    </w:docPart>
    <w:docPart>
      <w:docPartPr>
        <w:name w:val="565B2EF74D6F42D1B7BF22F415C75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CC56E-F5D0-4139-8C32-CA3D281D2D95}"/>
      </w:docPartPr>
      <w:docPartBody>
        <w:p w:rsidR="009D6120" w:rsidRDefault="009D6120">
          <w:pPr>
            <w:pStyle w:val="565B2EF74D6F42D1B7BF22F415C759C9"/>
          </w:pPr>
          <w:r w:rsidRPr="00CD7DB2">
            <w:rPr>
              <w:lang w:bidi="de-DE"/>
            </w:rPr>
            <w:t>BIS</w:t>
          </w:r>
        </w:p>
      </w:docPartBody>
    </w:docPart>
    <w:docPart>
      <w:docPartPr>
        <w:name w:val="C800B52BD5704F948DE1D307448C29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9CA8-C22D-4A36-B4B2-DCB85741B6D5}"/>
      </w:docPartPr>
      <w:docPartBody>
        <w:p w:rsidR="009D6120" w:rsidRDefault="009D6120">
          <w:pPr>
            <w:pStyle w:val="C800B52BD5704F948DE1D307448C2960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866F8F23693A4079905FF3AE7D905A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E2853-A73F-48DE-A970-17F388DF1D7B}"/>
      </w:docPartPr>
      <w:docPartBody>
        <w:p w:rsidR="009D6120" w:rsidRDefault="009D6120">
          <w:pPr>
            <w:pStyle w:val="866F8F23693A4079905FF3AE7D905AF3"/>
          </w:pPr>
          <w:r w:rsidRPr="00CD7DB2">
            <w:rPr>
              <w:lang w:bidi="de-DE"/>
            </w:rPr>
            <w:t>VERKÄUFER</w:t>
          </w:r>
        </w:p>
      </w:docPartBody>
    </w:docPart>
    <w:docPart>
      <w:docPartPr>
        <w:name w:val="1B4C4248071041F3A22108BDA6501C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B47F2-350D-4A53-A409-91481A4F40C3}"/>
      </w:docPartPr>
      <w:docPartBody>
        <w:p w:rsidR="009D6120" w:rsidRDefault="009D6120">
          <w:pPr>
            <w:pStyle w:val="1B4C4248071041F3A22108BDA6501CC1"/>
          </w:pPr>
          <w:r w:rsidRPr="00CD7DB2">
            <w:rPr>
              <w:lang w:bidi="de-DE"/>
            </w:rPr>
            <w:t>P.O. NUMMER</w:t>
          </w:r>
        </w:p>
      </w:docPartBody>
    </w:docPart>
    <w:docPart>
      <w:docPartPr>
        <w:name w:val="DB19F54CAF114513A822FBECFDDB5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E4D312-B330-459C-8502-FA438AF85E25}"/>
      </w:docPartPr>
      <w:docPartBody>
        <w:p w:rsidR="009D6120" w:rsidRDefault="009D6120">
          <w:pPr>
            <w:pStyle w:val="DB19F54CAF114513A822FBECFDDB56A1"/>
          </w:pPr>
          <w:r w:rsidRPr="00CD7DB2">
            <w:rPr>
              <w:lang w:bidi="de-DE"/>
            </w:rPr>
            <w:t>ANFORDERER</w:t>
          </w:r>
        </w:p>
      </w:docPartBody>
    </w:docPart>
    <w:docPart>
      <w:docPartPr>
        <w:name w:val="D5A94E90C18E47ACB7189097E2E4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90915-53B2-4476-B8F1-85294E08CA98}"/>
      </w:docPartPr>
      <w:docPartBody>
        <w:p w:rsidR="009D6120" w:rsidRDefault="009D6120">
          <w:pPr>
            <w:pStyle w:val="D5A94E90C18E47ACB7189097E2E49DFF"/>
          </w:pPr>
          <w:r w:rsidRPr="00CD7DB2">
            <w:rPr>
              <w:lang w:bidi="de-DE"/>
            </w:rPr>
            <w:t>GELIEFERT ÜBER</w:t>
          </w:r>
        </w:p>
      </w:docPartBody>
    </w:docPart>
    <w:docPart>
      <w:docPartPr>
        <w:name w:val="C2CD035E3E6A48BAB9B9673C041F8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41DAEE-6743-480C-A8DA-2247A265D474}"/>
      </w:docPartPr>
      <w:docPartBody>
        <w:p w:rsidR="009D6120" w:rsidRDefault="009D6120">
          <w:pPr>
            <w:pStyle w:val="C2CD035E3E6A48BAB9B9673C041F8E8E"/>
          </w:pPr>
          <w:r w:rsidRPr="00CD7DB2">
            <w:rPr>
              <w:lang w:bidi="de-DE"/>
            </w:rPr>
            <w:t>FREI (an Bord)- PUNKT</w:t>
          </w:r>
        </w:p>
      </w:docPartBody>
    </w:docPart>
    <w:docPart>
      <w:docPartPr>
        <w:name w:val="4FCDDF5E693C46599BEA6246F5BDF3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5A6E8-DBF4-4C4E-96BD-B21F75E8AC6F}"/>
      </w:docPartPr>
      <w:docPartBody>
        <w:p w:rsidR="009D6120" w:rsidRDefault="009D6120">
          <w:pPr>
            <w:pStyle w:val="4FCDDF5E693C46599BEA6246F5BDF33C"/>
          </w:pPr>
          <w:r w:rsidRPr="00CD7DB2">
            <w:rPr>
              <w:lang w:bidi="de-DE"/>
            </w:rPr>
            <w:t>BEDINGUNGEN</w:t>
          </w:r>
        </w:p>
      </w:docPartBody>
    </w:docPart>
    <w:docPart>
      <w:docPartPr>
        <w:name w:val="D7876B2CE09D4CD9B77C61583007FD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4D8CD1-1421-4295-8945-D9059FED7159}"/>
      </w:docPartPr>
      <w:docPartBody>
        <w:p w:rsidR="009D6120" w:rsidRDefault="009D6120">
          <w:pPr>
            <w:pStyle w:val="D7876B2CE09D4CD9B77C61583007FDAE"/>
          </w:pPr>
          <w:r w:rsidRPr="00665473">
            <w:rPr>
              <w:szCs w:val="20"/>
              <w:lang w:bidi="de-DE"/>
            </w:rPr>
            <w:t>Fällig bei Erhalt</w:t>
          </w:r>
        </w:p>
      </w:docPartBody>
    </w:docPart>
    <w:docPart>
      <w:docPartPr>
        <w:name w:val="3DA7D8928F714B4BB3DE0AB34300F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797C7E-B745-4A30-AB13-1B9643E89125}"/>
      </w:docPartPr>
      <w:docPartBody>
        <w:p w:rsidR="009D6120" w:rsidRDefault="009D6120">
          <w:pPr>
            <w:pStyle w:val="3DA7D8928F714B4BB3DE0AB34300FBC2"/>
          </w:pPr>
          <w:r w:rsidRPr="00CD7DB2">
            <w:rPr>
              <w:lang w:bidi="de-DE"/>
            </w:rPr>
            <w:t>MENGE</w:t>
          </w:r>
        </w:p>
      </w:docPartBody>
    </w:docPart>
    <w:docPart>
      <w:docPartPr>
        <w:name w:val="2C68C04FAC6C4AE2AAEBAB7E0AE5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E35E0-74AF-4824-A4E4-2E2FBEFCFFAD}"/>
      </w:docPartPr>
      <w:docPartBody>
        <w:p w:rsidR="009D6120" w:rsidRDefault="009D6120">
          <w:pPr>
            <w:pStyle w:val="2C68C04FAC6C4AE2AAEBAB7E0AE5BE18"/>
          </w:pPr>
          <w:r w:rsidRPr="00CD7DB2">
            <w:rPr>
              <w:lang w:bidi="de-DE"/>
            </w:rPr>
            <w:t>BESCHREIBUNG</w:t>
          </w:r>
        </w:p>
      </w:docPartBody>
    </w:docPart>
    <w:docPart>
      <w:docPartPr>
        <w:name w:val="F8CCAA63F206441BBCE893D789C40D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FECBDE-5D12-4FCF-BA89-672EFF1A1564}"/>
      </w:docPartPr>
      <w:docPartBody>
        <w:p w:rsidR="009D6120" w:rsidRDefault="009D6120">
          <w:pPr>
            <w:pStyle w:val="F8CCAA63F206441BBCE893D789C40D58"/>
          </w:pPr>
          <w:r w:rsidRPr="00CD7DB2">
            <w:rPr>
              <w:lang w:bidi="de-DE"/>
            </w:rPr>
            <w:t>EINZELPREIS</w:t>
          </w:r>
        </w:p>
      </w:docPartBody>
    </w:docPart>
    <w:docPart>
      <w:docPartPr>
        <w:name w:val="01D345EDB8E64CB2937129F54FD27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C18C67-AC42-4F61-B874-BEA7DE3B85BC}"/>
      </w:docPartPr>
      <w:docPartBody>
        <w:p w:rsidR="009D6120" w:rsidRDefault="009D6120">
          <w:pPr>
            <w:pStyle w:val="01D345EDB8E64CB2937129F54FD272E9"/>
          </w:pPr>
          <w:r w:rsidRPr="00CD7DB2">
            <w:rPr>
              <w:lang w:bidi="de-DE"/>
            </w:rPr>
            <w:t>GESAMT</w:t>
          </w:r>
        </w:p>
      </w:docPartBody>
    </w:docPart>
    <w:docPart>
      <w:docPartPr>
        <w:name w:val="DF871A0F033347DFAFE94F105BA32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434CAD-DB93-4E0F-A8DF-69106D2F399D}"/>
      </w:docPartPr>
      <w:docPartBody>
        <w:p w:rsidR="009D6120" w:rsidRDefault="009D6120">
          <w:pPr>
            <w:pStyle w:val="DF871A0F033347DFAFE94F105BA32A4B"/>
          </w:pPr>
          <w:r w:rsidRPr="00CD7DB2">
            <w:rPr>
              <w:lang w:bidi="de-DE"/>
            </w:rPr>
            <w:t>ZWISCHENSUMME</w:t>
          </w:r>
        </w:p>
      </w:docPartBody>
    </w:docPart>
    <w:docPart>
      <w:docPartPr>
        <w:name w:val="787BB7D9A2844777A28AC745FE613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739DCF-01F4-4E29-88A9-BBC92ED8D272}"/>
      </w:docPartPr>
      <w:docPartBody>
        <w:p w:rsidR="009D6120" w:rsidRDefault="009D6120">
          <w:pPr>
            <w:pStyle w:val="787BB7D9A2844777A28AC745FE613A80"/>
          </w:pPr>
          <w:r w:rsidRPr="00CD7DB2">
            <w:rPr>
              <w:lang w:bidi="de-DE"/>
            </w:rPr>
            <w:t>MEHRWERTSTEUER</w:t>
          </w:r>
        </w:p>
      </w:docPartBody>
    </w:docPart>
    <w:docPart>
      <w:docPartPr>
        <w:name w:val="AB8C3469D2CE470EBE46F91A5C777E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A2352-8689-4DAA-ACDB-2C3C427AF989}"/>
      </w:docPartPr>
      <w:docPartBody>
        <w:p w:rsidR="009D6120" w:rsidRDefault="009D6120">
          <w:pPr>
            <w:pStyle w:val="AB8C3469D2CE470EBE46F91A5C777EBF"/>
          </w:pPr>
          <w:r w:rsidRPr="00CD7DB2">
            <w:rPr>
              <w:lang w:bidi="de-DE"/>
            </w:rPr>
            <w:t>VERPACKUNG UND VERSAND</w:t>
          </w:r>
        </w:p>
      </w:docPartBody>
    </w:docPart>
    <w:docPart>
      <w:docPartPr>
        <w:name w:val="5A2B1A86C0B1429CADFAA7E0455219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AEEE8F-CA1E-4C0D-836A-A25B04AE0798}"/>
      </w:docPartPr>
      <w:docPartBody>
        <w:p w:rsidR="009D6120" w:rsidRDefault="009D6120">
          <w:pPr>
            <w:pStyle w:val="5A2B1A86C0B1429CADFAA7E045521906"/>
          </w:pPr>
          <w:r w:rsidRPr="00CD7DB2">
            <w:rPr>
              <w:lang w:bidi="de-DE"/>
            </w:rPr>
            <w:t>GESAMTSUMME</w:t>
          </w:r>
        </w:p>
      </w:docPartBody>
    </w:docPart>
    <w:docPart>
      <w:docPartPr>
        <w:name w:val="94667E15D932402B9B5E47C79F2039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DC84F-047F-4449-9167-D83F73B7C686}"/>
      </w:docPartPr>
      <w:docPartBody>
        <w:p w:rsidR="009D6120" w:rsidRDefault="009D6120">
          <w:pPr>
            <w:pStyle w:val="94667E15D932402B9B5E47C79F2039AF"/>
          </w:pPr>
          <w:r w:rsidRPr="00CD7DB2">
            <w:rPr>
              <w:lang w:bidi="de-DE"/>
            </w:rPr>
            <w:t>Alle Schecks auszahlbar an</w:t>
          </w:r>
        </w:p>
      </w:docPartBody>
    </w:docPart>
    <w:docPart>
      <w:docPartPr>
        <w:name w:val="E1C02D6304674F6897AC27B24179C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F5B00-375B-4CD1-8E22-D3D9F5FE72D6}"/>
      </w:docPartPr>
      <w:docPartBody>
        <w:p w:rsidR="009D6120" w:rsidRDefault="009D6120">
          <w:pPr>
            <w:pStyle w:val="E1C02D6304674F6897AC27B24179C13C"/>
          </w:pPr>
          <w:r w:rsidRPr="00CD7DB2">
            <w:rPr>
              <w:lang w:bidi="de-DE"/>
            </w:rPr>
            <w:t>Firmenname</w:t>
          </w:r>
        </w:p>
      </w:docPartBody>
    </w:docPart>
    <w:docPart>
      <w:docPartPr>
        <w:name w:val="39AC54EB635B47ADB51B97222AAC5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4CB05D-7913-4F8D-9335-A39885715CC5}"/>
      </w:docPartPr>
      <w:docPartBody>
        <w:p w:rsidR="009D6120" w:rsidRDefault="009D6120">
          <w:pPr>
            <w:pStyle w:val="39AC54EB635B47ADB51B97222AAC5A4B"/>
          </w:pPr>
          <w:r w:rsidRPr="00CD7DB2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25C1292F3D9F441E9FA4EC8D35C9FB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06AE0-68CC-4717-8746-6A642AB41F9C}"/>
      </w:docPartPr>
      <w:docPartBody>
        <w:p w:rsidR="009D6120" w:rsidRDefault="009D6120">
          <w:pPr>
            <w:pStyle w:val="25C1292F3D9F441E9FA4EC8D35C9FBFD"/>
          </w:pPr>
          <w:r w:rsidRPr="00CD7DB2">
            <w:rPr>
              <w:lang w:bidi="de-DE"/>
            </w:rPr>
            <w:t>an</w:t>
          </w:r>
        </w:p>
      </w:docPartBody>
    </w:docPart>
    <w:docPart>
      <w:docPartPr>
        <w:name w:val="BAB414DD638B443D864E738AB847D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8CDD42-6457-48EF-BB62-1F8AD755FFC3}"/>
      </w:docPartPr>
      <w:docPartBody>
        <w:p w:rsidR="009D6120" w:rsidRDefault="009D6120">
          <w:pPr>
            <w:pStyle w:val="BAB414DD638B443D864E738AB847DEFA"/>
          </w:pPr>
          <w:r w:rsidRPr="00CD7DB2">
            <w:rPr>
              <w:lang w:bidi="de-DE"/>
            </w:rPr>
            <w:t>Vielen Dank für Ihre Bestellung!</w:t>
          </w:r>
        </w:p>
      </w:docPartBody>
    </w:docPart>
    <w:docPart>
      <w:docPartPr>
        <w:name w:val="682CCFF82A824CEEB5B2CD8FC0D7D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6379CF-E447-4594-9F06-7B47DFD8089B}"/>
      </w:docPartPr>
      <w:docPartBody>
        <w:p w:rsidR="00875C68" w:rsidRDefault="00D27AC7" w:rsidP="00D27AC7">
          <w:pPr>
            <w:pStyle w:val="682CCFF82A824CEEB5B2CD8FC0D7D223"/>
          </w:pPr>
          <w:r w:rsidRPr="00CD7DB2">
            <w:rPr>
              <w:lang w:bidi="de-DE"/>
            </w:rPr>
            <w:t>Telefon</w:t>
          </w:r>
        </w:p>
      </w:docPartBody>
    </w:docPart>
    <w:docPart>
      <w:docPartPr>
        <w:name w:val="FC9C35B76A154A6D94ED793D993862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B45D8C-D2CC-444E-BB9B-43FE585028E3}"/>
      </w:docPartPr>
      <w:docPartBody>
        <w:p w:rsidR="007D66F5" w:rsidRDefault="00C913B3" w:rsidP="00C913B3">
          <w:pPr>
            <w:pStyle w:val="FC9C35B76A154A6D94ED793D993862D5"/>
          </w:pPr>
          <w:r>
            <w:rPr>
              <w:lang w:bidi="de-DE"/>
            </w:rPr>
            <w:t>|</w:t>
          </w:r>
        </w:p>
      </w:docPartBody>
    </w:docPart>
    <w:docPart>
      <w:docPartPr>
        <w:name w:val="2CBDF2EDDBC7437597B9C53874679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490065-D061-4D97-96AC-4771F47984AB}"/>
      </w:docPartPr>
      <w:docPartBody>
        <w:p w:rsidR="007D66F5" w:rsidRDefault="00C913B3" w:rsidP="00C913B3">
          <w:pPr>
            <w:pStyle w:val="2CBDF2EDDBC7437597B9C538746793F1"/>
          </w:pPr>
          <w:r w:rsidRPr="00CD7DB2">
            <w:rPr>
              <w:lang w:bidi="de-DE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0"/>
    <w:rsid w:val="0001343A"/>
    <w:rsid w:val="00105CAC"/>
    <w:rsid w:val="00114FFD"/>
    <w:rsid w:val="0012243F"/>
    <w:rsid w:val="001730B3"/>
    <w:rsid w:val="001C10EC"/>
    <w:rsid w:val="002739D3"/>
    <w:rsid w:val="00292C9A"/>
    <w:rsid w:val="0029710C"/>
    <w:rsid w:val="0031005A"/>
    <w:rsid w:val="00344FA6"/>
    <w:rsid w:val="00453E98"/>
    <w:rsid w:val="00552C09"/>
    <w:rsid w:val="0056797B"/>
    <w:rsid w:val="00673C5E"/>
    <w:rsid w:val="007D66F5"/>
    <w:rsid w:val="00826408"/>
    <w:rsid w:val="00875C68"/>
    <w:rsid w:val="008C66EA"/>
    <w:rsid w:val="00910B25"/>
    <w:rsid w:val="009B0CFD"/>
    <w:rsid w:val="009B2939"/>
    <w:rsid w:val="009D6120"/>
    <w:rsid w:val="00AB0A47"/>
    <w:rsid w:val="00AE6F2A"/>
    <w:rsid w:val="00B35A49"/>
    <w:rsid w:val="00B83C3F"/>
    <w:rsid w:val="00B93A78"/>
    <w:rsid w:val="00BE6C5E"/>
    <w:rsid w:val="00C049DE"/>
    <w:rsid w:val="00C913B3"/>
    <w:rsid w:val="00C914B1"/>
    <w:rsid w:val="00C97973"/>
    <w:rsid w:val="00CD2BEB"/>
    <w:rsid w:val="00D27AC7"/>
    <w:rsid w:val="00E901C1"/>
    <w:rsid w:val="00EB3110"/>
    <w:rsid w:val="00F67E08"/>
    <w:rsid w:val="00F70149"/>
    <w:rsid w:val="00FB0C05"/>
    <w:rsid w:val="00FB2A6C"/>
    <w:rsid w:val="00FB7CC9"/>
    <w:rsid w:val="00F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8B48216C447D39A8286AC770B3EDE">
    <w:name w:val="F3B8B48216C447D39A8286AC770B3EDE"/>
  </w:style>
  <w:style w:type="paragraph" w:customStyle="1" w:styleId="E88804FC0CA44454A165D89D8A2A360A">
    <w:name w:val="E88804FC0CA44454A165D89D8A2A360A"/>
  </w:style>
  <w:style w:type="character" w:styleId="Fett">
    <w:name w:val="Strong"/>
    <w:basedOn w:val="Absatz-Standardschriftart"/>
    <w:uiPriority w:val="12"/>
    <w:qFormat/>
    <w:rPr>
      <w:b w:val="0"/>
      <w:bCs/>
      <w:caps w:val="0"/>
      <w:smallCaps w:val="0"/>
      <w:color w:val="auto"/>
    </w:rPr>
  </w:style>
  <w:style w:type="paragraph" w:customStyle="1" w:styleId="682CCFF82A824CEEB5B2CD8FC0D7D223">
    <w:name w:val="682CCFF82A824CEEB5B2CD8FC0D7D223"/>
    <w:rsid w:val="00D27AC7"/>
  </w:style>
  <w:style w:type="paragraph" w:customStyle="1" w:styleId="AE68897D595242ED88BCBE925CB1D018">
    <w:name w:val="AE68897D595242ED88BCBE925CB1D018"/>
  </w:style>
  <w:style w:type="paragraph" w:customStyle="1" w:styleId="565B2EF74D6F42D1B7BF22F415C759C9">
    <w:name w:val="565B2EF74D6F42D1B7BF22F415C759C9"/>
  </w:style>
  <w:style w:type="paragraph" w:customStyle="1" w:styleId="C800B52BD5704F948DE1D307448C2960">
    <w:name w:val="C800B52BD5704F948DE1D307448C2960"/>
  </w:style>
  <w:style w:type="paragraph" w:customStyle="1" w:styleId="866F8F23693A4079905FF3AE7D905AF3">
    <w:name w:val="866F8F23693A4079905FF3AE7D905AF3"/>
  </w:style>
  <w:style w:type="paragraph" w:customStyle="1" w:styleId="1B4C4248071041F3A22108BDA6501CC1">
    <w:name w:val="1B4C4248071041F3A22108BDA6501CC1"/>
  </w:style>
  <w:style w:type="paragraph" w:customStyle="1" w:styleId="DB19F54CAF114513A822FBECFDDB56A1">
    <w:name w:val="DB19F54CAF114513A822FBECFDDB56A1"/>
  </w:style>
  <w:style w:type="paragraph" w:customStyle="1" w:styleId="D5A94E90C18E47ACB7189097E2E49DFF">
    <w:name w:val="D5A94E90C18E47ACB7189097E2E49DFF"/>
  </w:style>
  <w:style w:type="paragraph" w:customStyle="1" w:styleId="C2CD035E3E6A48BAB9B9673C041F8E8E">
    <w:name w:val="C2CD035E3E6A48BAB9B9673C041F8E8E"/>
  </w:style>
  <w:style w:type="paragraph" w:customStyle="1" w:styleId="4FCDDF5E693C46599BEA6246F5BDF33C">
    <w:name w:val="4FCDDF5E693C46599BEA6246F5BDF33C"/>
  </w:style>
  <w:style w:type="paragraph" w:customStyle="1" w:styleId="D7876B2CE09D4CD9B77C61583007FDAE">
    <w:name w:val="D7876B2CE09D4CD9B77C61583007FDAE"/>
  </w:style>
  <w:style w:type="paragraph" w:customStyle="1" w:styleId="3DA7D8928F714B4BB3DE0AB34300FBC2">
    <w:name w:val="3DA7D8928F714B4BB3DE0AB34300FBC2"/>
  </w:style>
  <w:style w:type="paragraph" w:customStyle="1" w:styleId="2C68C04FAC6C4AE2AAEBAB7E0AE5BE18">
    <w:name w:val="2C68C04FAC6C4AE2AAEBAB7E0AE5BE18"/>
  </w:style>
  <w:style w:type="paragraph" w:customStyle="1" w:styleId="F8CCAA63F206441BBCE893D789C40D58">
    <w:name w:val="F8CCAA63F206441BBCE893D789C40D58"/>
  </w:style>
  <w:style w:type="paragraph" w:customStyle="1" w:styleId="01D345EDB8E64CB2937129F54FD272E9">
    <w:name w:val="01D345EDB8E64CB2937129F54FD272E9"/>
  </w:style>
  <w:style w:type="paragraph" w:customStyle="1" w:styleId="DF871A0F033347DFAFE94F105BA32A4B">
    <w:name w:val="DF871A0F033347DFAFE94F105BA32A4B"/>
  </w:style>
  <w:style w:type="paragraph" w:customStyle="1" w:styleId="787BB7D9A2844777A28AC745FE613A80">
    <w:name w:val="787BB7D9A2844777A28AC745FE613A80"/>
  </w:style>
  <w:style w:type="paragraph" w:customStyle="1" w:styleId="AB8C3469D2CE470EBE46F91A5C777EBF">
    <w:name w:val="AB8C3469D2CE470EBE46F91A5C777EBF"/>
  </w:style>
  <w:style w:type="paragraph" w:customStyle="1" w:styleId="5A2B1A86C0B1429CADFAA7E045521906">
    <w:name w:val="5A2B1A86C0B1429CADFAA7E045521906"/>
  </w:style>
  <w:style w:type="paragraph" w:customStyle="1" w:styleId="94667E15D932402B9B5E47C79F2039AF">
    <w:name w:val="94667E15D932402B9B5E47C79F2039AF"/>
  </w:style>
  <w:style w:type="paragraph" w:customStyle="1" w:styleId="E1C02D6304674F6897AC27B24179C13C">
    <w:name w:val="E1C02D6304674F6897AC27B24179C13C"/>
  </w:style>
  <w:style w:type="paragraph" w:customStyle="1" w:styleId="39AC54EB635B47ADB51B97222AAC5A4B">
    <w:name w:val="39AC54EB635B47ADB51B97222AAC5A4B"/>
  </w:style>
  <w:style w:type="paragraph" w:customStyle="1" w:styleId="25C1292F3D9F441E9FA4EC8D35C9FBFD">
    <w:name w:val="25C1292F3D9F441E9FA4EC8D35C9FBFD"/>
  </w:style>
  <w:style w:type="paragraph" w:customStyle="1" w:styleId="BAB414DD638B443D864E738AB847DEFA">
    <w:name w:val="BAB414DD638B443D864E738AB847DEFA"/>
  </w:style>
  <w:style w:type="paragraph" w:customStyle="1" w:styleId="FC9C35B76A154A6D94ED793D993862D5">
    <w:name w:val="FC9C35B76A154A6D94ED793D993862D5"/>
    <w:rsid w:val="00C913B3"/>
  </w:style>
  <w:style w:type="paragraph" w:customStyle="1" w:styleId="2CBDF2EDDBC7437597B9C538746793F1">
    <w:name w:val="2CBDF2EDDBC7437597B9C538746793F1"/>
    <w:rsid w:val="00C9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25DB5-A844-491D-949B-0ABB88879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7F0AC-3C7A-4BAB-BA04-6ABFA88A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7C01E-68AF-4E36-AF66-599497CE88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A2F97C0-A0CD-4AA1-AEE6-2C1F7782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 Rechnung mit Microsoft Invoicing.dotx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4</cp:revision>
  <dcterms:created xsi:type="dcterms:W3CDTF">2025-02-22T10:46:00Z</dcterms:created>
  <dcterms:modified xsi:type="dcterms:W3CDTF">2025-02-22T17:20:00Z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