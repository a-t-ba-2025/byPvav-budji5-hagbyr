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7F73" w14:textId="5743F56A" w:rsidR="00007B1D" w:rsidRDefault="000215C9">
      <w:r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7ED179C4" wp14:editId="3135114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133975" cy="1590675"/>
                <wp:effectExtent l="0" t="0" r="9525" b="9525"/>
                <wp:wrapNone/>
                <wp:docPr id="1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3975" cy="1590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AADD70" w14:textId="77777777" w:rsidR="000215C9" w:rsidRPr="000215C9" w:rsidRDefault="000215C9" w:rsidP="000215C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72"/>
                                <w:szCs w:val="72"/>
                                <w:lang w:bidi="de-DE"/>
                              </w:rPr>
                              <w:t xml:space="preserve">     </w:t>
                            </w:r>
                            <w:proofErr w:type="gramStart"/>
                            <w:r w:rsidRPr="000215C9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72"/>
                                <w:szCs w:val="72"/>
                                <w:lang w:bidi="de-DE"/>
                              </w:rPr>
                              <w:t>{{ firmenname</w:t>
                            </w:r>
                            <w:proofErr w:type="gramEnd"/>
                            <w:r w:rsidRPr="000215C9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72"/>
                                <w:szCs w:val="72"/>
                                <w:lang w:bidi="de-DE"/>
                              </w:rPr>
                              <w:t>1 }}</w:t>
                            </w:r>
                          </w:p>
                          <w:p w14:paraId="145CF720" w14:textId="77777777" w:rsidR="000215C9" w:rsidRDefault="000215C9" w:rsidP="000215C9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52"/>
                                <w:szCs w:val="52"/>
                                <w:lang w:bidi="de-DE"/>
                              </w:rPr>
                            </w:pPr>
                          </w:p>
                          <w:p w14:paraId="159C4BDD" w14:textId="77777777" w:rsidR="000215C9" w:rsidRDefault="000215C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79C4" id="Rechteck 3" o:spid="_x0000_s1026" style="position:absolute;margin-left:353.05pt;margin-top:.75pt;width:404.25pt;height:125.25pt;z-index:25162905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" fillcolor="#d5dce4 [671]" stroked="f">
                <v:textbox inset="2.88pt,2.88pt,2.88pt,2.88pt">
                  <w:txbxContent>
                    <w:p w14:paraId="63AADD70" w14:textId="77777777" w:rsidR="000215C9" w:rsidRPr="000215C9" w:rsidRDefault="000215C9" w:rsidP="000215C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72"/>
                          <w:szCs w:val="72"/>
                          <w:lang w:bidi="de-DE"/>
                        </w:rPr>
                        <w:t xml:space="preserve">     </w:t>
                      </w:r>
                      <w:proofErr w:type="gramStart"/>
                      <w:r w:rsidRPr="000215C9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72"/>
                          <w:szCs w:val="72"/>
                          <w:lang w:bidi="de-DE"/>
                        </w:rPr>
                        <w:t>{{ firmenname</w:t>
                      </w:r>
                      <w:proofErr w:type="gramEnd"/>
                      <w:r w:rsidRPr="000215C9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72"/>
                          <w:szCs w:val="72"/>
                          <w:lang w:bidi="de-DE"/>
                        </w:rPr>
                        <w:t>1 }}</w:t>
                      </w:r>
                    </w:p>
                    <w:p w14:paraId="145CF720" w14:textId="77777777" w:rsidR="000215C9" w:rsidRDefault="000215C9" w:rsidP="000215C9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52"/>
                          <w:szCs w:val="52"/>
                          <w:lang w:bidi="de-DE"/>
                        </w:rPr>
                      </w:pPr>
                    </w:p>
                    <w:p w14:paraId="159C4BDD" w14:textId="77777777" w:rsidR="000215C9" w:rsidRDefault="000215C9"/>
                  </w:txbxContent>
                </v:textbox>
                <w10:wrap anchorx="margin"/>
              </v:rect>
            </w:pict>
          </mc:Fallback>
        </mc:AlternateContent>
      </w:r>
      <w:r w:rsidR="00764C84"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6A57548" wp14:editId="384A4202">
                <wp:simplePos x="0" y="0"/>
                <wp:positionH relativeFrom="margin">
                  <wp:align>left</wp:align>
                </wp:positionH>
                <wp:positionV relativeFrom="paragraph">
                  <wp:posOffset>10886</wp:posOffset>
                </wp:positionV>
                <wp:extent cx="1806575" cy="10220325"/>
                <wp:effectExtent l="0" t="0" r="3175" b="9525"/>
                <wp:wrapNone/>
                <wp:docPr id="2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575" cy="10220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DDA6" id="Rechteck 5" o:spid="_x0000_s1026" style="position:absolute;margin-left:0;margin-top:.85pt;width:142.25pt;height:804.75pt;z-index:25163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" fillcolor="#d5dce4 [671]" stroked="f">
                <v:textbox inset="2.88pt,2.88pt,2.88pt,2.88pt"/>
                <w10:wrap anchorx="margin"/>
              </v:rect>
            </w:pict>
          </mc:Fallback>
        </mc:AlternateContent>
      </w:r>
      <w:r w:rsidR="00421260"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791960" wp14:editId="072F05DC">
                <wp:simplePos x="0" y="0"/>
                <wp:positionH relativeFrom="column">
                  <wp:posOffset>196850</wp:posOffset>
                </wp:positionH>
                <wp:positionV relativeFrom="paragraph">
                  <wp:posOffset>160020</wp:posOffset>
                </wp:positionV>
                <wp:extent cx="571500" cy="228600"/>
                <wp:effectExtent l="0" t="0" r="0" b="0"/>
                <wp:wrapNone/>
                <wp:docPr id="34" name="Textfeld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18439" w14:textId="46317B28" w:rsidR="00EC159D" w:rsidRDefault="00EC159D" w:rsidP="00EC159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91960" id="_x0000_t202" coordsize="21600,21600" o:spt="202" path="m,l,21600r21600,l21600,xe">
                <v:stroke joinstyle="miter"/>
                <v:path gradientshapeok="t" o:connecttype="rect"/>
              </v:shapetype>
              <v:shape id="Textfeld 40" o:spid="_x0000_s1027" type="#_x0000_t202" style="position:absolute;margin-left:15.5pt;margin-top:12.6pt;width:45pt;height:1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" filled="f" fillcolor="#fffffe" stroked="f" strokecolor="#212120" insetpen="t">
                <v:textbox inset="2.88pt,2.88pt,2.88pt,2.88pt">
                  <w:txbxContent>
                    <w:p w14:paraId="30A18439" w14:textId="46317B28" w:rsidR="00EC159D" w:rsidRDefault="00EC159D" w:rsidP="00EC159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1260"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DAFE08" wp14:editId="4E0E02C0">
                <wp:simplePos x="0" y="0"/>
                <wp:positionH relativeFrom="column">
                  <wp:posOffset>196850</wp:posOffset>
                </wp:positionH>
                <wp:positionV relativeFrom="paragraph">
                  <wp:posOffset>775970</wp:posOffset>
                </wp:positionV>
                <wp:extent cx="571500" cy="342900"/>
                <wp:effectExtent l="0" t="0" r="0" b="0"/>
                <wp:wrapNone/>
                <wp:docPr id="35" name="Textfeld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854A3A" w14:textId="61E26B0B" w:rsidR="00EC159D" w:rsidRDefault="00EC159D" w:rsidP="00EC159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AFE08" id="Textfeld 41" o:spid="_x0000_s1028" type="#_x0000_t202" style="position:absolute;margin-left:15.5pt;margin-top:61.1pt;width:45pt;height:2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" filled="f" fillcolor="#fffffe" stroked="f" strokecolor="#212120" insetpen="t">
                <v:textbox inset="2.88pt,2.88pt,2.88pt,2.88pt">
                  <w:txbxContent>
                    <w:p w14:paraId="07854A3A" w14:textId="61E26B0B" w:rsidR="00EC159D" w:rsidRDefault="00EC159D" w:rsidP="00EC159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82FFF" w14:textId="43E795AA" w:rsidR="00007B1D" w:rsidRDefault="008671EB">
      <w:r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210E19" wp14:editId="4FC9F179">
                <wp:simplePos x="0" y="0"/>
                <wp:positionH relativeFrom="page">
                  <wp:posOffset>2305050</wp:posOffset>
                </wp:positionH>
                <wp:positionV relativeFrom="paragraph">
                  <wp:posOffset>1990725</wp:posOffset>
                </wp:positionV>
                <wp:extent cx="5257800" cy="1362075"/>
                <wp:effectExtent l="0" t="0" r="0" b="9525"/>
                <wp:wrapNone/>
                <wp:docPr id="46" name="Textfeld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833BB9" w14:textId="6499CFAD" w:rsidR="00EC159D" w:rsidRPr="00997CBA" w:rsidRDefault="000215C9" w:rsidP="00EC159D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olor w:val="8EA138"/>
                                <w:w w:val="90"/>
                                <w:sz w:val="38"/>
                                <w:szCs w:val="38"/>
                              </w:rPr>
                            </w:pPr>
                            <w:r w:rsidRPr="000215C9">
                              <w:rPr>
                                <w:rFonts w:ascii="Arial" w:eastAsia="Arial" w:hAnsi="Arial" w:cs="Arial"/>
                                <w:color w:val="8EA138"/>
                                <w:spacing w:val="8"/>
                                <w:w w:val="90"/>
                                <w:sz w:val="38"/>
                                <w:szCs w:val="38"/>
                                <w:lang w:bidi="de-DE"/>
                              </w:rPr>
                              <w:t xml:space="preserve">Betreff: Anpassung Ihres Tarifs für </w:t>
                            </w:r>
                            <w:proofErr w:type="gramStart"/>
                            <w:r w:rsidRPr="000215C9">
                              <w:rPr>
                                <w:rFonts w:ascii="Arial" w:eastAsia="Arial" w:hAnsi="Arial" w:cs="Arial"/>
                                <w:color w:val="8EA138"/>
                                <w:spacing w:val="8"/>
                                <w:w w:val="90"/>
                                <w:sz w:val="38"/>
                                <w:szCs w:val="38"/>
                                <w:lang w:bidi="de-DE"/>
                              </w:rPr>
                              <w:t xml:space="preserve">{{ </w:t>
                            </w:r>
                            <w:r>
                              <w:rPr>
                                <w:rFonts w:ascii="Arial" w:eastAsia="Arial" w:hAnsi="Arial" w:cs="Arial"/>
                                <w:color w:val="8EA138"/>
                                <w:spacing w:val="8"/>
                                <w:w w:val="90"/>
                                <w:sz w:val="38"/>
                                <w:szCs w:val="38"/>
                                <w:lang w:bidi="de-DE"/>
                              </w:rPr>
                              <w:t>ding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pacing w:val="8"/>
                                <w:w w:val="90"/>
                                <w:sz w:val="38"/>
                                <w:szCs w:val="38"/>
                                <w:lang w:bidi="de-DE"/>
                              </w:rPr>
                              <w:t>1</w:t>
                            </w:r>
                            <w:r w:rsidRPr="000215C9">
                              <w:rPr>
                                <w:rFonts w:ascii="Arial" w:eastAsia="Arial" w:hAnsi="Arial" w:cs="Arial"/>
                                <w:color w:val="8EA138"/>
                                <w:spacing w:val="8"/>
                                <w:w w:val="90"/>
                                <w:sz w:val="38"/>
                                <w:szCs w:val="38"/>
                                <w:lang w:bidi="de-DE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10E19" id="_x0000_t202" coordsize="21600,21600" o:spt="202" path="m,l,21600r21600,l21600,xe">
                <v:stroke joinstyle="miter"/>
                <v:path gradientshapeok="t" o:connecttype="rect"/>
              </v:shapetype>
              <v:shape id="Textfeld 36" o:spid="_x0000_s1029" type="#_x0000_t202" style="position:absolute;margin-left:181.5pt;margin-top:156.75pt;width:414pt;height:107.25pt;z-index:251649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6C833BB9" w14:textId="6499CFAD" w:rsidR="00EC159D" w:rsidRPr="00997CBA" w:rsidRDefault="000215C9" w:rsidP="00EC159D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olor w:val="8EA138"/>
                          <w:w w:val="90"/>
                          <w:sz w:val="38"/>
                          <w:szCs w:val="38"/>
                        </w:rPr>
                      </w:pPr>
                      <w:r w:rsidRPr="000215C9">
                        <w:rPr>
                          <w:rFonts w:ascii="Arial" w:eastAsia="Arial" w:hAnsi="Arial" w:cs="Arial"/>
                          <w:color w:val="8EA138"/>
                          <w:spacing w:val="8"/>
                          <w:w w:val="90"/>
                          <w:sz w:val="38"/>
                          <w:szCs w:val="38"/>
                          <w:lang w:bidi="de-DE"/>
                        </w:rPr>
                        <w:t xml:space="preserve">Betreff: Anpassung Ihres Tarifs für </w:t>
                      </w:r>
                      <w:proofErr w:type="gramStart"/>
                      <w:r w:rsidRPr="000215C9">
                        <w:rPr>
                          <w:rFonts w:ascii="Arial" w:eastAsia="Arial" w:hAnsi="Arial" w:cs="Arial"/>
                          <w:color w:val="8EA138"/>
                          <w:spacing w:val="8"/>
                          <w:w w:val="90"/>
                          <w:sz w:val="38"/>
                          <w:szCs w:val="38"/>
                          <w:lang w:bidi="de-DE"/>
                        </w:rPr>
                        <w:t xml:space="preserve">{{ </w:t>
                      </w:r>
                      <w:r>
                        <w:rPr>
                          <w:rFonts w:ascii="Arial" w:eastAsia="Arial" w:hAnsi="Arial" w:cs="Arial"/>
                          <w:color w:val="8EA138"/>
                          <w:spacing w:val="8"/>
                          <w:w w:val="90"/>
                          <w:sz w:val="38"/>
                          <w:szCs w:val="38"/>
                          <w:lang w:bidi="de-DE"/>
                        </w:rPr>
                        <w:t>ding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8EA138"/>
                          <w:spacing w:val="8"/>
                          <w:w w:val="90"/>
                          <w:sz w:val="38"/>
                          <w:szCs w:val="38"/>
                          <w:lang w:bidi="de-DE"/>
                        </w:rPr>
                        <w:t>1</w:t>
                      </w:r>
                      <w:r w:rsidRPr="000215C9">
                        <w:rPr>
                          <w:rFonts w:ascii="Arial" w:eastAsia="Arial" w:hAnsi="Arial" w:cs="Arial"/>
                          <w:color w:val="8EA138"/>
                          <w:spacing w:val="8"/>
                          <w:w w:val="90"/>
                          <w:sz w:val="38"/>
                          <w:szCs w:val="38"/>
                          <w:lang w:bidi="de-DE"/>
                        </w:rPr>
                        <w:t xml:space="preserve"> 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15C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97C1F" wp14:editId="6B9B0152">
                <wp:simplePos x="0" y="0"/>
                <wp:positionH relativeFrom="column">
                  <wp:posOffset>2019300</wp:posOffset>
                </wp:positionH>
                <wp:positionV relativeFrom="paragraph">
                  <wp:posOffset>3324225</wp:posOffset>
                </wp:positionV>
                <wp:extent cx="5133975" cy="6057900"/>
                <wp:effectExtent l="0" t="0" r="2857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1F3DD" w14:textId="77777777" w:rsidR="000215C9" w:rsidRPr="000215C9" w:rsidRDefault="000215C9" w:rsidP="000215C9">
                            <w:r w:rsidRPr="000215C9">
                              <w:t xml:space="preserve">Sehr geehrte/r </w:t>
                            </w:r>
                            <w:proofErr w:type="gramStart"/>
                            <w:r w:rsidRPr="000215C9">
                              <w:t>{{ name</w:t>
                            </w:r>
                            <w:proofErr w:type="gramEnd"/>
                            <w:r w:rsidRPr="000215C9">
                              <w:t>1 }},</w:t>
                            </w:r>
                          </w:p>
                          <w:p w14:paraId="6C653D2C" w14:textId="2AF92C5A" w:rsidR="000215C9" w:rsidRDefault="000215C9" w:rsidP="000215C9">
                            <w:r w:rsidRPr="000215C9">
                              <w:t xml:space="preserve">wir informieren Sie darüber, dass sich die Konditionen Ihres Tarifs </w:t>
                            </w:r>
                            <w:proofErr w:type="gramStart"/>
                            <w:r w:rsidRPr="000215C9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</w:rPr>
                              <w:t>ding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  <w:r w:rsidRPr="000215C9">
                              <w:t xml:space="preserve"> zum 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>{{ datum2 }}</w:t>
                            </w:r>
                            <w:r w:rsidRPr="000215C9">
                              <w:t xml:space="preserve"> ändern.</w:t>
                            </w:r>
                          </w:p>
                          <w:p w14:paraId="084720C3" w14:textId="77777777" w:rsidR="000215C9" w:rsidRPr="000215C9" w:rsidRDefault="000215C9" w:rsidP="000215C9"/>
                          <w:p w14:paraId="02E8C3AA" w14:textId="77777777" w:rsidR="000215C9" w:rsidRPr="000215C9" w:rsidRDefault="000215C9" w:rsidP="000215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15C9">
                              <w:rPr>
                                <w:b/>
                                <w:bCs/>
                              </w:rPr>
                              <w:t xml:space="preserve">Neue Konditionen ab </w:t>
                            </w:r>
                            <w:proofErr w:type="gramStart"/>
                            <w:r w:rsidRPr="000215C9">
                              <w:rPr>
                                <w:b/>
                                <w:bCs/>
                              </w:rPr>
                              <w:t>{{ datum</w:t>
                            </w:r>
                            <w:proofErr w:type="gramEnd"/>
                            <w:r w:rsidRPr="000215C9">
                              <w:rPr>
                                <w:b/>
                                <w:bCs/>
                              </w:rPr>
                              <w:t>2 }}:</w:t>
                            </w:r>
                          </w:p>
                          <w:p w14:paraId="36A6FBD8" w14:textId="77777777" w:rsidR="000215C9" w:rsidRDefault="000215C9" w:rsidP="000215C9">
                            <w:r w:rsidRPr="000215C9">
                              <w:rPr>
                                <w:rFonts w:ascii="Segoe UI Symbol" w:hAnsi="Segoe UI Symbol" w:cs="Segoe UI Symbol"/>
                              </w:rPr>
                              <w:t>✔</w:t>
                            </w:r>
                            <w:r w:rsidRPr="000215C9">
                              <w:t xml:space="preserve"> 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>Monatlicher Beitrag:</w:t>
                            </w:r>
                            <w:r w:rsidRPr="000215C9">
                              <w:t xml:space="preserve"> </w:t>
                            </w:r>
                            <w:proofErr w:type="gramStart"/>
                            <w:r w:rsidRPr="000215C9">
                              <w:t>{{ betrag</w:t>
                            </w:r>
                            <w:proofErr w:type="gramEnd"/>
                            <w:r w:rsidRPr="000215C9">
                              <w:t>1 }} €</w:t>
                            </w:r>
                            <w:r w:rsidRPr="000215C9">
                              <w:br/>
                            </w:r>
                            <w:r w:rsidRPr="000215C9">
                              <w:rPr>
                                <w:rFonts w:ascii="Segoe UI Symbol" w:hAnsi="Segoe UI Symbol" w:cs="Segoe UI Symbol"/>
                              </w:rPr>
                              <w:t>✔</w:t>
                            </w:r>
                            <w:r w:rsidRPr="000215C9">
                              <w:t xml:space="preserve"> 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>Leistungsumfang:</w:t>
                            </w:r>
                            <w:r w:rsidRPr="000215C9">
                              <w:t xml:space="preserve"> {{ wort2 }}</w:t>
                            </w:r>
                            <w:r w:rsidRPr="000215C9">
                              <w:br/>
                            </w:r>
                            <w:r w:rsidRPr="000215C9">
                              <w:rPr>
                                <w:rFonts w:ascii="Segoe UI Symbol" w:hAnsi="Segoe UI Symbol" w:cs="Segoe UI Symbol"/>
                              </w:rPr>
                              <w:t>✔</w:t>
                            </w:r>
                            <w:r w:rsidRPr="000215C9">
                              <w:t xml:space="preserve"> 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>Vertragslaufzeit:</w:t>
                            </w:r>
                            <w:r w:rsidRPr="000215C9">
                              <w:t xml:space="preserve"> Unverändert bis {{ datum3 }}</w:t>
                            </w:r>
                          </w:p>
                          <w:p w14:paraId="16CADA78" w14:textId="77777777" w:rsidR="000215C9" w:rsidRPr="000215C9" w:rsidRDefault="000215C9" w:rsidP="000215C9"/>
                          <w:p w14:paraId="3F1851F5" w14:textId="5DCDE034" w:rsidR="000215C9" w:rsidRPr="000215C9" w:rsidRDefault="000215C9" w:rsidP="000215C9">
                            <w:r w:rsidRPr="000215C9">
                              <w:t xml:space="preserve">Diese Anpassung erfolgt aufgrund </w:t>
                            </w:r>
                            <w:proofErr w:type="gramStart"/>
                            <w:r w:rsidRPr="000215C9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</w:rPr>
                              <w:t>ding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  <w:r w:rsidRPr="000215C9">
                              <w:t xml:space="preserve"> und wurde gemäß 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</w:rPr>
                              <w:t>ding2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  <w:r w:rsidRPr="000215C9">
                              <w:t xml:space="preserve"> geprüft. Falls Sie mit den neuen Bedingungen nicht einverstanden sind, haben Sie bis zum 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gramStart"/>
                            <w:r w:rsidRPr="000215C9">
                              <w:rPr>
                                <w:b/>
                                <w:bCs/>
                              </w:rPr>
                              <w:t>{{ datum</w:t>
                            </w:r>
                            <w:proofErr w:type="gramEnd"/>
                            <w:r w:rsidRPr="000215C9">
                              <w:rPr>
                                <w:b/>
                                <w:bCs/>
                              </w:rPr>
                              <w:t>4 }}</w:t>
                            </w:r>
                            <w:r w:rsidRPr="000215C9">
                              <w:t xml:space="preserve"> die Möglichkeit, Ihren Vertrag zu kündigen.</w:t>
                            </w:r>
                          </w:p>
                          <w:p w14:paraId="230CEF3C" w14:textId="77777777" w:rsidR="000215C9" w:rsidRPr="000215C9" w:rsidRDefault="000215C9" w:rsidP="000215C9">
                            <w:r w:rsidRPr="000215C9">
                              <w:t xml:space="preserve">Falls Sie Fragen haben, erreichen Sie uns unter </w:t>
                            </w:r>
                            <w:proofErr w:type="gramStart"/>
                            <w:r w:rsidRPr="000215C9">
                              <w:rPr>
                                <w:b/>
                                <w:bCs/>
                              </w:rPr>
                              <w:t>{{ tel</w:t>
                            </w:r>
                            <w:proofErr w:type="gramEnd"/>
                            <w:r w:rsidRPr="000215C9">
                              <w:rPr>
                                <w:b/>
                                <w:bCs/>
                              </w:rPr>
                              <w:t>1 }}</w:t>
                            </w:r>
                            <w:r w:rsidRPr="000215C9">
                              <w:t xml:space="preserve"> oder per E-Mail </w:t>
                            </w:r>
                            <w:r w:rsidRPr="000215C9">
                              <w:rPr>
                                <w:b/>
                                <w:bCs/>
                              </w:rPr>
                              <w:t>{{ email1 }}</w:t>
                            </w:r>
                            <w:r w:rsidRPr="000215C9">
                              <w:t>.</w:t>
                            </w:r>
                          </w:p>
                          <w:p w14:paraId="4242925C" w14:textId="77777777" w:rsidR="000215C9" w:rsidRPr="000215C9" w:rsidRDefault="000215C9" w:rsidP="000215C9">
                            <w:r w:rsidRPr="000215C9">
                              <w:t>Mit freundlichen Grüßen</w:t>
                            </w:r>
                          </w:p>
                          <w:p w14:paraId="0EF5AACB" w14:textId="77777777" w:rsidR="000215C9" w:rsidRPr="000215C9" w:rsidRDefault="000215C9" w:rsidP="000215C9">
                            <w:proofErr w:type="gramStart"/>
                            <w:r w:rsidRPr="000215C9">
                              <w:t>{{ name</w:t>
                            </w:r>
                            <w:proofErr w:type="gramEnd"/>
                            <w:r w:rsidRPr="000215C9">
                              <w:t>2 }}</w:t>
                            </w:r>
                            <w:r w:rsidRPr="000215C9">
                              <w:br/>
                              <w:t>{{ amt2 }}</w:t>
                            </w:r>
                          </w:p>
                          <w:p w14:paraId="01A5D949" w14:textId="77777777" w:rsidR="000215C9" w:rsidRPr="000215C9" w:rsidRDefault="000215C9" w:rsidP="000215C9">
                            <w:proofErr w:type="gramStart"/>
                            <w:r w:rsidRPr="000215C9">
                              <w:rPr>
                                <w:b/>
                                <w:bCs/>
                              </w:rPr>
                              <w:t>{{ firmenname</w:t>
                            </w:r>
                            <w:proofErr w:type="gramEnd"/>
                            <w:r w:rsidRPr="000215C9">
                              <w:rPr>
                                <w:b/>
                                <w:bCs/>
                              </w:rPr>
                              <w:t>1 }}</w:t>
                            </w:r>
                            <w:r w:rsidRPr="000215C9">
                              <w:br/>
                              <w:t>{{ strasse1 }} {{ hausnummer1 }}</w:t>
                            </w:r>
                            <w:r w:rsidRPr="000215C9">
                              <w:br/>
                              <w:t>{{ plz1 }} {{ ort1 }}</w:t>
                            </w:r>
                          </w:p>
                          <w:p w14:paraId="2B7DC120" w14:textId="1CF3322A" w:rsidR="000215C9" w:rsidRDefault="000215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C1F" id="Textfeld 2" o:spid="_x0000_s1030" type="#_x0000_t202" style="position:absolute;margin-left:159pt;margin-top:261.75pt;width:404.25pt;height:4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">
                <v:textbox>
                  <w:txbxContent>
                    <w:p w14:paraId="5931F3DD" w14:textId="77777777" w:rsidR="000215C9" w:rsidRPr="000215C9" w:rsidRDefault="000215C9" w:rsidP="000215C9">
                      <w:r w:rsidRPr="000215C9">
                        <w:t xml:space="preserve">Sehr geehrte/r </w:t>
                      </w:r>
                      <w:proofErr w:type="gramStart"/>
                      <w:r w:rsidRPr="000215C9">
                        <w:t>{{ name</w:t>
                      </w:r>
                      <w:proofErr w:type="gramEnd"/>
                      <w:r w:rsidRPr="000215C9">
                        <w:t>1 }},</w:t>
                      </w:r>
                    </w:p>
                    <w:p w14:paraId="6C653D2C" w14:textId="2AF92C5A" w:rsidR="000215C9" w:rsidRDefault="000215C9" w:rsidP="000215C9">
                      <w:r w:rsidRPr="000215C9">
                        <w:t xml:space="preserve">wir informieren Sie darüber, dass sich die Konditionen Ihres Tarifs </w:t>
                      </w:r>
                      <w:proofErr w:type="gramStart"/>
                      <w:r w:rsidRPr="000215C9">
                        <w:rPr>
                          <w:b/>
                          <w:bCs/>
                        </w:rPr>
                        <w:t xml:space="preserve">{{ </w:t>
                      </w:r>
                      <w:r>
                        <w:rPr>
                          <w:b/>
                          <w:bCs/>
                        </w:rPr>
                        <w:t>ding</w:t>
                      </w:r>
                      <w:proofErr w:type="gramEnd"/>
                      <w:r>
                        <w:rPr>
                          <w:b/>
                          <w:bCs/>
                        </w:rPr>
                        <w:t>3</w:t>
                      </w:r>
                      <w:r w:rsidRPr="000215C9">
                        <w:rPr>
                          <w:b/>
                          <w:bCs/>
                        </w:rPr>
                        <w:t xml:space="preserve"> }}</w:t>
                      </w:r>
                      <w:r w:rsidRPr="000215C9">
                        <w:t xml:space="preserve"> zum </w:t>
                      </w:r>
                      <w:r w:rsidRPr="000215C9">
                        <w:rPr>
                          <w:b/>
                          <w:bCs/>
                        </w:rPr>
                        <w:t>{{ datum2 }}</w:t>
                      </w:r>
                      <w:r w:rsidRPr="000215C9">
                        <w:t xml:space="preserve"> ändern.</w:t>
                      </w:r>
                    </w:p>
                    <w:p w14:paraId="084720C3" w14:textId="77777777" w:rsidR="000215C9" w:rsidRPr="000215C9" w:rsidRDefault="000215C9" w:rsidP="000215C9"/>
                    <w:p w14:paraId="02E8C3AA" w14:textId="77777777" w:rsidR="000215C9" w:rsidRPr="000215C9" w:rsidRDefault="000215C9" w:rsidP="000215C9">
                      <w:pPr>
                        <w:rPr>
                          <w:b/>
                          <w:bCs/>
                        </w:rPr>
                      </w:pPr>
                      <w:r w:rsidRPr="000215C9">
                        <w:rPr>
                          <w:b/>
                          <w:bCs/>
                        </w:rPr>
                        <w:t xml:space="preserve">Neue Konditionen ab </w:t>
                      </w:r>
                      <w:proofErr w:type="gramStart"/>
                      <w:r w:rsidRPr="000215C9">
                        <w:rPr>
                          <w:b/>
                          <w:bCs/>
                        </w:rPr>
                        <w:t>{{ datum</w:t>
                      </w:r>
                      <w:proofErr w:type="gramEnd"/>
                      <w:r w:rsidRPr="000215C9">
                        <w:rPr>
                          <w:b/>
                          <w:bCs/>
                        </w:rPr>
                        <w:t>2 }}:</w:t>
                      </w:r>
                    </w:p>
                    <w:p w14:paraId="36A6FBD8" w14:textId="77777777" w:rsidR="000215C9" w:rsidRDefault="000215C9" w:rsidP="000215C9">
                      <w:r w:rsidRPr="000215C9">
                        <w:rPr>
                          <w:rFonts w:ascii="Segoe UI Symbol" w:hAnsi="Segoe UI Symbol" w:cs="Segoe UI Symbol"/>
                        </w:rPr>
                        <w:t>✔</w:t>
                      </w:r>
                      <w:r w:rsidRPr="000215C9">
                        <w:t xml:space="preserve"> </w:t>
                      </w:r>
                      <w:r w:rsidRPr="000215C9">
                        <w:rPr>
                          <w:b/>
                          <w:bCs/>
                        </w:rPr>
                        <w:t>Monatlicher Beitrag:</w:t>
                      </w:r>
                      <w:r w:rsidRPr="000215C9">
                        <w:t xml:space="preserve"> </w:t>
                      </w:r>
                      <w:proofErr w:type="gramStart"/>
                      <w:r w:rsidRPr="000215C9">
                        <w:t>{{ betrag</w:t>
                      </w:r>
                      <w:proofErr w:type="gramEnd"/>
                      <w:r w:rsidRPr="000215C9">
                        <w:t>1 }} €</w:t>
                      </w:r>
                      <w:r w:rsidRPr="000215C9">
                        <w:br/>
                      </w:r>
                      <w:r w:rsidRPr="000215C9">
                        <w:rPr>
                          <w:rFonts w:ascii="Segoe UI Symbol" w:hAnsi="Segoe UI Symbol" w:cs="Segoe UI Symbol"/>
                        </w:rPr>
                        <w:t>✔</w:t>
                      </w:r>
                      <w:r w:rsidRPr="000215C9">
                        <w:t xml:space="preserve"> </w:t>
                      </w:r>
                      <w:r w:rsidRPr="000215C9">
                        <w:rPr>
                          <w:b/>
                          <w:bCs/>
                        </w:rPr>
                        <w:t>Leistungsumfang:</w:t>
                      </w:r>
                      <w:r w:rsidRPr="000215C9">
                        <w:t xml:space="preserve"> {{ wort2 }}</w:t>
                      </w:r>
                      <w:r w:rsidRPr="000215C9">
                        <w:br/>
                      </w:r>
                      <w:r w:rsidRPr="000215C9">
                        <w:rPr>
                          <w:rFonts w:ascii="Segoe UI Symbol" w:hAnsi="Segoe UI Symbol" w:cs="Segoe UI Symbol"/>
                        </w:rPr>
                        <w:t>✔</w:t>
                      </w:r>
                      <w:r w:rsidRPr="000215C9">
                        <w:t xml:space="preserve"> </w:t>
                      </w:r>
                      <w:r w:rsidRPr="000215C9">
                        <w:rPr>
                          <w:b/>
                          <w:bCs/>
                        </w:rPr>
                        <w:t>Vertragslaufzeit:</w:t>
                      </w:r>
                      <w:r w:rsidRPr="000215C9">
                        <w:t xml:space="preserve"> Unverändert bis {{ datum3 }}</w:t>
                      </w:r>
                    </w:p>
                    <w:p w14:paraId="16CADA78" w14:textId="77777777" w:rsidR="000215C9" w:rsidRPr="000215C9" w:rsidRDefault="000215C9" w:rsidP="000215C9"/>
                    <w:p w14:paraId="3F1851F5" w14:textId="5DCDE034" w:rsidR="000215C9" w:rsidRPr="000215C9" w:rsidRDefault="000215C9" w:rsidP="000215C9">
                      <w:r w:rsidRPr="000215C9">
                        <w:t xml:space="preserve">Diese Anpassung erfolgt aufgrund </w:t>
                      </w:r>
                      <w:proofErr w:type="gramStart"/>
                      <w:r w:rsidRPr="000215C9">
                        <w:rPr>
                          <w:b/>
                          <w:bCs/>
                        </w:rPr>
                        <w:t xml:space="preserve">{{ </w:t>
                      </w:r>
                      <w:r>
                        <w:rPr>
                          <w:b/>
                          <w:bCs/>
                        </w:rPr>
                        <w:t>ding</w:t>
                      </w:r>
                      <w:proofErr w:type="gramEnd"/>
                      <w:r>
                        <w:rPr>
                          <w:b/>
                          <w:bCs/>
                        </w:rPr>
                        <w:t>1</w:t>
                      </w:r>
                      <w:r w:rsidRPr="000215C9">
                        <w:rPr>
                          <w:b/>
                          <w:bCs/>
                        </w:rPr>
                        <w:t xml:space="preserve"> }}</w:t>
                      </w:r>
                      <w:r w:rsidRPr="000215C9">
                        <w:t xml:space="preserve"> und wurde gemäß </w:t>
                      </w:r>
                      <w:r w:rsidRPr="000215C9">
                        <w:rPr>
                          <w:b/>
                          <w:bCs/>
                        </w:rPr>
                        <w:t xml:space="preserve">{{ </w:t>
                      </w:r>
                      <w:r>
                        <w:rPr>
                          <w:b/>
                          <w:bCs/>
                        </w:rPr>
                        <w:t>ding2</w:t>
                      </w:r>
                      <w:r w:rsidRPr="000215C9">
                        <w:rPr>
                          <w:b/>
                          <w:bCs/>
                        </w:rPr>
                        <w:t xml:space="preserve"> }}</w:t>
                      </w:r>
                      <w:r w:rsidRPr="000215C9">
                        <w:t xml:space="preserve"> geprüft. Falls Sie mit den neuen Bedingungen nicht einverstanden sind, haben Sie bis zum </w:t>
                      </w:r>
                      <w:r>
                        <w:t xml:space="preserve"> </w:t>
                      </w:r>
                      <w:r>
                        <w:br/>
                      </w:r>
                      <w:proofErr w:type="gramStart"/>
                      <w:r w:rsidRPr="000215C9">
                        <w:rPr>
                          <w:b/>
                          <w:bCs/>
                        </w:rPr>
                        <w:t>{{ datum</w:t>
                      </w:r>
                      <w:proofErr w:type="gramEnd"/>
                      <w:r w:rsidRPr="000215C9">
                        <w:rPr>
                          <w:b/>
                          <w:bCs/>
                        </w:rPr>
                        <w:t>4 }}</w:t>
                      </w:r>
                      <w:r w:rsidRPr="000215C9">
                        <w:t xml:space="preserve"> die Möglichkeit, Ihren Vertrag zu kündigen.</w:t>
                      </w:r>
                    </w:p>
                    <w:p w14:paraId="230CEF3C" w14:textId="77777777" w:rsidR="000215C9" w:rsidRPr="000215C9" w:rsidRDefault="000215C9" w:rsidP="000215C9">
                      <w:r w:rsidRPr="000215C9">
                        <w:t xml:space="preserve">Falls Sie Fragen haben, erreichen Sie uns unter </w:t>
                      </w:r>
                      <w:proofErr w:type="gramStart"/>
                      <w:r w:rsidRPr="000215C9">
                        <w:rPr>
                          <w:b/>
                          <w:bCs/>
                        </w:rPr>
                        <w:t>{{ tel</w:t>
                      </w:r>
                      <w:proofErr w:type="gramEnd"/>
                      <w:r w:rsidRPr="000215C9">
                        <w:rPr>
                          <w:b/>
                          <w:bCs/>
                        </w:rPr>
                        <w:t>1 }}</w:t>
                      </w:r>
                      <w:r w:rsidRPr="000215C9">
                        <w:t xml:space="preserve"> oder per E-Mail </w:t>
                      </w:r>
                      <w:r w:rsidRPr="000215C9">
                        <w:rPr>
                          <w:b/>
                          <w:bCs/>
                        </w:rPr>
                        <w:t>{{ email1 }}</w:t>
                      </w:r>
                      <w:r w:rsidRPr="000215C9">
                        <w:t>.</w:t>
                      </w:r>
                    </w:p>
                    <w:p w14:paraId="4242925C" w14:textId="77777777" w:rsidR="000215C9" w:rsidRPr="000215C9" w:rsidRDefault="000215C9" w:rsidP="000215C9">
                      <w:r w:rsidRPr="000215C9">
                        <w:t>Mit freundlichen Grüßen</w:t>
                      </w:r>
                    </w:p>
                    <w:p w14:paraId="0EF5AACB" w14:textId="77777777" w:rsidR="000215C9" w:rsidRPr="000215C9" w:rsidRDefault="000215C9" w:rsidP="000215C9">
                      <w:proofErr w:type="gramStart"/>
                      <w:r w:rsidRPr="000215C9">
                        <w:t>{{ name</w:t>
                      </w:r>
                      <w:proofErr w:type="gramEnd"/>
                      <w:r w:rsidRPr="000215C9">
                        <w:t>2 }}</w:t>
                      </w:r>
                      <w:r w:rsidRPr="000215C9">
                        <w:br/>
                        <w:t>{{ amt2 }}</w:t>
                      </w:r>
                    </w:p>
                    <w:p w14:paraId="01A5D949" w14:textId="77777777" w:rsidR="000215C9" w:rsidRPr="000215C9" w:rsidRDefault="000215C9" w:rsidP="000215C9">
                      <w:proofErr w:type="gramStart"/>
                      <w:r w:rsidRPr="000215C9">
                        <w:rPr>
                          <w:b/>
                          <w:bCs/>
                        </w:rPr>
                        <w:t>{{ firmenname</w:t>
                      </w:r>
                      <w:proofErr w:type="gramEnd"/>
                      <w:r w:rsidRPr="000215C9">
                        <w:rPr>
                          <w:b/>
                          <w:bCs/>
                        </w:rPr>
                        <w:t>1 }}</w:t>
                      </w:r>
                      <w:r w:rsidRPr="000215C9">
                        <w:br/>
                        <w:t>{{ strasse1 }} {{ hausnummer1 }}</w:t>
                      </w:r>
                      <w:r w:rsidRPr="000215C9">
                        <w:br/>
                        <w:t>{{ plz1 }} {{ ort1 }}</w:t>
                      </w:r>
                    </w:p>
                    <w:p w14:paraId="2B7DC120" w14:textId="1CF3322A" w:rsidR="000215C9" w:rsidRDefault="000215C9"/>
                  </w:txbxContent>
                </v:textbox>
                <w10:wrap type="square"/>
              </v:shape>
            </w:pict>
          </mc:Fallback>
        </mc:AlternateContent>
      </w:r>
      <w:r w:rsidR="000215C9"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CC61A8" wp14:editId="3C595EDC">
                <wp:simplePos x="0" y="0"/>
                <wp:positionH relativeFrom="column">
                  <wp:posOffset>133350</wp:posOffset>
                </wp:positionH>
                <wp:positionV relativeFrom="paragraph">
                  <wp:posOffset>2286000</wp:posOffset>
                </wp:positionV>
                <wp:extent cx="1628775" cy="6629400"/>
                <wp:effectExtent l="0" t="0" r="9525" b="0"/>
                <wp:wrapNone/>
                <wp:docPr id="31" name="Textfeld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68A59" w14:textId="4596CED3" w:rsidR="000215C9" w:rsidRPr="000215C9" w:rsidRDefault="000215C9" w:rsidP="000215C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bidi="de-DE"/>
                              </w:rPr>
                            </w:pPr>
                            <w:proofErr w:type="gramStart"/>
                            <w:r w:rsidRPr="000215C9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bidi="de-DE"/>
                              </w:rPr>
                              <w:t>{{ firmenname</w:t>
                            </w:r>
                            <w:proofErr w:type="gramEnd"/>
                            <w:r w:rsidRPr="000215C9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bidi="de-DE"/>
                              </w:rPr>
                              <w:t>1 }}</w:t>
                            </w:r>
                            <w:r w:rsidRPr="000215C9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bidi="de-DE"/>
                              </w:rPr>
                              <w:br/>
                            </w:r>
                            <w:r w:rsidRPr="000215C9"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br/>
                              <w:t>{{ strasse1 }} {{ hausnummer1 }}</w:t>
                            </w:r>
                            <w:r w:rsidRPr="000215C9"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br/>
                              <w:t>{{ plz1 }} {{ ort1 }}</w:t>
                            </w:r>
                          </w:p>
                          <w:p w14:paraId="13062272" w14:textId="77777777" w:rsidR="000215C9" w:rsidRPr="000215C9" w:rsidRDefault="000215C9" w:rsidP="000215C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0215C9"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t xml:space="preserve">Telefon: </w:t>
                            </w:r>
                            <w:proofErr w:type="gramStart"/>
                            <w:r w:rsidRPr="000215C9"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t>{{ tel</w:t>
                            </w:r>
                            <w:proofErr w:type="gramEnd"/>
                            <w:r w:rsidRPr="000215C9"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t>1 }}</w:t>
                            </w:r>
                          </w:p>
                          <w:p w14:paraId="2A75540A" w14:textId="51E71C38" w:rsidR="00EC159D" w:rsidRDefault="00EC159D" w:rsidP="00EC159D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</w:pPr>
                            <w:r w:rsidRPr="00A25857">
                              <w:rPr>
                                <w:rFonts w:ascii="Arial" w:eastAsia="Arial" w:hAnsi="Arial" w:cs="Arial"/>
                                <w:color w:val="EF792F"/>
                                <w:sz w:val="16"/>
                                <w:szCs w:val="16"/>
                                <w:lang w:bidi="de-DE"/>
                              </w:rPr>
                              <w:t xml:space="preserve">PERSONAL COMPUTING </w:t>
                            </w:r>
                          </w:p>
                          <w:p w14:paraId="6E5399E3" w14:textId="43DE33E5" w:rsidR="00B152EC" w:rsidRPr="00A25857" w:rsidRDefault="00B152EC" w:rsidP="00EC159D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t>{{ text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5"/>
                                <w:szCs w:val="15"/>
                                <w:lang w:bidi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CC61A8" id="_x0000_t202" coordsize="21600,21600" o:spt="202" path="m,l,21600r21600,l21600,xe">
                <v:stroke joinstyle="miter"/>
                <v:path gradientshapeok="t" o:connecttype="rect"/>
              </v:shapetype>
              <v:shape id="Textfeld 35" o:spid="_x0000_s1031" type="#_x0000_t202" style="position:absolute;margin-left:10.5pt;margin-top:180pt;width:128.25pt;height:522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00568A59" w14:textId="4596CED3" w:rsidR="000215C9" w:rsidRPr="000215C9" w:rsidRDefault="000215C9" w:rsidP="000215C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28"/>
                          <w:szCs w:val="28"/>
                          <w:lang w:bidi="de-DE"/>
                        </w:rPr>
                      </w:pPr>
                      <w:proofErr w:type="gramStart"/>
                      <w:r w:rsidRPr="000215C9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bidi="de-DE"/>
                        </w:rPr>
                        <w:t>{{ firmenname</w:t>
                      </w:r>
                      <w:proofErr w:type="gramEnd"/>
                      <w:r w:rsidRPr="000215C9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bidi="de-DE"/>
                        </w:rPr>
                        <w:t>1 }}</w:t>
                      </w:r>
                      <w:r w:rsidRPr="000215C9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28"/>
                          <w:szCs w:val="28"/>
                          <w:lang w:bidi="de-DE"/>
                        </w:rPr>
                        <w:br/>
                      </w:r>
                      <w:r w:rsidRPr="000215C9"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br/>
                        <w:t>{{ strasse1 }} {{ hausnummer1 }}</w:t>
                      </w:r>
                      <w:r w:rsidRPr="000215C9"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br/>
                        <w:t>{{ plz1 }} {{ ort1 }}</w:t>
                      </w:r>
                    </w:p>
                    <w:p w14:paraId="13062272" w14:textId="77777777" w:rsidR="000215C9" w:rsidRPr="000215C9" w:rsidRDefault="000215C9" w:rsidP="000215C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</w:pPr>
                      <w:r w:rsidRPr="000215C9"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t xml:space="preserve">Telefon: </w:t>
                      </w:r>
                      <w:proofErr w:type="gramStart"/>
                      <w:r w:rsidRPr="000215C9"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t>{{ tel</w:t>
                      </w:r>
                      <w:proofErr w:type="gramEnd"/>
                      <w:r w:rsidRPr="000215C9"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t>1 }}</w:t>
                      </w:r>
                    </w:p>
                    <w:p w14:paraId="2A75540A" w14:textId="51E71C38" w:rsidR="00EC159D" w:rsidRDefault="00EC159D" w:rsidP="00EC159D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</w:pPr>
                      <w:r w:rsidRPr="00A25857">
                        <w:rPr>
                          <w:rFonts w:ascii="Arial" w:eastAsia="Arial" w:hAnsi="Arial" w:cs="Arial"/>
                          <w:color w:val="EF792F"/>
                          <w:sz w:val="16"/>
                          <w:szCs w:val="16"/>
                          <w:lang w:bidi="de-DE"/>
                        </w:rPr>
                        <w:t xml:space="preserve">PERSONAL COMPUTING </w:t>
                      </w:r>
                    </w:p>
                    <w:p w14:paraId="6E5399E3" w14:textId="43DE33E5" w:rsidR="00B152EC" w:rsidRPr="00A25857" w:rsidRDefault="00B152EC" w:rsidP="00EC159D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t>{{ text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text1"/>
                          <w:sz w:val="15"/>
                          <w:szCs w:val="15"/>
                          <w:lang w:bidi="de-DE"/>
                        </w:rPr>
                        <w:t>1 }}</w:t>
                      </w:r>
                    </w:p>
                  </w:txbxContent>
                </v:textbox>
              </v:shape>
            </w:pict>
          </mc:Fallback>
        </mc:AlternateContent>
      </w:r>
      <w:r w:rsidR="000E6801">
        <w:rPr>
          <w:noProof/>
          <w:lang w:bidi="de-DE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6ECBA41A" wp14:editId="3DF3C672">
                <wp:simplePos x="0" y="0"/>
                <wp:positionH relativeFrom="column">
                  <wp:posOffset>2143125</wp:posOffset>
                </wp:positionH>
                <wp:positionV relativeFrom="paragraph">
                  <wp:posOffset>130200</wp:posOffset>
                </wp:positionV>
                <wp:extent cx="781050" cy="847725"/>
                <wp:effectExtent l="0" t="0" r="0" b="0"/>
                <wp:wrapNone/>
                <wp:docPr id="15" name="Gruppiere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47725"/>
                          <a:chOff x="114379548" y="106280986"/>
                          <a:chExt cx="450000" cy="487500"/>
                        </a:xfrm>
                      </wpg:grpSpPr>
                      <wps:wsp>
                        <wps:cNvPr id="16" name="Freihandform 20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ihandform 2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ihandform 2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ihandform 2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ihandform 2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ihandform 2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83B21" id="Gruppieren 19" o:spid="_x0000_s1026" style="position:absolute;margin-left:168.75pt;margin-top:10.25pt;width:61.5pt;height:66.75pt;z-index:251631104;mso-width-relative:margin;mso-height-relative:margin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">
                <v:shape id="Freihandform 20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ihandform 21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ihandform 22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ihandform 23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ihandform 24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ihandform 25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</v:group>
            </w:pict>
          </mc:Fallback>
        </mc:AlternateContent>
      </w:r>
      <w:r w:rsidR="0040112A">
        <w:rPr>
          <w:noProof/>
          <w:lang w:bidi="de-DE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2F30CFCE" wp14:editId="7AD8FE78">
                <wp:simplePos x="0" y="0"/>
                <wp:positionH relativeFrom="margin">
                  <wp:align>left</wp:align>
                </wp:positionH>
                <wp:positionV relativeFrom="paragraph">
                  <wp:posOffset>661988</wp:posOffset>
                </wp:positionV>
                <wp:extent cx="7319963" cy="975360"/>
                <wp:effectExtent l="0" t="0" r="14605" b="15240"/>
                <wp:wrapNone/>
                <wp:docPr id="50" name="Gruppieren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963" cy="975360"/>
                          <a:chOff x="0" y="0"/>
                          <a:chExt cx="7543800" cy="975451"/>
                        </a:xfrm>
                      </wpg:grpSpPr>
                      <wps:wsp>
                        <wps:cNvPr id="38" name="Freihandform 44"/>
                        <wps:cNvSpPr>
                          <a:spLocks/>
                        </wps:cNvSpPr>
                        <wps:spPr bwMode="auto">
                          <a:xfrm>
                            <a:off x="0" y="174172"/>
                            <a:ext cx="7540625" cy="66484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5 h 215"/>
                              <a:gd name="T2" fmla="*/ 2448 w 2448"/>
                              <a:gd name="T3" fmla="*/ 108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5">
                                <a:moveTo>
                                  <a:pt x="0" y="215"/>
                                </a:moveTo>
                                <a:cubicBezTo>
                                  <a:pt x="947" y="0"/>
                                  <a:pt x="1842" y="35"/>
                                  <a:pt x="2448" y="10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ihandform 45"/>
                        <wps:cNvSpPr>
                          <a:spLocks/>
                        </wps:cNvSpPr>
                        <wps:spPr bwMode="auto">
                          <a:xfrm>
                            <a:off x="0" y="141514"/>
                            <a:ext cx="7543800" cy="772795"/>
                          </a:xfrm>
                          <a:custGeom>
                            <a:avLst/>
                            <a:gdLst>
                              <a:gd name="T0" fmla="*/ 0 w 2449"/>
                              <a:gd name="T1" fmla="*/ 250 h 250"/>
                              <a:gd name="T2" fmla="*/ 2449 w 2449"/>
                              <a:gd name="T3" fmla="*/ 54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9" h="250">
                                <a:moveTo>
                                  <a:pt x="0" y="250"/>
                                </a:moveTo>
                                <a:cubicBezTo>
                                  <a:pt x="938" y="0"/>
                                  <a:pt x="1835" y="2"/>
                                  <a:pt x="2449" y="5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ihand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0625" cy="73660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71 h 238"/>
                              <a:gd name="T2" fmla="*/ 0 w 2448"/>
                              <a:gd name="T3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8">
                                <a:moveTo>
                                  <a:pt x="2448" y="71"/>
                                </a:moveTo>
                                <a:cubicBezTo>
                                  <a:pt x="1835" y="12"/>
                                  <a:pt x="939" y="0"/>
                                  <a:pt x="0" y="23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ihandform 47"/>
                        <wps:cNvSpPr>
                          <a:spLocks/>
                        </wps:cNvSpPr>
                        <wps:spPr bwMode="auto">
                          <a:xfrm>
                            <a:off x="0" y="108857"/>
                            <a:ext cx="7540625" cy="73279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37 h 237"/>
                              <a:gd name="T2" fmla="*/ 2448 w 2448"/>
                              <a:gd name="T3" fmla="*/ 75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7">
                                <a:moveTo>
                                  <a:pt x="0" y="237"/>
                                </a:moveTo>
                                <a:cubicBezTo>
                                  <a:pt x="940" y="0"/>
                                  <a:pt x="1835" y="15"/>
                                  <a:pt x="2448" y="7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ihandform 48"/>
                        <wps:cNvSpPr>
                          <a:spLocks/>
                        </wps:cNvSpPr>
                        <wps:spPr bwMode="auto">
                          <a:xfrm>
                            <a:off x="0" y="239486"/>
                            <a:ext cx="7540625" cy="73596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38 h 238"/>
                              <a:gd name="T2" fmla="*/ 2448 w 2448"/>
                              <a:gd name="T3" fmla="*/ 7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8">
                                <a:moveTo>
                                  <a:pt x="0" y="238"/>
                                </a:moveTo>
                                <a:cubicBezTo>
                                  <a:pt x="939" y="0"/>
                                  <a:pt x="1834" y="12"/>
                                  <a:pt x="2448" y="7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A78C00" id="Gruppieren 50" o:spid="_x0000_s1026" style="position:absolute;margin-left:0;margin-top:52.15pt;width:576.4pt;height:76.8pt;z-index:251640320;mso-position-horizontal:left;mso-position-horizontal-relative:margin;mso-width-relative:margin" coordsize="75438,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">
                <v:shape id="Freihandform 44" o:spid="_x0000_s1027" style="position:absolute;top:1741;width:75406;height:6649;visibility:visible;mso-wrap-style:square;v-text-anchor:top" coordsize="244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" path="m,215c947,,1842,35,2448,108e" filled="f" fillcolor="#fffffe" strokecolor="#fffffe" strokeweight=".5pt">
                  <v:stroke joinstyle="miter"/>
                  <v:shadow color="#8c8682"/>
                  <v:path arrowok="t" o:connecttype="custom" o:connectlocs="0,664845;7540625,333969" o:connectangles="0,0"/>
                </v:shape>
                <v:shape id="Freihandform 45" o:spid="_x0000_s1028" style="position:absolute;top:1415;width:75438;height:7728;visibility:visible;mso-wrap-style:square;v-text-anchor:top" coordsize="2449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" path="m,250c938,,1835,2,2449,54e" filled="f" fillcolor="#fffffe" strokecolor="#fffffe" strokeweight=".5pt">
                  <v:stroke joinstyle="miter"/>
                  <v:shadow color="#8c8682"/>
                  <v:path arrowok="t" o:connecttype="custom" o:connectlocs="0,772795;7543800,166924" o:connectangles="0,0"/>
                </v:shape>
                <v:shape id="Freihandform 46" o:spid="_x0000_s1029" style="position:absolute;width:75406;height:7366;visibility:visible;mso-wrap-style:square;v-text-anchor:top" coordsize="244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" path="m2448,71c1835,12,939,,,238e" filled="f" fillcolor="#fffffe" strokecolor="#efb32f" strokeweight=".5pt">
                  <v:stroke joinstyle="miter"/>
                  <v:shadow color="#8c8682"/>
                  <v:path arrowok="t" o:connecttype="custom" o:connectlocs="7540625,219742;0,736600" o:connectangles="0,0"/>
                </v:shape>
                <v:shape id="Freihandform 47" o:spid="_x0000_s1030" style="position:absolute;top:1088;width:75406;height:7328;visibility:visible;mso-wrap-style:square;v-text-anchor:top" coordsize="2448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" path="m,237c940,,1835,15,2448,75e" filled="f" fillcolor="#fffffe" strokecolor="#fffffe" strokeweight=".5pt">
                  <v:stroke joinstyle="miter"/>
                  <v:shadow color="#8c8682"/>
                  <v:path arrowok="t" o:connecttype="custom" o:connectlocs="0,732790;7540625,231896" o:connectangles="0,0"/>
                </v:shape>
                <v:shape id="Freihandform 48" o:spid="_x0000_s1031" style="position:absolute;top:2394;width:75406;height:7360;visibility:visible;mso-wrap-style:square;v-text-anchor:top" coordsize="244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" path="m,238c939,,1834,12,2448,70e" filled="f" fillcolor="#fffffe" strokecolor="#efb32f" strokeweight=".5pt">
                  <v:stroke joinstyle="miter"/>
                  <v:shadow color="#8c8682"/>
                  <v:path arrowok="t" o:connecttype="custom" o:connectlocs="0,735965;7540625,216460" o:connectangles="0,0"/>
                </v:shape>
                <w10:wrap anchorx="margin"/>
              </v:group>
            </w:pict>
          </mc:Fallback>
        </mc:AlternateContent>
      </w:r>
    </w:p>
    <w:sectPr w:rsidR="00007B1D" w:rsidSect="00764C84">
      <w:pgSz w:w="11906" w:h="16838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37D27" w14:textId="77777777" w:rsidR="00E6447C" w:rsidRDefault="00E6447C" w:rsidP="00AA544E">
      <w:pPr>
        <w:spacing w:after="0" w:line="240" w:lineRule="auto"/>
      </w:pPr>
      <w:r>
        <w:separator/>
      </w:r>
    </w:p>
  </w:endnote>
  <w:endnote w:type="continuationSeparator" w:id="0">
    <w:p w14:paraId="5C932458" w14:textId="77777777" w:rsidR="00E6447C" w:rsidRDefault="00E6447C" w:rsidP="00AA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3D7A" w14:textId="77777777" w:rsidR="00E6447C" w:rsidRDefault="00E6447C" w:rsidP="00AA544E">
      <w:pPr>
        <w:spacing w:after="0" w:line="240" w:lineRule="auto"/>
      </w:pPr>
      <w:r>
        <w:separator/>
      </w:r>
    </w:p>
  </w:footnote>
  <w:footnote w:type="continuationSeparator" w:id="0">
    <w:p w14:paraId="1882CD04" w14:textId="77777777" w:rsidR="00E6447C" w:rsidRDefault="00E6447C" w:rsidP="00AA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81D"/>
    <w:multiLevelType w:val="hybridMultilevel"/>
    <w:tmpl w:val="5C6C27DA"/>
    <w:lvl w:ilvl="0" w:tplc="D4C2A5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47E4"/>
    <w:multiLevelType w:val="hybridMultilevel"/>
    <w:tmpl w:val="423097B6"/>
    <w:lvl w:ilvl="0" w:tplc="72EC5E4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61898">
    <w:abstractNumId w:val="0"/>
  </w:num>
  <w:num w:numId="2" w16cid:durableId="1103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01"/>
    <w:rsid w:val="00007B1D"/>
    <w:rsid w:val="000215C9"/>
    <w:rsid w:val="00080E6D"/>
    <w:rsid w:val="000B0462"/>
    <w:rsid w:val="000E6801"/>
    <w:rsid w:val="00116AF2"/>
    <w:rsid w:val="00142870"/>
    <w:rsid w:val="001F06C1"/>
    <w:rsid w:val="0020734B"/>
    <w:rsid w:val="0022650E"/>
    <w:rsid w:val="00246BF9"/>
    <w:rsid w:val="002656D6"/>
    <w:rsid w:val="00280D76"/>
    <w:rsid w:val="002A0B7E"/>
    <w:rsid w:val="002B2411"/>
    <w:rsid w:val="0040112A"/>
    <w:rsid w:val="00421260"/>
    <w:rsid w:val="00445E81"/>
    <w:rsid w:val="00470FEB"/>
    <w:rsid w:val="00553A46"/>
    <w:rsid w:val="00571BC4"/>
    <w:rsid w:val="00584325"/>
    <w:rsid w:val="005B6CA7"/>
    <w:rsid w:val="005F72FD"/>
    <w:rsid w:val="00673A90"/>
    <w:rsid w:val="007423DD"/>
    <w:rsid w:val="00764C84"/>
    <w:rsid w:val="00780475"/>
    <w:rsid w:val="007942C4"/>
    <w:rsid w:val="008537C2"/>
    <w:rsid w:val="008671EB"/>
    <w:rsid w:val="00870B1C"/>
    <w:rsid w:val="00920FD8"/>
    <w:rsid w:val="00997CBA"/>
    <w:rsid w:val="00A046B2"/>
    <w:rsid w:val="00A116DE"/>
    <w:rsid w:val="00A25857"/>
    <w:rsid w:val="00A96557"/>
    <w:rsid w:val="00AA544E"/>
    <w:rsid w:val="00AB4520"/>
    <w:rsid w:val="00B152EC"/>
    <w:rsid w:val="00B32FA5"/>
    <w:rsid w:val="00B8020B"/>
    <w:rsid w:val="00B948E3"/>
    <w:rsid w:val="00BB0A7D"/>
    <w:rsid w:val="00BD3823"/>
    <w:rsid w:val="00CA5C0E"/>
    <w:rsid w:val="00D4497E"/>
    <w:rsid w:val="00D96C60"/>
    <w:rsid w:val="00E17CE6"/>
    <w:rsid w:val="00E30EE3"/>
    <w:rsid w:val="00E6447C"/>
    <w:rsid w:val="00EC159D"/>
    <w:rsid w:val="00FA5842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9A8BD"/>
  <w15:chartTrackingRefBased/>
  <w15:docId w15:val="{EB1823F8-D9C7-4FB4-B293-705CDCB7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45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8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D76"/>
  </w:style>
  <w:style w:type="paragraph" w:styleId="Fuzeile">
    <w:name w:val="footer"/>
    <w:basedOn w:val="Standard"/>
    <w:link w:val="FuzeileZchn"/>
    <w:uiPriority w:val="99"/>
    <w:unhideWhenUsed/>
    <w:rsid w:val="0028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D76"/>
  </w:style>
  <w:style w:type="paragraph" w:styleId="StandardWeb">
    <w:name w:val="Normal (Web)"/>
    <w:basedOn w:val="Standard"/>
    <w:uiPriority w:val="99"/>
    <w:semiHidden/>
    <w:unhideWhenUsed/>
    <w:rsid w:val="000215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Newsletter%20f&#252;r%20Technologieunternehmen%20(4%20Seit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 für Technologieunternehmen (4 Seiten).dotx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4</cp:revision>
  <dcterms:created xsi:type="dcterms:W3CDTF">2025-02-22T14:10:00Z</dcterms:created>
  <dcterms:modified xsi:type="dcterms:W3CDTF">2025-02-22T16:12:00Z</dcterms:modified>
</cp:coreProperties>
</file>