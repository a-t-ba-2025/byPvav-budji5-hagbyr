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tabelle zur Eingabe von Logo, Rechnungsnummer, Datum, Ablaufdatum, Firmenname, Adresse, Telefon- und Faxnummer, E-Mail-Adresse sowie Rechnungsadresse und Kontaktdetails"/>
      </w:tblPr>
      <w:tblGrid>
        <w:gridCol w:w="3539"/>
        <w:gridCol w:w="3124"/>
        <w:gridCol w:w="3954"/>
      </w:tblGrid>
      <w:tr w:rsidR="00A340F2" w:rsidRPr="00043682" w14:paraId="18419D22" w14:textId="77777777" w:rsidTr="00D21D4D">
        <w:trPr>
          <w:trHeight w:val="1256"/>
          <w:jc w:val="center"/>
        </w:trPr>
        <w:sdt>
          <w:sdtPr>
            <w:alias w:val="Rechnung:"/>
            <w:tag w:val="Rechnung:"/>
            <w:id w:val="-1014992444"/>
            <w:placeholder>
              <w:docPart w:val="1D0D265BB8EC4B329B692CD7D228F825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0BE5461D" w14:textId="77777777" w:rsidR="00A340F2" w:rsidRPr="00043682" w:rsidRDefault="00FE0263" w:rsidP="00064E3E">
                <w:pPr>
                  <w:pStyle w:val="Titel"/>
                </w:pPr>
                <w:r w:rsidRPr="00043682">
                  <w:rPr>
                    <w:lang w:bidi="de-DE"/>
                  </w:rPr>
                  <w:t>RECHNUNG</w:t>
                </w:r>
              </w:p>
            </w:tc>
          </w:sdtContent>
        </w:sdt>
        <w:tc>
          <w:tcPr>
            <w:tcW w:w="3124" w:type="dxa"/>
          </w:tcPr>
          <w:p w14:paraId="75BF7297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954" w:type="dxa"/>
            <w:hideMark/>
          </w:tcPr>
          <w:p w14:paraId="4C9C0391" w14:textId="4F0D1118" w:rsidR="00A340F2" w:rsidRPr="00043682" w:rsidRDefault="00A340F2" w:rsidP="002F5404"/>
        </w:tc>
      </w:tr>
      <w:tr w:rsidR="00A340F2" w:rsidRPr="00043682" w14:paraId="0A62B254" w14:textId="77777777" w:rsidTr="00D21D4D">
        <w:trPr>
          <w:trHeight w:val="1364"/>
          <w:jc w:val="center"/>
        </w:trPr>
        <w:tc>
          <w:tcPr>
            <w:tcW w:w="3539" w:type="dxa"/>
            <w:hideMark/>
          </w:tcPr>
          <w:p w14:paraId="2835D175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29126B364A9A4FE9BE3030A883E3419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Style w:val="DatumZchn"/>
                    <w:lang w:bidi="de-DE"/>
                  </w:rPr>
                  <w:t>DATUM</w:t>
                </w:r>
              </w:sdtContent>
            </w:sdt>
          </w:p>
          <w:p w14:paraId="33B14082" w14:textId="4A1FA522" w:rsidR="00A340F2" w:rsidRPr="00043682" w:rsidRDefault="00155C2D" w:rsidP="002F5404">
            <w:pPr>
              <w:rPr>
                <w:rFonts w:cstheme="minorHAnsi"/>
                <w:sz w:val="32"/>
                <w:szCs w:val="32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{{datum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</w:tc>
        <w:tc>
          <w:tcPr>
            <w:tcW w:w="3124" w:type="dxa"/>
            <w:hideMark/>
          </w:tcPr>
          <w:p w14:paraId="32048E40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Rechnungsnummer:"/>
                <w:tag w:val="Rechnungsnummer:"/>
                <w:id w:val="453919090"/>
                <w:placeholder>
                  <w:docPart w:val="D8C005F026DE4C6383B4CB3FB88AF425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de-DE"/>
                  </w:rPr>
                  <w:t>RECHNUNGSNR.</w:t>
                </w:r>
              </w:sdtContent>
            </w:sdt>
          </w:p>
          <w:p w14:paraId="73D1EA9D" w14:textId="3B0EF33A" w:rsidR="00A340F2" w:rsidRPr="00043682" w:rsidRDefault="00155C2D" w:rsidP="002F5404">
            <w:pPr>
              <w:rPr>
                <w:rFonts w:cstheme="minorHAnsi"/>
                <w:color w:val="000000" w:themeColor="text1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{{rechnungsnummer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</w:tc>
        <w:tc>
          <w:tcPr>
            <w:tcW w:w="3954" w:type="dxa"/>
            <w:hideMark/>
          </w:tcPr>
          <w:p w14:paraId="5722802C" w14:textId="38D32D53" w:rsidR="00A340F2" w:rsidRPr="00C21560" w:rsidRDefault="00C21560" w:rsidP="002F5404">
            <w:pPr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 w:rsidRPr="00C21560">
              <w:rPr>
                <w:rFonts w:asciiTheme="majorHAnsi" w:hAnsiTheme="majorHAnsi"/>
                <w:color w:val="000000" w:themeColor="text1"/>
                <w:sz w:val="36"/>
                <w:szCs w:val="36"/>
                <w:lang w:bidi="de-DE"/>
              </w:rPr>
              <w:t>{{</w:t>
            </w:r>
            <w:r w:rsidRPr="00C21560">
              <w:rPr>
                <w:rFonts w:ascii="Franklin Gothic Demi" w:hAnsi="Franklin Gothic Demi"/>
                <w:color w:val="000000" w:themeColor="text1"/>
                <w:sz w:val="32"/>
                <w:szCs w:val="32"/>
                <w:lang w:bidi="de-DE"/>
              </w:rPr>
              <w:t>firmenname1</w:t>
            </w:r>
            <w:r w:rsidRPr="00C21560">
              <w:rPr>
                <w:rFonts w:asciiTheme="majorHAnsi" w:hAnsiTheme="majorHAnsi"/>
                <w:color w:val="000000" w:themeColor="text1"/>
                <w:sz w:val="36"/>
                <w:szCs w:val="36"/>
                <w:lang w:bidi="de-DE"/>
              </w:rPr>
              <w:t>}}</w:t>
            </w:r>
          </w:p>
          <w:p w14:paraId="619BEAA1" w14:textId="57AB9FF3" w:rsidR="00A340F2" w:rsidRPr="0088729A" w:rsidRDefault="00155C2D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{{strasse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  <w:r w:rsidR="0088729A" w:rsidRPr="0088729A">
              <w:rPr>
                <w:rFonts w:cstheme="minorHAnsi"/>
                <w:color w:val="000000" w:themeColor="text1"/>
                <w:szCs w:val="24"/>
              </w:rPr>
              <w:t xml:space="preserve"> {{hausnummer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="0088729A"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358509BE" w14:textId="002502D1" w:rsidR="00CF2287" w:rsidRPr="0088729A" w:rsidRDefault="0088729A" w:rsidP="002F54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</w:t>
            </w:r>
            <w:r w:rsidR="00AA7F27" w:rsidRPr="00AA7F27">
              <w:rPr>
                <w:rFonts w:cstheme="minorHAnsi"/>
                <w:color w:val="000000" w:themeColor="text1"/>
                <w:szCs w:val="24"/>
              </w:rPr>
              <w:t>plz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 {{</w:t>
            </w:r>
            <w:r w:rsidR="00AA7F27" w:rsidRPr="00AA7F27">
              <w:rPr>
                <w:rFonts w:cstheme="minorHAnsi"/>
                <w:color w:val="000000" w:themeColor="text1"/>
                <w:szCs w:val="24"/>
              </w:rPr>
              <w:t>ort</w:t>
            </w:r>
            <w:r w:rsidR="00AA7F27">
              <w:rPr>
                <w:rFonts w:cstheme="minorHAnsi"/>
                <w:color w:val="000000" w:themeColor="text1"/>
                <w:szCs w:val="24"/>
              </w:rPr>
              <w:t>1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4BD37D0A" w14:textId="720BF773" w:rsidR="00A340F2" w:rsidRPr="00043682" w:rsidRDefault="00AA7F27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>
              <w:rPr>
                <w:rFonts w:cstheme="minorHAnsi"/>
                <w:color w:val="000000" w:themeColor="text1"/>
                <w:szCs w:val="24"/>
              </w:rPr>
              <w:t>1}}</w:t>
            </w:r>
          </w:p>
          <w:p w14:paraId="0B70B942" w14:textId="168AA643" w:rsidR="00A340F2" w:rsidRPr="00043682" w:rsidRDefault="00AA7F27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>
              <w:rPr>
                <w:rFonts w:cstheme="minorHAnsi"/>
                <w:color w:val="000000" w:themeColor="text1"/>
                <w:szCs w:val="24"/>
              </w:rPr>
              <w:t>2}</w:t>
            </w:r>
            <w:r w:rsidR="00CC5C62">
              <w:rPr>
                <w:rFonts w:cstheme="minorHAnsi"/>
                <w:color w:val="000000" w:themeColor="text1"/>
                <w:szCs w:val="24"/>
              </w:rPr>
              <w:t>}</w:t>
            </w:r>
          </w:p>
          <w:p w14:paraId="7E7FDD88" w14:textId="5A509143" w:rsidR="00A340F2" w:rsidRPr="00043682" w:rsidRDefault="00AA7F27" w:rsidP="002F5404">
            <w:pPr>
              <w:rPr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{{email1}}</w:t>
            </w:r>
          </w:p>
        </w:tc>
      </w:tr>
      <w:tr w:rsidR="00A340F2" w:rsidRPr="00043682" w14:paraId="79755368" w14:textId="77777777" w:rsidTr="00D21D4D">
        <w:trPr>
          <w:trHeight w:val="2215"/>
          <w:jc w:val="center"/>
        </w:trPr>
        <w:tc>
          <w:tcPr>
            <w:tcW w:w="3539" w:type="dxa"/>
            <w:hideMark/>
          </w:tcPr>
          <w:p w14:paraId="0760072D" w14:textId="77777777" w:rsidR="00A340F2" w:rsidRPr="00043682" w:rsidRDefault="0000000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Rechnung an:"/>
                <w:tag w:val="Rechnung an:"/>
                <w:id w:val="-1178570525"/>
                <w:placeholder>
                  <w:docPart w:val="AA53D1AACEDC4292873FFC522D7B4246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000" w:themeColor="text1"/>
                    <w:szCs w:val="24"/>
                    <w:lang w:bidi="de-DE"/>
                  </w:rPr>
                  <w:t>RECHNUNG AN:</w:t>
                </w:r>
              </w:sdtContent>
            </w:sdt>
          </w:p>
          <w:p w14:paraId="32B006A4" w14:textId="60794A1B" w:rsidR="00AA7F27" w:rsidRPr="0088729A" w:rsidRDefault="00AA7F27" w:rsidP="00AA7F2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{{strasse</w:t>
            </w:r>
            <w:r>
              <w:rPr>
                <w:rFonts w:cstheme="minorHAnsi"/>
                <w:color w:val="000000" w:themeColor="text1"/>
                <w:szCs w:val="24"/>
              </w:rPr>
              <w:t>2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 {{hausnummer</w:t>
            </w:r>
            <w:r>
              <w:rPr>
                <w:rFonts w:cstheme="minorHAnsi"/>
                <w:color w:val="000000" w:themeColor="text1"/>
                <w:szCs w:val="24"/>
              </w:rPr>
              <w:t>3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25FB9247" w14:textId="07E8C9EC" w:rsidR="00AA7F27" w:rsidRPr="0088729A" w:rsidRDefault="00AA7F27" w:rsidP="00AA7F2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plz</w:t>
            </w:r>
            <w:r>
              <w:rPr>
                <w:rFonts w:cstheme="minorHAnsi"/>
                <w:color w:val="000000" w:themeColor="text1"/>
                <w:szCs w:val="24"/>
              </w:rPr>
              <w:t>2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 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ort</w:t>
            </w:r>
            <w:r>
              <w:rPr>
                <w:rFonts w:cstheme="minorHAnsi"/>
                <w:color w:val="000000" w:themeColor="text1"/>
                <w:szCs w:val="24"/>
              </w:rPr>
              <w:t>2</w:t>
            </w:r>
            <w:r w:rsidRPr="0088729A"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3F277952" w14:textId="1E429E9F" w:rsidR="00AA7F27" w:rsidRPr="00043682" w:rsidRDefault="00AA7F27" w:rsidP="00AA7F27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 w:rsidR="00F00305">
              <w:rPr>
                <w:rFonts w:cstheme="minorHAnsi"/>
                <w:color w:val="000000" w:themeColor="text1"/>
                <w:szCs w:val="24"/>
              </w:rPr>
              <w:t>4</w:t>
            </w:r>
            <w:r>
              <w:rPr>
                <w:rFonts w:cstheme="minorHAnsi"/>
                <w:color w:val="000000" w:themeColor="text1"/>
                <w:szCs w:val="24"/>
              </w:rPr>
              <w:t>}}</w:t>
            </w:r>
          </w:p>
          <w:p w14:paraId="68661C39" w14:textId="36700DCC" w:rsidR="00AA7F27" w:rsidRPr="00043682" w:rsidRDefault="00AA7F27" w:rsidP="00AA7F27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</w:t>
            </w:r>
            <w:r w:rsidRPr="00AA7F27">
              <w:rPr>
                <w:rFonts w:cstheme="minorHAnsi"/>
                <w:color w:val="000000" w:themeColor="text1"/>
                <w:szCs w:val="24"/>
              </w:rPr>
              <w:t>tel</w:t>
            </w:r>
            <w:r w:rsidR="00F00305">
              <w:rPr>
                <w:rFonts w:cstheme="minorHAnsi"/>
                <w:color w:val="000000" w:themeColor="text1"/>
                <w:szCs w:val="24"/>
              </w:rPr>
              <w:t>5</w:t>
            </w:r>
            <w:r>
              <w:rPr>
                <w:rFonts w:cstheme="minorHAnsi"/>
                <w:color w:val="000000" w:themeColor="text1"/>
                <w:szCs w:val="24"/>
              </w:rPr>
              <w:t>}</w:t>
            </w:r>
            <w:r w:rsidR="003F277C">
              <w:rPr>
                <w:rFonts w:cstheme="minorHAnsi"/>
                <w:color w:val="000000" w:themeColor="text1"/>
                <w:szCs w:val="24"/>
              </w:rPr>
              <w:t>}</w:t>
            </w:r>
          </w:p>
          <w:p w14:paraId="63464733" w14:textId="670DC736" w:rsidR="00A340F2" w:rsidRPr="00043682" w:rsidRDefault="00AA7F27" w:rsidP="00AA7F27">
            <w:pPr>
              <w:rPr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{{email2}}</w:t>
            </w:r>
          </w:p>
        </w:tc>
        <w:tc>
          <w:tcPr>
            <w:tcW w:w="3124" w:type="dxa"/>
          </w:tcPr>
          <w:p w14:paraId="1A266398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954" w:type="dxa"/>
          </w:tcPr>
          <w:p w14:paraId="4DC77F8E" w14:textId="77777777" w:rsidR="00A340F2" w:rsidRPr="00043682" w:rsidRDefault="00A340F2" w:rsidP="002F5404">
            <w:pPr>
              <w:jc w:val="center"/>
            </w:pPr>
          </w:p>
        </w:tc>
      </w:tr>
    </w:tbl>
    <w:p w14:paraId="250DC168" w14:textId="77777777" w:rsidR="00A340F2" w:rsidRPr="00043682" w:rsidRDefault="00A340F2" w:rsidP="002F5404">
      <w:pPr>
        <w:rPr>
          <w:noProof/>
        </w:rPr>
      </w:pPr>
    </w:p>
    <w:tbl>
      <w:tblPr>
        <w:tblStyle w:val="Vertriebsinformationen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 dieser Tabelle Namen des Verkäufers, Position, Zahlungsbedingungen und Fälligkeitsdatum eingeben"/>
      </w:tblPr>
      <w:tblGrid>
        <w:gridCol w:w="2072"/>
        <w:gridCol w:w="2256"/>
        <w:gridCol w:w="3501"/>
        <w:gridCol w:w="2777"/>
      </w:tblGrid>
      <w:tr w:rsidR="00A340F2" w:rsidRPr="00043682" w14:paraId="6DF81484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1BC179BE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Verkäufer:"/>
                <w:tag w:val="Verkäufer:"/>
                <w:id w:val="-720821619"/>
                <w:placeholder>
                  <w:docPart w:val="9D9E7220050A4F10A0D3C5FE4E207BE0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VERKÄUFER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68682206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Auftrag:"/>
                <w:tag w:val="Auftrag:"/>
                <w:id w:val="274147627"/>
                <w:placeholder>
                  <w:docPart w:val="4A9867D6D192472CBC06600FD6F2CDD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Auftrag</w:t>
                </w:r>
              </w:sdtContent>
            </w:sdt>
          </w:p>
        </w:tc>
        <w:sdt>
          <w:sdtPr>
            <w:alias w:val="Zahlungsbedingungen:"/>
            <w:tag w:val="Zahlungsbedingungen:"/>
            <w:id w:val="-1356643075"/>
            <w:placeholder>
              <w:docPart w:val="B368C478D42C4FEFBAF655571F17DD37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7DEE1C43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Zahlungsbedingungen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32BF3F9C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Fälligkeitsdatum:"/>
                <w:tag w:val="Fälligkeitsdatum:"/>
                <w:id w:val="-93870628"/>
                <w:placeholder>
                  <w:docPart w:val="4A2FE86A50AE45FC94B44CE9B14355C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Fälligkeitsdatum</w:t>
                </w:r>
              </w:sdtContent>
            </w:sdt>
          </w:p>
        </w:tc>
      </w:tr>
      <w:tr w:rsidR="00A340F2" w:rsidRPr="00043682" w14:paraId="4A6EBEEA" w14:textId="77777777" w:rsidTr="00B727BE">
        <w:trPr>
          <w:trHeight w:hRule="exact" w:val="403"/>
        </w:trPr>
        <w:tc>
          <w:tcPr>
            <w:tcW w:w="2092" w:type="dxa"/>
          </w:tcPr>
          <w:p w14:paraId="61380BC7" w14:textId="77777777" w:rsidR="00A340F2" w:rsidRPr="00043682" w:rsidRDefault="00A340F2" w:rsidP="002F5404">
            <w:pPr>
              <w:rPr>
                <w:szCs w:val="24"/>
              </w:rPr>
            </w:pPr>
          </w:p>
        </w:tc>
        <w:tc>
          <w:tcPr>
            <w:tcW w:w="2313" w:type="dxa"/>
          </w:tcPr>
          <w:p w14:paraId="3E28CD00" w14:textId="77777777" w:rsidR="00A340F2" w:rsidRPr="00043682" w:rsidRDefault="00A340F2" w:rsidP="002F5404">
            <w:pPr>
              <w:rPr>
                <w:szCs w:val="24"/>
              </w:rPr>
            </w:pPr>
          </w:p>
        </w:tc>
        <w:sdt>
          <w:sdtPr>
            <w:rPr>
              <w:szCs w:val="24"/>
            </w:rPr>
            <w:alias w:val="Fällig bei Erhalt eingeben:"/>
            <w:tag w:val="Fällig bei Erhalt eingeben:"/>
            <w:id w:val="-820273682"/>
            <w:placeholder>
              <w:docPart w:val="E214E2503C824128821A4E7B317EA053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3E4D4E92" w14:textId="77777777" w:rsidR="00A340F2" w:rsidRPr="00043682" w:rsidRDefault="00CF2287" w:rsidP="002F5404">
                <w:pPr>
                  <w:rPr>
                    <w:szCs w:val="24"/>
                  </w:rPr>
                </w:pPr>
                <w:r w:rsidRPr="00043682">
                  <w:rPr>
                    <w:szCs w:val="24"/>
                    <w:lang w:bidi="de-DE"/>
                  </w:rPr>
                  <w:t>Fällig bei Erhalt</w:t>
                </w:r>
              </w:p>
            </w:tc>
          </w:sdtContent>
        </w:sdt>
        <w:tc>
          <w:tcPr>
            <w:tcW w:w="1620" w:type="dxa"/>
          </w:tcPr>
          <w:p w14:paraId="36CBFB26" w14:textId="77777777" w:rsidR="00A340F2" w:rsidRPr="00043682" w:rsidRDefault="00A340F2" w:rsidP="002F5404">
            <w:pPr>
              <w:rPr>
                <w:szCs w:val="24"/>
              </w:rPr>
            </w:pPr>
          </w:p>
        </w:tc>
      </w:tr>
    </w:tbl>
    <w:p w14:paraId="159EF63F" w14:textId="77777777" w:rsidR="00A340F2" w:rsidRPr="00043682" w:rsidRDefault="00A340F2" w:rsidP="00A340F2">
      <w:pPr>
        <w:rPr>
          <w:noProof/>
        </w:rPr>
      </w:pPr>
    </w:p>
    <w:tbl>
      <w:tblPr>
        <w:tblStyle w:val="Inhaltstabelle"/>
        <w:tblW w:w="5006" w:type="pct"/>
        <w:tblLook w:val="04A0" w:firstRow="1" w:lastRow="0" w:firstColumn="1" w:lastColumn="0" w:noHBand="0" w:noVBand="1"/>
        <w:tblDescription w:val="In die Tabellenspalten Menge, Beschreibung, Einzelpreis, Rabatt und Zeilensumme eingeben, und am Ende Zwischensumme, Mehrwertsteuer und Summe eingeben"/>
      </w:tblPr>
      <w:tblGrid>
        <w:gridCol w:w="2433"/>
        <w:gridCol w:w="3650"/>
        <w:gridCol w:w="2325"/>
        <w:gridCol w:w="2215"/>
      </w:tblGrid>
      <w:tr w:rsidR="002F5404" w:rsidRPr="00043682" w14:paraId="43A11B2A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E597D32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Menge:"/>
                <w:tag w:val="Menge:"/>
                <w:id w:val="871653143"/>
                <w:placeholder>
                  <w:docPart w:val="3FA4671881C0423D87138A1F14ABA8A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Menge</w:t>
                </w:r>
              </w:sdtContent>
            </w:sdt>
          </w:p>
        </w:tc>
        <w:sdt>
          <w:sdtPr>
            <w:alias w:val="Beschreibung:"/>
            <w:tag w:val="Beschreibung:"/>
            <w:id w:val="329724175"/>
            <w:placeholder>
              <w:docPart w:val="048BB3D82B3845A9B6E9E976C471F006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1A24A462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Beschreibung</w:t>
                </w:r>
              </w:p>
            </w:tc>
          </w:sdtContent>
        </w:sdt>
        <w:sdt>
          <w:sdtPr>
            <w:alias w:val="Einzelpreis:"/>
            <w:tag w:val="Einzelpreis:"/>
            <w:id w:val="-1233764391"/>
            <w:placeholder>
              <w:docPart w:val="96599B8C98CA479381338B7FDC9A8D2C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0AC30671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Einzelpreis</w:t>
                </w:r>
              </w:p>
            </w:tc>
          </w:sdtContent>
        </w:sdt>
        <w:sdt>
          <w:sdtPr>
            <w:alias w:val="Zeilensumme:"/>
            <w:tag w:val="Zeilensumme:"/>
            <w:id w:val="-1547060432"/>
            <w:placeholder>
              <w:docPart w:val="7EFF95EF266048C3BD88D99E26D1B749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76DAD16C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Zeilensumme</w:t>
                </w:r>
              </w:p>
            </w:tc>
          </w:sdtContent>
        </w:sdt>
      </w:tr>
    </w:tbl>
    <w:p w14:paraId="169BE8B6" w14:textId="77777777" w:rsidR="000E7C40" w:rsidRPr="00043682" w:rsidRDefault="000E7C40"/>
    <w:p w14:paraId="763B4869" w14:textId="77777777" w:rsidR="000E7C40" w:rsidRPr="00043682" w:rsidRDefault="000E7C40"/>
    <w:tbl>
      <w:tblPr>
        <w:tblW w:w="5011" w:type="pct"/>
        <w:tblLook w:val="0600" w:firstRow="0" w:lastRow="0" w:firstColumn="0" w:lastColumn="0" w:noHBand="1" w:noVBand="1"/>
        <w:tblDescription w:val="In die Tabellenspalten Menge, Beschreibung, Einzelpreis, Rabatt und Zeilensumme eingeben, und am Ende Zwischensumme, Mehrwertsteuer und Summe eingeben"/>
      </w:tblPr>
      <w:tblGrid>
        <w:gridCol w:w="2434"/>
        <w:gridCol w:w="3653"/>
        <w:gridCol w:w="2328"/>
        <w:gridCol w:w="2218"/>
      </w:tblGrid>
      <w:tr w:rsidR="00EB63A0" w:rsidRPr="00043682" w14:paraId="4359676A" w14:textId="77777777" w:rsidTr="00DB204B">
        <w:trPr>
          <w:trHeight w:val="454"/>
        </w:trPr>
        <w:tc>
          <w:tcPr>
            <w:tcW w:w="2410" w:type="dxa"/>
          </w:tcPr>
          <w:p w14:paraId="5B55CA1F" w14:textId="44826C1D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1}}</w:t>
            </w:r>
          </w:p>
        </w:tc>
        <w:tc>
          <w:tcPr>
            <w:tcW w:w="3616" w:type="dxa"/>
          </w:tcPr>
          <w:p w14:paraId="0537E959" w14:textId="666492A4" w:rsidR="00EB63A0" w:rsidRPr="00043682" w:rsidRDefault="007C618D" w:rsidP="00EB63A0">
            <w:pPr>
              <w:pStyle w:val="Normalrechts"/>
            </w:pPr>
            <w:r>
              <w:t>{{</w:t>
            </w:r>
            <w:r w:rsidR="00A82F0C" w:rsidRPr="00A82F0C">
              <w:t>ding</w:t>
            </w:r>
            <w:r w:rsidR="00A82F0C">
              <w:t>1</w:t>
            </w:r>
            <w:r>
              <w:t>}}</w:t>
            </w:r>
          </w:p>
        </w:tc>
        <w:tc>
          <w:tcPr>
            <w:tcW w:w="2304" w:type="dxa"/>
          </w:tcPr>
          <w:p w14:paraId="4CFFA5E4" w14:textId="4123E262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977CC3">
              <w:t>euro</w:t>
            </w:r>
            <w:r>
              <w:t>1}}</w:t>
            </w:r>
          </w:p>
        </w:tc>
        <w:tc>
          <w:tcPr>
            <w:tcW w:w="2195" w:type="dxa"/>
          </w:tcPr>
          <w:p w14:paraId="068BFC44" w14:textId="4D554262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977CC3">
              <w:t>euro</w:t>
            </w:r>
            <w:r>
              <w:t>4}}</w:t>
            </w:r>
          </w:p>
        </w:tc>
      </w:tr>
      <w:tr w:rsidR="00EB63A0" w:rsidRPr="00043682" w14:paraId="3C14E369" w14:textId="77777777" w:rsidTr="00DB204B">
        <w:trPr>
          <w:trHeight w:val="454"/>
        </w:trPr>
        <w:tc>
          <w:tcPr>
            <w:tcW w:w="2410" w:type="dxa"/>
          </w:tcPr>
          <w:p w14:paraId="57E11583" w14:textId="7E1EA4E0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2}}</w:t>
            </w:r>
          </w:p>
        </w:tc>
        <w:tc>
          <w:tcPr>
            <w:tcW w:w="3616" w:type="dxa"/>
          </w:tcPr>
          <w:p w14:paraId="710331C8" w14:textId="0066DE7B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2}}</w:t>
            </w:r>
          </w:p>
        </w:tc>
        <w:tc>
          <w:tcPr>
            <w:tcW w:w="2304" w:type="dxa"/>
          </w:tcPr>
          <w:p w14:paraId="2299B4C7" w14:textId="73A36643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977CC3">
              <w:t>euro</w:t>
            </w:r>
            <w:r>
              <w:t>2}}</w:t>
            </w:r>
          </w:p>
        </w:tc>
        <w:tc>
          <w:tcPr>
            <w:tcW w:w="2195" w:type="dxa"/>
          </w:tcPr>
          <w:p w14:paraId="7DB8F827" w14:textId="62A1602E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977CC3">
              <w:t>euro</w:t>
            </w:r>
            <w:r>
              <w:t>5}}</w:t>
            </w:r>
          </w:p>
        </w:tc>
      </w:tr>
      <w:tr w:rsidR="00EB63A0" w:rsidRPr="00043682" w14:paraId="7CFCB8E0" w14:textId="77777777" w:rsidTr="00DB204B">
        <w:trPr>
          <w:trHeight w:val="454"/>
        </w:trPr>
        <w:tc>
          <w:tcPr>
            <w:tcW w:w="2410" w:type="dxa"/>
          </w:tcPr>
          <w:p w14:paraId="0864F4B6" w14:textId="64E49A0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3}}</w:t>
            </w:r>
          </w:p>
        </w:tc>
        <w:tc>
          <w:tcPr>
            <w:tcW w:w="3616" w:type="dxa"/>
          </w:tcPr>
          <w:p w14:paraId="240C9B1F" w14:textId="04171B2F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3}}</w:t>
            </w:r>
          </w:p>
        </w:tc>
        <w:tc>
          <w:tcPr>
            <w:tcW w:w="2304" w:type="dxa"/>
          </w:tcPr>
          <w:p w14:paraId="12A7C629" w14:textId="1577E8FE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977CC3">
              <w:t>euro</w:t>
            </w:r>
            <w:r>
              <w:t>1}}</w:t>
            </w:r>
          </w:p>
        </w:tc>
        <w:tc>
          <w:tcPr>
            <w:tcW w:w="2195" w:type="dxa"/>
          </w:tcPr>
          <w:p w14:paraId="4969DAD3" w14:textId="7DAF054A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977CC3">
              <w:t>euro</w:t>
            </w:r>
            <w:r>
              <w:t>6}}</w:t>
            </w:r>
          </w:p>
        </w:tc>
      </w:tr>
      <w:tr w:rsidR="00EB63A0" w:rsidRPr="00043682" w14:paraId="53692218" w14:textId="77777777" w:rsidTr="00DB204B">
        <w:trPr>
          <w:trHeight w:val="454"/>
        </w:trPr>
        <w:tc>
          <w:tcPr>
            <w:tcW w:w="2410" w:type="dxa"/>
          </w:tcPr>
          <w:p w14:paraId="064D5C9E" w14:textId="639A6C5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4}}</w:t>
            </w:r>
          </w:p>
        </w:tc>
        <w:tc>
          <w:tcPr>
            <w:tcW w:w="3616" w:type="dxa"/>
          </w:tcPr>
          <w:p w14:paraId="60E6DAF6" w14:textId="4C4CCC99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4}}</w:t>
            </w:r>
          </w:p>
        </w:tc>
        <w:tc>
          <w:tcPr>
            <w:tcW w:w="2304" w:type="dxa"/>
          </w:tcPr>
          <w:p w14:paraId="136AE6BD" w14:textId="284D6F2F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977CC3">
              <w:t>euro</w:t>
            </w:r>
            <w:r>
              <w:t>3}}</w:t>
            </w:r>
          </w:p>
        </w:tc>
        <w:tc>
          <w:tcPr>
            <w:tcW w:w="2195" w:type="dxa"/>
          </w:tcPr>
          <w:p w14:paraId="07228C33" w14:textId="036E9B4D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977CC3">
              <w:t>euro</w:t>
            </w:r>
            <w:r>
              <w:t>7}}</w:t>
            </w:r>
          </w:p>
        </w:tc>
      </w:tr>
    </w:tbl>
    <w:tbl>
      <w:tblPr>
        <w:tblStyle w:val="Summentabelle"/>
        <w:tblW w:w="501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In die Tabellenspalten Menge, Beschreibung, Einzelpreis, Rabatt und Zeilensumme eingeben, und am Ende Zwischensumme, Mehrwertsteuer und Summe eingeben"/>
      </w:tblPr>
      <w:tblGrid>
        <w:gridCol w:w="8394"/>
        <w:gridCol w:w="2239"/>
      </w:tblGrid>
      <w:tr w:rsidR="00A340F2" w:rsidRPr="00043682" w14:paraId="7C702728" w14:textId="77777777" w:rsidTr="00043682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  <w:shd w:val="clear" w:color="auto" w:fill="auto"/>
            <w:hideMark/>
          </w:tcPr>
          <w:p w14:paraId="034DDAF3" w14:textId="77777777" w:rsidR="00A340F2" w:rsidRPr="00043682" w:rsidRDefault="00000000" w:rsidP="002F5404">
            <w:sdt>
              <w:sdtPr>
                <w:alias w:val="Zwischensumme:"/>
                <w:tag w:val="Zwischensumme:"/>
                <w:id w:val="-2109183924"/>
                <w:placeholder>
                  <w:docPart w:val="6977B6B331AC453DBDD870BDBF28A80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Zwischensumme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CD542CA" w14:textId="08E264BE" w:rsidR="00A340F2" w:rsidRPr="00043682" w:rsidRDefault="00A82F0C" w:rsidP="002F5404">
            <w:pPr>
              <w:jc w:val="right"/>
            </w:pPr>
            <w:r>
              <w:t>{{</w:t>
            </w:r>
            <w:r w:rsidR="00977CC3">
              <w:rPr>
                <w:rFonts w:eastAsiaTheme="majorEastAsia"/>
                <w:b/>
                <w:color w:val="0D0D0D" w:themeColor="text1" w:themeTint="F2"/>
                <w:spacing w:val="4"/>
                <w:sz w:val="22"/>
              </w:rPr>
              <w:t>euro</w:t>
            </w:r>
            <w:r>
              <w:t>1}}</w:t>
            </w:r>
          </w:p>
        </w:tc>
      </w:tr>
      <w:tr w:rsidR="00A340F2" w:rsidRPr="00043682" w14:paraId="71F363CE" w14:textId="77777777" w:rsidTr="00043682">
        <w:trPr>
          <w:trHeight w:hRule="exact" w:val="288"/>
        </w:trPr>
        <w:sdt>
          <w:sdtPr>
            <w:alias w:val="Mehrwertsteuer:"/>
            <w:tag w:val="Mehrwertsteuer:"/>
            <w:id w:val="1543863646"/>
            <w:placeholder>
              <w:docPart w:val="7D8ECEC3F1DA45F7A168E156AEA4AE1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759B3053" w14:textId="77777777" w:rsidR="00A340F2" w:rsidRPr="00043682" w:rsidRDefault="00CF2287" w:rsidP="002F5404">
                <w:r w:rsidRPr="00043682">
                  <w:rPr>
                    <w:lang w:bidi="de-DE"/>
                  </w:rPr>
                  <w:t>Mehrwertsteuer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D99D7A9" w14:textId="4A0C9A9E" w:rsidR="00A340F2" w:rsidRPr="00043682" w:rsidRDefault="002A7633" w:rsidP="002F5404">
            <w:pPr>
              <w:jc w:val="right"/>
            </w:pPr>
            <w:r>
              <w:t>19%</w:t>
            </w:r>
          </w:p>
        </w:tc>
      </w:tr>
      <w:tr w:rsidR="00A340F2" w:rsidRPr="00043682" w14:paraId="37898F22" w14:textId="77777777" w:rsidTr="00043682">
        <w:trPr>
          <w:trHeight w:hRule="exact" w:val="288"/>
        </w:trPr>
        <w:sdt>
          <w:sdtPr>
            <w:alias w:val="Summe:"/>
            <w:tag w:val="Summe:"/>
            <w:id w:val="-1550988335"/>
            <w:placeholder>
              <w:docPart w:val="08DE84DF49964F048857594EC956C66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2148C7E1" w14:textId="77777777" w:rsidR="00A340F2" w:rsidRPr="00043682" w:rsidRDefault="00CF2287" w:rsidP="002F5404">
                <w:r w:rsidRPr="00043682">
                  <w:rPr>
                    <w:lang w:bidi="de-DE"/>
                  </w:rPr>
                  <w:t>Summe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0028C7E7" w14:textId="4D34B710" w:rsidR="00A340F2" w:rsidRPr="00043682" w:rsidRDefault="002A7633" w:rsidP="002F5404">
            <w:pPr>
              <w:jc w:val="right"/>
            </w:pPr>
            <w:r>
              <w:t>{{</w:t>
            </w:r>
            <w:r w:rsidR="00977CC3">
              <w:rPr>
                <w:rFonts w:eastAsiaTheme="majorEastAsia"/>
                <w:b/>
                <w:color w:val="0D0D0D" w:themeColor="text1" w:themeTint="F2"/>
                <w:spacing w:val="4"/>
                <w:sz w:val="22"/>
              </w:rPr>
              <w:t>euro</w:t>
            </w:r>
            <w:r>
              <w:rPr>
                <w:rFonts w:eastAsiaTheme="majorEastAsia"/>
                <w:b/>
                <w:color w:val="0D0D0D" w:themeColor="text1" w:themeTint="F2"/>
                <w:spacing w:val="4"/>
              </w:rPr>
              <w:t>8</w:t>
            </w:r>
            <w:r>
              <w:t>}}</w:t>
            </w:r>
          </w:p>
        </w:tc>
      </w:tr>
    </w:tbl>
    <w:p w14:paraId="3344D742" w14:textId="77777777" w:rsidR="007201A7" w:rsidRPr="00043682" w:rsidRDefault="007201A7" w:rsidP="00A36725"/>
    <w:sectPr w:rsidR="007201A7" w:rsidRPr="00043682" w:rsidSect="002D1C0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322AA" w14:textId="77777777" w:rsidR="00620854" w:rsidRDefault="00620854">
      <w:pPr>
        <w:spacing w:line="240" w:lineRule="auto"/>
      </w:pPr>
      <w:r>
        <w:separator/>
      </w:r>
    </w:p>
    <w:p w14:paraId="70E5AD38" w14:textId="77777777" w:rsidR="00620854" w:rsidRDefault="00620854"/>
  </w:endnote>
  <w:endnote w:type="continuationSeparator" w:id="0">
    <w:p w14:paraId="661ABD9F" w14:textId="77777777" w:rsidR="00620854" w:rsidRDefault="00620854">
      <w:pPr>
        <w:spacing w:line="240" w:lineRule="auto"/>
      </w:pPr>
      <w:r>
        <w:continuationSeparator/>
      </w:r>
    </w:p>
    <w:p w14:paraId="2AE97672" w14:textId="77777777" w:rsidR="00620854" w:rsidRDefault="006208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966C" w14:textId="77777777" w:rsidR="007201A7" w:rsidRPr="00513872" w:rsidRDefault="007201A7">
    <w:pPr>
      <w:pStyle w:val="Fuzeile"/>
    </w:pPr>
  </w:p>
  <w:p w14:paraId="673170D1" w14:textId="77777777" w:rsidR="007201A7" w:rsidRPr="00513872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5D9E" w14:textId="77777777" w:rsidR="00A36725" w:rsidRDefault="00A36725">
    <w:pPr>
      <w:pStyle w:val="Fu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D31D92" wp14:editId="152255CA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ihandform: Form 8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92377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D31D92" id="Freihandform: Form 8" o:spid="_x0000_s1027" alt="Grüner Farbverlauf in Rechteck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f3d5a7 [1302]" stroked="f" strokeweight="2pt">
              <v:fill color2="#7f5f52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792377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4090B" w14:textId="77777777" w:rsidR="00620854" w:rsidRDefault="00620854">
      <w:pPr>
        <w:spacing w:line="240" w:lineRule="auto"/>
      </w:pPr>
      <w:r>
        <w:separator/>
      </w:r>
    </w:p>
    <w:p w14:paraId="30DBC5F6" w14:textId="77777777" w:rsidR="00620854" w:rsidRDefault="00620854"/>
  </w:footnote>
  <w:footnote w:type="continuationSeparator" w:id="0">
    <w:p w14:paraId="727E4B41" w14:textId="77777777" w:rsidR="00620854" w:rsidRDefault="00620854">
      <w:pPr>
        <w:spacing w:line="240" w:lineRule="auto"/>
      </w:pPr>
      <w:r>
        <w:continuationSeparator/>
      </w:r>
    </w:p>
    <w:p w14:paraId="7219F6D2" w14:textId="77777777" w:rsidR="00620854" w:rsidRDefault="006208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81C4" w14:textId="77777777" w:rsidR="007201A7" w:rsidRPr="00513872" w:rsidRDefault="007201A7"/>
  <w:p w14:paraId="20EF1B97" w14:textId="77777777" w:rsidR="007201A7" w:rsidRPr="00513872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C844" w14:textId="77777777" w:rsidR="00A36725" w:rsidRDefault="00A36725">
    <w:pPr>
      <w:pStyle w:val="Kopf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8C5495" wp14:editId="2395C5D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ihandform: Form 5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1E18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8C5495" id="Freihandform: Form 5" o:spid="_x0000_s1026" alt="Grüner Farbverlauf in Rechteck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f3d5a7 [1302]" stroked="f" strokeweight="2pt">
              <v:fill color2="#7f5f52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141E18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76E266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18E5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AC3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8CEF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3A1F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83F2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DED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84D65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0E957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1EE6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E15E28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4617DC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1676C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4428736">
    <w:abstractNumId w:val="9"/>
  </w:num>
  <w:num w:numId="2" w16cid:durableId="763182996">
    <w:abstractNumId w:val="7"/>
  </w:num>
  <w:num w:numId="3" w16cid:durableId="134615408">
    <w:abstractNumId w:val="6"/>
  </w:num>
  <w:num w:numId="4" w16cid:durableId="505904200">
    <w:abstractNumId w:val="5"/>
  </w:num>
  <w:num w:numId="5" w16cid:durableId="1237278793">
    <w:abstractNumId w:val="4"/>
  </w:num>
  <w:num w:numId="6" w16cid:durableId="839857651">
    <w:abstractNumId w:val="8"/>
  </w:num>
  <w:num w:numId="7" w16cid:durableId="1828324411">
    <w:abstractNumId w:val="3"/>
  </w:num>
  <w:num w:numId="8" w16cid:durableId="1333265127">
    <w:abstractNumId w:val="2"/>
  </w:num>
  <w:num w:numId="9" w16cid:durableId="98257452">
    <w:abstractNumId w:val="1"/>
  </w:num>
  <w:num w:numId="10" w16cid:durableId="1092507561">
    <w:abstractNumId w:val="0"/>
  </w:num>
  <w:num w:numId="11" w16cid:durableId="1854224708">
    <w:abstractNumId w:val="12"/>
  </w:num>
  <w:num w:numId="12" w16cid:durableId="482234641">
    <w:abstractNumId w:val="11"/>
  </w:num>
  <w:num w:numId="13" w16cid:durableId="885026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6"/>
    <w:rsid w:val="00043682"/>
    <w:rsid w:val="00064E3E"/>
    <w:rsid w:val="00077551"/>
    <w:rsid w:val="000A6E91"/>
    <w:rsid w:val="000E7C40"/>
    <w:rsid w:val="00155C2D"/>
    <w:rsid w:val="001817A4"/>
    <w:rsid w:val="00187DAC"/>
    <w:rsid w:val="001A035C"/>
    <w:rsid w:val="001D1771"/>
    <w:rsid w:val="0020743A"/>
    <w:rsid w:val="002172BC"/>
    <w:rsid w:val="002400DD"/>
    <w:rsid w:val="00240D53"/>
    <w:rsid w:val="002450DA"/>
    <w:rsid w:val="00255CD9"/>
    <w:rsid w:val="00263E3B"/>
    <w:rsid w:val="00264280"/>
    <w:rsid w:val="00272CEF"/>
    <w:rsid w:val="002A107B"/>
    <w:rsid w:val="002A7633"/>
    <w:rsid w:val="002B06E9"/>
    <w:rsid w:val="002D1C03"/>
    <w:rsid w:val="002E2048"/>
    <w:rsid w:val="002E7603"/>
    <w:rsid w:val="002F5404"/>
    <w:rsid w:val="00316D06"/>
    <w:rsid w:val="0035008C"/>
    <w:rsid w:val="003C1806"/>
    <w:rsid w:val="003D23A0"/>
    <w:rsid w:val="003F277C"/>
    <w:rsid w:val="004858C9"/>
    <w:rsid w:val="004870D2"/>
    <w:rsid w:val="004A10E9"/>
    <w:rsid w:val="004A3CF2"/>
    <w:rsid w:val="00513872"/>
    <w:rsid w:val="0057449D"/>
    <w:rsid w:val="005E394D"/>
    <w:rsid w:val="006167FD"/>
    <w:rsid w:val="00620854"/>
    <w:rsid w:val="00662DFA"/>
    <w:rsid w:val="00665D06"/>
    <w:rsid w:val="006B4542"/>
    <w:rsid w:val="006F038A"/>
    <w:rsid w:val="007126A8"/>
    <w:rsid w:val="007201A7"/>
    <w:rsid w:val="007B4FC5"/>
    <w:rsid w:val="007C618D"/>
    <w:rsid w:val="007E0DF2"/>
    <w:rsid w:val="007E1D3F"/>
    <w:rsid w:val="008327A0"/>
    <w:rsid w:val="00865DB9"/>
    <w:rsid w:val="0088729A"/>
    <w:rsid w:val="0089202B"/>
    <w:rsid w:val="008B5297"/>
    <w:rsid w:val="00913301"/>
    <w:rsid w:val="009415D1"/>
    <w:rsid w:val="00947F34"/>
    <w:rsid w:val="00977CC3"/>
    <w:rsid w:val="009D3873"/>
    <w:rsid w:val="009D3F3C"/>
    <w:rsid w:val="00A340F2"/>
    <w:rsid w:val="00A36725"/>
    <w:rsid w:val="00A75635"/>
    <w:rsid w:val="00A82F0C"/>
    <w:rsid w:val="00AA7F27"/>
    <w:rsid w:val="00B66C63"/>
    <w:rsid w:val="00B727BE"/>
    <w:rsid w:val="00BC6688"/>
    <w:rsid w:val="00C21560"/>
    <w:rsid w:val="00C65386"/>
    <w:rsid w:val="00CC5C62"/>
    <w:rsid w:val="00CE3710"/>
    <w:rsid w:val="00CF2287"/>
    <w:rsid w:val="00D21D4D"/>
    <w:rsid w:val="00D33124"/>
    <w:rsid w:val="00D73210"/>
    <w:rsid w:val="00DB204B"/>
    <w:rsid w:val="00DD7948"/>
    <w:rsid w:val="00E516DB"/>
    <w:rsid w:val="00E56D7E"/>
    <w:rsid w:val="00E84648"/>
    <w:rsid w:val="00EB63A0"/>
    <w:rsid w:val="00EC1330"/>
    <w:rsid w:val="00EC16CD"/>
    <w:rsid w:val="00F00305"/>
    <w:rsid w:val="00F65B05"/>
    <w:rsid w:val="00FA5CB0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5D49E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de-DE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3872"/>
    <w:rPr>
      <w:rFonts w:ascii="Microsoft Sans Serif" w:hAnsi="Microsoft Sans Serif" w:cs="Microsoft Sans Serif"/>
      <w:sz w:val="24"/>
    </w:rPr>
  </w:style>
  <w:style w:type="paragraph" w:styleId="berschrift1">
    <w:name w:val="heading 1"/>
    <w:basedOn w:val="Standard"/>
    <w:link w:val="berschrift1Zchn"/>
    <w:autoRedefine/>
    <w:uiPriority w:val="2"/>
    <w:qFormat/>
    <w:rsid w:val="00513872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berschrift2">
    <w:name w:val="heading 2"/>
    <w:basedOn w:val="Standard"/>
    <w:link w:val="berschrift2Zchn"/>
    <w:uiPriority w:val="2"/>
    <w:unhideWhenUsed/>
    <w:qFormat/>
    <w:rsid w:val="00513872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513872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511707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2"/>
    <w:semiHidden/>
    <w:unhideWhenUsed/>
    <w:qFormat/>
    <w:rsid w:val="00513872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521807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2"/>
    <w:semiHidden/>
    <w:unhideWhenUsed/>
    <w:qFormat/>
    <w:rsid w:val="00513872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berschrift6">
    <w:name w:val="heading 6"/>
    <w:basedOn w:val="Standard"/>
    <w:next w:val="Standard"/>
    <w:link w:val="berschrift6Zchn"/>
    <w:uiPriority w:val="2"/>
    <w:semiHidden/>
    <w:unhideWhenUsed/>
    <w:qFormat/>
    <w:rsid w:val="00513872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511707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2"/>
    <w:semiHidden/>
    <w:unhideWhenUsed/>
    <w:qFormat/>
    <w:rsid w:val="00513872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511707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2"/>
    <w:semiHidden/>
    <w:unhideWhenUsed/>
    <w:qFormat/>
    <w:rsid w:val="00513872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734C10" w:themeColor="accent3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2"/>
    <w:semiHidden/>
    <w:unhideWhenUsed/>
    <w:qFormat/>
    <w:rsid w:val="00513872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734C10" w:themeColor="accent3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semiHidden/>
    <w:unhideWhenUsed/>
    <w:qFormat/>
    <w:rsid w:val="00513872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13872"/>
    <w:rPr>
      <w:rFonts w:ascii="Microsoft Sans Serif" w:hAnsi="Microsoft Sans Serif" w:cs="Microsoft Sans Serif"/>
      <w:b/>
      <w:bCs/>
      <w:caps w:val="0"/>
      <w:smallCaps/>
      <w:color w:val="521807" w:themeColor="accent1" w:themeShade="80"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513872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rd"/>
    <w:link w:val="TitelZchn"/>
    <w:uiPriority w:val="1"/>
    <w:qFormat/>
    <w:rsid w:val="00513872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13872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rsid w:val="00513872"/>
    <w:pPr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872"/>
    <w:rPr>
      <w:rFonts w:ascii="Microsoft Sans Serif" w:hAnsi="Microsoft Sans Serif" w:cs="Microsoft Sans Serif"/>
      <w:sz w:val="24"/>
    </w:rPr>
  </w:style>
  <w:style w:type="character" w:styleId="Platzhaltertext">
    <w:name w:val="Placeholder Text"/>
    <w:basedOn w:val="Absatz-Standardschriftart"/>
    <w:uiPriority w:val="99"/>
    <w:semiHidden/>
    <w:rsid w:val="00513872"/>
    <w:rPr>
      <w:rFonts w:ascii="Microsoft Sans Serif" w:hAnsi="Microsoft Sans Serif" w:cs="Microsoft Sans Serif"/>
      <w:color w:val="808080"/>
    </w:rPr>
  </w:style>
  <w:style w:type="table" w:styleId="Tabellenraster">
    <w:name w:val="Table Grid"/>
    <w:basedOn w:val="NormaleTabelle"/>
    <w:uiPriority w:val="39"/>
    <w:rsid w:val="005138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2"/>
    <w:semiHidden/>
    <w:rsid w:val="00513872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rechts">
    <w:name w:val="Normal rechts"/>
    <w:basedOn w:val="Standard"/>
    <w:qFormat/>
    <w:rsid w:val="00513872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513872"/>
    <w:rPr>
      <w:rFonts w:ascii="Franklin Gothic Demi" w:eastAsiaTheme="majorEastAsia" w:hAnsi="Franklin Gothic Demi" w:cstheme="majorBidi"/>
      <w:color w:val="511707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513872"/>
    <w:rPr>
      <w:rFonts w:ascii="Franklin Gothic Demi" w:eastAsiaTheme="majorEastAsia" w:hAnsi="Franklin Gothic Demi" w:cstheme="majorBidi"/>
      <w:color w:val="734C10" w:themeColor="accent3" w:themeShade="80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513872"/>
    <w:rPr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13872"/>
    <w:rPr>
      <w:rFonts w:ascii="Microsoft Sans Serif" w:hAnsi="Microsoft Sans Serif" w:cs="Microsoft Sans Serif"/>
      <w:sz w:val="24"/>
      <w:lang w:eastAsia="en-US"/>
    </w:rPr>
  </w:style>
  <w:style w:type="table" w:styleId="TabellemithellemGitternetz">
    <w:name w:val="Grid Table Light"/>
    <w:basedOn w:val="NormaleTabelle"/>
    <w:uiPriority w:val="40"/>
    <w:rsid w:val="00513872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2"/>
    <w:rsid w:val="00513872"/>
    <w:rPr>
      <w:rFonts w:ascii="Franklin Gothic Demi" w:hAnsi="Franklin Gothic Demi" w:cs="Microsoft Sans Serif"/>
      <w:spacing w:val="40"/>
      <w:sz w:val="24"/>
    </w:rPr>
  </w:style>
  <w:style w:type="table" w:customStyle="1" w:styleId="Vertriebsinformationen">
    <w:name w:val="Vertriebsinformationen"/>
    <w:basedOn w:val="NormaleTabelle"/>
    <w:uiPriority w:val="99"/>
    <w:rsid w:val="00513872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3D5A7" w:themeFill="accent3" w:themeFillTint="66"/>
      </w:tcPr>
    </w:tblStylePr>
  </w:style>
  <w:style w:type="table" w:customStyle="1" w:styleId="Inhaltstabelle">
    <w:name w:val="Inhaltstabelle"/>
    <w:basedOn w:val="NormaleTabelle"/>
    <w:uiPriority w:val="99"/>
    <w:rsid w:val="00513872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513872"/>
    <w:rPr>
      <w:rFonts w:ascii="Franklin Gothic Demi" w:eastAsiaTheme="majorEastAsia" w:hAnsi="Franklin Gothic Demi" w:cstheme="majorBidi"/>
      <w:b/>
      <w:iCs/>
      <w:color w:val="734C10" w:themeColor="accent3" w:themeShade="80"/>
      <w:sz w:val="24"/>
      <w:szCs w:val="21"/>
    </w:rPr>
  </w:style>
  <w:style w:type="table" w:customStyle="1" w:styleId="Summentabelle">
    <w:name w:val="Summentabelle"/>
    <w:basedOn w:val="NormaleTabelle"/>
    <w:uiPriority w:val="99"/>
    <w:rsid w:val="00513872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3872"/>
    <w:rPr>
      <w:rFonts w:ascii="Franklin Gothic Demi" w:eastAsiaTheme="majorEastAsia" w:hAnsi="Franklin Gothic Demi" w:cstheme="majorBidi"/>
      <w:color w:val="511707" w:themeColor="accent1" w:themeShade="7F"/>
      <w:sz w:val="24"/>
      <w:szCs w:val="24"/>
    </w:rPr>
  </w:style>
  <w:style w:type="paragraph" w:customStyle="1" w:styleId="Formatvorlage1">
    <w:name w:val="Formatvorlage1"/>
    <w:basedOn w:val="Standard"/>
    <w:link w:val="Formatvorlage1Zeichen"/>
    <w:qFormat/>
    <w:rsid w:val="00513872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AC7117" w:themeColor="accent3" w:themeShade="BF"/>
      <w:spacing w:val="4"/>
      <w:sz w:val="28"/>
      <w:szCs w:val="28"/>
    </w:rPr>
  </w:style>
  <w:style w:type="character" w:customStyle="1" w:styleId="Formatvorlage1Zeichen">
    <w:name w:val="Formatvorlage1 Zeichen"/>
    <w:basedOn w:val="Absatz-Standardschriftart"/>
    <w:link w:val="Formatvorlage1"/>
    <w:rsid w:val="00513872"/>
    <w:rPr>
      <w:rFonts w:ascii="Franklin Gothic Demi" w:eastAsiaTheme="majorEastAsia" w:hAnsi="Franklin Gothic Demi" w:cs="Microsoft Sans Serif"/>
      <w:color w:val="AC7117" w:themeColor="accent3" w:themeShade="BF"/>
      <w:spacing w:val="4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521807" w:themeColor="accent1" w:themeShade="8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511707" w:themeColor="accent1" w:themeShade="7F"/>
      <w:sz w:val="24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13872"/>
    <w:rPr>
      <w:rFonts w:ascii="Microsoft Sans Serif" w:hAnsi="Microsoft Sans Serif" w:cs="Microsoft Sans Serif"/>
      <w:i/>
      <w:iCs/>
      <w:color w:val="521807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13872"/>
    <w:pPr>
      <w:pBdr>
        <w:top w:val="single" w:sz="4" w:space="10" w:color="521807" w:themeColor="accent1" w:themeShade="80"/>
        <w:bottom w:val="single" w:sz="4" w:space="10" w:color="521807" w:themeColor="accent1" w:themeShade="80"/>
      </w:pBdr>
      <w:spacing w:before="360" w:after="360"/>
      <w:ind w:left="864" w:right="864"/>
      <w:jc w:val="center"/>
    </w:pPr>
    <w:rPr>
      <w:i/>
      <w:iCs/>
      <w:color w:val="521807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13872"/>
    <w:rPr>
      <w:rFonts w:ascii="Microsoft Sans Serif" w:hAnsi="Microsoft Sans Serif" w:cs="Microsoft Sans Serif"/>
      <w:i/>
      <w:iCs/>
      <w:color w:val="521807" w:themeColor="accent1" w:themeShade="80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3872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521807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Standard"/>
    <w:uiPriority w:val="99"/>
    <w:semiHidden/>
    <w:unhideWhenUsed/>
    <w:rsid w:val="00513872"/>
    <w:pPr>
      <w:pBdr>
        <w:top w:val="single" w:sz="2" w:space="10" w:color="521807" w:themeColor="accent1" w:themeShade="80"/>
        <w:left w:val="single" w:sz="2" w:space="10" w:color="521807" w:themeColor="accent1" w:themeShade="80"/>
        <w:bottom w:val="single" w:sz="2" w:space="10" w:color="521807" w:themeColor="accent1" w:themeShade="80"/>
        <w:right w:val="single" w:sz="2" w:space="10" w:color="521807" w:themeColor="accent1" w:themeShade="80"/>
      </w:pBdr>
      <w:ind w:left="1152" w:right="1152"/>
    </w:pPr>
    <w:rPr>
      <w:i/>
      <w:iCs/>
      <w:color w:val="521807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413409" w:themeColor="background2" w:themeShade="40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593E24" w:themeColor="accent6" w:themeShade="80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13872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13872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Standard"/>
    <w:next w:val="Standard"/>
    <w:link w:val="DatumZchn"/>
    <w:uiPriority w:val="99"/>
    <w:rsid w:val="00513872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Zchn">
    <w:name w:val="Datum Zchn"/>
    <w:basedOn w:val="Absatz-Standardschriftart"/>
    <w:link w:val="Datum"/>
    <w:uiPriority w:val="99"/>
    <w:rsid w:val="00513872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Erwhnung">
    <w:name w:val="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513872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513872"/>
    <w:pPr>
      <w:numPr>
        <w:numId w:val="12"/>
      </w:numPr>
    </w:pPr>
  </w:style>
  <w:style w:type="character" w:styleId="HTMLCode">
    <w:name w:val="HTML Code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13872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13872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13872"/>
    <w:rPr>
      <w:rFonts w:ascii="Consolas" w:hAnsi="Consolas" w:cs="Microsoft Sans Serif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character" w:styleId="HTMLTastatur">
    <w:name w:val="HTML Keyboard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387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138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138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13872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13872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13872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13872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13872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13872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13872"/>
    <w:pPr>
      <w:spacing w:after="100"/>
      <w:ind w:left="1920"/>
    </w:p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513872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513872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leProfessionell">
    <w:name w:val="Table Professional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0F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shd w:val="clear" w:color="auto" w:fill="F8C3B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581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shd w:val="clear" w:color="auto" w:fill="F8D4C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9825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shd w:val="clear" w:color="auto" w:fill="F7E5C9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9C7D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shd w:val="clear" w:color="auto" w:fill="EBE6D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5F52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shd w:val="clear" w:color="auto" w:fill="E1D6D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7D4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shd w:val="clear" w:color="auto" w:fill="ECDED1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0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0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0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982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982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5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9C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9C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6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5F5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5F5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6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7D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7D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E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4C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5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6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E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  <w:insideV w:val="single" w:sz="8" w:space="0" w:color="EA491C" w:themeColor="accent1" w:themeTint="BF"/>
      </w:tblBorders>
    </w:tblPr>
    <w:tcPr>
      <w:shd w:val="clear" w:color="auto" w:fill="F8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491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  <w:insideV w:val="single" w:sz="8" w:space="0" w:color="EB7E44" w:themeColor="accent2" w:themeTint="BF"/>
      </w:tblBorders>
    </w:tblPr>
    <w:tcPr>
      <w:shd w:val="clear" w:color="auto" w:fill="F8D4C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7E4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  <w:insideV w:val="single" w:sz="8" w:space="0" w:color="E8B15B" w:themeColor="accent3" w:themeTint="BF"/>
      </w:tblBorders>
    </w:tblPr>
    <w:tcPr>
      <w:shd w:val="clear" w:color="auto" w:fill="F7E5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B15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  <w:insideV w:val="single" w:sz="8" w:space="0" w:color="C4B49D" w:themeColor="accent4" w:themeTint="BF"/>
      </w:tblBorders>
    </w:tblPr>
    <w:tcPr>
      <w:shd w:val="clear" w:color="auto" w:fill="EBE6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B4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  <w:insideV w:val="single" w:sz="8" w:space="0" w:color="A68375" w:themeColor="accent5" w:themeTint="BF"/>
      </w:tblBorders>
    </w:tblPr>
    <w:tcPr>
      <w:shd w:val="clear" w:color="auto" w:fill="E1D6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83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  <w:insideV w:val="single" w:sz="8" w:space="0" w:color="C69D75" w:themeColor="accent6" w:themeTint="BF"/>
      </w:tblBorders>
    </w:tblPr>
    <w:tcPr>
      <w:shd w:val="clear" w:color="auto" w:fill="ECDE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9D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cPr>
      <w:shd w:val="clear" w:color="auto" w:fill="F8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tcBorders>
          <w:insideH w:val="single" w:sz="6" w:space="0" w:color="A5300F" w:themeColor="accent1"/>
          <w:insideV w:val="single" w:sz="6" w:space="0" w:color="A5300F" w:themeColor="accent1"/>
        </w:tcBorders>
        <w:shd w:val="clear" w:color="auto" w:fill="F1866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cPr>
      <w:shd w:val="clear" w:color="auto" w:fill="F8D4C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CCD" w:themeFill="accent2" w:themeFillTint="33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tcBorders>
          <w:insideH w:val="single" w:sz="6" w:space="0" w:color="D55816" w:themeColor="accent2"/>
          <w:insideV w:val="single" w:sz="6" w:space="0" w:color="D55816" w:themeColor="accent2"/>
        </w:tcBorders>
        <w:shd w:val="clear" w:color="auto" w:fill="F2A98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cPr>
      <w:shd w:val="clear" w:color="auto" w:fill="F7E5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AD3" w:themeFill="accent3" w:themeFillTint="33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tcBorders>
          <w:insideH w:val="single" w:sz="6" w:space="0" w:color="E19825" w:themeColor="accent3"/>
          <w:insideV w:val="single" w:sz="6" w:space="0" w:color="E19825" w:themeColor="accent3"/>
        </w:tcBorders>
        <w:shd w:val="clear" w:color="auto" w:fill="F0CB9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cPr>
      <w:shd w:val="clear" w:color="auto" w:fill="EBE6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5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E4" w:themeFill="accent4" w:themeFillTint="33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tcBorders>
          <w:insideH w:val="single" w:sz="6" w:space="0" w:color="B19C7D" w:themeColor="accent4"/>
          <w:insideV w:val="single" w:sz="6" w:space="0" w:color="B19C7D" w:themeColor="accent4"/>
        </w:tcBorders>
        <w:shd w:val="clear" w:color="auto" w:fill="D8CD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cPr>
      <w:shd w:val="clear" w:color="auto" w:fill="E1D6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5" w:themeFillTint="33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tcBorders>
          <w:insideH w:val="single" w:sz="6" w:space="0" w:color="7F5F52" w:themeColor="accent5"/>
          <w:insideV w:val="single" w:sz="6" w:space="0" w:color="7F5F52" w:themeColor="accent5"/>
        </w:tcBorders>
        <w:shd w:val="clear" w:color="auto" w:fill="C4AD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cPr>
      <w:shd w:val="clear" w:color="auto" w:fill="ECDE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DA" w:themeFill="accent6" w:themeFillTint="33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tcBorders>
          <w:insideH w:val="single" w:sz="6" w:space="0" w:color="B27D49" w:themeColor="accent6"/>
          <w:insideV w:val="single" w:sz="6" w:space="0" w:color="B27D49" w:themeColor="accent6"/>
        </w:tcBorders>
        <w:shd w:val="clear" w:color="auto" w:fill="D9BE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866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8668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4C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98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982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5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CB9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CB9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6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D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DBE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6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D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DA3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E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E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EA3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513872"/>
  </w:style>
  <w:style w:type="character" w:styleId="Hashtag">
    <w:name w:val="Hashtag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138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13872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5138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51387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1387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1387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1387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13872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138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138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138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51387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1387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1387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1387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13872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513872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1387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1387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1387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1387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13872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1387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1387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1387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1387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13872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138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13872"/>
  </w:style>
  <w:style w:type="paragraph" w:styleId="Makrotext">
    <w:name w:val="macro"/>
    <w:link w:val="MakrotextZchn"/>
    <w:uiPriority w:val="99"/>
    <w:semiHidden/>
    <w:unhideWhenUsed/>
    <w:rsid w:val="005138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13872"/>
    <w:pPr>
      <w:ind w:left="240" w:hanging="24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13872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5138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13872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513872"/>
    <w:rPr>
      <w:rFonts w:ascii="Microsoft Sans Serif" w:hAnsi="Microsoft Sans Serif" w:cs="Microsoft Sans Serif"/>
      <w:i/>
      <w:iCs/>
    </w:rPr>
  </w:style>
  <w:style w:type="table" w:styleId="FarbigeListe">
    <w:name w:val="Colorful List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4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7E5A" w:themeFill="accent4" w:themeFillShade="CC"/>
      </w:tcPr>
    </w:tblStylePr>
    <w:tblStylePr w:type="lastRow">
      <w:rPr>
        <w:b/>
        <w:bCs/>
        <w:color w:val="967E5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5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7919" w:themeFill="accent3" w:themeFillShade="CC"/>
      </w:tcPr>
    </w:tblStylePr>
    <w:tblStylePr w:type="lastRow">
      <w:rPr>
        <w:b/>
        <w:bCs/>
        <w:color w:val="B779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633A" w:themeFill="accent6" w:themeFillShade="CC"/>
      </w:tcPr>
    </w:tblStylePr>
    <w:tblStylePr w:type="lastRow">
      <w:rPr>
        <w:b/>
        <w:bCs/>
        <w:color w:val="8E633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4B41" w:themeFill="accent5" w:themeFillShade="CC"/>
      </w:tcPr>
    </w:tblStylePr>
    <w:tblStylePr w:type="lastRow">
      <w:rPr>
        <w:b/>
        <w:bCs/>
        <w:color w:val="654B4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138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138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138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1C09" w:themeColor="accent1" w:themeShade="99"/>
          <w:insideV w:val="nil"/>
        </w:tcBorders>
        <w:shd w:val="clear" w:color="auto" w:fill="63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C09" w:themeFill="accent1" w:themeFillShade="99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1866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34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340D" w:themeColor="accent2" w:themeShade="99"/>
          <w:insideV w:val="nil"/>
        </w:tcBorders>
        <w:shd w:val="clear" w:color="auto" w:fill="7F34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99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2A98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9C7D" w:themeColor="accent4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5B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5B13" w:themeColor="accent3" w:themeShade="99"/>
          <w:insideV w:val="nil"/>
        </w:tcBorders>
        <w:shd w:val="clear" w:color="auto" w:fill="895B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5B13" w:themeFill="accent3" w:themeFillShade="99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19825" w:themeColor="accent3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5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5E4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5E44" w:themeColor="accent4" w:themeShade="99"/>
          <w:insideV w:val="nil"/>
        </w:tcBorders>
        <w:shd w:val="clear" w:color="auto" w:fill="715E4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E44" w:themeFill="accent4" w:themeFillShade="99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8CD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7D49" w:themeColor="accent6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8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831" w:themeColor="accent5" w:themeShade="99"/>
          <w:insideV w:val="nil"/>
        </w:tcBorders>
        <w:shd w:val="clear" w:color="auto" w:fill="4C38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831" w:themeFill="accent5" w:themeFillShade="99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4AD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5F52" w:themeColor="accent5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4A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4A2B" w:themeColor="accent6" w:themeShade="99"/>
          <w:insideV w:val="nil"/>
        </w:tcBorders>
        <w:shd w:val="clear" w:color="auto" w:fill="6A4A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4A2B" w:themeFill="accent6" w:themeFillShade="99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D9BE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49E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9E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</w:rPr>
      <w:tblPr/>
      <w:tcPr>
        <w:shd w:val="clear" w:color="auto" w:fill="F4BA9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A9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</w:rPr>
      <w:tblPr/>
      <w:tcPr>
        <w:shd w:val="clear" w:color="auto" w:fill="F3D5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D5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</w:rPr>
      <w:tblPr/>
      <w:tcPr>
        <w:shd w:val="clear" w:color="auto" w:fill="DFD7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D7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</w:rPr>
      <w:tblPr/>
      <w:tcPr>
        <w:shd w:val="clear" w:color="auto" w:fill="CFBD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D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</w:rPr>
      <w:tblPr/>
      <w:tcPr>
        <w:shd w:val="clear" w:color="auto" w:fill="E1CA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A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38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3872"/>
    <w:rPr>
      <w:rFonts w:ascii="Microsoft Sans Serif" w:hAnsi="Microsoft Sans Serif" w:cs="Microsoft Sans Serif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872"/>
    <w:rPr>
      <w:rFonts w:ascii="Microsoft YaHei UI" w:eastAsia="Microsoft YaHei UI" w:hAnsi="Microsoft YaHei UI" w:cs="Microsoft Sans Serif"/>
    </w:rPr>
  </w:style>
  <w:style w:type="paragraph" w:styleId="Umschlagadresse">
    <w:name w:val="envelope address"/>
    <w:basedOn w:val="Standard"/>
    <w:uiPriority w:val="99"/>
    <w:semiHidden/>
    <w:unhideWhenUsed/>
    <w:rsid w:val="0051387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13872"/>
    <w:rPr>
      <w:rFonts w:ascii="Microsoft YaHei UI" w:eastAsia="Microsoft YaHei UI" w:hAnsi="Microsoft YaHei UI" w:cs="Microsoft Sans Serif"/>
    </w:rPr>
  </w:style>
  <w:style w:type="numbering" w:styleId="ArtikelAbschnitt">
    <w:name w:val="Outline List 3"/>
    <w:basedOn w:val="KeineListe"/>
    <w:uiPriority w:val="99"/>
    <w:semiHidden/>
    <w:unhideWhenUsed/>
    <w:rsid w:val="00513872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513872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StandardWeb">
    <w:name w:val="Normal (Web)"/>
    <w:basedOn w:val="Standard"/>
    <w:uiPriority w:val="99"/>
    <w:semiHidden/>
    <w:unhideWhenUsed/>
    <w:rsid w:val="00513872"/>
    <w:rPr>
      <w:rFonts w:ascii="Times New Roman" w:hAnsi="Times New Roman" w:cs="Times New Roman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13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1387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1387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1387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1387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13872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Standardeinzug">
    <w:name w:val="Normal Indent"/>
    <w:basedOn w:val="Standard"/>
    <w:uiPriority w:val="99"/>
    <w:semiHidden/>
    <w:unhideWhenUsed/>
    <w:rsid w:val="0051387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13872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Aktuell">
    <w:name w:val="Table Contemporary"/>
    <w:basedOn w:val="NormaleTabelle"/>
    <w:uiPriority w:val="99"/>
    <w:semiHidden/>
    <w:unhideWhenUsed/>
    <w:rsid w:val="005138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1387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13872"/>
    <w:pPr>
      <w:spacing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13872"/>
    <w:pPr>
      <w:spacing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13872"/>
    <w:pPr>
      <w:spacing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13872"/>
    <w:pPr>
      <w:spacing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13872"/>
    <w:pPr>
      <w:spacing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13872"/>
    <w:pPr>
      <w:spacing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1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  <w:shd w:val="clear" w:color="auto" w:fill="F8D4C1" w:themeFill="accent2" w:themeFillTint="3F"/>
      </w:tcPr>
    </w:tblStylePr>
    <w:tblStylePr w:type="band2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1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  <w:shd w:val="clear" w:color="auto" w:fill="F7E5C9" w:themeFill="accent3" w:themeFillTint="3F"/>
      </w:tcPr>
    </w:tblStylePr>
    <w:tblStylePr w:type="band2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1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  <w:shd w:val="clear" w:color="auto" w:fill="EBE6DE" w:themeFill="accent4" w:themeFillTint="3F"/>
      </w:tcPr>
    </w:tblStylePr>
    <w:tblStylePr w:type="band2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1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  <w:shd w:val="clear" w:color="auto" w:fill="ECDED1" w:themeFill="accent6" w:themeFillTint="3F"/>
      </w:tcPr>
    </w:tblStylePr>
    <w:tblStylePr w:type="band2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70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2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41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4B0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711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4E3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76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2F2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73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3E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5D3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entabelle2">
    <w:name w:val="List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bottom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bottom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DC07C" w:themeColor="accent3" w:themeTint="99"/>
        <w:bottom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0C3B0" w:themeColor="accent4" w:themeTint="99"/>
        <w:bottom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bottom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bottom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entabelle3">
    <w:name w:val="List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19825" w:themeColor="accent3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9825" w:themeColor="accent3"/>
          <w:right w:val="single" w:sz="4" w:space="0" w:color="E19825" w:themeColor="accent3"/>
        </w:tcBorders>
      </w:tcPr>
    </w:tblStylePr>
    <w:tblStylePr w:type="band1Horz">
      <w:tblPr/>
      <w:tcPr>
        <w:tcBorders>
          <w:top w:val="single" w:sz="4" w:space="0" w:color="E19825" w:themeColor="accent3"/>
          <w:bottom w:val="single" w:sz="4" w:space="0" w:color="E198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9825" w:themeColor="accent3"/>
          <w:left w:val="nil"/>
        </w:tcBorders>
      </w:tcPr>
    </w:tblStylePr>
    <w:tblStylePr w:type="swCell">
      <w:tblPr/>
      <w:tcPr>
        <w:tcBorders>
          <w:top w:val="double" w:sz="4" w:space="0" w:color="E1982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19C7D" w:themeColor="accent4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9C7D" w:themeColor="accent4"/>
          <w:right w:val="single" w:sz="4" w:space="0" w:color="B19C7D" w:themeColor="accent4"/>
        </w:tcBorders>
      </w:tcPr>
    </w:tblStylePr>
    <w:tblStylePr w:type="band1Horz">
      <w:tblPr/>
      <w:tcPr>
        <w:tcBorders>
          <w:top w:val="single" w:sz="4" w:space="0" w:color="B19C7D" w:themeColor="accent4"/>
          <w:bottom w:val="single" w:sz="4" w:space="0" w:color="B19C7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9C7D" w:themeColor="accent4"/>
          <w:left w:val="nil"/>
        </w:tcBorders>
      </w:tcPr>
    </w:tblStylePr>
    <w:tblStylePr w:type="swCell">
      <w:tblPr/>
      <w:tcPr>
        <w:tcBorders>
          <w:top w:val="double" w:sz="4" w:space="0" w:color="B19C7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F5F52" w:themeColor="accent5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5F52" w:themeColor="accent5"/>
          <w:right w:val="single" w:sz="4" w:space="0" w:color="7F5F52" w:themeColor="accent5"/>
        </w:tcBorders>
      </w:tcPr>
    </w:tblStylePr>
    <w:tblStylePr w:type="band1Horz">
      <w:tblPr/>
      <w:tcPr>
        <w:tcBorders>
          <w:top w:val="single" w:sz="4" w:space="0" w:color="7F5F52" w:themeColor="accent5"/>
          <w:bottom w:val="single" w:sz="4" w:space="0" w:color="7F5F5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5F52" w:themeColor="accent5"/>
          <w:left w:val="nil"/>
        </w:tcBorders>
      </w:tcPr>
    </w:tblStylePr>
    <w:tblStylePr w:type="swCell">
      <w:tblPr/>
      <w:tcPr>
        <w:tcBorders>
          <w:top w:val="double" w:sz="4" w:space="0" w:color="7F5F52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27D49" w:themeColor="accent6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7D49" w:themeColor="accent6"/>
          <w:right w:val="single" w:sz="4" w:space="0" w:color="B27D49" w:themeColor="accent6"/>
        </w:tcBorders>
      </w:tcPr>
    </w:tblStylePr>
    <w:tblStylePr w:type="band1Horz">
      <w:tblPr/>
      <w:tcPr>
        <w:tcBorders>
          <w:top w:val="single" w:sz="4" w:space="0" w:color="B27D49" w:themeColor="accent6"/>
          <w:bottom w:val="single" w:sz="4" w:space="0" w:color="B27D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7D49" w:themeColor="accent6"/>
          <w:left w:val="nil"/>
        </w:tcBorders>
      </w:tcPr>
    </w:tblStylePr>
    <w:tblStylePr w:type="swCell">
      <w:tblPr/>
      <w:tcPr>
        <w:tcBorders>
          <w:top w:val="double" w:sz="4" w:space="0" w:color="B27D49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tblBorders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5816" w:themeColor="accent2"/>
        <w:left w:val="single" w:sz="24" w:space="0" w:color="D55816" w:themeColor="accent2"/>
        <w:bottom w:val="single" w:sz="24" w:space="0" w:color="D55816" w:themeColor="accent2"/>
        <w:right w:val="single" w:sz="24" w:space="0" w:color="D55816" w:themeColor="accent2"/>
      </w:tblBorders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9825" w:themeColor="accent3"/>
        <w:left w:val="single" w:sz="24" w:space="0" w:color="E19825" w:themeColor="accent3"/>
        <w:bottom w:val="single" w:sz="24" w:space="0" w:color="E19825" w:themeColor="accent3"/>
        <w:right w:val="single" w:sz="24" w:space="0" w:color="E19825" w:themeColor="accent3"/>
      </w:tblBorders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19C7D" w:themeColor="accent4"/>
        <w:left w:val="single" w:sz="24" w:space="0" w:color="B19C7D" w:themeColor="accent4"/>
        <w:bottom w:val="single" w:sz="24" w:space="0" w:color="B19C7D" w:themeColor="accent4"/>
        <w:right w:val="single" w:sz="24" w:space="0" w:color="B19C7D" w:themeColor="accent4"/>
      </w:tblBorders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5F52" w:themeColor="accent5"/>
        <w:left w:val="single" w:sz="24" w:space="0" w:color="7F5F52" w:themeColor="accent5"/>
        <w:bottom w:val="single" w:sz="24" w:space="0" w:color="7F5F52" w:themeColor="accent5"/>
        <w:right w:val="single" w:sz="24" w:space="0" w:color="7F5F52" w:themeColor="accent5"/>
      </w:tblBorders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1387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7D49" w:themeColor="accent6"/>
        <w:left w:val="single" w:sz="24" w:space="0" w:color="B27D49" w:themeColor="accent6"/>
        <w:bottom w:val="single" w:sz="24" w:space="0" w:color="B27D49" w:themeColor="accent6"/>
        <w:right w:val="single" w:sz="24" w:space="0" w:color="B27D49" w:themeColor="accent6"/>
      </w:tblBorders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13872"/>
    <w:pPr>
      <w:spacing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A5300F" w:themeColor="accent1"/>
        <w:bottom w:val="single" w:sz="4" w:space="0" w:color="A5300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300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13872"/>
    <w:pPr>
      <w:spacing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D55816" w:themeColor="accent2"/>
        <w:bottom w:val="single" w:sz="4" w:space="0" w:color="D5581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558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13872"/>
    <w:pPr>
      <w:spacing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19825" w:themeColor="accent3"/>
        <w:bottom w:val="single" w:sz="4" w:space="0" w:color="E1982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1982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13872"/>
    <w:pPr>
      <w:spacing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B19C7D" w:themeColor="accent4"/>
        <w:bottom w:val="single" w:sz="4" w:space="0" w:color="B19C7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19C7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13872"/>
    <w:pPr>
      <w:spacing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7F5F52" w:themeColor="accent5"/>
        <w:bottom w:val="single" w:sz="4" w:space="0" w:color="7F5F5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F5F5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13872"/>
    <w:pPr>
      <w:spacing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B27D49" w:themeColor="accent6"/>
        <w:bottom w:val="single" w:sz="4" w:space="0" w:color="B27D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7D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13872"/>
    <w:pPr>
      <w:spacing w:line="240" w:lineRule="auto"/>
    </w:pPr>
    <w:rPr>
      <w:color w:val="7B230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0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0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0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0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13872"/>
    <w:pPr>
      <w:spacing w:line="240" w:lineRule="auto"/>
    </w:pPr>
    <w:rPr>
      <w:color w:val="9F411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581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581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581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581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13872"/>
    <w:pPr>
      <w:spacing w:line="240" w:lineRule="auto"/>
    </w:pPr>
    <w:rPr>
      <w:color w:val="AC711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982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982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982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982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13872"/>
    <w:pPr>
      <w:spacing w:line="240" w:lineRule="auto"/>
    </w:pPr>
    <w:rPr>
      <w:color w:val="8D765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9C7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9C7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9C7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9C7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13872"/>
    <w:pPr>
      <w:spacing w:line="240" w:lineRule="auto"/>
    </w:pPr>
    <w:rPr>
      <w:color w:val="5E473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5F5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5F5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5F5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5F5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13872"/>
    <w:pPr>
      <w:spacing w:line="240" w:lineRule="auto"/>
    </w:pPr>
    <w:rPr>
      <w:color w:val="855D3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7D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7D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7D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7D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1387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13872"/>
  </w:style>
  <w:style w:type="character" w:customStyle="1" w:styleId="AnredeZchn">
    <w:name w:val="Anrede Zchn"/>
    <w:basedOn w:val="Absatz-Standardschriftart"/>
    <w:link w:val="Anrede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Spalten1">
    <w:name w:val="Table Columns 1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138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138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Einfach1">
    <w:name w:val="Table Simple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138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138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138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13872"/>
    <w:rPr>
      <w:rFonts w:ascii="Franklin Gothic Demi" w:eastAsiaTheme="majorEastAsia" w:hAnsi="Franklin Gothic Demi" w:cstheme="majorBidi"/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51387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13872"/>
    <w:rPr>
      <w:rFonts w:ascii="Consolas" w:hAnsi="Consolas" w:cs="Microsoft Sans Serif"/>
      <w:sz w:val="21"/>
      <w:szCs w:val="21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Raster1">
    <w:name w:val="Table Grid 1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138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138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138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itternetztabelle1hell">
    <w:name w:val="Grid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4BA9B" w:themeColor="accent2" w:themeTint="66"/>
        <w:left w:val="single" w:sz="4" w:space="0" w:color="F4BA9B" w:themeColor="accent2" w:themeTint="66"/>
        <w:bottom w:val="single" w:sz="4" w:space="0" w:color="F4BA9B" w:themeColor="accent2" w:themeTint="66"/>
        <w:right w:val="single" w:sz="4" w:space="0" w:color="F4BA9B" w:themeColor="accent2" w:themeTint="66"/>
        <w:insideH w:val="single" w:sz="4" w:space="0" w:color="F4BA9B" w:themeColor="accent2" w:themeTint="66"/>
        <w:insideV w:val="single" w:sz="4" w:space="0" w:color="F4BA9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3D5A7" w:themeColor="accent3" w:themeTint="66"/>
        <w:left w:val="single" w:sz="4" w:space="0" w:color="F3D5A7" w:themeColor="accent3" w:themeTint="66"/>
        <w:bottom w:val="single" w:sz="4" w:space="0" w:color="F3D5A7" w:themeColor="accent3" w:themeTint="66"/>
        <w:right w:val="single" w:sz="4" w:space="0" w:color="F3D5A7" w:themeColor="accent3" w:themeTint="66"/>
        <w:insideH w:val="single" w:sz="4" w:space="0" w:color="F3D5A7" w:themeColor="accent3" w:themeTint="66"/>
        <w:insideV w:val="single" w:sz="4" w:space="0" w:color="F3D5A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FD7CA" w:themeColor="accent4" w:themeTint="66"/>
        <w:left w:val="single" w:sz="4" w:space="0" w:color="DFD7CA" w:themeColor="accent4" w:themeTint="66"/>
        <w:bottom w:val="single" w:sz="4" w:space="0" w:color="DFD7CA" w:themeColor="accent4" w:themeTint="66"/>
        <w:right w:val="single" w:sz="4" w:space="0" w:color="DFD7CA" w:themeColor="accent4" w:themeTint="66"/>
        <w:insideH w:val="single" w:sz="4" w:space="0" w:color="DFD7CA" w:themeColor="accent4" w:themeTint="66"/>
        <w:insideV w:val="single" w:sz="4" w:space="0" w:color="DFD7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FBDB5" w:themeColor="accent5" w:themeTint="66"/>
        <w:left w:val="single" w:sz="4" w:space="0" w:color="CFBDB5" w:themeColor="accent5" w:themeTint="66"/>
        <w:bottom w:val="single" w:sz="4" w:space="0" w:color="CFBDB5" w:themeColor="accent5" w:themeTint="66"/>
        <w:right w:val="single" w:sz="4" w:space="0" w:color="CFBDB5" w:themeColor="accent5" w:themeTint="66"/>
        <w:insideH w:val="single" w:sz="4" w:space="0" w:color="CFBDB5" w:themeColor="accent5" w:themeTint="66"/>
        <w:insideV w:val="single" w:sz="4" w:space="0" w:color="CFBDB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1CAB5" w:themeColor="accent6" w:themeTint="66"/>
        <w:left w:val="single" w:sz="4" w:space="0" w:color="E1CAB5" w:themeColor="accent6" w:themeTint="66"/>
        <w:bottom w:val="single" w:sz="4" w:space="0" w:color="E1CAB5" w:themeColor="accent6" w:themeTint="66"/>
        <w:right w:val="single" w:sz="4" w:space="0" w:color="E1CAB5" w:themeColor="accent6" w:themeTint="66"/>
        <w:insideH w:val="single" w:sz="4" w:space="0" w:color="E1CAB5" w:themeColor="accent6" w:themeTint="66"/>
        <w:insideV w:val="single" w:sz="4" w:space="0" w:color="E1CA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EE6D49" w:themeColor="accent1" w:themeTint="99"/>
        <w:bottom w:val="single" w:sz="2" w:space="0" w:color="EE6D49" w:themeColor="accent1" w:themeTint="99"/>
        <w:insideH w:val="single" w:sz="2" w:space="0" w:color="EE6D49" w:themeColor="accent1" w:themeTint="99"/>
        <w:insideV w:val="single" w:sz="2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6D4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EF9769" w:themeColor="accent2" w:themeTint="99"/>
        <w:bottom w:val="single" w:sz="2" w:space="0" w:color="EF9769" w:themeColor="accent2" w:themeTint="99"/>
        <w:insideH w:val="single" w:sz="2" w:space="0" w:color="EF9769" w:themeColor="accent2" w:themeTint="99"/>
        <w:insideV w:val="single" w:sz="2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976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EDC07C" w:themeColor="accent3" w:themeTint="99"/>
        <w:bottom w:val="single" w:sz="2" w:space="0" w:color="EDC07C" w:themeColor="accent3" w:themeTint="99"/>
        <w:insideH w:val="single" w:sz="2" w:space="0" w:color="EDC07C" w:themeColor="accent3" w:themeTint="99"/>
        <w:insideV w:val="single" w:sz="2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C0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D0C3B0" w:themeColor="accent4" w:themeTint="99"/>
        <w:bottom w:val="single" w:sz="2" w:space="0" w:color="D0C3B0" w:themeColor="accent4" w:themeTint="99"/>
        <w:insideH w:val="single" w:sz="2" w:space="0" w:color="D0C3B0" w:themeColor="accent4" w:themeTint="99"/>
        <w:insideV w:val="single" w:sz="2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C3B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B89C91" w:themeColor="accent5" w:themeTint="99"/>
        <w:bottom w:val="single" w:sz="2" w:space="0" w:color="B89C91" w:themeColor="accent5" w:themeTint="99"/>
        <w:insideH w:val="single" w:sz="2" w:space="0" w:color="B89C91" w:themeColor="accent5" w:themeTint="99"/>
        <w:insideV w:val="single" w:sz="2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C9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D1B090" w:themeColor="accent6" w:themeTint="99"/>
        <w:bottom w:val="single" w:sz="2" w:space="0" w:color="D1B090" w:themeColor="accent6" w:themeTint="99"/>
        <w:insideH w:val="single" w:sz="2" w:space="0" w:color="D1B090" w:themeColor="accent6" w:themeTint="99"/>
        <w:insideV w:val="single" w:sz="2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B0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4BA9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3D5A7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FD7CA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FBDB5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E1CAB5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13872"/>
    <w:pPr>
      <w:spacing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13872"/>
    <w:pPr>
      <w:spacing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13872"/>
    <w:pPr>
      <w:spacing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13872"/>
    <w:pPr>
      <w:spacing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13872"/>
    <w:pPr>
      <w:spacing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13872"/>
    <w:pPr>
      <w:spacing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1387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13872"/>
    <w:pPr>
      <w:spacing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13872"/>
    <w:pPr>
      <w:spacing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13872"/>
    <w:pPr>
      <w:spacing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13872"/>
    <w:pPr>
      <w:spacing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13872"/>
    <w:pPr>
      <w:spacing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13872"/>
    <w:pPr>
      <w:spacing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table" w:styleId="Tabelle3D-Effekt1">
    <w:name w:val="Table 3D effects 1"/>
    <w:basedOn w:val="NormaleTabelle"/>
    <w:uiPriority w:val="99"/>
    <w:semiHidden/>
    <w:unhideWhenUsed/>
    <w:rsid w:val="005138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138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138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1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semiHidden/>
    <w:unhideWhenUsed/>
    <w:qFormat/>
    <w:rsid w:val="00513872"/>
    <w:rPr>
      <w:rFonts w:ascii="Microsoft Sans Serif" w:hAnsi="Microsoft Sans Serif" w:cs="Microsoft Sans Serif"/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3872"/>
    <w:pPr>
      <w:spacing w:after="200" w:line="240" w:lineRule="auto"/>
    </w:pPr>
    <w:rPr>
      <w:i/>
      <w:iCs/>
      <w:color w:val="323232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Servicerechnung%20(Design%20mit%20gr&#252;nem%20Farbverlauf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D0D265BB8EC4B329B692CD7D228F8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F36094-FFB3-4BAD-B459-003029762390}"/>
      </w:docPartPr>
      <w:docPartBody>
        <w:p w:rsidR="004221D7" w:rsidRDefault="004221D7">
          <w:pPr>
            <w:pStyle w:val="1D0D265BB8EC4B329B692CD7D228F825"/>
          </w:pPr>
          <w:r w:rsidRPr="00043682">
            <w:rPr>
              <w:lang w:bidi="de-DE"/>
            </w:rPr>
            <w:t>RECHNUNG</w:t>
          </w:r>
        </w:p>
      </w:docPartBody>
    </w:docPart>
    <w:docPart>
      <w:docPartPr>
        <w:name w:val="29126B364A9A4FE9BE3030A883E341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26129-E94D-4AF8-929C-70D8310C09B7}"/>
      </w:docPartPr>
      <w:docPartBody>
        <w:p w:rsidR="004221D7" w:rsidRDefault="004221D7">
          <w:pPr>
            <w:pStyle w:val="29126B364A9A4FE9BE3030A883E34199"/>
          </w:pPr>
          <w:r w:rsidRPr="00043682">
            <w:rPr>
              <w:rStyle w:val="DatumZchn"/>
              <w:lang w:bidi="de-DE"/>
            </w:rPr>
            <w:t>DATUM</w:t>
          </w:r>
        </w:p>
      </w:docPartBody>
    </w:docPart>
    <w:docPart>
      <w:docPartPr>
        <w:name w:val="D8C005F026DE4C6383B4CB3FB88AF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8CE177-24C2-41D9-8A25-46B80FB9E9C3}"/>
      </w:docPartPr>
      <w:docPartBody>
        <w:p w:rsidR="004221D7" w:rsidRDefault="004221D7">
          <w:pPr>
            <w:pStyle w:val="D8C005F026DE4C6383B4CB3FB88AF425"/>
          </w:pPr>
          <w:r w:rsidRPr="00043682">
            <w:rPr>
              <w:rFonts w:ascii="Franklin Gothic Demi" w:hAnsi="Franklin Gothic Demi"/>
              <w:color w:val="000000" w:themeColor="text1"/>
              <w:sz w:val="32"/>
              <w:szCs w:val="32"/>
              <w:lang w:bidi="de-DE"/>
            </w:rPr>
            <w:t>RECHNUNGSNR.</w:t>
          </w:r>
        </w:p>
      </w:docPartBody>
    </w:docPart>
    <w:docPart>
      <w:docPartPr>
        <w:name w:val="AA53D1AACEDC4292873FFC522D7B42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1ED31-1D3F-4C24-85D3-A78D744D691D}"/>
      </w:docPartPr>
      <w:docPartBody>
        <w:p w:rsidR="004221D7" w:rsidRDefault="004221D7">
          <w:pPr>
            <w:pStyle w:val="AA53D1AACEDC4292873FFC522D7B4246"/>
          </w:pPr>
          <w:r w:rsidRPr="00043682">
            <w:rPr>
              <w:rFonts w:ascii="Franklin Gothic Demi" w:hAnsi="Franklin Gothic Demi"/>
              <w:color w:val="000000" w:themeColor="text1"/>
              <w:lang w:bidi="de-DE"/>
            </w:rPr>
            <w:t>RECHNUNG AN:</w:t>
          </w:r>
        </w:p>
      </w:docPartBody>
    </w:docPart>
    <w:docPart>
      <w:docPartPr>
        <w:name w:val="9D9E7220050A4F10A0D3C5FE4E207B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9ED6AD-FCBD-4F31-BD51-6F4103FB9B1B}"/>
      </w:docPartPr>
      <w:docPartBody>
        <w:p w:rsidR="004221D7" w:rsidRDefault="004221D7">
          <w:pPr>
            <w:pStyle w:val="9D9E7220050A4F10A0D3C5FE4E207BE0"/>
          </w:pPr>
          <w:r w:rsidRPr="00043682">
            <w:rPr>
              <w:lang w:bidi="de-DE"/>
            </w:rPr>
            <w:t>VERKÄUFER</w:t>
          </w:r>
        </w:p>
      </w:docPartBody>
    </w:docPart>
    <w:docPart>
      <w:docPartPr>
        <w:name w:val="4A9867D6D192472CBC06600FD6F2CD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EEA43-D154-4EAF-8646-B5F1A61502A3}"/>
      </w:docPartPr>
      <w:docPartBody>
        <w:p w:rsidR="004221D7" w:rsidRDefault="004221D7">
          <w:pPr>
            <w:pStyle w:val="4A9867D6D192472CBC06600FD6F2CDD3"/>
          </w:pPr>
          <w:r w:rsidRPr="00043682">
            <w:rPr>
              <w:lang w:bidi="de-DE"/>
            </w:rPr>
            <w:t>Auftrag</w:t>
          </w:r>
        </w:p>
      </w:docPartBody>
    </w:docPart>
    <w:docPart>
      <w:docPartPr>
        <w:name w:val="B368C478D42C4FEFBAF655571F17DD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946296-C909-4B72-A0DC-39FFEC1F4012}"/>
      </w:docPartPr>
      <w:docPartBody>
        <w:p w:rsidR="004221D7" w:rsidRDefault="004221D7">
          <w:pPr>
            <w:pStyle w:val="B368C478D42C4FEFBAF655571F17DD37"/>
          </w:pPr>
          <w:r w:rsidRPr="00043682">
            <w:rPr>
              <w:lang w:bidi="de-DE"/>
            </w:rPr>
            <w:t>Zahlungsbedingungen</w:t>
          </w:r>
        </w:p>
      </w:docPartBody>
    </w:docPart>
    <w:docPart>
      <w:docPartPr>
        <w:name w:val="4A2FE86A50AE45FC94B44CE9B14355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590C01-1854-4CF1-8590-7300929BC167}"/>
      </w:docPartPr>
      <w:docPartBody>
        <w:p w:rsidR="004221D7" w:rsidRDefault="004221D7">
          <w:pPr>
            <w:pStyle w:val="4A2FE86A50AE45FC94B44CE9B14355C3"/>
          </w:pPr>
          <w:r w:rsidRPr="00043682">
            <w:rPr>
              <w:lang w:bidi="de-DE"/>
            </w:rPr>
            <w:t>Fälligkeitsdatum</w:t>
          </w:r>
        </w:p>
      </w:docPartBody>
    </w:docPart>
    <w:docPart>
      <w:docPartPr>
        <w:name w:val="E214E2503C824128821A4E7B317EA0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8E4B7-8EEA-4B7F-8D43-D8A21182EB18}"/>
      </w:docPartPr>
      <w:docPartBody>
        <w:p w:rsidR="004221D7" w:rsidRDefault="004221D7">
          <w:pPr>
            <w:pStyle w:val="E214E2503C824128821A4E7B317EA053"/>
          </w:pPr>
          <w:r w:rsidRPr="00043682">
            <w:rPr>
              <w:lang w:bidi="de-DE"/>
            </w:rPr>
            <w:t>Fällig bei Erhalt</w:t>
          </w:r>
        </w:p>
      </w:docPartBody>
    </w:docPart>
    <w:docPart>
      <w:docPartPr>
        <w:name w:val="3FA4671881C0423D87138A1F14AB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A6A0EF-CC90-4847-9F76-49FF9897075D}"/>
      </w:docPartPr>
      <w:docPartBody>
        <w:p w:rsidR="004221D7" w:rsidRDefault="004221D7">
          <w:pPr>
            <w:pStyle w:val="3FA4671881C0423D87138A1F14ABA8A9"/>
          </w:pPr>
          <w:r w:rsidRPr="00043682">
            <w:rPr>
              <w:lang w:bidi="de-DE"/>
            </w:rPr>
            <w:t>Menge</w:t>
          </w:r>
        </w:p>
      </w:docPartBody>
    </w:docPart>
    <w:docPart>
      <w:docPartPr>
        <w:name w:val="048BB3D82B3845A9B6E9E976C471F0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3B618F-A9DB-4F53-8B9C-4E025FBD3352}"/>
      </w:docPartPr>
      <w:docPartBody>
        <w:p w:rsidR="004221D7" w:rsidRDefault="004221D7">
          <w:pPr>
            <w:pStyle w:val="048BB3D82B3845A9B6E9E976C471F006"/>
          </w:pPr>
          <w:r w:rsidRPr="00043682">
            <w:rPr>
              <w:lang w:bidi="de-DE"/>
            </w:rPr>
            <w:t>Beschreibung</w:t>
          </w:r>
        </w:p>
      </w:docPartBody>
    </w:docPart>
    <w:docPart>
      <w:docPartPr>
        <w:name w:val="96599B8C98CA479381338B7FDC9A8D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AEBEDA-F1A7-49EB-96E8-895824FE403C}"/>
      </w:docPartPr>
      <w:docPartBody>
        <w:p w:rsidR="004221D7" w:rsidRDefault="004221D7">
          <w:pPr>
            <w:pStyle w:val="96599B8C98CA479381338B7FDC9A8D2C"/>
          </w:pPr>
          <w:r w:rsidRPr="00043682">
            <w:rPr>
              <w:lang w:bidi="de-DE"/>
            </w:rPr>
            <w:t>Einzelpreis</w:t>
          </w:r>
        </w:p>
      </w:docPartBody>
    </w:docPart>
    <w:docPart>
      <w:docPartPr>
        <w:name w:val="7EFF95EF266048C3BD88D99E26D1B7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728613-B0BB-433F-81CC-2D43A35856DD}"/>
      </w:docPartPr>
      <w:docPartBody>
        <w:p w:rsidR="004221D7" w:rsidRDefault="004221D7">
          <w:pPr>
            <w:pStyle w:val="7EFF95EF266048C3BD88D99E26D1B749"/>
          </w:pPr>
          <w:r w:rsidRPr="00043682">
            <w:rPr>
              <w:lang w:bidi="de-DE"/>
            </w:rPr>
            <w:t>Zeilensumme</w:t>
          </w:r>
        </w:p>
      </w:docPartBody>
    </w:docPart>
    <w:docPart>
      <w:docPartPr>
        <w:name w:val="6977B6B331AC453DBDD870BDBF28A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27C505-456C-4E3C-A086-166ACB3C73AD}"/>
      </w:docPartPr>
      <w:docPartBody>
        <w:p w:rsidR="004221D7" w:rsidRDefault="004221D7">
          <w:pPr>
            <w:pStyle w:val="6977B6B331AC453DBDD870BDBF28A809"/>
          </w:pPr>
          <w:r w:rsidRPr="00043682">
            <w:rPr>
              <w:lang w:bidi="de-DE"/>
            </w:rPr>
            <w:t>Zwischensumme</w:t>
          </w:r>
        </w:p>
      </w:docPartBody>
    </w:docPart>
    <w:docPart>
      <w:docPartPr>
        <w:name w:val="7D8ECEC3F1DA45F7A168E156AEA4AE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283864-8483-4E2B-921B-EDE72E816BEF}"/>
      </w:docPartPr>
      <w:docPartBody>
        <w:p w:rsidR="004221D7" w:rsidRDefault="004221D7">
          <w:pPr>
            <w:pStyle w:val="7D8ECEC3F1DA45F7A168E156AEA4AE17"/>
          </w:pPr>
          <w:r w:rsidRPr="00043682">
            <w:rPr>
              <w:lang w:bidi="de-DE"/>
            </w:rPr>
            <w:t>Mehrwertsteuer</w:t>
          </w:r>
        </w:p>
      </w:docPartBody>
    </w:docPart>
    <w:docPart>
      <w:docPartPr>
        <w:name w:val="08DE84DF49964F048857594EC956C6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0801BE-8AE2-479B-8CA6-F6FAE22C96F2}"/>
      </w:docPartPr>
      <w:docPartBody>
        <w:p w:rsidR="004221D7" w:rsidRDefault="004221D7">
          <w:pPr>
            <w:pStyle w:val="08DE84DF49964F048857594EC956C66B"/>
          </w:pPr>
          <w:r w:rsidRPr="00043682">
            <w:rPr>
              <w:lang w:bidi="de-DE"/>
            </w:rPr>
            <w:t>Summe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7"/>
    <w:rsid w:val="00031BF1"/>
    <w:rsid w:val="00187DAC"/>
    <w:rsid w:val="00240D53"/>
    <w:rsid w:val="00255CD9"/>
    <w:rsid w:val="002E2048"/>
    <w:rsid w:val="003C1806"/>
    <w:rsid w:val="004221D7"/>
    <w:rsid w:val="005A1285"/>
    <w:rsid w:val="006167FD"/>
    <w:rsid w:val="00634C7E"/>
    <w:rsid w:val="00665D06"/>
    <w:rsid w:val="006F1937"/>
    <w:rsid w:val="008112FC"/>
    <w:rsid w:val="008327A0"/>
    <w:rsid w:val="00B114CE"/>
    <w:rsid w:val="00C522F5"/>
    <w:rsid w:val="00E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0D265BB8EC4B329B692CD7D228F825">
    <w:name w:val="1D0D265BB8EC4B329B692CD7D228F825"/>
  </w:style>
  <w:style w:type="paragraph" w:styleId="Datum">
    <w:name w:val="Date"/>
    <w:basedOn w:val="Standard"/>
    <w:next w:val="Standard"/>
    <w:link w:val="DatumZchn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Zchn">
    <w:name w:val="Datum Zchn"/>
    <w:basedOn w:val="Absatz-Standardschriftart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29126B364A9A4FE9BE3030A883E34199">
    <w:name w:val="29126B364A9A4FE9BE3030A883E34199"/>
  </w:style>
  <w:style w:type="paragraph" w:customStyle="1" w:styleId="D8C005F026DE4C6383B4CB3FB88AF425">
    <w:name w:val="D8C005F026DE4C6383B4CB3FB88AF425"/>
  </w:style>
  <w:style w:type="paragraph" w:customStyle="1" w:styleId="AA53D1AACEDC4292873FFC522D7B4246">
    <w:name w:val="AA53D1AACEDC4292873FFC522D7B4246"/>
  </w:style>
  <w:style w:type="paragraph" w:customStyle="1" w:styleId="9D9E7220050A4F10A0D3C5FE4E207BE0">
    <w:name w:val="9D9E7220050A4F10A0D3C5FE4E207BE0"/>
  </w:style>
  <w:style w:type="paragraph" w:customStyle="1" w:styleId="4A9867D6D192472CBC06600FD6F2CDD3">
    <w:name w:val="4A9867D6D192472CBC06600FD6F2CDD3"/>
  </w:style>
  <w:style w:type="paragraph" w:customStyle="1" w:styleId="B368C478D42C4FEFBAF655571F17DD37">
    <w:name w:val="B368C478D42C4FEFBAF655571F17DD37"/>
  </w:style>
  <w:style w:type="paragraph" w:customStyle="1" w:styleId="4A2FE86A50AE45FC94B44CE9B14355C3">
    <w:name w:val="4A2FE86A50AE45FC94B44CE9B14355C3"/>
  </w:style>
  <w:style w:type="paragraph" w:customStyle="1" w:styleId="E214E2503C824128821A4E7B317EA053">
    <w:name w:val="E214E2503C824128821A4E7B317EA053"/>
  </w:style>
  <w:style w:type="paragraph" w:customStyle="1" w:styleId="3FA4671881C0423D87138A1F14ABA8A9">
    <w:name w:val="3FA4671881C0423D87138A1F14ABA8A9"/>
  </w:style>
  <w:style w:type="paragraph" w:customStyle="1" w:styleId="048BB3D82B3845A9B6E9E976C471F006">
    <w:name w:val="048BB3D82B3845A9B6E9E976C471F006"/>
  </w:style>
  <w:style w:type="paragraph" w:customStyle="1" w:styleId="96599B8C98CA479381338B7FDC9A8D2C">
    <w:name w:val="96599B8C98CA479381338B7FDC9A8D2C"/>
  </w:style>
  <w:style w:type="paragraph" w:customStyle="1" w:styleId="7EFF95EF266048C3BD88D99E26D1B749">
    <w:name w:val="7EFF95EF266048C3BD88D99E26D1B749"/>
  </w:style>
  <w:style w:type="paragraph" w:customStyle="1" w:styleId="6977B6B331AC453DBDD870BDBF28A809">
    <w:name w:val="6977B6B331AC453DBDD870BDBF28A809"/>
  </w:style>
  <w:style w:type="paragraph" w:customStyle="1" w:styleId="7D8ECEC3F1DA45F7A168E156AEA4AE17">
    <w:name w:val="7D8ECEC3F1DA45F7A168E156AEA4AE17"/>
  </w:style>
  <w:style w:type="paragraph" w:customStyle="1" w:styleId="08DE84DF49964F048857594EC956C66B">
    <w:name w:val="08DE84DF49964F048857594EC956C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Rot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Servicerechnung (Design mit grünem Farbverlauf).dotx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2025-02-22T10:48:00Z</dcterms:created>
  <dcterms:modified xsi:type="dcterms:W3CDTF">2025-02-22T17:19:00Z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