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19CF" w14:textId="77777777" w:rsidR="00316E9B" w:rsidRDefault="00901685" w:rsidP="00316E9B">
      <w:pPr>
        <w:pStyle w:val="Firmenname"/>
        <w:spacing w:before="0"/>
      </w:pPr>
      <w:r>
        <w:t>{{</w:t>
      </w:r>
      <w:r w:rsidR="008D6DC9">
        <w:t xml:space="preserve"> </w:t>
      </w:r>
      <w:r w:rsidR="008D6DC9" w:rsidRPr="008D6DC9">
        <w:t>firmenname</w:t>
      </w:r>
      <w:r w:rsidR="008D6DC9">
        <w:t xml:space="preserve">1 </w:t>
      </w:r>
      <w:r>
        <w:t xml:space="preserve">}} </w:t>
      </w:r>
    </w:p>
    <w:p w14:paraId="3582A5B1" w14:textId="7CBFA75A" w:rsidR="000B2D20" w:rsidRDefault="00901685" w:rsidP="00316E9B">
      <w:pPr>
        <w:pStyle w:val="Firmenname"/>
        <w:spacing w:before="120"/>
      </w:pPr>
      <w:r>
        <w:t>Versicherung</w:t>
      </w:r>
    </w:p>
    <w:p w14:paraId="7DB74694" w14:textId="77777777" w:rsidR="00C443BB" w:rsidRDefault="00C443BB" w:rsidP="00C443BB">
      <w:pPr>
        <w:pStyle w:val="Empfngeradresse"/>
      </w:pPr>
      <w:proofErr w:type="gramStart"/>
      <w:r w:rsidRPr="00C443BB">
        <w:t>{{ strasse1 }</w:t>
      </w:r>
      <w:proofErr w:type="gramEnd"/>
      <w:r w:rsidRPr="00C443BB">
        <w:t xml:space="preserve">} </w:t>
      </w:r>
      <w:proofErr w:type="gramStart"/>
      <w:r w:rsidRPr="00C443BB">
        <w:t>{{ hausnummer1 }</w:t>
      </w:r>
      <w:proofErr w:type="gramEnd"/>
      <w:r w:rsidRPr="00C443BB">
        <w:t>}</w:t>
      </w:r>
      <w:r>
        <w:t xml:space="preserve"> </w:t>
      </w:r>
    </w:p>
    <w:p w14:paraId="0905E6C6" w14:textId="7B1B8B1B" w:rsidR="00C443BB" w:rsidRDefault="00C443BB" w:rsidP="00C443BB">
      <w:pPr>
        <w:pStyle w:val="Empfngeradresse"/>
      </w:pPr>
      <w:proofErr w:type="gramStart"/>
      <w:r w:rsidRPr="00C443BB">
        <w:t>{{ plz1 }</w:t>
      </w:r>
      <w:proofErr w:type="gramEnd"/>
      <w:r w:rsidRPr="00C443BB">
        <w:t xml:space="preserve">} </w:t>
      </w:r>
      <w:proofErr w:type="gramStart"/>
      <w:r w:rsidRPr="00C443BB">
        <w:t>{{ ort1 }</w:t>
      </w:r>
      <w:proofErr w:type="gramEnd"/>
      <w:r w:rsidRPr="00C443BB">
        <w:t>}</w:t>
      </w:r>
    </w:p>
    <w:p w14:paraId="27DE6F43" w14:textId="77777777" w:rsidR="00C443BB" w:rsidRPr="00C443BB" w:rsidRDefault="00C443BB" w:rsidP="00C443BB">
      <w:pPr>
        <w:pStyle w:val="Empfngeradresse"/>
      </w:pPr>
    </w:p>
    <w:p w14:paraId="6429D68F" w14:textId="703C42DE" w:rsidR="000B2D20" w:rsidRDefault="00C443BB">
      <w:pPr>
        <w:pStyle w:val="Empfngeradresse"/>
      </w:pPr>
      <w:proofErr w:type="gramStart"/>
      <w:r w:rsidRPr="00C443BB">
        <w:rPr>
          <w:b/>
          <w:bCs/>
        </w:rPr>
        <w:t>{{ name1 }</w:t>
      </w:r>
      <w:proofErr w:type="gramEnd"/>
      <w:r w:rsidRPr="00C443BB">
        <w:rPr>
          <w:b/>
          <w:bCs/>
        </w:rPr>
        <w:t>}</w:t>
      </w:r>
    </w:p>
    <w:p w14:paraId="341906FD" w14:textId="7FAC81E0" w:rsidR="000B2D20" w:rsidRDefault="00C443BB">
      <w:pPr>
        <w:pStyle w:val="Empfngeradresse"/>
      </w:pPr>
      <w:r w:rsidRPr="00C443BB">
        <w:t>{{ strasse2 }} {{ hausnummer2 }}</w:t>
      </w:r>
      <w:r w:rsidRPr="00C443BB">
        <w:br/>
        <w:t>{{ plz2 }} {{ ort2 }}</w:t>
      </w:r>
    </w:p>
    <w:p w14:paraId="05EFFEA7" w14:textId="0DB30241" w:rsidR="00C443BB" w:rsidRPr="003B0432" w:rsidRDefault="00C443BB" w:rsidP="00C443BB">
      <w:pPr>
        <w:pStyle w:val="Anrede"/>
        <w:rPr>
          <w:color w:val="000000" w:themeColor="text1"/>
          <w:sz w:val="22"/>
          <w:szCs w:val="18"/>
        </w:rPr>
      </w:pPr>
      <w:r w:rsidRPr="003B043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2C0F7C6" wp14:editId="128A147D">
                <wp:simplePos x="0" y="0"/>
                <wp:positionH relativeFrom="column">
                  <wp:posOffset>5105400</wp:posOffset>
                </wp:positionH>
                <wp:positionV relativeFrom="paragraph">
                  <wp:posOffset>692150</wp:posOffset>
                </wp:positionV>
                <wp:extent cx="1057275" cy="32385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7CF9" w14:textId="6077CE4C" w:rsidR="00C443BB" w:rsidRPr="00C443BB" w:rsidRDefault="00C443BB" w:rsidP="00C443BB">
                            <w:proofErr w:type="gramStart"/>
                            <w:r w:rsidRPr="00C443BB">
                              <w:rPr>
                                <w:b/>
                                <w:bCs/>
                              </w:rPr>
                              <w:t>{{ datum1 }</w:t>
                            </w:r>
                            <w:proofErr w:type="gramEnd"/>
                            <w:r w:rsidRPr="00C443BB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974BC66" w14:textId="2F7CC3FF" w:rsidR="00C443BB" w:rsidRDefault="00C443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0F7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2pt;margin-top:54.5pt;width:83.2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" stroked="f">
                <v:textbox>
                  <w:txbxContent>
                    <w:p w14:paraId="75BC7CF9" w14:textId="6077CE4C" w:rsidR="00C443BB" w:rsidRPr="00C443BB" w:rsidRDefault="00C443BB" w:rsidP="00C443BB">
                      <w:proofErr w:type="gramStart"/>
                      <w:r w:rsidRPr="00C443BB">
                        <w:rPr>
                          <w:b/>
                          <w:bCs/>
                        </w:rPr>
                        <w:t>{{ datum</w:t>
                      </w:r>
                      <w:proofErr w:type="gramEnd"/>
                      <w:r w:rsidRPr="00C443BB">
                        <w:rPr>
                          <w:b/>
                          <w:bCs/>
                        </w:rPr>
                        <w:t>1 }}</w:t>
                      </w:r>
                    </w:p>
                    <w:p w14:paraId="4974BC66" w14:textId="2F7CC3FF" w:rsidR="00C443BB" w:rsidRDefault="00C443BB"/>
                  </w:txbxContent>
                </v:textbox>
              </v:shape>
            </w:pict>
          </mc:Fallback>
        </mc:AlternateContent>
      </w:r>
      <w:r w:rsidR="00544C5D" w:rsidRPr="00544C5D">
        <w:rPr>
          <w:b/>
          <w:bCs/>
          <w:color w:val="000000" w:themeColor="text1"/>
          <w:sz w:val="22"/>
          <w:szCs w:val="18"/>
        </w:rPr>
        <w:t xml:space="preserve">Betreff: Bestätigung der Auszahlung Ihrer Versicherungsleistung (Vorgangsnummer: </w:t>
      </w:r>
      <w:r w:rsidRPr="003B0432">
        <w:rPr>
          <w:b/>
          <w:bCs/>
          <w:color w:val="000000" w:themeColor="text1"/>
          <w:sz w:val="22"/>
          <w:szCs w:val="18"/>
        </w:rPr>
        <w:t>V-{{ id1 }})</w:t>
      </w:r>
    </w:p>
    <w:p w14:paraId="178C10AD" w14:textId="77777777" w:rsidR="00544C5D" w:rsidRPr="00544C5D" w:rsidRDefault="00544C5D" w:rsidP="00544C5D">
      <w:r w:rsidRPr="00544C5D">
        <w:t>Sehr geehrte/r {{ name1 }},</w:t>
      </w:r>
    </w:p>
    <w:p w14:paraId="736880E1" w14:textId="0991182A" w:rsidR="00544C5D" w:rsidRPr="00544C5D" w:rsidRDefault="00544C5D" w:rsidP="00544C5D">
      <w:r w:rsidRPr="00544C5D">
        <w:t xml:space="preserve">wir freuen uns, Ihnen mitzuteilen, dass Ihr Versicherungsfall </w:t>
      </w:r>
      <w:r w:rsidRPr="00544C5D">
        <w:rPr>
          <w:b/>
          <w:bCs/>
        </w:rPr>
        <w:t xml:space="preserve">{{ </w:t>
      </w:r>
      <w:r>
        <w:rPr>
          <w:b/>
          <w:bCs/>
        </w:rPr>
        <w:t>ding1</w:t>
      </w:r>
      <w:r w:rsidRPr="00544C5D">
        <w:rPr>
          <w:b/>
          <w:bCs/>
        </w:rPr>
        <w:t xml:space="preserve"> }}</w:t>
      </w:r>
      <w:r w:rsidRPr="00544C5D">
        <w:t xml:space="preserve"> erfolgreich bearbeitet wurde. Die Auszahlung Ihrer Versicherungsleistung in Höhe von </w:t>
      </w:r>
      <w:r w:rsidRPr="00544C5D">
        <w:rPr>
          <w:b/>
          <w:bCs/>
        </w:rPr>
        <w:t>{{ betrag1 }} €</w:t>
      </w:r>
      <w:r w:rsidRPr="00544C5D">
        <w:t xml:space="preserve"> wurde am </w:t>
      </w:r>
      <w:r w:rsidRPr="00544C5D">
        <w:rPr>
          <w:b/>
          <w:bCs/>
        </w:rPr>
        <w:t>{{ datum2 }}</w:t>
      </w:r>
      <w:r w:rsidRPr="00544C5D">
        <w:t xml:space="preserve"> auf Ihr hinterlegtes Konto mit der IBAN </w:t>
      </w:r>
      <w:r w:rsidRPr="00544C5D">
        <w:rPr>
          <w:b/>
          <w:bCs/>
        </w:rPr>
        <w:t>{{ iban1 }}</w:t>
      </w:r>
      <w:r w:rsidRPr="00544C5D">
        <w:t xml:space="preserve"> veranlasst.</w:t>
      </w:r>
    </w:p>
    <w:p w14:paraId="0B25353F" w14:textId="77777777" w:rsidR="00544C5D" w:rsidRPr="00544C5D" w:rsidRDefault="00544C5D" w:rsidP="00544C5D">
      <w:pPr>
        <w:rPr>
          <w:b/>
          <w:bCs/>
        </w:rPr>
      </w:pPr>
      <w:r w:rsidRPr="00544C5D">
        <w:rPr>
          <w:b/>
          <w:bCs/>
        </w:rPr>
        <w:t>Zusammenfassung der Abwicklung:</w:t>
      </w:r>
    </w:p>
    <w:p w14:paraId="2D786EF4" w14:textId="77777777" w:rsidR="00544C5D" w:rsidRPr="00544C5D" w:rsidRDefault="00544C5D" w:rsidP="00544C5D">
      <w:r w:rsidRPr="00544C5D">
        <w:rPr>
          <w:rFonts w:ascii="Segoe UI Symbol" w:hAnsi="Segoe UI Symbol" w:cs="Segoe UI Symbol"/>
        </w:rPr>
        <w:t>✔</w:t>
      </w:r>
      <w:r w:rsidRPr="00544C5D">
        <w:t xml:space="preserve"> </w:t>
      </w:r>
      <w:r w:rsidRPr="00544C5D">
        <w:rPr>
          <w:b/>
          <w:bCs/>
        </w:rPr>
        <w:t>Versicherungsnummer:</w:t>
      </w:r>
      <w:r w:rsidRPr="00544C5D">
        <w:t xml:space="preserve"> {{ id1 }}</w:t>
      </w:r>
      <w:r w:rsidRPr="00544C5D">
        <w:br/>
      </w:r>
      <w:r w:rsidRPr="00544C5D">
        <w:rPr>
          <w:rFonts w:ascii="Segoe UI Symbol" w:hAnsi="Segoe UI Symbol" w:cs="Segoe UI Symbol"/>
        </w:rPr>
        <w:t>✔</w:t>
      </w:r>
      <w:r w:rsidRPr="00544C5D">
        <w:t xml:space="preserve"> </w:t>
      </w:r>
      <w:r w:rsidRPr="00544C5D">
        <w:rPr>
          <w:b/>
          <w:bCs/>
        </w:rPr>
        <w:t>Schadensart:</w:t>
      </w:r>
      <w:r w:rsidRPr="00544C5D">
        <w:t xml:space="preserve"> {{ wort2 }}</w:t>
      </w:r>
      <w:r w:rsidRPr="00544C5D">
        <w:br/>
      </w:r>
      <w:r w:rsidRPr="00544C5D">
        <w:rPr>
          <w:rFonts w:ascii="Segoe UI Symbol" w:hAnsi="Segoe UI Symbol" w:cs="Segoe UI Symbol"/>
        </w:rPr>
        <w:t>✔</w:t>
      </w:r>
      <w:r w:rsidRPr="00544C5D">
        <w:t xml:space="preserve"> </w:t>
      </w:r>
      <w:r w:rsidRPr="00544C5D">
        <w:rPr>
          <w:b/>
          <w:bCs/>
        </w:rPr>
        <w:t>Schadenshöhe:</w:t>
      </w:r>
      <w:r w:rsidRPr="00544C5D">
        <w:t xml:space="preserve"> {{ betrag1 }} €</w:t>
      </w:r>
      <w:r w:rsidRPr="00544C5D">
        <w:br/>
      </w:r>
      <w:r w:rsidRPr="00544C5D">
        <w:rPr>
          <w:rFonts w:ascii="Segoe UI Symbol" w:hAnsi="Segoe UI Symbol" w:cs="Segoe UI Symbol"/>
        </w:rPr>
        <w:t>✔</w:t>
      </w:r>
      <w:r w:rsidRPr="00544C5D">
        <w:t xml:space="preserve"> </w:t>
      </w:r>
      <w:r w:rsidRPr="00544C5D">
        <w:rPr>
          <w:b/>
          <w:bCs/>
        </w:rPr>
        <w:t>Auszahlungsdatum:</w:t>
      </w:r>
      <w:r w:rsidRPr="00544C5D">
        <w:t xml:space="preserve"> {{ datum2 }}</w:t>
      </w:r>
    </w:p>
    <w:p w14:paraId="004561E8" w14:textId="77777777" w:rsidR="00544C5D" w:rsidRPr="00544C5D" w:rsidRDefault="00544C5D" w:rsidP="00544C5D">
      <w:r w:rsidRPr="00544C5D">
        <w:t xml:space="preserve">Sollten Sie weitere Fragen haben, steht Ihnen unser Kundenservice unter </w:t>
      </w:r>
      <w:r w:rsidRPr="00544C5D">
        <w:rPr>
          <w:b/>
          <w:bCs/>
        </w:rPr>
        <w:t>{{ tel1 }}</w:t>
      </w:r>
      <w:r w:rsidRPr="00544C5D">
        <w:t xml:space="preserve"> oder per E-Mail </w:t>
      </w:r>
      <w:r w:rsidRPr="00544C5D">
        <w:rPr>
          <w:b/>
          <w:bCs/>
        </w:rPr>
        <w:t>{{ email1 }}</w:t>
      </w:r>
      <w:r w:rsidRPr="00544C5D">
        <w:t xml:space="preserve"> zur Verfügung.</w:t>
      </w:r>
    </w:p>
    <w:p w14:paraId="478A8A53" w14:textId="77777777" w:rsidR="00C443BB" w:rsidRPr="00C443BB" w:rsidRDefault="00C443BB" w:rsidP="00C443BB">
      <w:r w:rsidRPr="00C443BB">
        <w:t>Mit freundlichen Grüßen</w:t>
      </w:r>
    </w:p>
    <w:p w14:paraId="23F2B32E" w14:textId="77777777" w:rsidR="00C443BB" w:rsidRDefault="00C443BB">
      <w:pPr>
        <w:pStyle w:val="Kopfzeile"/>
        <w:tabs>
          <w:tab w:val="clear" w:pos="4680"/>
          <w:tab w:val="clear" w:pos="9360"/>
          <w:tab w:val="left" w:pos="1395"/>
        </w:tabs>
        <w:ind w:right="220"/>
        <w:rPr>
          <w:b/>
          <w:bCs/>
        </w:rPr>
      </w:pPr>
      <w:r w:rsidRPr="00C443BB">
        <w:rPr>
          <w:b/>
          <w:bCs/>
        </w:rPr>
        <w:t>{{ name2 }}</w:t>
      </w:r>
    </w:p>
    <w:p w14:paraId="4DB2353A" w14:textId="43408231" w:rsidR="000B2D20" w:rsidRDefault="00B55DE4">
      <w:pPr>
        <w:pStyle w:val="Kopfzeile"/>
        <w:tabs>
          <w:tab w:val="clear" w:pos="4680"/>
          <w:tab w:val="clear" w:pos="9360"/>
          <w:tab w:val="left" w:pos="1395"/>
        </w:tabs>
        <w:ind w:right="22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CF5DC8" wp14:editId="763E8852">
                <wp:simplePos x="0" y="0"/>
                <wp:positionH relativeFrom="column">
                  <wp:posOffset>6297800</wp:posOffset>
                </wp:positionH>
                <wp:positionV relativeFrom="paragraph">
                  <wp:posOffset>-48380</wp:posOffset>
                </wp:positionV>
                <wp:extent cx="83880" cy="608400"/>
                <wp:effectExtent l="133350" t="133350" r="106680" b="134620"/>
                <wp:wrapNone/>
                <wp:docPr id="192144487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88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F28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490.95pt;margin-top:-8.75pt;width:16.5pt;height:5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EF278B" wp14:editId="7D69298F">
                <wp:simplePos x="0" y="0"/>
                <wp:positionH relativeFrom="column">
                  <wp:posOffset>6227960</wp:posOffset>
                </wp:positionH>
                <wp:positionV relativeFrom="paragraph">
                  <wp:posOffset>-30020</wp:posOffset>
                </wp:positionV>
                <wp:extent cx="206640" cy="589320"/>
                <wp:effectExtent l="38100" t="38100" r="41275" b="39370"/>
                <wp:wrapNone/>
                <wp:docPr id="257905646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64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2E66B" id="Freihand 9" o:spid="_x0000_s1026" type="#_x0000_t75" style="position:absolute;margin-left:489.9pt;margin-top:-2.85pt;width:17.25pt;height:4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">
                <v:imagedata r:id="rId13" o:title=""/>
              </v:shape>
            </w:pict>
          </mc:Fallback>
        </mc:AlternateContent>
      </w:r>
      <w:r w:rsidR="00C443BB" w:rsidRPr="00C443BB">
        <w:rPr>
          <w:b/>
          <w:bCs/>
        </w:rPr>
        <w:t>{{ firmenname1 }} Versicherung</w:t>
      </w:r>
      <w:r w:rsidR="00C443BB" w:rsidRPr="00C443BB">
        <w:br/>
        <w:t>{{ strasse1 }} {{ hausnummer1 }}</w:t>
      </w:r>
      <w:r w:rsidR="00C443BB" w:rsidRPr="00C443BB">
        <w:br/>
        <w:t>{{ plz1 }} {{ ort1 }}</w:t>
      </w:r>
    </w:p>
    <w:p w14:paraId="48B0DFEA" w14:textId="77777777" w:rsidR="000B2D20" w:rsidRDefault="000B2D20">
      <w:pPr>
        <w:spacing w:line="276" w:lineRule="auto"/>
      </w:pPr>
    </w:p>
    <w:sectPr w:rsidR="000B2D20">
      <w:headerReference w:type="default" r:id="rId14"/>
      <w:footerReference w:type="first" r:id="rId15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AA6E0" w14:textId="77777777" w:rsidR="00117997" w:rsidRDefault="00117997">
      <w:pPr>
        <w:spacing w:after="0" w:line="240" w:lineRule="auto"/>
      </w:pPr>
      <w:r>
        <w:separator/>
      </w:r>
    </w:p>
  </w:endnote>
  <w:endnote w:type="continuationSeparator" w:id="0">
    <w:p w14:paraId="5A985F8D" w14:textId="77777777" w:rsidR="00117997" w:rsidRDefault="0011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EBBB3" w14:textId="77777777" w:rsidR="000B2D20" w:rsidRDefault="00000000">
    <w:pPr>
      <w:pStyle w:val="Fuzeil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00B30" wp14:editId="7439FD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hteck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1CF615B" id="Rechteck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6FC06D73" wp14:editId="4433B835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hteck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B78D5" w14:textId="77777777" w:rsidR="000B2D20" w:rsidRDefault="000B2D2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6FC06D73"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" fillcolor="black [3213]" stroked="f">
              <v:textbox>
                <w:txbxContent>
                  <w:p w14:paraId="04FB78D5" w14:textId="77777777" w:rsidR="000B2D20" w:rsidRDefault="000B2D20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2EA498" wp14:editId="0B6D1ECF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hteck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45570D45" id="Rechteck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74439887" wp14:editId="603F6F1F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feld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225E42" w14:textId="77777777" w:rsidR="000B2D20" w:rsidRDefault="00000000">
                              <w:pPr>
                                <w:pStyle w:val="Datum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[Datum auswählen]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439887" id="_x0000_t202" coordsize="21600,21600" o:spt="202" path="m,l,21600r21600,l21600,xe">
              <v:stroke joinstyle="miter"/>
              <v:path gradientshapeok="t" o:connecttype="rect"/>
            </v:shapetype>
            <v:shape id="Textfeld 1030" o:spid="_x0000_s1029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33225E42" w14:textId="77777777" w:rsidR="000B2D20" w:rsidRDefault="00000000">
                        <w:pPr>
                          <w:pStyle w:val="Datum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[Datum auswählen]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7777" w14:textId="77777777" w:rsidR="00117997" w:rsidRDefault="00117997">
      <w:pPr>
        <w:spacing w:after="0" w:line="240" w:lineRule="auto"/>
      </w:pPr>
      <w:r>
        <w:separator/>
      </w:r>
    </w:p>
  </w:footnote>
  <w:footnote w:type="continuationSeparator" w:id="0">
    <w:p w14:paraId="331E0086" w14:textId="77777777" w:rsidR="00117997" w:rsidRDefault="0011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16A84" w14:textId="34CB4ED8" w:rsidR="000B2D20" w:rsidRDefault="00000000">
    <w:pPr>
      <w:pStyle w:val="Kopfzeil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42D1D7" wp14:editId="3D78E2B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7F12303" id="Rechteck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9DAC57" wp14:editId="78E9721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hteck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6F0AB" w14:textId="77777777" w:rsidR="000B2D20" w:rsidRDefault="000B2D2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619DAC57" id="Rechteck 1028" o:spid="_x0000_s1027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7C96F0AB" w14:textId="77777777" w:rsidR="000B2D20" w:rsidRDefault="000B2D20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Firma"/>
        <w:id w:val="207037541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gramStart"/>
        <w:r w:rsidR="00C443BB">
          <w:t>{{ firmenname1 }</w:t>
        </w:r>
        <w:proofErr w:type="gramEnd"/>
        <w:r w:rsidR="00C443BB">
          <w:t>} Versicherung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CB29E3" wp14:editId="4312A63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hteck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6BB37165" id="Rechteck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B"/>
    <w:rsid w:val="000B2D20"/>
    <w:rsid w:val="00117997"/>
    <w:rsid w:val="001D1BD4"/>
    <w:rsid w:val="00316E9B"/>
    <w:rsid w:val="003A4184"/>
    <w:rsid w:val="003B0432"/>
    <w:rsid w:val="00544C5D"/>
    <w:rsid w:val="00673A90"/>
    <w:rsid w:val="00716C49"/>
    <w:rsid w:val="00814FA6"/>
    <w:rsid w:val="008B1093"/>
    <w:rsid w:val="008D6DC9"/>
    <w:rsid w:val="00901685"/>
    <w:rsid w:val="00B55DE4"/>
    <w:rsid w:val="00C14684"/>
    <w:rsid w:val="00C443BB"/>
    <w:rsid w:val="00C72D69"/>
    <w:rsid w:val="00D46B9E"/>
    <w:rsid w:val="00F1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A9F61"/>
  <w15:docId w15:val="{9EB91431-2378-4FBD-93B9-7A1A5D8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Firmenname">
    <w:name w:val="Firmenname"/>
    <w:basedOn w:val="Standard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Empfngeradresse">
    <w:name w:val="Empfängeradresse"/>
    <w:basedOn w:val="Standard"/>
    <w:pPr>
      <w:spacing w:after="120"/>
    </w:pPr>
  </w:style>
  <w:style w:type="paragraph" w:styleId="Anrede">
    <w:name w:val="Salutation"/>
    <w:basedOn w:val="Standard"/>
    <w:next w:val="Standard"/>
    <w:link w:val="AnredeZchn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AnredeZchn">
    <w:name w:val="Anrede Zchn"/>
    <w:basedOn w:val="Absatz-Standardschriftart"/>
    <w:link w:val="Anrede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um">
    <w:name w:val="Date"/>
    <w:basedOn w:val="Standard"/>
    <w:next w:val="Standard"/>
    <w:link w:val="DatumZchn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umZchn">
    <w:name w:val="Datum Zchn"/>
    <w:basedOn w:val="Absatz-Standardschriftart"/>
    <w:link w:val="Datum"/>
    <w:uiPriority w:val="99"/>
    <w:rPr>
      <w:b/>
      <w:color w:val="000000" w:themeColor="text1"/>
      <w:sz w:val="32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GruformelZchn">
    <w:name w:val="Grußformel Zchn"/>
    <w:basedOn w:val="Absatz-Standardschriftart"/>
    <w:link w:val="Gruformel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color w:val="7F7F7F" w:themeColor="text1" w:themeTint="80"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C443BB"/>
    <w:rPr>
      <w:rFonts w:ascii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D6D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D6D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Wichtig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9:45:20.1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233 223 24575,'-11'-136'0,"4"56"0,8 143 0,-5 201 0,2-245 0,-2 0 0,0-1 0,-1 0 0,-1 0 0,0-1 0,-2 1 0,0-1 0,-1-1 0,0 0 0,-1 0 0,-1-1 0,-25 27 0,34-39 0,0-1 0,0 0 0,-1 0 0,0 0 0,1 0 0,-1 0 0,0 0 0,0-1 0,-3 2 0,5-3 0,0 0 0,0 1 0,0-1 0,0 0 0,0 0 0,0 0 0,0 0 0,0 0 0,0-1 0,0 1 0,0 0 0,0 0 0,0-1 0,0 1 0,1 0 0,-1-1 0,0 1 0,0-1 0,0 1 0,0-1 0,1 0 0,-1 1 0,0-1 0,0 0 0,1 1 0,-1-1 0,1 0 0,-1 0 0,1 0 0,-1 1 0,1-1 0,-1 0 0,1-1 0,-7-13 0,1 1 0,1-1 0,1-1 0,0 1 0,0 0 0,-1-31 0,3-102 0,3 100 0,0 17 0,1-1 0,1 1 0,2 0 0,1 1 0,14-41 0,-7 44 0,-5 23 0,-1 18 0,-1 18 0,-2 0 0,-1 0 0,-2 1 0,-4 48 0,1-32 0,0 8 0,-3 0 0,-2 0 0,-21 78 0,26-121 0,1 0 0,0-1 0,1 1 0,0 0 0,1 0 0,0-1 0,1 1 0,1-1 0,0 1 0,7 15 0,6 37 0,-3 34 0,-4 1 0,-5 117 0,-3-113 0,-3 93 0,0-165 0,-2 0 0,-14 55 0,18-89 0,0 1 0,0 0 0,0 0 0,0 0 0,0 0 0,-1 0 0,1 0 0,0 0 0,0 0 0,0 0 0,0 0 0,0 0 0,0 0 0,0 0 0,-1 0 0,1 0 0,0 0 0,0 0 0,0 0 0,0 0 0,0 0 0,0 0 0,-1 0 0,1 0 0,0 0 0,0 0 0,0 0 0,0 0 0,0 0 0,0 0 0,-1 0 0,1 0 0,0 0 0,0 0 0,0 0 0,0 1 0,0-1 0,0 0 0,0 0 0,0 0 0,0 0 0,0 0 0,0 0 0,-1 0 0,1 1 0,0-1 0,0 0 0,0 0 0,0 0 0,0 0 0,0 0 0,0 0 0,0 1 0,0-1 0,0 0 0,0 0 0,0 0 0,0 0 0,0 0 0,0 0 0,0 1 0,1-1 0,-5-16 0,1-23 0,12-160 0,1 6 0,-9 154 0,8-44 0,-1 12 0,-5 52 0,0-1 0,8-22 0,-6 26 0,-1-1 0,0 0 0,1-29 0,-5 42 0,0 0 0,0 0 0,0-1 0,1 1 0,0 0 0,0-1 0,0 1 0,0 0 0,0 0 0,4-6 0,-3 11 0,0 1 0,1-1 0,-1 1 0,0-1 0,0 1 0,0-1 0,0 1 0,0 0 0,0 0 0,0 0 0,2 4 0,0-1 0,8 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9:45:08.04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303 559 24575,'-3'-5'0,"0"0"0,0-1 0,0 1 0,0-1 0,1 0 0,0 0 0,0 0 0,1 0 0,0 0 0,0 0 0,-1-7 0,-2-10 0,-6-30 0,-51-205 0,56 281 0,3 22 0,2 41 0,-5 186 0,1-200 0,-24 122 0,24-176 0,4-26 0,8-32 0,183-545 0,-187 576 0,-2 2 0,1 1 0,0-1 0,0 1 0,0 0 0,6-7 0,-9 13 0,0 0 0,0 0 0,1-1 0,-1 1 0,0 0 0,0 0 0,0 0 0,0 0 0,1 0 0,-1 0 0,0-1 0,0 1 0,1 0 0,-1 0 0,0 0 0,0 0 0,0 0 0,1 0 0,-1 0 0,0 0 0,0 0 0,1 0 0,-1 0 0,0 0 0,0 0 0,0 0 0,1 0 0,-1 0 0,0 0 0,0 1 0,1-1 0,-1 0 0,0 0 0,0 0 0,0 0 0,1 0 0,-1 0 0,0 1 0,0-1 0,0 0 0,0 0 0,0 0 0,1 1 0,-1-1 0,0 0 0,0 0 0,0 0 0,0 1 0,0-1 0,0 0 0,0 0 0,0 0 0,0 1 0,0-1 0,0 0 0,0 0 0,0 1 0,0-1 0,0 0 0,0 0 0,0 1 0,3 18 0,-5 53 0,-2-1 0,-4 1 0,-18 72 0,25-136 0,-2 7 0,3-8 0,-1 0 0,0 0 0,-1 0 0,1 0 0,-1 0 0,-1 0 0,1-1 0,-1 1 0,-1-1 0,-5 10 0,9-16 0,0 0 0,-1 0 0,1 0 0,0 1 0,0-1 0,-1 0 0,1 0 0,0 0 0,0 0 0,-1 0 0,1 1 0,0-1 0,-1 0 0,1 0 0,0 0 0,-1 0 0,1 0 0,0 0 0,0 0 0,-1 0 0,1 0 0,0 0 0,-1 0 0,1 0 0,0 0 0,-1 0 0,1-1 0,0 1 0,0 0 0,-1 0 0,1 0 0,0 0 0,0 0 0,-1-1 0,1 1 0,0 0 0,-1-1 0,-8-13 0,-1-21 0,-1-40 0,3-1 0,4-130 0,9 164 0,-5 41 0,0 0 0,0 1 0,-1-1 0,2 1 0,-1-1 0,0 1 0,0-1 0,0 1 0,0-1 0,0 1 0,0-1 0,0 1 0,1-1 0,-1 1 0,0-1 0,0 1 0,1-1 0,-1 1 0,0 0 0,1-1 0,-1 1 0,1-1 0,-1 1 0,0 0 0,1-1 0,-1 1 0,1 0 0,-1 0 0,1-1 0,-1 1 0,1 0 0,-1 0 0,1 0 0,-1-1 0,1 1 0,-1 0 0,1 0 0,-1 0 0,1 0 0,-1 0 0,1 0 0,-1 0 0,1 0 0,0 0 0,-1 1 0,1-1 0,-1 0 0,1 0 0,-1 0 0,1 1 0,-1-1 0,0 0 0,1 0 0,-1 1 0,1-1 0,-1 0 0,1 1 0,-1-1 0,0 1 0,1-1 0,-1 0 0,0 1 0,0-1 0,1 1 0,-1-1 0,0 1 0,0-1 0,1 2 0,7 9 0,-1 0 0,0 1 0,-1 0 0,0 0 0,-1 0 0,6 23 0,17 86 0,-24-98 0,31 271 0,-35-408 0,6 0 0,4 0 0,38-170 0,-43 262 0,-3 11 0,0 1 0,1-1 0,0 1 0,0-1 0,1 1 0,1 0 0,9-15 0,-14 25 0,0-1 0,0 1 0,0 0 0,0 0 0,0-1 0,1 1 0,-1 0 0,0 0 0,0 0 0,0 0 0,0-1 0,1 1 0,-1 0 0,0 0 0,0 0 0,0 0 0,1-1 0,-1 1 0,0 0 0,0 0 0,1 0 0,-1 0 0,0 0 0,0 0 0,0 0 0,1 0 0,-1 0 0,0 0 0,0 0 0,1 0 0,-1 0 0,0 0 0,0 0 0,1 0 0,-1 0 0,0 0 0,0 0 0,1 0 0,-1 1 0,5 9 0,-2 18 0,-3-28 0,0 79 0,-3 0 0,-4 0 0,-18 85 0,23-150 0,-1-1 0,-8 23 0,12-36 0,-1 0 0,0 1 0,0-1 0,0 0 0,0 0 0,0 1 0,0-1 0,0 0 0,0 0 0,0 1 0,0-1 0,-1 0 0,1 1 0,0-1 0,0 0 0,0 0 0,0 1 0,0-1 0,0 0 0,0 0 0,-1 0 0,1 1 0,0-1 0,0 0 0,0 0 0,-1 0 0,1 1 0,0-1 0,0 0 0,-1 0 0,1 0 0,0 0 0,0 0 0,-1 0 0,1 1 0,0-1 0,0 0 0,-1 0 0,1 0 0,0 0 0,0 0 0,-1 0 0,1 0 0,0 0 0,-1 0 0,1 0 0,0 0 0,0 0 0,-1-1 0,1 1 0,0 0 0,-1 0 0,-5-19 0,1-32 0,4-172 0,2 132 0,-1 146 0,2 22 0,-18 155 0,9-200 0,7-32 0,0 0 0,0 0 0,0 1 0,0-1 0,0 0 0,0 0 0,0 1 0,0-1 0,0 0 0,0 1 0,0-1 0,0 0 0,0 0 0,-1 1 0,1-1 0,0 0 0,0 0 0,0 0 0,0 1 0,0-1 0,-1 0 0,1 0 0,0 1 0,0-1 0,0 0 0,0 0 0,-1 0 0,1 0 0,0 0 0,0 1 0,-1-1 0,1 0 0,0 0 0,0 0 0,-1 0 0,1 0 0,0 0 0,-1 0 0,-3-11 0,0-23 0,5-28 0,2-1 0,21-116 0,-24 178 0,8-24 0,-8 25 0,0 0 0,0 0 0,1 0 0,-1 0 0,0 0 0,0 0 0,1 0 0,-1 0 0,0 0 0,0 0 0,1 1 0,-1-1 0,0 0 0,0 0 0,0 0 0,1 0 0,-1 0 0,0 0 0,0 1 0,0-1 0,1 0 0,-1 0 0,0 0 0,0 1 0,0-1 0,0 0 0,0 0 0,1 0 0,-1 1 0,0-1 0,0 0 0,0 0 0,0 1 0,0-1 0,0 0 0,0 0 0,0 1 0,0-1 0,0 0 0,0 0 0,0 1 0,0-1 0,8 48 0,-5 129 0,8-220 0,-4-5 0,2 0 0,19-58 0,-16 80 0,-12 25 0,0 1 0,0 0 0,0 0 0,0 0 0,1-1 0,-1 1 0,0 0 0,0 0 0,0 0 0,0-1 0,1 1 0,-1 0 0,0 0 0,0 0 0,0 0 0,1-1 0,-1 1 0,0 0 0,0 0 0,1 0 0,-1 0 0,0 0 0,0 0 0,1 0 0,-1 0 0,0 0 0,0 0 0,1 0 0,-1 0 0,0 0 0,0 0 0,1 0 0,-1 0 0,0 0 0,0 0 0,1 0 0,-1 0 0,0 0 0,0 1 0,1-1 0,-1 0 0,0 0 0,0 0 0,0 0 0,1 0 0,-1 1 0,0-1 0,0 0 0,0 0 0,0 0 0,1 1 0,-1-1 0,0 0 0,0 0 0,0 1 0,0-1 0,5 17 0,0 24 0,-2 1 0,-2 0 0,-1 0 0,-2-1 0,-3 1 0,-9 40 0,14-80 0,0 0 0,0 0 0,-1 0 0,1 0 0,-1 0 0,0 0 0,0 0 0,1 0 0,-1 0 0,0-1 0,-2 4 0,2-5 0,1 0 0,0 0 0,-1 0 0,1 0 0,0 0 0,-1 0 0,1 1 0,0-1 0,-1 0 0,1 0 0,0 0 0,-1 0 0,1 0 0,0 0 0,-1 0 0,1-1 0,0 1 0,-1 0 0,1 0 0,0 0 0,0 0 0,-1 0 0,1 0 0,0-1 0,-1 1 0,1 0 0,0 0 0,0 0 0,-1-1 0,1 1 0,0 0 0,0 0 0,0-1 0,-1 1 0,1 0 0,0 0 0,0-1 0,0 0 0,-4-5 0,1 0 0,0-1 0,0 0 0,1 0 0,-2-8 0,-9-56 0,3-1 0,-1-130 0,10 169 0,1 200 0,-7 0 0,-7-1 0,-45 207 0,56-352 0,3-16 0,-1 0 0,1 0 0,-1-1 0,0 1 0,-1 0 0,1-1 0,-1 1 0,1-1 0,-2 0 0,-2 5 0,5-9 0,0 0 0,-1 0 0,1 0 0,0-1 0,-1 1 0,1 0 0,0 0 0,-1-1 0,1 1 0,0 0 0,0 0 0,-1-1 0,1 1 0,0 0 0,0-1 0,0 1 0,-1 0 0,1-1 0,0 1 0,0-1 0,0 1 0,0 0 0,0-1 0,0 1 0,0-1 0,0 1 0,0 0 0,0-1 0,0 1 0,0 0 0,0-1 0,0 1 0,0-1 0,0 0 0,-9-83 0,2-147 0,7 144 0,-1 33 0,1-72 0,11 215 0,-7 355 0,-10-335 0,-4-1 0,-28 116 0,31-202 0,7-22 0,0 0 0,0 0 0,0 0 0,0 0 0,-1 0 0,1 0 0,0 0 0,0 0 0,0 0 0,0 0 0,0 0 0,0 0 0,0 0 0,-1 0 0,1 0 0,0 0 0,0 0 0,0 0 0,0 0 0,0 0 0,0 0 0,0 0 0,-1 0 0,1 0 0,0 0 0,0 0 0,0 0 0,0 0 0,0 0 0,0 0 0,0 0 0,-1 0 0,1 0 0,0 0 0,0 0 0,0 0 0,0 0 0,0 0 0,0-1 0,0 1 0,0 0 0,0 0 0,0 0 0,0 0 0,-1 0 0,1 0 0,0 0 0,0 0 0,0-1 0,0 1 0,0 0 0,0 0 0,0 0 0,0 0 0,0 0 0,0 0 0,0 0 0,0-1 0,0 1 0,0 0 0,0 0 0,0 0 0,0 0 0,0 0 0,1 0 0,-5-41 0,5-654 0,0 666 0,0-22 0,8-52 0,-2 71 0,-7 32 0,0 1 0,0-1 0,1 0 0,-1 0 0,0 0 0,0 0 0,0 0 0,0 1 0,0-1 0,0 0 0,0 0 0,0 0 0,0 0 0,0 0 0,0 0 0,1 1 0,-1-1 0,0 0 0,0 0 0,0 0 0,0 0 0,0 0 0,1 0 0,-1 0 0,0 0 0,0 0 0,0 0 0,0 0 0,0 0 0,1 0 0,-1 1 0,0-1 0,0 0 0,0 0 0,0-1 0,1 1 0,-1 0 0,0 0 0,0 0 0,0 0 0,0 0 0,1 0 0,-1 0 0,0 0 0,0 0 0,0 0 0,0 0 0,0 0 0,0 0 0,1 0 0,-1-1 0,0 1 0,0 0 0,0 0 0,0 0 0,0 0 0,0 0 0,0-1 0,0 1 0,1 0 0,-1 0 0,0 0 0,0 0 0,0 0 0,0-1 0,0 1 0,0 0 0,0 0 0,4 13 0,1 1 0,-2 0 0,0 0 0,-1 0 0,0 1 0,-1-1 0,-1 21 0,1 2 0,6 279 0,-9-240 0,-4 0 0,-17 84 0,11-119 0,12-41 0,0 0 0,0 1 0,0-1 0,0 0 0,0 1 0,-1-1 0,1 0 0,0 0 0,0 1 0,0-1 0,0 0 0,-1 1 0,1-1 0,0 0 0,0 0 0,0 0 0,-1 1 0,1-1 0,0 0 0,0 0 0,-1 0 0,1 0 0,0 1 0,0-1 0,-1 0 0,1 0 0,0 0 0,-1 0 0,1 0 0,0 0 0,-1 0 0,1 0 0,0 0 0,0 0 0,-1 0 0,1 0 0,0 0 0,-1 0 0,1 0 0,0 0 0,-1 0 0,1 0 0,0 0 0,0-1 0,-1 1 0,1 0 0,0 0 0,0 0 0,-1 0 0,1-1 0,0 1 0,0 0 0,-1 0 0,1-1 0,0 1 0,0 0 0,0 0 0,0-1 0,-1 1 0,1 0 0,0 0 0,0-1 0,0 1 0,0 0 0,0-1 0,0 1 0,0 0 0,0-1 0,0 1 0,-8-28 0,-7-56 0,-3-96 0,8-88 0,10 252 0,0 19 0,1 28 0,0 87 0,-4 273 0,2-370 0,-1 0 0,-1 0 0,-9 30 0,5-39 0,1-18 0,-4-25 0,9 29 0,-37-194 0,5 22 0,29 164 0,2 10 0,0 22 0,1 287 0,2-18 0,-6-261 0,-1-14 0,-1-55 0,1 0 0,2-1 0,1-56 0,2 47 0,-2-208 0,6 185 0,17-108 0,-10 137 0,-6 37 0,0 9 0,-1 5 0,-1 0 0,0 1 0,-1-1 0,0 1 0,0-1 0,-1 17 0,1-1 0,0 74 0,-3-1 0,-5 1 0,-4-1 0,-28 111 0,27-170 0,12-38 0,0 0 0,-1 1 0,1-1 0,0 0 0,0 1 0,0-1 0,0 0 0,0 1 0,-1-1 0,1 0 0,0 0 0,0 1 0,-1-1 0,1 0 0,0 0 0,0 0 0,-1 1 0,1-1 0,0 0 0,-1 0 0,1 0 0,0 0 0,0 0 0,-1 1 0,1-1 0,0 0 0,-1 0 0,1 0 0,0 0 0,-1 0 0,1 0 0,0 0 0,-1 0 0,1 0 0,0 0 0,-1 0 0,1-1 0,0 1 0,-1 0 0,1 0 0,0 0 0,-1 0 0,1 0 0,0-1 0,0 1 0,-1 0 0,1 0 0,0 0 0,0-1 0,-1 1 0,1 0 0,0 0 0,0-1 0,0 1 0,-1 0 0,1-1 0,0 1 0,0 0 0,0-1 0,-10-22 0,10 22 0,-11-34 40,2-1 0,-8-73 0,6-77-1525,11 150-5341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f105ad54-119a-4495-aa55-0e28b6b4ad2f" xsi:nil="true"/>
    <SubmitterId xmlns="f105ad54-119a-4495-aa55-0e28b6b4ad2f" xsi:nil="true"/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TP101840835</Asset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2010-03-09T05:43:00+00:00</PlannedPubDate>
    <CrawlForDependencies xmlns="f105ad54-119a-4495-aa55-0e28b6b4ad2f">false</CrawlForDependencies>
    <TrustLevel xmlns="f105ad54-119a-4495-aa55-0e28b6b4ad2f">1 Microsoft Managed Content</TrustLevel>
    <PublishStatusLookup xmlns="f105ad54-119a-4495-aa55-0e28b6b4ad2f">
      <Value>341481</Value>
      <Value>523664</Value>
    </PublishStatusLookup>
    <TemplateTemplateType xmlns="f105ad54-119a-4495-aa55-0e28b6b4ad2f">Word Document Template</TemplateTemplateType>
    <TPNamespace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ApprovalStatus xmlns="f105ad54-119a-4495-aa55-0e28b6b4ad2f">InProgress</ApprovalStatus>
    <EditorialTags xmlns="f105ad54-119a-4495-aa55-0e28b6b4ad2f" xsi:nil="true"/>
    <LastModifiedDateTime xmlns="f105ad54-119a-4495-aa55-0e28b6b4ad2f" xsi:nil="true"/>
    <UACurrentWords xmlns="f105ad54-119a-4495-aa55-0e28b6b4ad2f" xsi:nil="true"/>
    <DSATActionTaken xmlns="f105ad54-119a-4495-aa55-0e28b6b4ad2f" xsi:nil="true"/>
    <NumericId xmlns="f105ad54-119a-4495-aa55-0e28b6b4ad2f" xsi:nil="true"/>
    <OutputCachingOn xmlns="f105ad54-119a-4495-aa55-0e28b6b4ad2f">false</OutputCachingOn>
    <ParentAssetId xmlns="f105ad54-119a-4495-aa55-0e28b6b4ad2f" xsi:nil="true"/>
    <MarketSpecific xmlns="f105ad54-119a-4495-aa55-0e28b6b4ad2f" xsi:nil="true"/>
    <Providers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2010-09-25T11:11:40+00:00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IsSearchable xmlns="f105ad54-119a-4495-aa55-0e28b6b4ad2f">false</IsSearchable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229933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A7254C7-9B30-4A64-BFB4-ABB6489CD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D2C457-CA26-4838-982A-B842399AFEE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1BE02B75-EBC0-4257-813A-AEC812B079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Wichtig).dotx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 firmenname1 }} Versicherung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Ternes</cp:lastModifiedBy>
  <cp:revision>7</cp:revision>
  <dcterms:created xsi:type="dcterms:W3CDTF">2025-02-22T13:59:00Z</dcterms:created>
  <dcterms:modified xsi:type="dcterms:W3CDTF">2025-06-19T09:45:00Z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