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6ECA7" w14:textId="77777777" w:rsidR="007A2D86" w:rsidRPr="00B867F2" w:rsidRDefault="007A2D86" w:rsidP="007A2D86">
      <w:pPr>
        <w:pStyle w:val="Datum"/>
        <w:rPr>
          <w:b/>
          <w:bCs/>
          <w:sz w:val="32"/>
          <w:szCs w:val="32"/>
        </w:rPr>
      </w:pPr>
      <w:r w:rsidRPr="00B867F2">
        <w:rPr>
          <w:b/>
          <w:bCs/>
          <w:sz w:val="32"/>
          <w:szCs w:val="32"/>
        </w:rPr>
        <w:t xml:space="preserve">Betreff: Zahlungserinnerung für Rechnung </w:t>
      </w:r>
    </w:p>
    <w:p w14:paraId="66947DA7" w14:textId="7CE3A0A6" w:rsidR="007A2D86" w:rsidRDefault="007A2D86" w:rsidP="007A2D86">
      <w:pPr>
        <w:pStyle w:val="Datum"/>
        <w:rPr>
          <w:b/>
          <w:bCs/>
        </w:rPr>
      </w:pPr>
      <w:proofErr w:type="gramStart"/>
      <w:r w:rsidRPr="007A2D86">
        <w:rPr>
          <w:b/>
          <w:bCs/>
        </w:rPr>
        <w:t>{{ rechnungsnummer1 }</w:t>
      </w:r>
      <w:proofErr w:type="gramEnd"/>
      <w:r w:rsidRPr="007A2D86">
        <w:rPr>
          <w:b/>
          <w:bCs/>
        </w:rPr>
        <w:t>}</w:t>
      </w:r>
    </w:p>
    <w:p w14:paraId="26E40FA9" w14:textId="77777777" w:rsidR="007A2D86" w:rsidRPr="007A2D86" w:rsidRDefault="007A2D86" w:rsidP="007A2D86"/>
    <w:p w14:paraId="69A563A8" w14:textId="77777777" w:rsidR="007A2D86" w:rsidRPr="007A2D86" w:rsidRDefault="007A2D86" w:rsidP="007A2D86">
      <w:pPr>
        <w:pStyle w:val="Datum"/>
      </w:pPr>
      <w:r w:rsidRPr="007A2D86">
        <w:t xml:space="preserve">Sehr geehrte/r </w:t>
      </w:r>
      <w:proofErr w:type="gramStart"/>
      <w:r w:rsidRPr="007A2D86">
        <w:t>{{ name1 }</w:t>
      </w:r>
      <w:proofErr w:type="gramEnd"/>
      <w:r w:rsidRPr="007A2D86">
        <w:t>},</w:t>
      </w:r>
    </w:p>
    <w:p w14:paraId="08ED04C4" w14:textId="077FE1DA" w:rsidR="007A2D86" w:rsidRPr="007A2D86" w:rsidRDefault="007A2D86" w:rsidP="007A2D86">
      <w:pPr>
        <w:pStyle w:val="Datum"/>
      </w:pPr>
      <w:r w:rsidRPr="007A2D86">
        <w:t>unsere Unterlagen zeigen, dass der Betrag in Höhe von</w:t>
      </w:r>
      <w:r>
        <w:t xml:space="preserve">     </w:t>
      </w:r>
      <w:r w:rsidRPr="007A2D86">
        <w:t xml:space="preserve"> </w:t>
      </w:r>
      <w:r w:rsidRPr="007A2D86">
        <w:rPr>
          <w:b/>
          <w:bCs/>
        </w:rPr>
        <w:t>{{ betrag1 }} €</w:t>
      </w:r>
      <w:r w:rsidRPr="007A2D86">
        <w:t xml:space="preserve"> für die Rechnung </w:t>
      </w:r>
      <w:r w:rsidRPr="007A2D86">
        <w:rPr>
          <w:b/>
          <w:bCs/>
        </w:rPr>
        <w:t>{{ rechnungsnummer1 }}</w:t>
      </w:r>
      <w:r w:rsidRPr="007A2D86">
        <w:t xml:space="preserve"> vom </w:t>
      </w:r>
      <w:r w:rsidRPr="007A2D86">
        <w:rPr>
          <w:b/>
          <w:bCs/>
        </w:rPr>
        <w:t>{{ datum2 }}</w:t>
      </w:r>
      <w:r w:rsidRPr="007A2D86">
        <w:t xml:space="preserve"> bisher nicht beglichen wurde.</w:t>
      </w:r>
    </w:p>
    <w:p w14:paraId="07DC99CA" w14:textId="7E8B65AC" w:rsidR="007A2D86" w:rsidRPr="007A2D86" w:rsidRDefault="007A2D86" w:rsidP="007A2D86">
      <w:pPr>
        <w:pStyle w:val="Datum"/>
      </w:pPr>
      <w:r w:rsidRPr="007A2D86">
        <w:t xml:space="preserve">Wir bitten Sie, den offenen Betrag bis spätestens </w:t>
      </w:r>
      <w:r>
        <w:t xml:space="preserve">             </w:t>
      </w:r>
      <w:proofErr w:type="gramStart"/>
      <w:r>
        <w:t xml:space="preserve">   </w:t>
      </w:r>
      <w:r w:rsidRPr="007A2D86">
        <w:rPr>
          <w:b/>
          <w:bCs/>
        </w:rPr>
        <w:t>{{ datum3 }</w:t>
      </w:r>
      <w:proofErr w:type="gramEnd"/>
      <w:r w:rsidRPr="007A2D86">
        <w:rPr>
          <w:b/>
          <w:bCs/>
        </w:rPr>
        <w:t>}</w:t>
      </w:r>
      <w:r w:rsidRPr="007A2D86">
        <w:t xml:space="preserve"> auf das folgende Konto zu überweisen:</w:t>
      </w:r>
    </w:p>
    <w:p w14:paraId="350491E8" w14:textId="77777777" w:rsidR="007A2D86" w:rsidRPr="007A2D86" w:rsidRDefault="007A2D86" w:rsidP="007A2D86">
      <w:pPr>
        <w:pStyle w:val="Datum"/>
      </w:pPr>
      <w:r w:rsidRPr="007A2D86">
        <w:rPr>
          <w:b/>
          <w:bCs/>
        </w:rPr>
        <w:t>Empfänger:</w:t>
      </w:r>
      <w:r w:rsidRPr="007A2D86">
        <w:t xml:space="preserve"> </w:t>
      </w:r>
      <w:proofErr w:type="gramStart"/>
      <w:r w:rsidRPr="007A2D86">
        <w:t>{{ firmenname</w:t>
      </w:r>
      <w:proofErr w:type="gramEnd"/>
      <w:r w:rsidRPr="007A2D86">
        <w:t>1 }}</w:t>
      </w:r>
      <w:r w:rsidRPr="007A2D86">
        <w:br/>
      </w:r>
      <w:r w:rsidRPr="007A2D86">
        <w:rPr>
          <w:b/>
          <w:bCs/>
        </w:rPr>
        <w:t>IBAN:</w:t>
      </w:r>
      <w:r w:rsidRPr="007A2D86">
        <w:t xml:space="preserve"> </w:t>
      </w:r>
      <w:proofErr w:type="gramStart"/>
      <w:r w:rsidRPr="007A2D86">
        <w:t>{{ iban</w:t>
      </w:r>
      <w:proofErr w:type="gramEnd"/>
      <w:r w:rsidRPr="007A2D86">
        <w:t>1 }}</w:t>
      </w:r>
      <w:r w:rsidRPr="007A2D86">
        <w:br/>
      </w:r>
      <w:r w:rsidRPr="007A2D86">
        <w:rPr>
          <w:b/>
          <w:bCs/>
        </w:rPr>
        <w:t>BIC:</w:t>
      </w:r>
      <w:r w:rsidRPr="007A2D86">
        <w:t xml:space="preserve"> </w:t>
      </w:r>
      <w:proofErr w:type="gramStart"/>
      <w:r w:rsidRPr="007A2D86">
        <w:t>{{ swift</w:t>
      </w:r>
      <w:proofErr w:type="gramEnd"/>
      <w:r w:rsidRPr="007A2D86">
        <w:t>1 }}</w:t>
      </w:r>
      <w:r w:rsidRPr="007A2D86">
        <w:br/>
      </w:r>
      <w:r w:rsidRPr="007A2D86">
        <w:rPr>
          <w:b/>
          <w:bCs/>
        </w:rPr>
        <w:t>Verwendungszweck:</w:t>
      </w:r>
      <w:r w:rsidRPr="007A2D86">
        <w:t xml:space="preserve"> </w:t>
      </w:r>
      <w:proofErr w:type="gramStart"/>
      <w:r w:rsidRPr="007A2D86">
        <w:t>{{ rn1 }</w:t>
      </w:r>
      <w:proofErr w:type="gramEnd"/>
      <w:r w:rsidRPr="007A2D86">
        <w:t>}</w:t>
      </w:r>
    </w:p>
    <w:p w14:paraId="0B5E3B9D" w14:textId="77777777" w:rsidR="007A2D86" w:rsidRPr="007A2D86" w:rsidRDefault="007A2D86" w:rsidP="007A2D86">
      <w:pPr>
        <w:pStyle w:val="Datum"/>
      </w:pPr>
      <w:r w:rsidRPr="007A2D86">
        <w:t xml:space="preserve">Sollte der Betrag nicht fristgerecht eingehen, müssen wir Mahngebühren in Höhe von </w:t>
      </w:r>
      <w:proofErr w:type="gramStart"/>
      <w:r w:rsidRPr="007A2D86">
        <w:rPr>
          <w:b/>
          <w:bCs/>
        </w:rPr>
        <w:t>{{ betrag2 }</w:t>
      </w:r>
      <w:proofErr w:type="gramEnd"/>
      <w:r w:rsidRPr="007A2D86">
        <w:rPr>
          <w:b/>
          <w:bCs/>
        </w:rPr>
        <w:t>} €</w:t>
      </w:r>
      <w:r w:rsidRPr="007A2D86">
        <w:t xml:space="preserve"> erheben.</w:t>
      </w:r>
    </w:p>
    <w:p w14:paraId="3921B0B4" w14:textId="77777777" w:rsidR="007A2D86" w:rsidRPr="007A2D86" w:rsidRDefault="007A2D86" w:rsidP="007A2D86">
      <w:pPr>
        <w:pStyle w:val="Datum"/>
      </w:pPr>
      <w:r w:rsidRPr="007A2D86">
        <w:t>Falls Sie die Zahlung bereits vorgenommen haben, betrachten Sie dieses Schreiben bitte als gegenstandslos.</w:t>
      </w:r>
    </w:p>
    <w:p w14:paraId="5C84CBD8" w14:textId="77777777" w:rsidR="007A2D86" w:rsidRPr="007A2D86" w:rsidRDefault="007A2D86" w:rsidP="007A2D86">
      <w:pPr>
        <w:pStyle w:val="Datum"/>
      </w:pPr>
      <w:r w:rsidRPr="007A2D86">
        <w:t>Mit freundlichen Grüßen</w:t>
      </w:r>
    </w:p>
    <w:p w14:paraId="6D8D113B" w14:textId="77777777" w:rsidR="007A2D86" w:rsidRPr="007A2D86" w:rsidRDefault="007A2D86" w:rsidP="007A2D86">
      <w:pPr>
        <w:pStyle w:val="Datum"/>
      </w:pPr>
      <w:proofErr w:type="gramStart"/>
      <w:r w:rsidRPr="007A2D86">
        <w:t>{{ name</w:t>
      </w:r>
      <w:proofErr w:type="gramEnd"/>
      <w:r w:rsidRPr="007A2D86">
        <w:t>2 }}</w:t>
      </w:r>
      <w:r w:rsidRPr="007A2D86">
        <w:br/>
      </w:r>
      <w:proofErr w:type="gramStart"/>
      <w:r w:rsidRPr="007A2D86">
        <w:t>{{ amt</w:t>
      </w:r>
      <w:proofErr w:type="gramEnd"/>
      <w:r w:rsidRPr="007A2D86">
        <w:t>2 }}</w:t>
      </w:r>
      <w:r w:rsidRPr="007A2D86">
        <w:br/>
      </w:r>
      <w:proofErr w:type="gramStart"/>
      <w:r w:rsidRPr="007A2D86">
        <w:t>{{ tel2 }</w:t>
      </w:r>
      <w:proofErr w:type="gramEnd"/>
      <w:r w:rsidRPr="007A2D86">
        <w:t>}</w:t>
      </w:r>
    </w:p>
    <w:p w14:paraId="060C67A3" w14:textId="0F808CA8" w:rsidR="007A2D86" w:rsidRDefault="005E10B3" w:rsidP="007A2D86">
      <w:pPr>
        <w:pStyle w:val="Datum"/>
      </w:pPr>
      <w:r>
        <w:rPr>
          <w:noProof/>
          <w:lang w:bidi="de-DE"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0" wp14:anchorId="10E4D1C6" wp14:editId="355053C0">
                <wp:simplePos x="0" y="0"/>
                <wp:positionH relativeFrom="page">
                  <wp:posOffset>228600</wp:posOffset>
                </wp:positionH>
                <wp:positionV relativeFrom="margin">
                  <wp:align>top</wp:align>
                </wp:positionV>
                <wp:extent cx="2157984" cy="4572000"/>
                <wp:effectExtent l="0" t="0" r="0" b="0"/>
                <wp:wrapSquare wrapText="bothSides"/>
                <wp:docPr id="1" name="Textfeld 2" title="Textfel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984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E4C52D" w14:textId="60F5C25D" w:rsidR="007A2D86" w:rsidRDefault="007A2D86" w:rsidP="007A2D86">
                            <w:pPr>
                              <w:pStyle w:val="Firmenadresse"/>
                            </w:pPr>
                            <w:proofErr w:type="gramStart"/>
                            <w:r>
                              <w:rPr>
                                <w:rStyle w:val="Fett"/>
                              </w:rPr>
                              <w:t xml:space="preserve">{{ </w:t>
                            </w:r>
                            <w:r w:rsidR="00B06CEC">
                              <w:rPr>
                                <w:rStyle w:val="Fett"/>
                              </w:rPr>
                              <w:t>amt</w:t>
                            </w:r>
                            <w:proofErr w:type="gramEnd"/>
                            <w:r w:rsidR="00B06CEC">
                              <w:rPr>
                                <w:rStyle w:val="Fett"/>
                              </w:rPr>
                              <w:t>2</w:t>
                            </w:r>
                            <w:r>
                              <w:rPr>
                                <w:rStyle w:val="Fett"/>
                              </w:rPr>
                              <w:t xml:space="preserve"> }}</w:t>
                            </w:r>
                            <w:r>
                              <w:br/>
                            </w:r>
                            <w:proofErr w:type="gramStart"/>
                            <w:r>
                              <w:t>{{ strasse2 }</w:t>
                            </w:r>
                            <w:proofErr w:type="gramEnd"/>
                            <w:r>
                              <w:t xml:space="preserve">} </w:t>
                            </w:r>
                            <w:proofErr w:type="gramStart"/>
                            <w:r>
                              <w:t>{{ hausnummer</w:t>
                            </w:r>
                            <w:proofErr w:type="gramEnd"/>
                            <w:r>
                              <w:t>2 }}</w:t>
                            </w:r>
                            <w:r>
                              <w:br/>
                            </w:r>
                            <w:proofErr w:type="gramStart"/>
                            <w:r>
                              <w:t>{{ plz2 }</w:t>
                            </w:r>
                            <w:proofErr w:type="gramEnd"/>
                            <w:r>
                              <w:t xml:space="preserve">} </w:t>
                            </w:r>
                            <w:proofErr w:type="gramStart"/>
                            <w:r>
                              <w:t>{{ ort2 }</w:t>
                            </w:r>
                            <w:proofErr w:type="gramEnd"/>
                            <w:r>
                              <w:t>}</w:t>
                            </w:r>
                          </w:p>
                          <w:p w14:paraId="25322DEE" w14:textId="77777777" w:rsidR="007A2D86" w:rsidRDefault="007A2D86">
                            <w:pPr>
                              <w:pStyle w:val="Randleisten-Kontaktinformationen"/>
                            </w:pPr>
                          </w:p>
                          <w:p w14:paraId="014DABE4" w14:textId="77777777" w:rsidR="007A2D86" w:rsidRDefault="007A2D86">
                            <w:pPr>
                              <w:pStyle w:val="Randleisten-Kontaktinformationen"/>
                            </w:pPr>
                          </w:p>
                          <w:p w14:paraId="2FED1796" w14:textId="1695FAB8" w:rsidR="00595144" w:rsidRDefault="00000000">
                            <w:pPr>
                              <w:pStyle w:val="Randleisten-Kontaktinformationen"/>
                            </w:pPr>
                            <w:sdt>
                              <w:sdtPr>
                                <w:alias w:val="Telefonnummer"/>
                                <w:tag w:val="Telefonnummer"/>
                                <w:id w:val="437600815"/>
                                <w:placeholder>
                                  <w:docPart w:val="33ED438D6BCC4027AFB5F3CF918000E4"/>
                                </w:placeholder>
                                <w:temporary/>
                                <w:showingPlcHdr/>
                                <w:dataBinding w:xpath="//Phone" w:storeItemID="{31332E6C-8EB7-4DA9-9D12-558EBCE26A70}"/>
                                <w15:appearance w15:val="hidden"/>
                                <w:text/>
                              </w:sdtPr>
                              <w:sdtContent>
                                <w:r w:rsidR="005E10B3">
                                  <w:rPr>
                                    <w:lang w:bidi="de-DE"/>
                                  </w:rPr>
                                  <w:t>Telefon</w:t>
                                </w:r>
                              </w:sdtContent>
                            </w:sdt>
                            <w:r w:rsidR="007A2D86">
                              <w:t xml:space="preserve"> </w:t>
                            </w:r>
                            <w:proofErr w:type="gramStart"/>
                            <w:r w:rsidR="007A2D86" w:rsidRPr="00773980">
                              <w:t>{{ tel2 }</w:t>
                            </w:r>
                            <w:proofErr w:type="gramEnd"/>
                            <w:r w:rsidR="007A2D86" w:rsidRPr="00773980">
                              <w:t>}</w:t>
                            </w:r>
                          </w:p>
                          <w:p w14:paraId="35AEB28E" w14:textId="2B9BE467" w:rsidR="00595144" w:rsidRDefault="00000000">
                            <w:pPr>
                              <w:pStyle w:val="Randleisten-Kontaktinformationen"/>
                            </w:pPr>
                            <w:sdt>
                              <w:sdtPr>
                                <w:alias w:val="Faxnummer"/>
                                <w:tag w:val="Faxnummer"/>
                                <w:id w:val="437600813"/>
                                <w:placeholder>
                                  <w:docPart w:val="48BC7EAD2ED94D17A4343673D45FBED3"/>
                                </w:placeholder>
                                <w:temporary/>
                                <w:showingPlcHdr/>
                                <w:dataBinding w:xpath="//Fax" w:storeItemID="{31332E6C-8EB7-4DA9-9D12-558EBCE26A70}"/>
                                <w15:appearance w15:val="hidden"/>
                                <w:text/>
                              </w:sdtPr>
                              <w:sdtContent>
                                <w:r w:rsidR="005E10B3">
                                  <w:rPr>
                                    <w:lang w:bidi="de-DE"/>
                                  </w:rPr>
                                  <w:t>Fax</w:t>
                                </w:r>
                              </w:sdtContent>
                            </w:sdt>
                            <w:r w:rsidR="007A2D86">
                              <w:t xml:space="preserve"> </w:t>
                            </w:r>
                            <w:proofErr w:type="gramStart"/>
                            <w:r w:rsidR="007A2D86" w:rsidRPr="00773980">
                              <w:t>{{ tel2 }</w:t>
                            </w:r>
                            <w:proofErr w:type="gramEnd"/>
                            <w:r w:rsidR="007A2D86" w:rsidRPr="00773980">
                              <w:t>}</w:t>
                            </w:r>
                          </w:p>
                          <w:p w14:paraId="390C4FAC" w14:textId="12717662" w:rsidR="007A2D86" w:rsidRDefault="007A2D86">
                            <w:pPr>
                              <w:pStyle w:val="Randleisten-Kontaktinformationen"/>
                            </w:pPr>
                            <w:r>
                              <w:t xml:space="preserve">WWW </w:t>
                            </w:r>
                            <w:proofErr w:type="gramStart"/>
                            <w:r>
                              <w:t>{{ www</w:t>
                            </w:r>
                            <w:proofErr w:type="gramEnd"/>
                            <w:r>
                              <w:t>1}}</w:t>
                            </w:r>
                          </w:p>
                          <w:p w14:paraId="0A04BBFE" w14:textId="305FC9E9" w:rsidR="00595144" w:rsidRDefault="007A2D86">
                            <w:pPr>
                              <w:pStyle w:val="Randleisten-Kontaktinformationen"/>
                            </w:pPr>
                            <w:r>
                              <w:rPr>
                                <w:lang w:bidi="de-DE"/>
                              </w:rPr>
                              <w:t>E-Mail</w:t>
                            </w:r>
                            <w:r>
                              <w:t xml:space="preserve"> </w:t>
                            </w:r>
                            <w:proofErr w:type="gramStart"/>
                            <w:r w:rsidRPr="00773980">
                              <w:t xml:space="preserve">{{ </w:t>
                            </w:r>
                            <w:r>
                              <w:t>email1</w:t>
                            </w:r>
                            <w:r w:rsidRPr="00773980">
                              <w:t xml:space="preserve"> }</w:t>
                            </w:r>
                            <w:proofErr w:type="gramEnd"/>
                            <w:r w:rsidRPr="00773980">
                              <w:t>}</w:t>
                            </w:r>
                          </w:p>
                          <w:p w14:paraId="72ACC0E8" w14:textId="77777777" w:rsidR="00595144" w:rsidRDefault="0059514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left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E4D1C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alt="Titel: Textfeld" style="position:absolute;margin-left:18pt;margin-top:0;width:169.9pt;height:5in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" o:allowincell="f" o:allowoverlap="f" stroked="f">
                <v:textbox inset="0,0,0,0">
                  <w:txbxContent>
                    <w:p w14:paraId="46E4C52D" w14:textId="60F5C25D" w:rsidR="007A2D86" w:rsidRDefault="007A2D86" w:rsidP="007A2D86">
                      <w:pPr>
                        <w:pStyle w:val="Firmenadresse"/>
                      </w:pPr>
                      <w:proofErr w:type="gramStart"/>
                      <w:r>
                        <w:rPr>
                          <w:rStyle w:val="Fett"/>
                        </w:rPr>
                        <w:t xml:space="preserve">{{ </w:t>
                      </w:r>
                      <w:r w:rsidR="00B06CEC">
                        <w:rPr>
                          <w:rStyle w:val="Fett"/>
                        </w:rPr>
                        <w:t>amt</w:t>
                      </w:r>
                      <w:proofErr w:type="gramEnd"/>
                      <w:r w:rsidR="00B06CEC">
                        <w:rPr>
                          <w:rStyle w:val="Fett"/>
                        </w:rPr>
                        <w:t>2</w:t>
                      </w:r>
                      <w:r>
                        <w:rPr>
                          <w:rStyle w:val="Fett"/>
                        </w:rPr>
                        <w:t xml:space="preserve"> }}</w:t>
                      </w:r>
                      <w:r>
                        <w:br/>
                      </w:r>
                      <w:proofErr w:type="gramStart"/>
                      <w:r>
                        <w:t>{{ strasse2 }</w:t>
                      </w:r>
                      <w:proofErr w:type="gramEnd"/>
                      <w:r>
                        <w:t xml:space="preserve">} </w:t>
                      </w:r>
                      <w:proofErr w:type="gramStart"/>
                      <w:r>
                        <w:t>{{ hausnummer</w:t>
                      </w:r>
                      <w:proofErr w:type="gramEnd"/>
                      <w:r>
                        <w:t>2 }}</w:t>
                      </w:r>
                      <w:r>
                        <w:br/>
                      </w:r>
                      <w:proofErr w:type="gramStart"/>
                      <w:r>
                        <w:t>{{ plz2 }</w:t>
                      </w:r>
                      <w:proofErr w:type="gramEnd"/>
                      <w:r>
                        <w:t xml:space="preserve">} </w:t>
                      </w:r>
                      <w:proofErr w:type="gramStart"/>
                      <w:r>
                        <w:t>{{ ort2 }</w:t>
                      </w:r>
                      <w:proofErr w:type="gramEnd"/>
                      <w:r>
                        <w:t>}</w:t>
                      </w:r>
                    </w:p>
                    <w:p w14:paraId="25322DEE" w14:textId="77777777" w:rsidR="007A2D86" w:rsidRDefault="007A2D86">
                      <w:pPr>
                        <w:pStyle w:val="Randleisten-Kontaktinformationen"/>
                      </w:pPr>
                    </w:p>
                    <w:p w14:paraId="014DABE4" w14:textId="77777777" w:rsidR="007A2D86" w:rsidRDefault="007A2D86">
                      <w:pPr>
                        <w:pStyle w:val="Randleisten-Kontaktinformationen"/>
                      </w:pPr>
                    </w:p>
                    <w:p w14:paraId="2FED1796" w14:textId="1695FAB8" w:rsidR="00595144" w:rsidRDefault="00000000">
                      <w:pPr>
                        <w:pStyle w:val="Randleisten-Kontaktinformationen"/>
                      </w:pPr>
                      <w:sdt>
                        <w:sdtPr>
                          <w:alias w:val="Telefonnummer"/>
                          <w:tag w:val="Telefonnummer"/>
                          <w:id w:val="437600815"/>
                          <w:placeholder>
                            <w:docPart w:val="33ED438D6BCC4027AFB5F3CF918000E4"/>
                          </w:placeholder>
                          <w:temporary/>
                          <w:showingPlcHdr/>
                          <w:dataBinding w:xpath="//Phone" w:storeItemID="{31332E6C-8EB7-4DA9-9D12-558EBCE26A70}"/>
                          <w15:appearance w15:val="hidden"/>
                          <w:text/>
                        </w:sdtPr>
                        <w:sdtContent>
                          <w:r w:rsidR="005E10B3">
                            <w:rPr>
                              <w:lang w:bidi="de-DE"/>
                            </w:rPr>
                            <w:t>Telefon</w:t>
                          </w:r>
                        </w:sdtContent>
                      </w:sdt>
                      <w:r w:rsidR="007A2D86">
                        <w:t xml:space="preserve"> </w:t>
                      </w:r>
                      <w:proofErr w:type="gramStart"/>
                      <w:r w:rsidR="007A2D86" w:rsidRPr="00773980">
                        <w:t>{{ tel2 }</w:t>
                      </w:r>
                      <w:proofErr w:type="gramEnd"/>
                      <w:r w:rsidR="007A2D86" w:rsidRPr="00773980">
                        <w:t>}</w:t>
                      </w:r>
                    </w:p>
                    <w:p w14:paraId="35AEB28E" w14:textId="2B9BE467" w:rsidR="00595144" w:rsidRDefault="00000000">
                      <w:pPr>
                        <w:pStyle w:val="Randleisten-Kontaktinformationen"/>
                      </w:pPr>
                      <w:sdt>
                        <w:sdtPr>
                          <w:alias w:val="Faxnummer"/>
                          <w:tag w:val="Faxnummer"/>
                          <w:id w:val="437600813"/>
                          <w:placeholder>
                            <w:docPart w:val="48BC7EAD2ED94D17A4343673D45FBED3"/>
                          </w:placeholder>
                          <w:temporary/>
                          <w:showingPlcHdr/>
                          <w:dataBinding w:xpath="//Fax" w:storeItemID="{31332E6C-8EB7-4DA9-9D12-558EBCE26A70}"/>
                          <w15:appearance w15:val="hidden"/>
                          <w:text/>
                        </w:sdtPr>
                        <w:sdtContent>
                          <w:r w:rsidR="005E10B3">
                            <w:rPr>
                              <w:lang w:bidi="de-DE"/>
                            </w:rPr>
                            <w:t>Fax</w:t>
                          </w:r>
                        </w:sdtContent>
                      </w:sdt>
                      <w:r w:rsidR="007A2D86">
                        <w:t xml:space="preserve"> </w:t>
                      </w:r>
                      <w:proofErr w:type="gramStart"/>
                      <w:r w:rsidR="007A2D86" w:rsidRPr="00773980">
                        <w:t>{{ tel2 }</w:t>
                      </w:r>
                      <w:proofErr w:type="gramEnd"/>
                      <w:r w:rsidR="007A2D86" w:rsidRPr="00773980">
                        <w:t>}</w:t>
                      </w:r>
                    </w:p>
                    <w:p w14:paraId="390C4FAC" w14:textId="12717662" w:rsidR="007A2D86" w:rsidRDefault="007A2D86">
                      <w:pPr>
                        <w:pStyle w:val="Randleisten-Kontaktinformationen"/>
                      </w:pPr>
                      <w:r>
                        <w:t xml:space="preserve">WWW </w:t>
                      </w:r>
                      <w:proofErr w:type="gramStart"/>
                      <w:r>
                        <w:t>{{ www</w:t>
                      </w:r>
                      <w:proofErr w:type="gramEnd"/>
                      <w:r>
                        <w:t>1}}</w:t>
                      </w:r>
                    </w:p>
                    <w:p w14:paraId="0A04BBFE" w14:textId="305FC9E9" w:rsidR="00595144" w:rsidRDefault="007A2D86">
                      <w:pPr>
                        <w:pStyle w:val="Randleisten-Kontaktinformationen"/>
                      </w:pPr>
                      <w:r>
                        <w:rPr>
                          <w:lang w:bidi="de-DE"/>
                        </w:rPr>
                        <w:t>E-Mail</w:t>
                      </w:r>
                      <w:r>
                        <w:t xml:space="preserve"> </w:t>
                      </w:r>
                      <w:proofErr w:type="gramStart"/>
                      <w:r w:rsidRPr="00773980">
                        <w:t xml:space="preserve">{{ </w:t>
                      </w:r>
                      <w:r>
                        <w:t>email1</w:t>
                      </w:r>
                      <w:r w:rsidRPr="00773980">
                        <w:t xml:space="preserve"> }</w:t>
                      </w:r>
                      <w:proofErr w:type="gramEnd"/>
                      <w:r w:rsidRPr="00773980">
                        <w:t>}</w:t>
                      </w:r>
                    </w:p>
                    <w:p w14:paraId="72ACC0E8" w14:textId="77777777" w:rsidR="00595144" w:rsidRDefault="00595144"/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</w:p>
    <w:tbl>
      <w:tblPr>
        <w:tblStyle w:val="Tabellenraster"/>
        <w:tblpPr w:leftFromText="141" w:rightFromText="141" w:horzAnchor="margin" w:tblpY="1590"/>
        <w:tblW w:w="525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0"/>
        <w:gridCol w:w="3041"/>
      </w:tblGrid>
      <w:tr w:rsidR="007A2D86" w:rsidRPr="00607BE5" w14:paraId="283D4465" w14:textId="77777777" w:rsidTr="00B31A3D">
        <w:trPr>
          <w:trHeight w:val="233"/>
        </w:trPr>
        <w:tc>
          <w:tcPr>
            <w:tcW w:w="2500" w:type="pct"/>
          </w:tcPr>
          <w:p w14:paraId="24F09CC7" w14:textId="77777777" w:rsidR="007A2D86" w:rsidRPr="00607BE5" w:rsidRDefault="007A2D86" w:rsidP="00B31A3D"/>
        </w:tc>
        <w:tc>
          <w:tcPr>
            <w:tcW w:w="2500" w:type="pct"/>
          </w:tcPr>
          <w:p w14:paraId="529936EB" w14:textId="77777777" w:rsidR="007A2D86" w:rsidRDefault="007A2D86" w:rsidP="00B31A3D">
            <w:pPr>
              <w:pStyle w:val="Firmenadresse"/>
            </w:pPr>
          </w:p>
          <w:p w14:paraId="5ADCAC49" w14:textId="77777777" w:rsidR="007A2D86" w:rsidRDefault="007A2D86" w:rsidP="00B31A3D">
            <w:pPr>
              <w:pStyle w:val="Firmenadresse"/>
            </w:pPr>
          </w:p>
          <w:p w14:paraId="5ECA6155" w14:textId="77777777" w:rsidR="007A2D86" w:rsidRDefault="007A2D86" w:rsidP="00B31A3D">
            <w:pPr>
              <w:pStyle w:val="Firmenadresse"/>
            </w:pPr>
          </w:p>
          <w:p w14:paraId="1504DA8A" w14:textId="77777777" w:rsidR="007A2D86" w:rsidRDefault="007A2D86" w:rsidP="00B31A3D">
            <w:pPr>
              <w:pStyle w:val="Firmenadresse"/>
            </w:pPr>
          </w:p>
          <w:p w14:paraId="76409FBE" w14:textId="77777777" w:rsidR="007A2D86" w:rsidRPr="00607BE5" w:rsidRDefault="007A2D86" w:rsidP="00B31A3D">
            <w:pPr>
              <w:pStyle w:val="Firmenadresse"/>
            </w:pPr>
          </w:p>
        </w:tc>
      </w:tr>
    </w:tbl>
    <w:p w14:paraId="39D08E03" w14:textId="78483B00" w:rsidR="00595144" w:rsidRDefault="00595144" w:rsidP="007A2D86">
      <w:pPr>
        <w:pStyle w:val="Datum"/>
      </w:pPr>
    </w:p>
    <w:sectPr w:rsidR="00595144" w:rsidSect="005E10B3">
      <w:footerReference w:type="default" r:id="rId9"/>
      <w:pgSz w:w="11906" w:h="16838" w:code="9"/>
      <w:pgMar w:top="2880" w:right="1800" w:bottom="1440" w:left="43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AF5AB" w14:textId="77777777" w:rsidR="00B864A3" w:rsidRDefault="00B864A3">
      <w:pPr>
        <w:spacing w:after="0" w:line="240" w:lineRule="auto"/>
      </w:pPr>
      <w:r>
        <w:separator/>
      </w:r>
    </w:p>
  </w:endnote>
  <w:endnote w:type="continuationSeparator" w:id="0">
    <w:p w14:paraId="79766DE5" w14:textId="77777777" w:rsidR="00B864A3" w:rsidRDefault="00B86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345488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BE3E52" w14:textId="77777777" w:rsidR="00595144" w:rsidRDefault="005E10B3">
        <w:pPr>
          <w:pStyle w:val="Fuzeile"/>
        </w:pPr>
        <w:r>
          <w:rPr>
            <w:lang w:bidi="de-DE"/>
          </w:rPr>
          <w:fldChar w:fldCharType="begin"/>
        </w:r>
        <w:r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>
          <w:rPr>
            <w:noProof/>
            <w:lang w:bidi="de-DE"/>
          </w:rPr>
          <w:t>2</w:t>
        </w:r>
        <w:r>
          <w:rPr>
            <w:noProof/>
            <w:lang w:bidi="de-D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278851" w14:textId="77777777" w:rsidR="00B864A3" w:rsidRDefault="00B864A3">
      <w:pPr>
        <w:spacing w:after="0" w:line="240" w:lineRule="auto"/>
      </w:pPr>
      <w:r>
        <w:separator/>
      </w:r>
    </w:p>
  </w:footnote>
  <w:footnote w:type="continuationSeparator" w:id="0">
    <w:p w14:paraId="53F51AE4" w14:textId="77777777" w:rsidR="00B864A3" w:rsidRDefault="00B86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D4C32"/>
    <w:multiLevelType w:val="multilevel"/>
    <w:tmpl w:val="C1C4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732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86"/>
    <w:rsid w:val="00187BD3"/>
    <w:rsid w:val="00595144"/>
    <w:rsid w:val="005E10B3"/>
    <w:rsid w:val="006E0ADB"/>
    <w:rsid w:val="007A2D86"/>
    <w:rsid w:val="007B24C9"/>
    <w:rsid w:val="008A59E1"/>
    <w:rsid w:val="00B06CEC"/>
    <w:rsid w:val="00B67C3B"/>
    <w:rsid w:val="00B8422D"/>
    <w:rsid w:val="00B864A3"/>
    <w:rsid w:val="00B867F2"/>
    <w:rsid w:val="00B9058E"/>
    <w:rsid w:val="00E76CEC"/>
    <w:rsid w:val="00F377E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9F318E"/>
  <w15:docId w15:val="{C14B55AE-63F8-4B8B-BF85-4156EEA4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4" w:qFormat="1"/>
    <w:lsdException w:name="heading 2" w:semiHidden="1" w:uiPriority="14" w:unhideWhenUsed="1" w:qFormat="1"/>
    <w:lsdException w:name="heading 3" w:semiHidden="1" w:uiPriority="14" w:unhideWhenUsed="1" w:qFormat="1"/>
    <w:lsdException w:name="heading 4" w:semiHidden="1" w:uiPriority="14" w:unhideWhenUsed="1" w:qFormat="1"/>
    <w:lsdException w:name="heading 5" w:semiHidden="1" w:uiPriority="14" w:unhideWhenUsed="1" w:qFormat="1"/>
    <w:lsdException w:name="heading 6" w:semiHidden="1" w:uiPriority="14" w:unhideWhenUsed="1" w:qFormat="1"/>
    <w:lsdException w:name="heading 7" w:semiHidden="1" w:uiPriority="14" w:unhideWhenUsed="1" w:qFormat="1"/>
    <w:lsdException w:name="heading 8" w:semiHidden="1" w:uiPriority="14" w:unhideWhenUsed="1" w:qFormat="1"/>
    <w:lsdException w:name="heading 9" w:semiHidden="1" w:uiPriority="1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5" w:unhideWhenUsed="1" w:qFormat="1"/>
    <w:lsdException w:name="Closing" w:qFormat="1"/>
    <w:lsdException w:name="Signature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uiPriority="10" w:qFormat="1"/>
    <w:lsdException w:name="Date" w:uiPriority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7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0" w:unhideWhenUsed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link w:val="UntertitelZchn"/>
    <w:uiPriority w:val="16"/>
    <w:semiHidden/>
    <w:unhideWhenUsed/>
    <w:qFormat/>
    <w:pPr>
      <w:numPr>
        <w:ilvl w:val="1"/>
      </w:numPr>
      <w:spacing w:after="240" w:line="240" w:lineRule="auto"/>
      <w:jc w:val="center"/>
    </w:pPr>
    <w:rPr>
      <w:color w:val="000000" w:themeColor="text1" w:themeShade="84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6"/>
    <w:semiHidden/>
    <w:rPr>
      <w:color w:val="000000" w:themeColor="text1" w:themeShade="84"/>
      <w:sz w:val="28"/>
      <w:szCs w:val="28"/>
    </w:rPr>
  </w:style>
  <w:style w:type="table" w:styleId="Tabellenraster">
    <w:name w:val="Table Grid"/>
    <w:basedOn w:val="NormaleTabelle"/>
    <w:uiPriority w:val="39"/>
    <w:unhideWhenUsed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44" w:type="dxa"/>
        <w:left w:w="115" w:type="dxa"/>
        <w:right w:w="115" w:type="dxa"/>
      </w:tblCellMar>
    </w:tblPr>
  </w:style>
  <w:style w:type="character" w:styleId="Platzhaltertext">
    <w:name w:val="Placeholder Text"/>
    <w:basedOn w:val="Absatz-Standardschriftart"/>
    <w:semiHidden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customStyle="1" w:styleId="Empfngeradresse">
    <w:name w:val="Empfängeradresse"/>
    <w:basedOn w:val="Standard"/>
    <w:uiPriority w:val="8"/>
    <w:qFormat/>
    <w:pPr>
      <w:contextualSpacing/>
    </w:pPr>
    <w:rPr>
      <w:color w:val="C0504D" w:themeColor="accent2"/>
    </w:rPr>
  </w:style>
  <w:style w:type="paragraph" w:styleId="Datum">
    <w:name w:val="Date"/>
    <w:basedOn w:val="Standard"/>
    <w:next w:val="Standard"/>
    <w:link w:val="DatumZchn"/>
    <w:uiPriority w:val="5"/>
    <w:qFormat/>
  </w:style>
  <w:style w:type="character" w:customStyle="1" w:styleId="DatumZchn">
    <w:name w:val="Datum Zchn"/>
    <w:basedOn w:val="Absatz-Standardschriftart"/>
    <w:link w:val="Datum"/>
    <w:uiPriority w:val="5"/>
  </w:style>
  <w:style w:type="paragraph" w:styleId="Gruformel">
    <w:name w:val="Closing"/>
    <w:basedOn w:val="Standard"/>
    <w:next w:val="Unterschrift"/>
    <w:link w:val="GruformelZchn"/>
    <w:uiPriority w:val="11"/>
    <w:qFormat/>
    <w:pPr>
      <w:spacing w:after="720"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11"/>
  </w:style>
  <w:style w:type="paragraph" w:styleId="Unterschrift">
    <w:name w:val="Signature"/>
    <w:basedOn w:val="Standard"/>
    <w:link w:val="UnterschriftZchn"/>
    <w:uiPriority w:val="12"/>
    <w:qFormat/>
    <w:pPr>
      <w:spacing w:after="480" w:line="240" w:lineRule="auto"/>
    </w:pPr>
  </w:style>
  <w:style w:type="paragraph" w:customStyle="1" w:styleId="CCBCC">
    <w:name w:val="CC/BCC"/>
    <w:basedOn w:val="Standard"/>
    <w:uiPriority w:val="9"/>
    <w:qFormat/>
    <w:pPr>
      <w:contextualSpacing/>
    </w:pPr>
    <w:rPr>
      <w:color w:val="595959"/>
    </w:rPr>
  </w:style>
  <w:style w:type="paragraph" w:customStyle="1" w:styleId="Randleisten-Kontaktinformationen">
    <w:name w:val="Randleisten-Kontaktinformationen"/>
    <w:basedOn w:val="Standard"/>
    <w:uiPriority w:val="4"/>
    <w:qFormat/>
    <w:pPr>
      <w:pBdr>
        <w:bottom w:val="single" w:sz="2" w:space="1" w:color="C0504D" w:themeColor="accent2"/>
      </w:pBdr>
      <w:spacing w:after="0"/>
      <w:contextualSpacing/>
      <w:jc w:val="right"/>
    </w:pPr>
  </w:style>
  <w:style w:type="paragraph" w:customStyle="1" w:styleId="Randleisten-Firmeninformationen">
    <w:name w:val="Randleisten-Firmeninformationen"/>
    <w:basedOn w:val="Standard"/>
    <w:uiPriority w:val="2"/>
    <w:qFormat/>
    <w:pPr>
      <w:pBdr>
        <w:top w:val="single" w:sz="18" w:space="4" w:color="C0504D" w:themeColor="accent2"/>
      </w:pBdr>
      <w:spacing w:after="600"/>
      <w:contextualSpacing/>
      <w:jc w:val="right"/>
    </w:pPr>
  </w:style>
  <w:style w:type="paragraph" w:customStyle="1" w:styleId="Empfngerinformationen">
    <w:name w:val="Empfängerinformationen"/>
    <w:basedOn w:val="Standard"/>
    <w:uiPriority w:val="7"/>
    <w:qFormat/>
    <w:pPr>
      <w:spacing w:after="0"/>
    </w:pPr>
  </w:style>
  <w:style w:type="character" w:customStyle="1" w:styleId="UnterschriftZchn">
    <w:name w:val="Unterschrift Zchn"/>
    <w:basedOn w:val="Absatz-Standardschriftart"/>
    <w:link w:val="Unterschrift"/>
    <w:uiPriority w:val="12"/>
  </w:style>
  <w:style w:type="paragraph" w:styleId="Kopfzeile">
    <w:name w:val="header"/>
    <w:basedOn w:val="Standard"/>
    <w:link w:val="KopfzeileZchn"/>
    <w:uiPriority w:val="9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Anrede">
    <w:name w:val="Salutation"/>
    <w:basedOn w:val="Standard"/>
    <w:next w:val="Standard"/>
    <w:link w:val="AnredeZchn"/>
    <w:uiPriority w:val="10"/>
    <w:qFormat/>
  </w:style>
  <w:style w:type="character" w:customStyle="1" w:styleId="AnredeZchn">
    <w:name w:val="Anrede Zchn"/>
    <w:basedOn w:val="Absatz-Standardschriftart"/>
    <w:link w:val="Anrede"/>
    <w:uiPriority w:val="10"/>
  </w:style>
  <w:style w:type="paragraph" w:customStyle="1" w:styleId="Position">
    <w:name w:val="Position"/>
    <w:basedOn w:val="Standard"/>
    <w:uiPriority w:val="13"/>
    <w:qFormat/>
    <w:pPr>
      <w:spacing w:after="0"/>
    </w:pPr>
    <w:rPr>
      <w:i/>
    </w:rPr>
  </w:style>
  <w:style w:type="paragraph" w:customStyle="1" w:styleId="Firmenadresse">
    <w:name w:val="Firmenadresse"/>
    <w:basedOn w:val="Standard"/>
    <w:qFormat/>
    <w:rsid w:val="007A2D86"/>
    <w:pPr>
      <w:spacing w:after="0" w:line="240" w:lineRule="auto"/>
      <w:jc w:val="right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Firmenname">
    <w:name w:val="Firmenname"/>
    <w:basedOn w:val="Standard"/>
    <w:qFormat/>
    <w:rsid w:val="007A2D86"/>
    <w:pPr>
      <w:spacing w:before="240" w:after="120" w:line="240" w:lineRule="auto"/>
      <w:jc w:val="right"/>
    </w:pPr>
    <w:rPr>
      <w:rFonts w:asciiTheme="majorHAnsi" w:eastAsiaTheme="minorHAnsi" w:hAnsiTheme="majorHAnsi"/>
      <w:sz w:val="36"/>
      <w:szCs w:val="22"/>
    </w:rPr>
  </w:style>
  <w:style w:type="paragraph" w:customStyle="1" w:styleId="NameundAdressedesEmpfngers">
    <w:name w:val="Name und Adresse des Empfängers"/>
    <w:basedOn w:val="Standard"/>
    <w:qFormat/>
    <w:rsid w:val="007A2D86"/>
    <w:pPr>
      <w:spacing w:after="0" w:line="240" w:lineRule="auto"/>
    </w:pPr>
    <w:rPr>
      <w:rFonts w:eastAsiaTheme="minorHAnsi"/>
      <w:sz w:val="22"/>
      <w:szCs w:val="22"/>
    </w:rPr>
  </w:style>
  <w:style w:type="paragraph" w:customStyle="1" w:styleId="Signaturzeile2">
    <w:name w:val="Signaturzeile 2"/>
    <w:basedOn w:val="Standard"/>
    <w:qFormat/>
    <w:rsid w:val="007A2D86"/>
    <w:pPr>
      <w:spacing w:after="0" w:line="259" w:lineRule="auto"/>
    </w:pPr>
    <w:rPr>
      <w:rFonts w:eastAsiaTheme="minorHAnsi"/>
      <w:sz w:val="22"/>
      <w:szCs w:val="22"/>
    </w:rPr>
  </w:style>
  <w:style w:type="character" w:styleId="Fett">
    <w:name w:val="Strong"/>
    <w:basedOn w:val="Absatz-Standardschriftart"/>
    <w:uiPriority w:val="22"/>
    <w:qFormat/>
    <w:rsid w:val="007A2D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9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Brief%20(Unternehmens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3ED438D6BCC4027AFB5F3CF918000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2E4FC8-D09B-42CA-A5AB-0292F91B2CC7}"/>
      </w:docPartPr>
      <w:docPartBody>
        <w:p w:rsidR="00145D24" w:rsidRDefault="00000000">
          <w:pPr>
            <w:pStyle w:val="33ED438D6BCC4027AFB5F3CF918000E4"/>
          </w:pPr>
          <w:r>
            <w:rPr>
              <w:lang w:bidi="de-DE"/>
            </w:rPr>
            <w:t>Telefon</w:t>
          </w:r>
        </w:p>
      </w:docPartBody>
    </w:docPart>
    <w:docPart>
      <w:docPartPr>
        <w:name w:val="48BC7EAD2ED94D17A4343673D45FBE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4621D7-CD33-47F4-BD3C-300F0537DDA8}"/>
      </w:docPartPr>
      <w:docPartBody>
        <w:p w:rsidR="00145D24" w:rsidRDefault="00000000">
          <w:pPr>
            <w:pStyle w:val="48BC7EAD2ED94D17A4343673D45FBED3"/>
          </w:pPr>
          <w:r>
            <w:rPr>
              <w:lang w:bidi="de-DE"/>
            </w:rPr>
            <w:t>Fax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46"/>
    <w:rsid w:val="00145D24"/>
    <w:rsid w:val="006E0ADB"/>
    <w:rsid w:val="008F1D76"/>
    <w:rsid w:val="00AD75C1"/>
    <w:rsid w:val="00B36542"/>
    <w:rsid w:val="00B8422D"/>
    <w:rsid w:val="00E76CEC"/>
    <w:rsid w:val="00F8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5"/>
    <w:qFormat/>
    <w:pPr>
      <w:spacing w:after="200" w:line="276" w:lineRule="auto"/>
    </w:pPr>
    <w:rPr>
      <w:color w:val="000000" w:themeColor="text1"/>
      <w:kern w:val="0"/>
      <w:lang w:eastAsia="en-US"/>
      <w14:ligatures w14:val="none"/>
    </w:rPr>
  </w:style>
  <w:style w:type="character" w:customStyle="1" w:styleId="DatumZchn">
    <w:name w:val="Datum Zchn"/>
    <w:basedOn w:val="Absatz-Standardschriftart"/>
    <w:link w:val="Datum"/>
    <w:uiPriority w:val="5"/>
    <w:rPr>
      <w:color w:val="000000" w:themeColor="text1"/>
      <w:kern w:val="0"/>
      <w:lang w:eastAsia="en-US"/>
      <w14:ligatures w14:val="none"/>
    </w:rPr>
  </w:style>
  <w:style w:type="paragraph" w:customStyle="1" w:styleId="33ED438D6BCC4027AFB5F3CF918000E4">
    <w:name w:val="33ED438D6BCC4027AFB5F3CF918000E4"/>
  </w:style>
  <w:style w:type="paragraph" w:customStyle="1" w:styleId="48BC7EAD2ED94D17A4343673D45FBED3">
    <w:name w:val="48BC7EAD2ED94D17A4343673D45FBE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Office Fonts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ustomProps>
  <Organization/>
  <Fax/>
  <Phone/>
  <Email>E-Mail</Email>
</CustomProps>
</file>

<file path=customXml/itemProps1.xml><?xml version="1.0" encoding="utf-8"?>
<ds:datastoreItem xmlns:ds="http://schemas.openxmlformats.org/officeDocument/2006/customXml" ds:itemID="{32F3206B-0766-4585-95D1-9B8D6B2E74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332E6C-8EB7-4DA9-9D12-558EBCE26A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 (Unternehmensdesign).dotx</Template>
  <TotalTime>0</TotalTime>
  <Pages>1</Pages>
  <Words>102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Anna</dc:creator>
  <cp:keywords/>
  <cp:lastModifiedBy>Anna Ternes</cp:lastModifiedBy>
  <cp:revision>3</cp:revision>
  <cp:lastPrinted>2006-08-01T17:47:00Z</cp:lastPrinted>
  <dcterms:created xsi:type="dcterms:W3CDTF">2025-02-22T12:27:00Z</dcterms:created>
  <dcterms:modified xsi:type="dcterms:W3CDTF">2025-06-20T08:46:00Z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TC100670389990</vt:lpwstr>
  </property>
</Properties>
</file>