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828"/>
        <w:gridCol w:w="2835"/>
        <w:gridCol w:w="3954"/>
      </w:tblGrid>
      <w:tr w:rsidR="00A340F2" w:rsidRPr="00043682" w14:paraId="18419D22" w14:textId="77777777" w:rsidTr="00B06DF9">
        <w:trPr>
          <w:trHeight w:val="1256"/>
          <w:jc w:val="center"/>
        </w:trPr>
        <w:sdt>
          <w:sdtPr>
            <w:alias w:val="Rechnung:"/>
            <w:tag w:val="Rechnung:"/>
            <w:id w:val="-1014992444"/>
            <w:placeholder>
              <w:docPart w:val="1D0D265BB8EC4B329B692CD7D228F825"/>
            </w:placeholder>
            <w:temporary/>
            <w:showingPlcHdr/>
            <w15:appearance w15:val="hidden"/>
          </w:sdtPr>
          <w:sdtContent>
            <w:tc>
              <w:tcPr>
                <w:tcW w:w="3828" w:type="dxa"/>
                <w:hideMark/>
              </w:tcPr>
              <w:p w14:paraId="0BE5461D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2835" w:type="dxa"/>
          </w:tcPr>
          <w:p w14:paraId="75BF7297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954" w:type="dxa"/>
            <w:hideMark/>
          </w:tcPr>
          <w:p w14:paraId="4C9C0391" w14:textId="77777777" w:rsidR="00A340F2" w:rsidRPr="00043682" w:rsidRDefault="00A340F2" w:rsidP="002F5404">
            <w:r w:rsidRPr="00043682">
              <w:rPr>
                <w:noProof/>
                <w:lang w:bidi="de-DE"/>
              </w:rPr>
              <w:drawing>
                <wp:inline distT="0" distB="0" distL="0" distR="0" wp14:anchorId="7302C0E9" wp14:editId="4BAFA4DA">
                  <wp:extent cx="1213312" cy="527050"/>
                  <wp:effectExtent l="0" t="0" r="6350" b="6350"/>
                  <wp:docPr id="1" name="Grafik 1" descr="Logoplatzhal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fik 201" descr="Logoplatzhalter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12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043682" w14:paraId="0A62B254" w14:textId="77777777" w:rsidTr="00B06DF9">
        <w:trPr>
          <w:trHeight w:val="1364"/>
          <w:jc w:val="center"/>
        </w:trPr>
        <w:tc>
          <w:tcPr>
            <w:tcW w:w="3828" w:type="dxa"/>
            <w:hideMark/>
          </w:tcPr>
          <w:p w14:paraId="2835D175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29126B364A9A4FE9BE3030A883E3419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33B14082" w14:textId="4A1FA522" w:rsidR="00A340F2" w:rsidRPr="00043682" w:rsidRDefault="00155C2D" w:rsidP="002F5404">
            <w:pPr>
              <w:rPr>
                <w:rFonts w:cstheme="minorHAnsi"/>
                <w:sz w:val="32"/>
                <w:szCs w:val="32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{{datum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2835" w:type="dxa"/>
            <w:hideMark/>
          </w:tcPr>
          <w:p w14:paraId="32048E40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D8C005F026DE4C6383B4CB3FB88AF42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73D1EA9D" w14:textId="3B0EF33A" w:rsidR="00A340F2" w:rsidRPr="00043682" w:rsidRDefault="00155C2D" w:rsidP="002F5404">
            <w:pPr>
              <w:rPr>
                <w:rFonts w:cstheme="minorHAnsi"/>
                <w:color w:val="000000" w:themeColor="text1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{{rechnungsnummer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3954" w:type="dxa"/>
            <w:hideMark/>
          </w:tcPr>
          <w:p w14:paraId="5722802C" w14:textId="31891642" w:rsidR="00A340F2" w:rsidRPr="00D801CE" w:rsidRDefault="00D801CE" w:rsidP="002F5404">
            <w:pPr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 w:rsidRPr="00D801CE">
              <w:rPr>
                <w:rFonts w:asciiTheme="majorHAnsi" w:hAnsiTheme="majorHAnsi"/>
                <w:color w:val="000000" w:themeColor="text1"/>
                <w:sz w:val="36"/>
                <w:szCs w:val="36"/>
                <w:lang w:bidi="de-DE"/>
              </w:rPr>
              <w:t>{{firmenname1}}</w:t>
            </w:r>
          </w:p>
          <w:p w14:paraId="619BEAA1" w14:textId="57AB9FF3" w:rsidR="00A340F2" w:rsidRPr="0088729A" w:rsidRDefault="00155C2D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 xml:space="preserve"> {{hausnummer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58509BE" w14:textId="002502D1" w:rsidR="00CF2287" w:rsidRPr="0088729A" w:rsidRDefault="0088729A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4BD37D0A" w14:textId="720BF77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1}}</w:t>
            </w:r>
          </w:p>
          <w:p w14:paraId="0B70B942" w14:textId="168AA64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2}</w:t>
            </w:r>
            <w:r w:rsidR="00CC5C62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7E7FDD88" w14:textId="5A509143" w:rsidR="00A340F2" w:rsidRPr="00043682" w:rsidRDefault="00AA7F27" w:rsidP="002F5404">
            <w:pPr>
              <w:rPr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{{email1}}</w:t>
            </w:r>
          </w:p>
        </w:tc>
      </w:tr>
      <w:tr w:rsidR="00A340F2" w:rsidRPr="00043682" w14:paraId="79755368" w14:textId="77777777" w:rsidTr="00B06DF9">
        <w:trPr>
          <w:trHeight w:val="2215"/>
          <w:jc w:val="center"/>
        </w:trPr>
        <w:tc>
          <w:tcPr>
            <w:tcW w:w="3828" w:type="dxa"/>
            <w:hideMark/>
          </w:tcPr>
          <w:p w14:paraId="0760072D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AA53D1AACEDC4292873FFC522D7B424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32B006A4" w14:textId="60794A1B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{{hausnummer</w:t>
            </w:r>
            <w:r>
              <w:rPr>
                <w:rFonts w:cstheme="minorHAnsi"/>
                <w:color w:val="000000" w:themeColor="text1"/>
                <w:szCs w:val="24"/>
              </w:rPr>
              <w:t>3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25FB9247" w14:textId="07E8C9EC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F277952" w14:textId="14935DA5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 w:rsidR="0029070E">
              <w:rPr>
                <w:rFonts w:cstheme="minorHAnsi"/>
                <w:color w:val="000000" w:themeColor="text1"/>
                <w:szCs w:val="24"/>
              </w:rPr>
              <w:t>4</w:t>
            </w:r>
            <w:r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68661C39" w14:textId="6B456E99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 w:rsidR="0029070E">
              <w:rPr>
                <w:rFonts w:cstheme="minorHAnsi"/>
                <w:color w:val="000000" w:themeColor="text1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Cs w:val="24"/>
              </w:rPr>
              <w:t>}</w:t>
            </w:r>
            <w:r w:rsidR="003F277C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63464733" w14:textId="670DC736" w:rsidR="00A340F2" w:rsidRPr="00043682" w:rsidRDefault="00AA7F27" w:rsidP="00AA7F27">
            <w:pPr>
              <w:rPr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{{email2}}</w:t>
            </w:r>
          </w:p>
        </w:tc>
        <w:tc>
          <w:tcPr>
            <w:tcW w:w="2835" w:type="dxa"/>
          </w:tcPr>
          <w:p w14:paraId="1A266398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954" w:type="dxa"/>
          </w:tcPr>
          <w:p w14:paraId="4DC77F8E" w14:textId="77777777" w:rsidR="00A340F2" w:rsidRPr="00043682" w:rsidRDefault="00A340F2" w:rsidP="002F5404">
            <w:pPr>
              <w:jc w:val="center"/>
            </w:pPr>
          </w:p>
        </w:tc>
      </w:tr>
    </w:tbl>
    <w:p w14:paraId="250DC168" w14:textId="77777777" w:rsidR="00A340F2" w:rsidRPr="00043682" w:rsidRDefault="00A340F2" w:rsidP="002F5404">
      <w:pPr>
        <w:rPr>
          <w:noProof/>
        </w:rPr>
      </w:pPr>
    </w:p>
    <w:tbl>
      <w:tblPr>
        <w:tblStyle w:val="Vertriebsinformationen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072"/>
        <w:gridCol w:w="2256"/>
        <w:gridCol w:w="3501"/>
        <w:gridCol w:w="2777"/>
      </w:tblGrid>
      <w:tr w:rsidR="00A340F2" w:rsidRPr="00043682" w14:paraId="6DF81484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BC179B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D9E7220050A4F10A0D3C5FE4E207BE0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68682206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4A9867D6D192472CBC06600FD6F2CDD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B368C478D42C4FEFBAF655571F17DD37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7DEE1C4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2BF3F9C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4A2FE86A50AE45FC94B44CE9B14355C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A6EBEEA" w14:textId="77777777" w:rsidTr="00B727BE">
        <w:trPr>
          <w:trHeight w:hRule="exact" w:val="403"/>
        </w:trPr>
        <w:tc>
          <w:tcPr>
            <w:tcW w:w="2092" w:type="dxa"/>
          </w:tcPr>
          <w:p w14:paraId="61380BC7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3E28CD00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E214E2503C824128821A4E7B317EA05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E4D4E92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36CBFB26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159EF63F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43A11B2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E597D32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3FA4671881C0423D87138A1F14ABA8A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048BB3D82B3845A9B6E9E976C471F0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A24A462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96599B8C98CA479381338B7FDC9A8D2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AC30671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7EFF95EF266048C3BD88D99E26D1B749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6DAD16C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169BE8B6" w14:textId="77777777" w:rsidR="000E7C40" w:rsidRPr="00043682" w:rsidRDefault="000E7C40"/>
    <w:p w14:paraId="763B4869" w14:textId="77777777" w:rsidR="000E7C40" w:rsidRPr="00043682" w:rsidRDefault="000E7C40"/>
    <w:tbl>
      <w:tblPr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4"/>
        <w:gridCol w:w="3653"/>
        <w:gridCol w:w="2328"/>
        <w:gridCol w:w="2218"/>
      </w:tblGrid>
      <w:tr w:rsidR="00EB63A0" w:rsidRPr="00043682" w14:paraId="4359676A" w14:textId="77777777" w:rsidTr="00DB204B">
        <w:trPr>
          <w:trHeight w:val="454"/>
        </w:trPr>
        <w:tc>
          <w:tcPr>
            <w:tcW w:w="2410" w:type="dxa"/>
          </w:tcPr>
          <w:p w14:paraId="5B55CA1F" w14:textId="44826C1D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1}}</w:t>
            </w:r>
          </w:p>
        </w:tc>
        <w:tc>
          <w:tcPr>
            <w:tcW w:w="3616" w:type="dxa"/>
          </w:tcPr>
          <w:p w14:paraId="0537E959" w14:textId="666492A4" w:rsidR="00EB63A0" w:rsidRPr="00043682" w:rsidRDefault="007C618D" w:rsidP="00EB63A0">
            <w:pPr>
              <w:pStyle w:val="Normalrechts"/>
            </w:pPr>
            <w:r>
              <w:t>{{</w:t>
            </w:r>
            <w:r w:rsidR="00A82F0C" w:rsidRPr="00A82F0C">
              <w:t>ding</w:t>
            </w:r>
            <w:r w:rsidR="00A82F0C">
              <w:t>1</w:t>
            </w:r>
            <w:r>
              <w:t>}}</w:t>
            </w:r>
          </w:p>
        </w:tc>
        <w:tc>
          <w:tcPr>
            <w:tcW w:w="2304" w:type="dxa"/>
          </w:tcPr>
          <w:p w14:paraId="4CFFA5E4" w14:textId="5FB8B094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1}}</w:t>
            </w:r>
          </w:p>
        </w:tc>
        <w:tc>
          <w:tcPr>
            <w:tcW w:w="2195" w:type="dxa"/>
          </w:tcPr>
          <w:p w14:paraId="068BFC44" w14:textId="006E9238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4}}</w:t>
            </w:r>
          </w:p>
        </w:tc>
      </w:tr>
      <w:tr w:rsidR="00EB63A0" w:rsidRPr="00043682" w14:paraId="3C14E369" w14:textId="77777777" w:rsidTr="00DB204B">
        <w:trPr>
          <w:trHeight w:val="454"/>
        </w:trPr>
        <w:tc>
          <w:tcPr>
            <w:tcW w:w="2410" w:type="dxa"/>
          </w:tcPr>
          <w:p w14:paraId="57E11583" w14:textId="7E1EA4E0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2}}</w:t>
            </w:r>
          </w:p>
        </w:tc>
        <w:tc>
          <w:tcPr>
            <w:tcW w:w="3616" w:type="dxa"/>
          </w:tcPr>
          <w:p w14:paraId="710331C8" w14:textId="0066DE7B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2}}</w:t>
            </w:r>
          </w:p>
        </w:tc>
        <w:tc>
          <w:tcPr>
            <w:tcW w:w="2304" w:type="dxa"/>
          </w:tcPr>
          <w:p w14:paraId="2299B4C7" w14:textId="7AC5FC5B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2}}</w:t>
            </w:r>
          </w:p>
        </w:tc>
        <w:tc>
          <w:tcPr>
            <w:tcW w:w="2195" w:type="dxa"/>
          </w:tcPr>
          <w:p w14:paraId="7DB8F827" w14:textId="7976E196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5}}</w:t>
            </w:r>
          </w:p>
        </w:tc>
      </w:tr>
      <w:tr w:rsidR="00EB63A0" w:rsidRPr="00043682" w14:paraId="7CFCB8E0" w14:textId="77777777" w:rsidTr="00DB204B">
        <w:trPr>
          <w:trHeight w:val="454"/>
        </w:trPr>
        <w:tc>
          <w:tcPr>
            <w:tcW w:w="2410" w:type="dxa"/>
          </w:tcPr>
          <w:p w14:paraId="0864F4B6" w14:textId="64E49A0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3}}</w:t>
            </w:r>
          </w:p>
        </w:tc>
        <w:tc>
          <w:tcPr>
            <w:tcW w:w="3616" w:type="dxa"/>
          </w:tcPr>
          <w:p w14:paraId="240C9B1F" w14:textId="04171B2F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3}}</w:t>
            </w:r>
          </w:p>
        </w:tc>
        <w:tc>
          <w:tcPr>
            <w:tcW w:w="2304" w:type="dxa"/>
          </w:tcPr>
          <w:p w14:paraId="12A7C629" w14:textId="3BF6A0DC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1}}</w:t>
            </w:r>
          </w:p>
        </w:tc>
        <w:tc>
          <w:tcPr>
            <w:tcW w:w="2195" w:type="dxa"/>
          </w:tcPr>
          <w:p w14:paraId="4969DAD3" w14:textId="4D935A4D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6}}</w:t>
            </w:r>
          </w:p>
        </w:tc>
      </w:tr>
      <w:tr w:rsidR="00EB63A0" w:rsidRPr="00043682" w14:paraId="53692218" w14:textId="77777777" w:rsidTr="00DB204B">
        <w:trPr>
          <w:trHeight w:val="454"/>
        </w:trPr>
        <w:tc>
          <w:tcPr>
            <w:tcW w:w="2410" w:type="dxa"/>
          </w:tcPr>
          <w:p w14:paraId="064D5C9E" w14:textId="639A6C5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4}}</w:t>
            </w:r>
          </w:p>
        </w:tc>
        <w:tc>
          <w:tcPr>
            <w:tcW w:w="3616" w:type="dxa"/>
          </w:tcPr>
          <w:p w14:paraId="60E6DAF6" w14:textId="4C4CCC99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4}}</w:t>
            </w:r>
          </w:p>
        </w:tc>
        <w:tc>
          <w:tcPr>
            <w:tcW w:w="2304" w:type="dxa"/>
          </w:tcPr>
          <w:p w14:paraId="136AE6BD" w14:textId="6936E5BC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3}}</w:t>
            </w:r>
          </w:p>
        </w:tc>
        <w:tc>
          <w:tcPr>
            <w:tcW w:w="2195" w:type="dxa"/>
          </w:tcPr>
          <w:p w14:paraId="07228C33" w14:textId="0F49FCE8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29070E">
              <w:t>euro</w:t>
            </w:r>
            <w:r>
              <w:t>7}}</w:t>
            </w:r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7C702728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034DDAF3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6977B6B331AC453DBDD870BDBF28A80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CD542CA" w14:textId="2AFB7DBD" w:rsidR="00A340F2" w:rsidRPr="00043682" w:rsidRDefault="00A82F0C" w:rsidP="002F5404">
            <w:pPr>
              <w:jc w:val="right"/>
            </w:pPr>
            <w:r>
              <w:t>{{</w:t>
            </w:r>
            <w:r w:rsidR="0029070E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t>1}}</w:t>
            </w:r>
          </w:p>
        </w:tc>
      </w:tr>
      <w:tr w:rsidR="00A340F2" w:rsidRPr="00043682" w14:paraId="71F363CE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7D8ECEC3F1DA45F7A168E156AEA4AE1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59B3053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D99D7A9" w14:textId="4A0C9A9E" w:rsidR="00A340F2" w:rsidRPr="00043682" w:rsidRDefault="002A7633" w:rsidP="002F5404">
            <w:pPr>
              <w:jc w:val="right"/>
            </w:pPr>
            <w:r>
              <w:t>19%</w:t>
            </w:r>
          </w:p>
        </w:tc>
      </w:tr>
      <w:tr w:rsidR="00A340F2" w:rsidRPr="00043682" w14:paraId="37898F22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08DE84DF49964F048857594EC956C66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48C7E1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028C7E7" w14:textId="3E649A56" w:rsidR="00A340F2" w:rsidRPr="00043682" w:rsidRDefault="002A7633" w:rsidP="002F5404">
            <w:pPr>
              <w:jc w:val="right"/>
            </w:pPr>
            <w:r>
              <w:t>{{</w:t>
            </w:r>
            <w:r w:rsidR="0029070E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rPr>
                <w:rFonts w:eastAsiaTheme="majorEastAsia"/>
                <w:b/>
                <w:color w:val="0D0D0D" w:themeColor="text1" w:themeTint="F2"/>
                <w:spacing w:val="4"/>
              </w:rPr>
              <w:t>8</w:t>
            </w:r>
            <w:r>
              <w:t>}}</w:t>
            </w:r>
          </w:p>
        </w:tc>
      </w:tr>
    </w:tbl>
    <w:p w14:paraId="3344D742" w14:textId="77777777" w:rsidR="007201A7" w:rsidRPr="00043682" w:rsidRDefault="007201A7" w:rsidP="00A36725"/>
    <w:sectPr w:rsidR="007201A7" w:rsidRPr="00043682" w:rsidSect="002D1C0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1370B" w14:textId="77777777" w:rsidR="00AE104C" w:rsidRDefault="00AE104C">
      <w:pPr>
        <w:spacing w:line="240" w:lineRule="auto"/>
      </w:pPr>
      <w:r>
        <w:separator/>
      </w:r>
    </w:p>
    <w:p w14:paraId="29895C44" w14:textId="77777777" w:rsidR="00AE104C" w:rsidRDefault="00AE104C"/>
  </w:endnote>
  <w:endnote w:type="continuationSeparator" w:id="0">
    <w:p w14:paraId="05E73983" w14:textId="77777777" w:rsidR="00AE104C" w:rsidRDefault="00AE104C">
      <w:pPr>
        <w:spacing w:line="240" w:lineRule="auto"/>
      </w:pPr>
      <w:r>
        <w:continuationSeparator/>
      </w:r>
    </w:p>
    <w:p w14:paraId="1295FF0E" w14:textId="77777777" w:rsidR="00AE104C" w:rsidRDefault="00AE1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966C" w14:textId="77777777" w:rsidR="007201A7" w:rsidRPr="00513872" w:rsidRDefault="007201A7">
    <w:pPr>
      <w:pStyle w:val="Fuzeile"/>
    </w:pPr>
  </w:p>
  <w:p w14:paraId="673170D1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5D9E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31D92" wp14:editId="152255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237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31D92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79237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3AE24" w14:textId="77777777" w:rsidR="00AE104C" w:rsidRDefault="00AE104C">
      <w:pPr>
        <w:spacing w:line="240" w:lineRule="auto"/>
      </w:pPr>
      <w:r>
        <w:separator/>
      </w:r>
    </w:p>
    <w:p w14:paraId="568C9091" w14:textId="77777777" w:rsidR="00AE104C" w:rsidRDefault="00AE104C"/>
  </w:footnote>
  <w:footnote w:type="continuationSeparator" w:id="0">
    <w:p w14:paraId="42417A0A" w14:textId="77777777" w:rsidR="00AE104C" w:rsidRDefault="00AE104C">
      <w:pPr>
        <w:spacing w:line="240" w:lineRule="auto"/>
      </w:pPr>
      <w:r>
        <w:continuationSeparator/>
      </w:r>
    </w:p>
    <w:p w14:paraId="64F3B702" w14:textId="77777777" w:rsidR="00AE104C" w:rsidRDefault="00AE1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81C4" w14:textId="77777777" w:rsidR="007201A7" w:rsidRPr="00513872" w:rsidRDefault="007201A7"/>
  <w:p w14:paraId="20EF1B97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C844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8C5495" wp14:editId="2395C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1E1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C5495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141E18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428736">
    <w:abstractNumId w:val="9"/>
  </w:num>
  <w:num w:numId="2" w16cid:durableId="763182996">
    <w:abstractNumId w:val="7"/>
  </w:num>
  <w:num w:numId="3" w16cid:durableId="134615408">
    <w:abstractNumId w:val="6"/>
  </w:num>
  <w:num w:numId="4" w16cid:durableId="505904200">
    <w:abstractNumId w:val="5"/>
  </w:num>
  <w:num w:numId="5" w16cid:durableId="1237278793">
    <w:abstractNumId w:val="4"/>
  </w:num>
  <w:num w:numId="6" w16cid:durableId="839857651">
    <w:abstractNumId w:val="8"/>
  </w:num>
  <w:num w:numId="7" w16cid:durableId="1828324411">
    <w:abstractNumId w:val="3"/>
  </w:num>
  <w:num w:numId="8" w16cid:durableId="1333265127">
    <w:abstractNumId w:val="2"/>
  </w:num>
  <w:num w:numId="9" w16cid:durableId="98257452">
    <w:abstractNumId w:val="1"/>
  </w:num>
  <w:num w:numId="10" w16cid:durableId="1092507561">
    <w:abstractNumId w:val="0"/>
  </w:num>
  <w:num w:numId="11" w16cid:durableId="1854224708">
    <w:abstractNumId w:val="12"/>
  </w:num>
  <w:num w:numId="12" w16cid:durableId="482234641">
    <w:abstractNumId w:val="11"/>
  </w:num>
  <w:num w:numId="13" w16cid:durableId="88502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6"/>
    <w:rsid w:val="00043682"/>
    <w:rsid w:val="00064E3E"/>
    <w:rsid w:val="00077551"/>
    <w:rsid w:val="000A6E91"/>
    <w:rsid w:val="000E7C40"/>
    <w:rsid w:val="001150CE"/>
    <w:rsid w:val="00155C2D"/>
    <w:rsid w:val="001817A4"/>
    <w:rsid w:val="00187DAC"/>
    <w:rsid w:val="001A035C"/>
    <w:rsid w:val="001D1771"/>
    <w:rsid w:val="0020743A"/>
    <w:rsid w:val="002172BC"/>
    <w:rsid w:val="002400DD"/>
    <w:rsid w:val="00240D53"/>
    <w:rsid w:val="002450DA"/>
    <w:rsid w:val="00255CD9"/>
    <w:rsid w:val="00263E3B"/>
    <w:rsid w:val="00264280"/>
    <w:rsid w:val="00272CEF"/>
    <w:rsid w:val="0029070E"/>
    <w:rsid w:val="002A107B"/>
    <w:rsid w:val="002A7633"/>
    <w:rsid w:val="002B06E9"/>
    <w:rsid w:val="002D1C03"/>
    <w:rsid w:val="002E7603"/>
    <w:rsid w:val="002F5404"/>
    <w:rsid w:val="00316D06"/>
    <w:rsid w:val="003D23A0"/>
    <w:rsid w:val="003F277C"/>
    <w:rsid w:val="004858C9"/>
    <w:rsid w:val="004870D2"/>
    <w:rsid w:val="004A0264"/>
    <w:rsid w:val="004A10E9"/>
    <w:rsid w:val="004A3CF2"/>
    <w:rsid w:val="00513872"/>
    <w:rsid w:val="0057449D"/>
    <w:rsid w:val="005E394D"/>
    <w:rsid w:val="00662DFA"/>
    <w:rsid w:val="00665D06"/>
    <w:rsid w:val="006B4542"/>
    <w:rsid w:val="006F038A"/>
    <w:rsid w:val="007201A7"/>
    <w:rsid w:val="007B4FC5"/>
    <w:rsid w:val="007C618D"/>
    <w:rsid w:val="007E0DF2"/>
    <w:rsid w:val="007E1D3F"/>
    <w:rsid w:val="00865DB9"/>
    <w:rsid w:val="0088729A"/>
    <w:rsid w:val="0089202B"/>
    <w:rsid w:val="008B5297"/>
    <w:rsid w:val="009415D1"/>
    <w:rsid w:val="00947F34"/>
    <w:rsid w:val="009D3873"/>
    <w:rsid w:val="009D3F3C"/>
    <w:rsid w:val="00A340F2"/>
    <w:rsid w:val="00A36725"/>
    <w:rsid w:val="00A75635"/>
    <w:rsid w:val="00A82F0C"/>
    <w:rsid w:val="00AA7F27"/>
    <w:rsid w:val="00AE104C"/>
    <w:rsid w:val="00B06DF9"/>
    <w:rsid w:val="00B56308"/>
    <w:rsid w:val="00B66C63"/>
    <w:rsid w:val="00B727BE"/>
    <w:rsid w:val="00BC6688"/>
    <w:rsid w:val="00C65386"/>
    <w:rsid w:val="00CC5C62"/>
    <w:rsid w:val="00CE3710"/>
    <w:rsid w:val="00CF2287"/>
    <w:rsid w:val="00D33124"/>
    <w:rsid w:val="00D73210"/>
    <w:rsid w:val="00D801CE"/>
    <w:rsid w:val="00DB204B"/>
    <w:rsid w:val="00DD7948"/>
    <w:rsid w:val="00E516DB"/>
    <w:rsid w:val="00E56D7E"/>
    <w:rsid w:val="00EB63A0"/>
    <w:rsid w:val="00EC1330"/>
    <w:rsid w:val="00EC16CD"/>
    <w:rsid w:val="00EE5603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D49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0D265BB8EC4B329B692CD7D228F8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6094-FFB3-4BAD-B459-003029762390}"/>
      </w:docPartPr>
      <w:docPartBody>
        <w:p w:rsidR="004221D7" w:rsidRDefault="004221D7">
          <w:pPr>
            <w:pStyle w:val="1D0D265BB8EC4B329B692CD7D228F825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29126B364A9A4FE9BE3030A883E34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26129-E94D-4AF8-929C-70D8310C09B7}"/>
      </w:docPartPr>
      <w:docPartBody>
        <w:p w:rsidR="004221D7" w:rsidRDefault="004221D7">
          <w:pPr>
            <w:pStyle w:val="29126B364A9A4FE9BE3030A883E3419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8C005F026DE4C6383B4CB3FB88AF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CE177-24C2-41D9-8A25-46B80FB9E9C3}"/>
      </w:docPartPr>
      <w:docPartBody>
        <w:p w:rsidR="004221D7" w:rsidRDefault="004221D7">
          <w:pPr>
            <w:pStyle w:val="D8C005F026DE4C6383B4CB3FB88AF425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AA53D1AACEDC4292873FFC522D7B4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1ED31-1D3F-4C24-85D3-A78D744D691D}"/>
      </w:docPartPr>
      <w:docPartBody>
        <w:p w:rsidR="004221D7" w:rsidRDefault="004221D7">
          <w:pPr>
            <w:pStyle w:val="AA53D1AACEDC4292873FFC522D7B4246"/>
          </w:pPr>
          <w:r w:rsidRPr="00043682">
            <w:rPr>
              <w:rFonts w:ascii="Franklin Gothic Demi" w:hAnsi="Franklin Gothic Demi"/>
              <w:color w:val="000000" w:themeColor="text1"/>
              <w:lang w:bidi="de-DE"/>
            </w:rPr>
            <w:t>RECHNUNG AN:</w:t>
          </w:r>
        </w:p>
      </w:docPartBody>
    </w:docPart>
    <w:docPart>
      <w:docPartPr>
        <w:name w:val="9D9E7220050A4F10A0D3C5FE4E207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9ED6AD-FCBD-4F31-BD51-6F4103FB9B1B}"/>
      </w:docPartPr>
      <w:docPartBody>
        <w:p w:rsidR="004221D7" w:rsidRDefault="004221D7">
          <w:pPr>
            <w:pStyle w:val="9D9E7220050A4F10A0D3C5FE4E207BE0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4A9867D6D192472CBC06600FD6F2C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EA43-D154-4EAF-8646-B5F1A61502A3}"/>
      </w:docPartPr>
      <w:docPartBody>
        <w:p w:rsidR="004221D7" w:rsidRDefault="004221D7">
          <w:pPr>
            <w:pStyle w:val="4A9867D6D192472CBC06600FD6F2CDD3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B368C478D42C4FEFBAF655571F17D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46296-C909-4B72-A0DC-39FFEC1F4012}"/>
      </w:docPartPr>
      <w:docPartBody>
        <w:p w:rsidR="004221D7" w:rsidRDefault="004221D7">
          <w:pPr>
            <w:pStyle w:val="B368C478D42C4FEFBAF655571F17DD37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4A2FE86A50AE45FC94B44CE9B1435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90C01-1854-4CF1-8590-7300929BC167}"/>
      </w:docPartPr>
      <w:docPartBody>
        <w:p w:rsidR="004221D7" w:rsidRDefault="004221D7">
          <w:pPr>
            <w:pStyle w:val="4A2FE86A50AE45FC94B44CE9B14355C3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E214E2503C824128821A4E7B317EA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E4B7-8EEA-4B7F-8D43-D8A21182EB18}"/>
      </w:docPartPr>
      <w:docPartBody>
        <w:p w:rsidR="004221D7" w:rsidRDefault="004221D7">
          <w:pPr>
            <w:pStyle w:val="E214E2503C824128821A4E7B317EA053"/>
          </w:pPr>
          <w:r w:rsidRPr="00043682">
            <w:rPr>
              <w:lang w:bidi="de-DE"/>
            </w:rPr>
            <w:t>Fällig bei Erhalt</w:t>
          </w:r>
        </w:p>
      </w:docPartBody>
    </w:docPart>
    <w:docPart>
      <w:docPartPr>
        <w:name w:val="3FA4671881C0423D87138A1F14AB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6A0EF-CC90-4847-9F76-49FF9897075D}"/>
      </w:docPartPr>
      <w:docPartBody>
        <w:p w:rsidR="004221D7" w:rsidRDefault="004221D7">
          <w:pPr>
            <w:pStyle w:val="3FA4671881C0423D87138A1F14ABA8A9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048BB3D82B3845A9B6E9E976C471F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B618F-A9DB-4F53-8B9C-4E025FBD3352}"/>
      </w:docPartPr>
      <w:docPartBody>
        <w:p w:rsidR="004221D7" w:rsidRDefault="004221D7">
          <w:pPr>
            <w:pStyle w:val="048BB3D82B3845A9B6E9E976C471F006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96599B8C98CA479381338B7FDC9A8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EBEDA-F1A7-49EB-96E8-895824FE403C}"/>
      </w:docPartPr>
      <w:docPartBody>
        <w:p w:rsidR="004221D7" w:rsidRDefault="004221D7">
          <w:pPr>
            <w:pStyle w:val="96599B8C98CA479381338B7FDC9A8D2C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7EFF95EF266048C3BD88D99E26D1B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28613-B0BB-433F-81CC-2D43A35856DD}"/>
      </w:docPartPr>
      <w:docPartBody>
        <w:p w:rsidR="004221D7" w:rsidRDefault="004221D7">
          <w:pPr>
            <w:pStyle w:val="7EFF95EF266048C3BD88D99E26D1B749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6977B6B331AC453DBDD870BDBF28A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7C505-456C-4E3C-A086-166ACB3C73AD}"/>
      </w:docPartPr>
      <w:docPartBody>
        <w:p w:rsidR="004221D7" w:rsidRDefault="004221D7">
          <w:pPr>
            <w:pStyle w:val="6977B6B331AC453DBDD870BDBF28A809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7D8ECEC3F1DA45F7A168E156AEA4A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283864-8483-4E2B-921B-EDE72E816BEF}"/>
      </w:docPartPr>
      <w:docPartBody>
        <w:p w:rsidR="004221D7" w:rsidRDefault="004221D7">
          <w:pPr>
            <w:pStyle w:val="7D8ECEC3F1DA45F7A168E156AEA4AE17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08DE84DF49964F048857594EC956C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0801BE-8AE2-479B-8CA6-F6FAE22C96F2}"/>
      </w:docPartPr>
      <w:docPartBody>
        <w:p w:rsidR="004221D7" w:rsidRDefault="004221D7">
          <w:pPr>
            <w:pStyle w:val="08DE84DF49964F048857594EC956C66B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7"/>
    <w:rsid w:val="001150CE"/>
    <w:rsid w:val="00187DAC"/>
    <w:rsid w:val="00232032"/>
    <w:rsid w:val="00240D53"/>
    <w:rsid w:val="00255CD9"/>
    <w:rsid w:val="00293F23"/>
    <w:rsid w:val="004221D7"/>
    <w:rsid w:val="005A1285"/>
    <w:rsid w:val="00665D06"/>
    <w:rsid w:val="00B62C7E"/>
    <w:rsid w:val="00C522F5"/>
    <w:rsid w:val="00EC1330"/>
    <w:rsid w:val="00E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0D265BB8EC4B329B692CD7D228F825">
    <w:name w:val="1D0D265BB8EC4B329B692CD7D228F825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29126B364A9A4FE9BE3030A883E34199">
    <w:name w:val="29126B364A9A4FE9BE3030A883E34199"/>
  </w:style>
  <w:style w:type="paragraph" w:customStyle="1" w:styleId="D8C005F026DE4C6383B4CB3FB88AF425">
    <w:name w:val="D8C005F026DE4C6383B4CB3FB88AF425"/>
  </w:style>
  <w:style w:type="paragraph" w:customStyle="1" w:styleId="AA53D1AACEDC4292873FFC522D7B4246">
    <w:name w:val="AA53D1AACEDC4292873FFC522D7B4246"/>
  </w:style>
  <w:style w:type="paragraph" w:customStyle="1" w:styleId="9D9E7220050A4F10A0D3C5FE4E207BE0">
    <w:name w:val="9D9E7220050A4F10A0D3C5FE4E207BE0"/>
  </w:style>
  <w:style w:type="paragraph" w:customStyle="1" w:styleId="4A9867D6D192472CBC06600FD6F2CDD3">
    <w:name w:val="4A9867D6D192472CBC06600FD6F2CDD3"/>
  </w:style>
  <w:style w:type="paragraph" w:customStyle="1" w:styleId="B368C478D42C4FEFBAF655571F17DD37">
    <w:name w:val="B368C478D42C4FEFBAF655571F17DD37"/>
  </w:style>
  <w:style w:type="paragraph" w:customStyle="1" w:styleId="4A2FE86A50AE45FC94B44CE9B14355C3">
    <w:name w:val="4A2FE86A50AE45FC94B44CE9B14355C3"/>
  </w:style>
  <w:style w:type="paragraph" w:customStyle="1" w:styleId="E214E2503C824128821A4E7B317EA053">
    <w:name w:val="E214E2503C824128821A4E7B317EA053"/>
  </w:style>
  <w:style w:type="paragraph" w:customStyle="1" w:styleId="3FA4671881C0423D87138A1F14ABA8A9">
    <w:name w:val="3FA4671881C0423D87138A1F14ABA8A9"/>
  </w:style>
  <w:style w:type="paragraph" w:customStyle="1" w:styleId="048BB3D82B3845A9B6E9E976C471F006">
    <w:name w:val="048BB3D82B3845A9B6E9E976C471F006"/>
  </w:style>
  <w:style w:type="paragraph" w:customStyle="1" w:styleId="96599B8C98CA479381338B7FDC9A8D2C">
    <w:name w:val="96599B8C98CA479381338B7FDC9A8D2C"/>
  </w:style>
  <w:style w:type="paragraph" w:customStyle="1" w:styleId="7EFF95EF266048C3BD88D99E26D1B749">
    <w:name w:val="7EFF95EF266048C3BD88D99E26D1B749"/>
  </w:style>
  <w:style w:type="paragraph" w:customStyle="1" w:styleId="6977B6B331AC453DBDD870BDBF28A809">
    <w:name w:val="6977B6B331AC453DBDD870BDBF28A809"/>
  </w:style>
  <w:style w:type="paragraph" w:customStyle="1" w:styleId="7D8ECEC3F1DA45F7A168E156AEA4AE17">
    <w:name w:val="7D8ECEC3F1DA45F7A168E156AEA4AE17"/>
  </w:style>
  <w:style w:type="paragraph" w:customStyle="1" w:styleId="08DE84DF49964F048857594EC956C66B">
    <w:name w:val="08DE84DF49964F048857594EC956C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2025-02-11T15:47:00Z</dcterms:created>
  <dcterms:modified xsi:type="dcterms:W3CDTF">2025-02-22T17:19:00Z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