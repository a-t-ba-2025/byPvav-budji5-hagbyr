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0F6FC6" w:themeColor="accent1"/>
            </w:tcBorders>
          </w:tcPr>
          <w:p w14:paraId="2D6D90F2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0F6FC6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>
                  <w:t>{{ datum1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50BCC0E6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E812BBB" w14:textId="7867C1F5" w:rsidR="004C213B" w:rsidRPr="00E1576F" w:rsidRDefault="00433D8D" w:rsidP="00156A3A">
            <w:sdt>
              <w:sdtPr>
                <w:id w:val="65621162"/>
                <w:placeholder>
                  <w:docPart w:val="8DBE5AADAA1D48AAAB1A9B6750FFBE13"/>
                </w:placeholder>
                <w15:appearance w15:val="hidden"/>
              </w:sdtPr>
              <w:sdtContent>
                <w:r>
                  <w:t xml:space="preserve">{{ </w:t>
                </w:r>
                <w:r>
                  <w:t>id</w:t>
                </w:r>
                <w:r>
                  <w:t>1 }}</w:t>
                </w:r>
              </w:sdtContent>
            </w:sdt>
          </w:p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>
                      <w:t>{{ 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>
                      <w:t>{{ firmenname1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64410691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>
                      <w:t xml:space="preserve">{{ strasse1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>
                      <w:t xml:space="preserve">{{ plz1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>
                  <w:t>{{ tel2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0F6FC6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0F6FC6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0F6FC6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0F6FC6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0F6FC6" w:themeColor="accent1"/>
              <w:left w:val="single" w:sz="4" w:space="0" w:color="0F6FC6" w:themeColor="accent1"/>
              <w:bottom w:val="single" w:sz="18" w:space="0" w:color="0F6FC6" w:themeColor="accent1"/>
              <w:right w:val="single" w:sz="4" w:space="0" w:color="0F6FC6" w:themeColor="accent1"/>
            </w:tcBorders>
            <w:shd w:val="clear" w:color="auto" w:fill="C7E2FA" w:themeFill="accent1" w:themeFillTint="33"/>
            <w:vAlign w:val="center"/>
          </w:tcPr>
          <w:p w14:paraId="3C37EE4F" w14:textId="4E616CA3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0F6FC6" w:themeColor="accent1"/>
              <w:left w:val="single" w:sz="4" w:space="0" w:color="0F6FC6" w:themeColor="accent1"/>
              <w:bottom w:val="single" w:sz="18" w:space="0" w:color="0F6FC6" w:themeColor="accent1"/>
              <w:right w:val="single" w:sz="4" w:space="0" w:color="0F6FC6" w:themeColor="accent1"/>
            </w:tcBorders>
            <w:shd w:val="clear" w:color="auto" w:fill="C7E2FA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0F6FC6" w:themeColor="accent1"/>
              <w:left w:val="single" w:sz="4" w:space="0" w:color="0F6FC6" w:themeColor="accent1"/>
              <w:bottom w:val="single" w:sz="18" w:space="0" w:color="0F6FC6" w:themeColor="accent1"/>
              <w:right w:val="single" w:sz="4" w:space="0" w:color="0F6FC6" w:themeColor="accent1"/>
            </w:tcBorders>
            <w:shd w:val="clear" w:color="auto" w:fill="C7E2FA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F6FC6" w:themeColor="accent1"/>
              <w:left w:val="single" w:sz="4" w:space="0" w:color="0F6FC6" w:themeColor="accent1"/>
              <w:bottom w:val="single" w:sz="18" w:space="0" w:color="0F6FC6" w:themeColor="accent1"/>
              <w:right w:val="single" w:sz="4" w:space="0" w:color="0F6FC6" w:themeColor="accent1"/>
            </w:tcBorders>
            <w:shd w:val="clear" w:color="auto" w:fill="C7E2FA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>
                  <w:t>{{ datum2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1417"/>
        <w:gridCol w:w="5319"/>
        <w:gridCol w:w="1858"/>
        <w:gridCol w:w="1498"/>
      </w:tblGrid>
      <w:tr w:rsidR="002D2C31" w:rsidRPr="00E1576F" w14:paraId="51850CBB" w14:textId="77777777" w:rsidTr="00127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</w:tcPr>
          <w:p w14:paraId="3DF217CC" w14:textId="77777777" w:rsidR="002D2C31" w:rsidRPr="00E1576F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</w:tcPr>
          <w:p w14:paraId="0B87C9A6" w14:textId="77777777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734FA54A" w14:textId="77777777" w:rsidR="002D2C31" w:rsidRPr="00E1576F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>
                      <w:t>{{ anzahl1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</w:tcPr>
          <w:p w14:paraId="39BAA93D" w14:textId="7D83146E" w:rsidR="002D2C31" w:rsidRPr="00E1576F" w:rsidRDefault="00000000" w:rsidP="002D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>
                      <w:t>{{ ding1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</w:tcPr>
          <w:p w14:paraId="48FB6A7E" w14:textId="7B371231" w:rsidR="002D2C31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246688">
                      <w:t>euro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70313BBD" w14:textId="0AE1A120" w:rsidR="00C3490E" w:rsidRPr="00E1576F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246688">
                      <w:t>euro</w:t>
                    </w:r>
                    <w:r w:rsidR="00186F01">
                      <w:t>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>
                  <w:t>{{ anzahl2 }}</w:t>
                </w:r>
              </w:sdtContent>
            </w:sdt>
          </w:p>
        </w:tc>
        <w:tc>
          <w:tcPr>
            <w:tcW w:w="5323" w:type="dxa"/>
          </w:tcPr>
          <w:p w14:paraId="513C2278" w14:textId="55643BAC" w:rsidR="00C3490E" w:rsidRPr="00E1576F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>
                      <w:t>{{ ding2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</w:tcPr>
          <w:p w14:paraId="0B03288B" w14:textId="662B3979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246688">
                      <w:t>euro</w:t>
                    </w:r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133712E6" w14:textId="6AD58B7F" w:rsidR="00C3490E" w:rsidRPr="00E1576F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246688">
                      <w:t>euro</w:t>
                    </w:r>
                    <w:r w:rsidR="00186F01">
                      <w:t>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5C0E1E" w14:textId="5C844CF0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>
                  <w:t>{{ anzahl2 }}</w:t>
                </w:r>
              </w:sdtContent>
            </w:sdt>
          </w:p>
        </w:tc>
        <w:tc>
          <w:tcPr>
            <w:tcW w:w="5323" w:type="dxa"/>
          </w:tcPr>
          <w:p w14:paraId="11964B60" w14:textId="40E83A71" w:rsidR="00886A6D" w:rsidRPr="00E1576F" w:rsidRDefault="00000000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>
                      <w:t>{{ ding2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</w:tcPr>
          <w:p w14:paraId="4DD65760" w14:textId="1C9C194B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246688">
                      <w:t>euro</w:t>
                    </w:r>
                    <w:r w:rsidR="00886A6D">
                      <w:t>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32E2CBE0" w14:textId="0478255B" w:rsidR="00886A6D" w:rsidRPr="00E1576F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246688">
                      <w:t>euro</w:t>
                    </w:r>
                    <w:r w:rsidR="00886A6D">
                      <w:t>4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628330B6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845ABD5" w14:textId="77777777" w:rsidR="00886A6D" w:rsidRPr="00E1576F" w:rsidRDefault="00886A6D" w:rsidP="00886A6D"/>
        </w:tc>
        <w:tc>
          <w:tcPr>
            <w:tcW w:w="5323" w:type="dxa"/>
          </w:tcPr>
          <w:p w14:paraId="63DDEA23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536C1FCC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760CC234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1FED2CEA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F09EA4" w14:textId="77777777" w:rsidR="00886A6D" w:rsidRPr="00E1576F" w:rsidRDefault="00886A6D" w:rsidP="00886A6D"/>
        </w:tc>
        <w:tc>
          <w:tcPr>
            <w:tcW w:w="5323" w:type="dxa"/>
          </w:tcPr>
          <w:p w14:paraId="7302E253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50B187CE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45B3DB34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05B264A5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E0CA5F" w14:textId="77777777" w:rsidR="00886A6D" w:rsidRPr="00E1576F" w:rsidRDefault="00886A6D" w:rsidP="00886A6D"/>
        </w:tc>
        <w:tc>
          <w:tcPr>
            <w:tcW w:w="5323" w:type="dxa"/>
          </w:tcPr>
          <w:p w14:paraId="12C095A7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0139D3CE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227F38CA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0B3F1330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CBC2F4" w14:textId="77777777" w:rsidR="00886A6D" w:rsidRPr="00E1576F" w:rsidRDefault="00886A6D" w:rsidP="00886A6D"/>
        </w:tc>
        <w:tc>
          <w:tcPr>
            <w:tcW w:w="5323" w:type="dxa"/>
          </w:tcPr>
          <w:p w14:paraId="4F02E4E4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3D13E3A5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3F1106CF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2BE18D55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CFBFB4" w14:textId="77777777" w:rsidR="00886A6D" w:rsidRPr="00E1576F" w:rsidRDefault="00886A6D" w:rsidP="00886A6D"/>
        </w:tc>
        <w:tc>
          <w:tcPr>
            <w:tcW w:w="5323" w:type="dxa"/>
          </w:tcPr>
          <w:p w14:paraId="75FA16C2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1647FD6D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62D1F645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3B6F049F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F7CEAC" w14:textId="77777777" w:rsidR="00886A6D" w:rsidRPr="00E1576F" w:rsidRDefault="00886A6D" w:rsidP="00886A6D"/>
        </w:tc>
        <w:tc>
          <w:tcPr>
            <w:tcW w:w="5323" w:type="dxa"/>
          </w:tcPr>
          <w:p w14:paraId="6BC05953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4D2FB1DF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39C7A76E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6C6B9304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11238D" w14:textId="77777777" w:rsidR="00886A6D" w:rsidRPr="00E1576F" w:rsidRDefault="00886A6D" w:rsidP="00886A6D"/>
        </w:tc>
        <w:tc>
          <w:tcPr>
            <w:tcW w:w="5323" w:type="dxa"/>
          </w:tcPr>
          <w:p w14:paraId="058D9F42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252361F2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597158E1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5D265B45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F3F424" w14:textId="77777777" w:rsidR="00886A6D" w:rsidRPr="00E1576F" w:rsidRDefault="00886A6D" w:rsidP="00886A6D"/>
        </w:tc>
        <w:tc>
          <w:tcPr>
            <w:tcW w:w="5323" w:type="dxa"/>
          </w:tcPr>
          <w:p w14:paraId="2AE9F44D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6C4E051D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08270CE5" w14:textId="77777777" w:rsidR="00886A6D" w:rsidRPr="00E1576F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A6D" w:rsidRPr="00E1576F" w14:paraId="0B58360E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885B1B" w14:textId="77777777" w:rsidR="00886A6D" w:rsidRPr="00E1576F" w:rsidRDefault="00886A6D" w:rsidP="00886A6D"/>
        </w:tc>
        <w:tc>
          <w:tcPr>
            <w:tcW w:w="5323" w:type="dxa"/>
          </w:tcPr>
          <w:p w14:paraId="411BEA02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66ED2857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</w:tcPr>
          <w:p w14:paraId="333174BD" w14:textId="77777777" w:rsidR="00886A6D" w:rsidRPr="00E1576F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A6D" w:rsidRPr="00E1576F" w14:paraId="1B3D1968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1E5DD3" w14:textId="77777777" w:rsidR="00886A6D" w:rsidRPr="00E1576F" w:rsidRDefault="00886A6D" w:rsidP="00886A6D"/>
        </w:tc>
        <w:tc>
          <w:tcPr>
            <w:tcW w:w="5323" w:type="dxa"/>
          </w:tcPr>
          <w:p w14:paraId="72023DF8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5B103686" w14:textId="77777777" w:rsidR="00886A6D" w:rsidRPr="00E1576F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Zwischensumme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18088E05" w14:textId="6329E4D1" w:rsidR="00886A6D" w:rsidRPr="00E1576F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r w:rsidR="00886A6D">
                          <w:t xml:space="preserve">{{ </w:t>
                        </w:r>
                        <w:r w:rsidR="00246688">
                          <w:t>euro</w:t>
                        </w:r>
                        <w:r w:rsidR="00886A6D">
                          <w:t>1 }}</w:t>
                        </w:r>
                      </w:sdtContent>
                    </w:sdt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18CD47A" w14:textId="77777777" w:rsidTr="0012704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04581E" w14:textId="77777777" w:rsidR="00886A6D" w:rsidRPr="00E1576F" w:rsidRDefault="00886A6D" w:rsidP="00886A6D"/>
        </w:tc>
        <w:tc>
          <w:tcPr>
            <w:tcW w:w="5323" w:type="dxa"/>
          </w:tcPr>
          <w:p w14:paraId="4BB52641" w14:textId="77777777" w:rsidR="00886A6D" w:rsidRPr="00E1576F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7F895DA8" w14:textId="77777777" w:rsidR="00886A6D" w:rsidRPr="00E1576F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Mehrwertsteuer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53DAF243" w14:textId="551A4133" w:rsidR="00886A6D" w:rsidRPr="00E1576F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>
                  <w:t>19,00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16F291BC" w14:textId="77777777" w:rsidTr="00127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C00185" w14:textId="77777777" w:rsidR="00886A6D" w:rsidRPr="00E1576F" w:rsidRDefault="00886A6D" w:rsidP="00886A6D"/>
        </w:tc>
        <w:tc>
          <w:tcPr>
            <w:tcW w:w="5323" w:type="dxa"/>
          </w:tcPr>
          <w:p w14:paraId="7B0723CE" w14:textId="77777777" w:rsidR="00886A6D" w:rsidRPr="00E1576F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5BF58388" w14:textId="77777777" w:rsidR="00886A6D" w:rsidRPr="00E1576F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E1576F">
                  <w:rPr>
                    <w:lang w:bidi="de-DE"/>
                  </w:rPr>
                  <w:t>Gesamtsumme</w:t>
                </w:r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</w:tcPr>
          <w:p w14:paraId="74C3CF3F" w14:textId="7677ABBA" w:rsidR="00886A6D" w:rsidRPr="00E1576F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246688">
                      <w:t>euro</w:t>
                    </w:r>
                    <w:r w:rsidR="00886A6D">
                      <w:t>6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1A3ECBC5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776AC2" w:rsidRPr="00776AC2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r w:rsidR="00186F01">
            <w:t>{{ plz1}}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5B4DA" w14:textId="77777777" w:rsidR="00303CA3" w:rsidRDefault="00303CA3" w:rsidP="00EE0F7F">
      <w:r>
        <w:separator/>
      </w:r>
    </w:p>
  </w:endnote>
  <w:endnote w:type="continuationSeparator" w:id="0">
    <w:p w14:paraId="2F68164C" w14:textId="77777777" w:rsidR="00303CA3" w:rsidRDefault="00303CA3" w:rsidP="00EE0F7F">
      <w:r>
        <w:continuationSeparator/>
      </w:r>
    </w:p>
  </w:endnote>
  <w:endnote w:type="continuationNotice" w:id="1">
    <w:p w14:paraId="03A4627A" w14:textId="77777777" w:rsidR="00303CA3" w:rsidRDefault="00303C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D83AF" w14:textId="77777777" w:rsidR="00303CA3" w:rsidRDefault="00303CA3" w:rsidP="00EE0F7F">
      <w:r>
        <w:separator/>
      </w:r>
    </w:p>
  </w:footnote>
  <w:footnote w:type="continuationSeparator" w:id="0">
    <w:p w14:paraId="2E728393" w14:textId="77777777" w:rsidR="00303CA3" w:rsidRDefault="00303CA3" w:rsidP="00EE0F7F">
      <w:r>
        <w:continuationSeparator/>
      </w:r>
    </w:p>
  </w:footnote>
  <w:footnote w:type="continuationNotice" w:id="1">
    <w:p w14:paraId="6204687F" w14:textId="77777777" w:rsidR="00303CA3" w:rsidRDefault="00303CA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57FF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46688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3CA3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2839"/>
    <w:rsid w:val="003F3E49"/>
    <w:rsid w:val="00433D8D"/>
    <w:rsid w:val="004367E7"/>
    <w:rsid w:val="00442511"/>
    <w:rsid w:val="00444EC5"/>
    <w:rsid w:val="00445DD9"/>
    <w:rsid w:val="00450F95"/>
    <w:rsid w:val="00452E88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1D83"/>
    <w:rsid w:val="006C4559"/>
    <w:rsid w:val="006D579D"/>
    <w:rsid w:val="006E1AFA"/>
    <w:rsid w:val="00705493"/>
    <w:rsid w:val="0071621F"/>
    <w:rsid w:val="0074217B"/>
    <w:rsid w:val="007603E8"/>
    <w:rsid w:val="00767D7F"/>
    <w:rsid w:val="00776AC2"/>
    <w:rsid w:val="00780C61"/>
    <w:rsid w:val="007A2DFF"/>
    <w:rsid w:val="007B0F08"/>
    <w:rsid w:val="008311DB"/>
    <w:rsid w:val="00846FB5"/>
    <w:rsid w:val="00847ABA"/>
    <w:rsid w:val="00847E9A"/>
    <w:rsid w:val="00856EDE"/>
    <w:rsid w:val="008613C4"/>
    <w:rsid w:val="00863C5A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3196F"/>
    <w:rsid w:val="009468C8"/>
    <w:rsid w:val="00947982"/>
    <w:rsid w:val="00970C91"/>
    <w:rsid w:val="00973CF1"/>
    <w:rsid w:val="009A1458"/>
    <w:rsid w:val="009B3503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B66B3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0199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576F"/>
    <w:rsid w:val="00E17DF1"/>
    <w:rsid w:val="00E467DB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009DD9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7D9532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7D9532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7D9532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7D9532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7D9532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7D9532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352BCE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352BCE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352BCE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352BCE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352BCE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352BCE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352BCE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352BCE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352BCE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352BCE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352BCE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352BCE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352BCE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352BCE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352BCE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352BCE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352BCE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352BCE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352BCE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352BCE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352BCE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352BCE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352BCE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352BCE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352BCE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352BCE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352BCE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352BCE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352BCE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352BCE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352BCE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352BCE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352BCE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352BCE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352BCE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352BCE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352BCE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352BCE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352BCE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352BCE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352BCE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352BCE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352BCE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352BCE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352BCE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352BCE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352BCE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352BCE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352BCE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352BCE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352BCE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352BCE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352BCE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352BCE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352BCE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352BCE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352BCE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352BCE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352BCE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352BCE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352BCE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352BCE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352BCE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352BCE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352BCE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352BCE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352BCE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352BCE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352BCE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352BCE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352BCE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352BCE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352BCE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352BCE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352BCE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DBE5AADAA1D48AAAB1A9B6750FFBE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4D304B-84BE-4B48-9104-D03802E2627F}"/>
      </w:docPartPr>
      <w:docPartBody>
        <w:p w:rsidR="00000000" w:rsidRDefault="00A63DD8" w:rsidP="00A63DD8">
          <w:pPr>
            <w:pStyle w:val="8DBE5AADAA1D48AAAB1A9B6750FFBE13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1348AF"/>
    <w:rsid w:val="00352BCE"/>
    <w:rsid w:val="003D4659"/>
    <w:rsid w:val="00452E88"/>
    <w:rsid w:val="00596B31"/>
    <w:rsid w:val="006C1D83"/>
    <w:rsid w:val="00780C61"/>
    <w:rsid w:val="00863C5A"/>
    <w:rsid w:val="009C69F7"/>
    <w:rsid w:val="00A05A84"/>
    <w:rsid w:val="00A63DD8"/>
    <w:rsid w:val="00BF674C"/>
    <w:rsid w:val="00C21B54"/>
    <w:rsid w:val="00C45686"/>
    <w:rsid w:val="00D74913"/>
    <w:rsid w:val="00E467DB"/>
    <w:rsid w:val="00E6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8DBE5AADAA1D48AAAB1A9B6750FFBE13">
    <w:name w:val="8DBE5AADAA1D48AAAB1A9B6750FFBE13"/>
    <w:rsid w:val="00A63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2025-02-22T11:08:00Z</dcterms:created>
  <dcterms:modified xsi:type="dcterms:W3CDTF">2025-02-22T17:15:00Z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