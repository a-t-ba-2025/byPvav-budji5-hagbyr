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12CC" w14:textId="77777777" w:rsidR="00772BEB" w:rsidRPr="00772BEB" w:rsidRDefault="00772BEB" w:rsidP="00772BEB">
      <w:pPr>
        <w:rPr>
          <w:b/>
          <w:bCs/>
        </w:rPr>
      </w:pPr>
      <w:r w:rsidRPr="00772BEB">
        <w:rPr>
          <w:b/>
          <w:bCs/>
        </w:rPr>
        <w:t>Einladung zur Bürgerbeteiligung</w:t>
      </w:r>
    </w:p>
    <w:p w14:paraId="4AE0CAEB" w14:textId="31873B24" w:rsidR="00772BEB" w:rsidRPr="00772BEB" w:rsidRDefault="00772BEB" w:rsidP="00772BEB">
      <w:r w:rsidRPr="00772BEB">
        <w:rPr>
          <w:b/>
          <w:bCs/>
        </w:rPr>
        <w:t xml:space="preserve">Bürgeramt </w:t>
      </w:r>
      <w:proofErr w:type="gramStart"/>
      <w:r w:rsidRPr="00772BEB">
        <w:t>{{ ort</w:t>
      </w:r>
      <w:proofErr w:type="gramEnd"/>
      <w:r w:rsidRPr="00772BEB">
        <w:t>1 }}</w:t>
      </w:r>
      <w:r w:rsidRPr="00772BEB">
        <w:br/>
        <w:t>Abteilung Stadtentwicklung</w:t>
      </w:r>
      <w:r w:rsidRPr="00772BEB">
        <w:br/>
        <w:t>{{ strasse</w:t>
      </w:r>
      <w:r>
        <w:t>2</w:t>
      </w:r>
      <w:r w:rsidRPr="00772BEB">
        <w:t xml:space="preserve"> }} {{ hausnummer</w:t>
      </w:r>
      <w:r>
        <w:t>2</w:t>
      </w:r>
      <w:r w:rsidRPr="00772BEB">
        <w:t xml:space="preserve"> }}</w:t>
      </w:r>
      <w:r w:rsidRPr="00772BEB">
        <w:br/>
        <w:t>{{ plz</w:t>
      </w:r>
      <w:r>
        <w:t>2</w:t>
      </w:r>
      <w:r w:rsidRPr="00772BEB">
        <w:t xml:space="preserve"> }} {{ ort1 }}</w:t>
      </w:r>
    </w:p>
    <w:p w14:paraId="2CD5637A" w14:textId="77777777" w:rsidR="00772BEB" w:rsidRPr="00772BEB" w:rsidRDefault="00772BEB" w:rsidP="00772BEB">
      <w:r w:rsidRPr="00772BEB">
        <w:rPr>
          <w:b/>
          <w:bCs/>
        </w:rPr>
        <w:t>Herrn/Frau</w:t>
      </w:r>
      <w:r w:rsidRPr="00772BEB">
        <w:br/>
      </w:r>
      <w:proofErr w:type="gramStart"/>
      <w:r w:rsidRPr="00772BEB">
        <w:t>{{ name</w:t>
      </w:r>
      <w:proofErr w:type="gramEnd"/>
      <w:r w:rsidRPr="00772BEB">
        <w:t>1 }}</w:t>
      </w:r>
      <w:r w:rsidRPr="00772BEB">
        <w:br/>
        <w:t>{{ strasse1 }} {{ hausnummer1 }}</w:t>
      </w:r>
      <w:r w:rsidRPr="00772BEB">
        <w:br/>
        <w:t>{{ plz1 }} {{ ort1 }}</w:t>
      </w:r>
    </w:p>
    <w:p w14:paraId="11560B73" w14:textId="77777777" w:rsidR="00772BEB" w:rsidRPr="00772BEB" w:rsidRDefault="00772BEB" w:rsidP="00772BEB">
      <w:r w:rsidRPr="00772BEB">
        <w:rPr>
          <w:b/>
          <w:bCs/>
        </w:rPr>
        <w:t>Betreff: Einladung zur Bürgerbeteiligung – Entwicklung Stadtteilprojekt</w:t>
      </w:r>
    </w:p>
    <w:p w14:paraId="2D02033C" w14:textId="77777777" w:rsidR="00772BEB" w:rsidRPr="00772BEB" w:rsidRDefault="00772BEB" w:rsidP="00772BEB">
      <w:r w:rsidRPr="00772BEB">
        <w:t xml:space="preserve">Sehr geehrte/r </w:t>
      </w:r>
      <w:proofErr w:type="gramStart"/>
      <w:r w:rsidRPr="00772BEB">
        <w:t>{{ name</w:t>
      </w:r>
      <w:proofErr w:type="gramEnd"/>
      <w:r w:rsidRPr="00772BEB">
        <w:t>1 }},</w:t>
      </w:r>
    </w:p>
    <w:p w14:paraId="27F7E48A" w14:textId="41066D92" w:rsidR="00772BEB" w:rsidRDefault="00772BEB" w:rsidP="00772BEB">
      <w:r w:rsidRPr="00772BEB">
        <w:t xml:space="preserve">im Rahmen der Stadtentwicklung möchten wir Sie herzlich zur Informationsveranstaltung über das geplante Bauprojekt in </w:t>
      </w:r>
      <w:proofErr w:type="gramStart"/>
      <w:r w:rsidRPr="00772BEB">
        <w:t>{{ ort</w:t>
      </w:r>
      <w:proofErr w:type="gramEnd"/>
      <w:r w:rsidRPr="00772BEB">
        <w:t>1 }} einladen. Diese findet statt am</w:t>
      </w:r>
      <w:r w:rsidR="00DC4296">
        <w:t xml:space="preserve"> </w:t>
      </w:r>
      <w:proofErr w:type="gramStart"/>
      <w:r w:rsidRPr="00772BEB">
        <w:t>{{ datum</w:t>
      </w:r>
      <w:proofErr w:type="gramEnd"/>
      <w:r w:rsidRPr="00772BEB">
        <w:t>2 }}</w:t>
      </w:r>
      <w:r w:rsidR="00DC4296">
        <w:t>.</w:t>
      </w:r>
    </w:p>
    <w:p w14:paraId="3DC16C4C" w14:textId="04B092FE" w:rsidR="00772BEB" w:rsidRPr="00772BEB" w:rsidRDefault="00772BEB" w:rsidP="00772BEB">
      <w:r w:rsidRPr="00772BEB">
        <w:rPr>
          <w:b/>
          <w:bCs/>
        </w:rPr>
        <w:t>Ort:</w:t>
      </w:r>
      <w:r w:rsidRPr="00772BEB">
        <w:t xml:space="preserve"> Bürgerzentrum </w:t>
      </w:r>
      <w:proofErr w:type="gramStart"/>
      <w:r w:rsidRPr="00772BEB">
        <w:t>{{ ort</w:t>
      </w:r>
      <w:proofErr w:type="gramEnd"/>
      <w:r>
        <w:t>2</w:t>
      </w:r>
      <w:r w:rsidRPr="00772BEB">
        <w:t xml:space="preserve"> }}, {{ strasse</w:t>
      </w:r>
      <w:r>
        <w:t>2</w:t>
      </w:r>
      <w:r w:rsidRPr="00772BEB">
        <w:t xml:space="preserve"> }} {{ hausnummer</w:t>
      </w:r>
      <w:r>
        <w:t>2</w:t>
      </w:r>
      <w:r w:rsidRPr="00772BEB">
        <w:t xml:space="preserve"> }}</w:t>
      </w:r>
      <w:r w:rsidRPr="00772BEB">
        <w:br/>
      </w:r>
      <w:r w:rsidRPr="00772BEB">
        <w:rPr>
          <w:b/>
          <w:bCs/>
        </w:rPr>
        <w:t>Uhrzeit:</w:t>
      </w:r>
      <w:r w:rsidRPr="00772BEB">
        <w:t xml:space="preserve"> {{ betrag1 }} Uhr</w:t>
      </w:r>
    </w:p>
    <w:p w14:paraId="406463A5" w14:textId="77777777" w:rsidR="00772BEB" w:rsidRPr="00772BEB" w:rsidRDefault="00772BEB" w:rsidP="00772BEB">
      <w:r w:rsidRPr="00772BEB">
        <w:t>Die Stadtverwaltung wird die geplanten Maßnahmen vorstellen und Fragen der Bürgerinnen und Bürger beantworten. Ihre Meinung ist uns wichtig – nutzen Sie die Gelegenheit, um sich aktiv einzubringen!</w:t>
      </w:r>
    </w:p>
    <w:p w14:paraId="664F8815" w14:textId="77777777" w:rsidR="00772BEB" w:rsidRPr="00772BEB" w:rsidRDefault="00772BEB" w:rsidP="00772BEB">
      <w:r w:rsidRPr="00772BEB">
        <w:t xml:space="preserve">Für weitere Informationen besuchen Sie bitte unsere Website unter </w:t>
      </w:r>
      <w:proofErr w:type="gramStart"/>
      <w:r w:rsidRPr="00772BEB">
        <w:t>{{ www</w:t>
      </w:r>
      <w:proofErr w:type="gramEnd"/>
      <w:r w:rsidRPr="00772BEB">
        <w:t>1 }} oder kontaktieren Sie uns telefonisch unter {{ tel1 }}.</w:t>
      </w:r>
    </w:p>
    <w:p w14:paraId="0A9B0E36" w14:textId="77777777" w:rsidR="00772BEB" w:rsidRDefault="00772BEB" w:rsidP="00772BEB">
      <w:r w:rsidRPr="00772BEB">
        <w:t>Mit freundlichen Grüßen</w:t>
      </w:r>
    </w:p>
    <w:p w14:paraId="25331DAE" w14:textId="550968C1" w:rsidR="00F670DA" w:rsidRPr="004F5B45" w:rsidRDefault="00772BEB" w:rsidP="0061457D">
      <w:proofErr w:type="gramStart"/>
      <w:r w:rsidRPr="00772BEB">
        <w:t>{{ name</w:t>
      </w:r>
      <w:proofErr w:type="gramEnd"/>
      <w:r w:rsidRPr="00772BEB">
        <w:t>2 }}</w:t>
      </w:r>
      <w:r w:rsidRPr="00772BEB">
        <w:br/>
      </w:r>
      <w:r w:rsidR="00DC4296">
        <w:t xml:space="preserve">{{ </w:t>
      </w:r>
      <w:proofErr w:type="spellStart"/>
      <w:r w:rsidR="00DC4296">
        <w:t>amt</w:t>
      </w:r>
      <w:proofErr w:type="spellEnd"/>
      <w:r w:rsidR="00DC4296">
        <w:t xml:space="preserve"> }}</w:t>
      </w:r>
      <w:r w:rsidRPr="00772BEB">
        <w:br/>
        <w:t>{{ tel2 }}</w:t>
      </w:r>
    </w:p>
    <w:sectPr w:rsidR="00F670DA" w:rsidRPr="004F5B45" w:rsidSect="009E2E03">
      <w:headerReference w:type="default" r:id="rId10"/>
      <w:footerReference w:type="default" r:id="rId11"/>
      <w:pgSz w:w="11906" w:h="16838" w:code="9"/>
      <w:pgMar w:top="3600" w:right="1584" w:bottom="504" w:left="158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C25D5" w14:textId="77777777" w:rsidR="00D121B5" w:rsidRDefault="00D121B5" w:rsidP="00376205">
      <w:r>
        <w:separator/>
      </w:r>
    </w:p>
  </w:endnote>
  <w:endnote w:type="continuationSeparator" w:id="0">
    <w:p w14:paraId="4E3CBB12" w14:textId="77777777" w:rsidR="00D121B5" w:rsidRDefault="00D121B5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6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183"/>
      <w:gridCol w:w="549"/>
      <w:gridCol w:w="552"/>
      <w:gridCol w:w="552"/>
      <w:gridCol w:w="552"/>
      <w:gridCol w:w="535"/>
    </w:tblGrid>
    <w:tr w:rsidR="00C92100" w:rsidRPr="004F5B45" w14:paraId="4748F45E" w14:textId="77777777" w:rsidTr="0061457D">
      <w:trPr>
        <w:trHeight w:val="622"/>
        <w:jc w:val="center"/>
      </w:trPr>
      <w:tc>
        <w:tcPr>
          <w:tcW w:w="10343" w:type="dxa"/>
          <w:gridSpan w:val="4"/>
          <w:vAlign w:val="center"/>
        </w:tcPr>
        <w:p w14:paraId="0C9A7410" w14:textId="2490A1C5" w:rsidR="00C92100" w:rsidRPr="004F5B45" w:rsidRDefault="001C3373" w:rsidP="0061457D">
          <w:pPr>
            <w:pStyle w:val="Fuzeile"/>
          </w:pPr>
          <w:r>
            <w:t>{{tel1}}</w:t>
          </w:r>
          <w:r w:rsidR="000E3C24" w:rsidRPr="004F5B45">
            <w:rPr>
              <w:lang w:bidi="de-DE"/>
            </w:rPr>
            <w:t xml:space="preserve"> </w:t>
          </w:r>
        </w:p>
      </w:tc>
      <w:tc>
        <w:tcPr>
          <w:tcW w:w="567" w:type="dxa"/>
          <w:vAlign w:val="center"/>
        </w:tcPr>
        <w:p w14:paraId="1C633FC3" w14:textId="77777777" w:rsidR="00C92100" w:rsidRPr="004F5B45" w:rsidRDefault="00C92100" w:rsidP="00C92100">
          <w:pPr>
            <w:pStyle w:val="Fuzeile"/>
            <w:jc w:val="center"/>
          </w:pPr>
          <w:r w:rsidRPr="004F5B45">
            <w:rPr>
              <w:noProof/>
              <w:lang w:bidi="de-DE"/>
            </w:rPr>
            <w:drawing>
              <wp:inline distT="0" distB="0" distL="0" distR="0" wp14:anchorId="2CC96938" wp14:editId="45D656BF">
                <wp:extent cx="187325" cy="187325"/>
                <wp:effectExtent l="0" t="0" r="3175" b="3175"/>
                <wp:docPr id="5" name="Grafik 5" descr="Empfäng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mediafile_Q28pdD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shd w:val="clear" w:color="auto" w:fill="3494BA" w:themeFill="accent1"/>
        </w:tcPr>
        <w:p w14:paraId="2691ED4A" w14:textId="77777777" w:rsidR="00C92100" w:rsidRPr="004F5B45" w:rsidRDefault="00C92100" w:rsidP="00C92100">
          <w:pPr>
            <w:pStyle w:val="Fuzeile"/>
          </w:pPr>
        </w:p>
      </w:tc>
    </w:tr>
    <w:tr w:rsidR="00C92100" w:rsidRPr="004F5B45" w14:paraId="7A0354EF" w14:textId="77777777" w:rsidTr="0061457D">
      <w:trPr>
        <w:trHeight w:val="623"/>
        <w:jc w:val="center"/>
      </w:trPr>
      <w:tc>
        <w:tcPr>
          <w:tcW w:w="9776" w:type="dxa"/>
          <w:gridSpan w:val="3"/>
          <w:vAlign w:val="center"/>
        </w:tcPr>
        <w:p w14:paraId="54D394BC" w14:textId="2B65EA3A" w:rsidR="00C92100" w:rsidRPr="004F5B45" w:rsidRDefault="001C3373" w:rsidP="00C92100">
          <w:pPr>
            <w:pStyle w:val="Fuzeile"/>
          </w:pPr>
          <w:r>
            <w:t>{{email1}}</w:t>
          </w:r>
        </w:p>
      </w:tc>
      <w:tc>
        <w:tcPr>
          <w:tcW w:w="567" w:type="dxa"/>
          <w:vAlign w:val="center"/>
        </w:tcPr>
        <w:p w14:paraId="53FDE14A" w14:textId="77777777" w:rsidR="00C92100" w:rsidRPr="004F5B45" w:rsidRDefault="00C92100" w:rsidP="00C92100">
          <w:pPr>
            <w:pStyle w:val="Fuzeile"/>
            <w:jc w:val="center"/>
          </w:pPr>
          <w:r w:rsidRPr="004F5B45">
            <w:rPr>
              <w:rFonts w:cstheme="majorHAnsi"/>
              <w:noProof/>
              <w:color w:val="000000" w:themeColor="text1"/>
              <w:lang w:bidi="de-DE"/>
            </w:rPr>
            <w:drawing>
              <wp:inline distT="0" distB="0" distL="0" distR="0" wp14:anchorId="4ACAA937" wp14:editId="5BCA75ED">
                <wp:extent cx="187325" cy="187325"/>
                <wp:effectExtent l="0" t="0" r="3175" b="0"/>
                <wp:docPr id="6" name="Grafik 6" descr="Umschla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mediafile_krweMq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shd w:val="clear" w:color="auto" w:fill="2683C6" w:themeFill="accent6"/>
        </w:tcPr>
        <w:p w14:paraId="4DB8AA6D" w14:textId="77777777" w:rsidR="00C92100" w:rsidRPr="004F5B45" w:rsidRDefault="00C92100" w:rsidP="00145359">
          <w:pPr>
            <w:pStyle w:val="Fuzeile"/>
          </w:pPr>
        </w:p>
      </w:tc>
      <w:tc>
        <w:tcPr>
          <w:tcW w:w="567" w:type="dxa"/>
          <w:shd w:val="clear" w:color="auto" w:fill="3494BA" w:themeFill="accent1"/>
        </w:tcPr>
        <w:p w14:paraId="406EE992" w14:textId="77777777" w:rsidR="00C92100" w:rsidRPr="004F5B45" w:rsidRDefault="00C92100" w:rsidP="00145359">
          <w:pPr>
            <w:pStyle w:val="Fuzeile"/>
          </w:pPr>
        </w:p>
      </w:tc>
    </w:tr>
    <w:tr w:rsidR="00C92100" w:rsidRPr="004F5B45" w14:paraId="4169EEDF" w14:textId="77777777" w:rsidTr="0061457D">
      <w:trPr>
        <w:trHeight w:val="622"/>
        <w:jc w:val="center"/>
      </w:trPr>
      <w:tc>
        <w:tcPr>
          <w:tcW w:w="9209" w:type="dxa"/>
          <w:gridSpan w:val="2"/>
          <w:vAlign w:val="center"/>
        </w:tcPr>
        <w:p w14:paraId="6CDE5F4A" w14:textId="4E468976" w:rsidR="00C92100" w:rsidRPr="004F5B45" w:rsidRDefault="001C3373" w:rsidP="00C92100">
          <w:pPr>
            <w:pStyle w:val="Fuzeile"/>
          </w:pPr>
          <w:r>
            <w:t>{{www1}}</w:t>
          </w:r>
        </w:p>
      </w:tc>
      <w:tc>
        <w:tcPr>
          <w:tcW w:w="567" w:type="dxa"/>
          <w:vAlign w:val="center"/>
        </w:tcPr>
        <w:p w14:paraId="29FA8D80" w14:textId="77777777" w:rsidR="00C92100" w:rsidRPr="004F5B45" w:rsidRDefault="00C92100" w:rsidP="00C92100">
          <w:pPr>
            <w:pStyle w:val="Fuzeile"/>
            <w:jc w:val="center"/>
          </w:pPr>
          <w:r w:rsidRPr="004F5B45">
            <w:rPr>
              <w:rFonts w:cstheme="majorHAnsi"/>
              <w:noProof/>
              <w:color w:val="000000" w:themeColor="text1"/>
              <w:lang w:bidi="de-DE"/>
            </w:rPr>
            <w:drawing>
              <wp:inline distT="0" distB="0" distL="0" distR="0" wp14:anchorId="011AE1DD" wp14:editId="7F5789D0">
                <wp:extent cx="187325" cy="187325"/>
                <wp:effectExtent l="0" t="0" r="3175" b="3175"/>
                <wp:docPr id="8" name="Grafik 8" descr="Wel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mediafile_cs1PM3.sv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shd w:val="clear" w:color="auto" w:fill="75BDA7" w:themeFill="accent3"/>
        </w:tcPr>
        <w:p w14:paraId="0C132578" w14:textId="77777777" w:rsidR="00C92100" w:rsidRPr="004F5B45" w:rsidRDefault="00C92100" w:rsidP="00145359">
          <w:pPr>
            <w:pStyle w:val="Fuzeile"/>
          </w:pPr>
        </w:p>
      </w:tc>
      <w:tc>
        <w:tcPr>
          <w:tcW w:w="567" w:type="dxa"/>
          <w:shd w:val="clear" w:color="auto" w:fill="2683C6" w:themeFill="accent6"/>
        </w:tcPr>
        <w:p w14:paraId="55912863" w14:textId="77777777" w:rsidR="00C92100" w:rsidRPr="004F5B45" w:rsidRDefault="00C92100" w:rsidP="00145359">
          <w:pPr>
            <w:pStyle w:val="Fuzeile"/>
          </w:pPr>
        </w:p>
      </w:tc>
      <w:tc>
        <w:tcPr>
          <w:tcW w:w="567" w:type="dxa"/>
          <w:shd w:val="clear" w:color="auto" w:fill="3494BA" w:themeFill="accent1"/>
        </w:tcPr>
        <w:p w14:paraId="3CC735DB" w14:textId="77777777" w:rsidR="00C92100" w:rsidRPr="004F5B45" w:rsidRDefault="00C92100" w:rsidP="00145359">
          <w:pPr>
            <w:pStyle w:val="Fuzeile"/>
          </w:pPr>
        </w:p>
      </w:tc>
    </w:tr>
    <w:tr w:rsidR="00C92100" w:rsidRPr="004F5B45" w14:paraId="0F2C1055" w14:textId="77777777" w:rsidTr="0061457D">
      <w:trPr>
        <w:trHeight w:val="623"/>
        <w:jc w:val="center"/>
      </w:trPr>
      <w:tc>
        <w:tcPr>
          <w:tcW w:w="8642" w:type="dxa"/>
          <w:vAlign w:val="center"/>
        </w:tcPr>
        <w:p w14:paraId="17FDB276" w14:textId="2211EBD2" w:rsidR="00C92100" w:rsidRPr="004F5B45" w:rsidRDefault="001C3373" w:rsidP="00C92100">
          <w:pPr>
            <w:pStyle w:val="Fuzeile"/>
            <w:ind w:right="30"/>
          </w:pPr>
          <w:r>
            <w:t>{{tel2}}</w:t>
          </w:r>
        </w:p>
      </w:tc>
      <w:tc>
        <w:tcPr>
          <w:tcW w:w="567" w:type="dxa"/>
          <w:vAlign w:val="center"/>
        </w:tcPr>
        <w:p w14:paraId="7AB41D59" w14:textId="77777777" w:rsidR="00C92100" w:rsidRPr="004F5B45" w:rsidRDefault="00C92100" w:rsidP="00C92100">
          <w:pPr>
            <w:pStyle w:val="Fuzeile"/>
            <w:jc w:val="center"/>
          </w:pPr>
          <w:r w:rsidRPr="004F5B45">
            <w:rPr>
              <w:rFonts w:cstheme="majorHAnsi"/>
              <w:noProof/>
              <w:color w:val="000000" w:themeColor="text1"/>
              <w:lang w:bidi="de-DE"/>
            </w:rPr>
            <w:drawing>
              <wp:inline distT="0" distB="0" distL="0" distR="0" wp14:anchorId="5C4EE90C" wp14:editId="5A4F59BC">
                <wp:extent cx="168910" cy="168910"/>
                <wp:effectExtent l="0" t="0" r="2540" b="2540"/>
                <wp:docPr id="9" name="Grafik 9" descr="Drucker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afik 9" descr="Drucker mit einfarbiger Füllu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168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shd w:val="clear" w:color="auto" w:fill="373545" w:themeFill="text2"/>
        </w:tcPr>
        <w:p w14:paraId="6AD6E048" w14:textId="77777777" w:rsidR="00C92100" w:rsidRPr="004F5B45" w:rsidRDefault="00C92100" w:rsidP="00145359">
          <w:pPr>
            <w:pStyle w:val="Fuzeile"/>
          </w:pPr>
        </w:p>
      </w:tc>
      <w:tc>
        <w:tcPr>
          <w:tcW w:w="567" w:type="dxa"/>
          <w:shd w:val="clear" w:color="auto" w:fill="75BDA7" w:themeFill="accent3"/>
        </w:tcPr>
        <w:p w14:paraId="50671B39" w14:textId="77777777" w:rsidR="00C92100" w:rsidRPr="004F5B45" w:rsidRDefault="00C92100" w:rsidP="00145359">
          <w:pPr>
            <w:pStyle w:val="Fuzeile"/>
          </w:pPr>
        </w:p>
      </w:tc>
      <w:tc>
        <w:tcPr>
          <w:tcW w:w="567" w:type="dxa"/>
          <w:shd w:val="clear" w:color="auto" w:fill="2683C6" w:themeFill="accent6"/>
        </w:tcPr>
        <w:p w14:paraId="1E8C374B" w14:textId="77777777" w:rsidR="00C92100" w:rsidRPr="004F5B45" w:rsidRDefault="00C92100" w:rsidP="00145359">
          <w:pPr>
            <w:pStyle w:val="Fuzeile"/>
          </w:pPr>
        </w:p>
      </w:tc>
      <w:tc>
        <w:tcPr>
          <w:tcW w:w="567" w:type="dxa"/>
          <w:shd w:val="clear" w:color="auto" w:fill="3494BA" w:themeFill="accent1"/>
        </w:tcPr>
        <w:p w14:paraId="04320D12" w14:textId="77777777" w:rsidR="00C92100" w:rsidRPr="004F5B45" w:rsidRDefault="00C92100" w:rsidP="00145359">
          <w:pPr>
            <w:pStyle w:val="Fuzeile"/>
          </w:pPr>
        </w:p>
      </w:tc>
    </w:tr>
  </w:tbl>
  <w:p w14:paraId="287B4779" w14:textId="77777777" w:rsidR="00F6710A" w:rsidRPr="004F5B45" w:rsidRDefault="00F6710A" w:rsidP="0014535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CAD74" w14:textId="77777777" w:rsidR="00D121B5" w:rsidRDefault="00D121B5" w:rsidP="00376205">
      <w:r>
        <w:separator/>
      </w:r>
    </w:p>
  </w:footnote>
  <w:footnote w:type="continuationSeparator" w:id="0">
    <w:p w14:paraId="1F30ECE9" w14:textId="77777777" w:rsidR="00D121B5" w:rsidRDefault="00D121B5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6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0"/>
      <w:gridCol w:w="4123"/>
    </w:tblGrid>
    <w:tr w:rsidR="001A79C0" w:rsidRPr="004F5B45" w14:paraId="4CF72D23" w14:textId="77777777" w:rsidTr="00D907F8">
      <w:trPr>
        <w:jc w:val="center"/>
      </w:trPr>
      <w:tc>
        <w:tcPr>
          <w:tcW w:w="6946" w:type="dxa"/>
        </w:tcPr>
        <w:p w14:paraId="31A186EB" w14:textId="77777777" w:rsidR="001A79C0" w:rsidRPr="004F5B45" w:rsidRDefault="001A79C0" w:rsidP="00FB21D8">
          <w:pPr>
            <w:rPr>
              <w:noProof/>
            </w:rPr>
          </w:pPr>
          <w:r w:rsidRPr="004F5B45">
            <w:rPr>
              <w:noProof/>
              <w:lang w:bidi="de-DE"/>
            </w:rPr>
            <mc:AlternateContent>
              <mc:Choice Requires="wpg">
                <w:drawing>
                  <wp:inline distT="0" distB="0" distL="0" distR="0" wp14:anchorId="732F58A3" wp14:editId="7A68620B">
                    <wp:extent cx="1371600" cy="1600200"/>
                    <wp:effectExtent l="0" t="0" r="0" b="0"/>
                    <wp:docPr id="7" name="Gruppe 7" descr="Dekoratives Element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71600" cy="1600200"/>
                              <a:chOff x="0" y="0"/>
                              <a:chExt cx="1369609" cy="1600200"/>
                            </a:xfrm>
                          </wpg:grpSpPr>
                          <wps:wsp>
                            <wps:cNvPr id="1" name="Rechteck 1"/>
                            <wps:cNvSpPr/>
                            <wps:spPr>
                              <a:xfrm>
                                <a:off x="0" y="0"/>
                                <a:ext cx="347472" cy="1600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hteck 2"/>
                            <wps:cNvSpPr/>
                            <wps:spPr>
                              <a:xfrm>
                                <a:off x="336168" y="0"/>
                                <a:ext cx="3429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hteck 3"/>
                            <wps:cNvSpPr/>
                            <wps:spPr>
                              <a:xfrm>
                                <a:off x="679153" y="0"/>
                                <a:ext cx="3429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hteck 4"/>
                            <wps:cNvSpPr/>
                            <wps:spPr>
                              <a:xfrm>
                                <a:off x="1022137" y="0"/>
                                <a:ext cx="347472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CB60EA" id="Gruppe 7" o:spid="_x0000_s1026" alt="Dekoratives Element" style="width:108pt;height:126pt;mso-position-horizontal-relative:char;mso-position-vertical-relative:line" coordsize="1369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v7cAMAAE0SAAAOAAAAZHJzL2Uyb0RvYy54bWzsWN1P2zAQf5+0/yHy+8hnWxqRogoGmoQA&#10;ARPPxnGaaInt2W5T9tfv7Hy0azsETDxMSh9cf5zvfL/c73zJyem6Kp0VlargLEH+kYccyghPC7ZI&#10;0PeHiy/HyFEasxSXnNEEPVOFTmefP53UIqYBz3mZUumAEqbiWiQo11rErqtITiusjrigDBYzLius&#10;YSgXbipxDdqr0g08b+zWXKZCckKVgtnzZhHNrP4so0TfZJmi2ikTBGfTtpW2fTKtOzvB8UJikRek&#10;PQZ+xykqXDAw2qs6xxo7S1nsqaoKIrnimT4ivHJ5lhWEWh/AG9/b8eZS8qWwvizieiF6mADaHZze&#10;rZZcry6luBe3EpCoxQKwsCPjyzqTlfmHUzprC9lzDxlda4fApB9O/LEHyBJYMz14KA2oJAfk9/aR&#10;/Gu/czwde9O9nW5n2P3jOLWAAFEbDNS/YXCfY0EttCoGDG6lU6TgAHIYriBM7yjJNSU/HN84Y2yD&#10;UI+SihUA9lqIwmgSTYK/+4ljIZW+pLxyTCdBEqLWBhNeXSkN9gGSTsQYLZlpGb8oyrJZNTMAV3cu&#10;29PPJW2k72gG3sHDCqxWyy16VkpnhYEVmBDKtN8s5TilzfTIg59xHoz3O+yoZKDQaM7Afq+7VWB4&#10;u6+7UdPKm63UUrPf7L10sGZzv8Na5kz3m6uCcXlIQQletZYb+Q6kBhqD0hNPn+HZS94kBiXIRQHP&#10;4AorfYslZAKIbMhu+gaarOR1gnjbQ07O5a9D80YeghNWkVNDZkmQ+rnEkiKn/MYgbKd+FJlUZAfR&#10;aBLAQG6vPG2vsGV1xuExQWjC6WzXyOuy62aSV4+QBOfGKixhRsB2goiW3eBMNxkP0iih87kVg/Qj&#10;sL5i94IY5QZVE2MP60csRRuIGlh+zTuq4HgnHhtZs5Px+VLzrLDBusG1xRto23Dow/kLLNvhb/Am&#10;/obh2B/DjbWf58IomPZpLhhNwp4cXZbsGPpKEiteFqlhsMGvJ9g2Jccd+7YlB+5nA/cH7h+4u8M9&#10;7odv4v54MvVHoORl7h97UKZ19+KHUd+e3Fy8A/W7QmG49odrny26WsTUGJuyPdqjfvQm6vteEMCL&#10;zGHub4r3tgZoSsoP4L5e22pl4D0gMJT7/3e5b1/e4ZuFfWNsv6+YjyLbY/t6sPkKNPsNAAD//wMA&#10;UEsDBBQABgAIAAAAIQDS+Gjs2wAAAAUBAAAPAAAAZHJzL2Rvd25yZXYueG1sTI9BS8NAEIXvgv9h&#10;mYI3u0mkRdJsSinqqQi2gnibJtMkNDsbstsk/feOXuxlmMcb3nwvW0+2VQP1vnFsIJ5HoIgLVzZc&#10;Gfg8vD4+g/IBucTWMRm4kod1fn+XYVq6kT9o2IdKSQj7FA3UIXSp1r6oyaKfu45YvJPrLQaRfaXL&#10;HkcJt61OomipLTYsH2rsaFtTcd5frIG3EcfNU/wy7M6n7fX7sHj/2sVkzMNs2qxABZrC/zH84gs6&#10;5MJ0dBcuvWoNSJHwN8VL4qXIoyyLJAKdZ/qWPv8BAAD//wMAUEsBAi0AFAAGAAgAAAAhALaDOJL+&#10;AAAA4QEAABMAAAAAAAAAAAAAAAAAAAAAAFtDb250ZW50X1R5cGVzXS54bWxQSwECLQAUAAYACAAA&#10;ACEAOP0h/9YAAACUAQAACwAAAAAAAAAAAAAAAAAvAQAAX3JlbHMvLnJlbHNQSwECLQAUAAYACAAA&#10;ACEAoYnb+3ADAABNEgAADgAAAAAAAAAAAAAAAAAuAgAAZHJzL2Uyb0RvYy54bWxQSwECLQAUAAYA&#10;CAAAACEA0vho7NsAAAAFAQAADwAAAAAAAAAAAAAAAADKBQAAZHJzL2Rvd25yZXYueG1sUEsFBgAA&#10;AAAEAAQA8wAAANIGAAAAAA==&#10;">
                    <v:rect id="Rechteck 1" o:spid="_x0000_s1027" style="position:absolute;width:347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3494ba [3204]" stroked="f" strokeweight="1pt"/>
                    <v:rect id="Rechteck 2" o:spid="_x0000_s1028" style="position:absolute;left:3361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OnwAAAANoAAAAPAAAAZHJzL2Rvd25yZXYueG1sRI9LawIx&#10;FIX3Qv9DuEI3UjN1ITI1ShEK0s1Qn9trcp0MndwMk9RJ/70pFFwezuPjLNfJteJGfWg8K3idFiCI&#10;tTcN1woO+4+XBYgQkQ22nknBLwVYr55GSyyNH/iLbrtYizzCoUQFNsaulDJoSw7D1HfE2bv63mHM&#10;sq+l6XHI466Vs6KYS4cNZ4LFjjaW9Pfux2WIPg3His4Xm5C2n1XSk6HSSj2P0/sbiEgpPsL/7a1R&#10;MIO/K/kGyNUdAAD//wMAUEsBAi0AFAAGAAgAAAAhANvh9svuAAAAhQEAABMAAAAAAAAAAAAAAAAA&#10;AAAAAFtDb250ZW50X1R5cGVzXS54bWxQSwECLQAUAAYACAAAACEAWvQsW78AAAAVAQAACwAAAAAA&#10;AAAAAAAAAAAfAQAAX3JlbHMvLnJlbHNQSwECLQAUAAYACAAAACEA+ErTp8AAAADaAAAADwAAAAAA&#10;AAAAAAAAAAAHAgAAZHJzL2Rvd25yZXYueG1sUEsFBgAAAAADAAMAtwAAAPQCAAAAAA==&#10;" fillcolor="#2683c6 [3209]" stroked="f" strokeweight="1pt"/>
                    <v:rect id="Rechteck 3" o:spid="_x0000_s1029" style="position:absolute;left:6791;width:34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an7wgAAANoAAAAPAAAAZHJzL2Rvd25yZXYueG1sRI9Ba8JA&#10;FITvhf6H5RV6qxtbFImuokKhWi/ReH9kn5to9m2aXTX+e7cgeBxm5htmMutsLS7U+sqxgn4vAUFc&#10;OF2xUZDvvj9GIHxA1lg7JgU38jCbvr5MMNXuyhldtsGICGGfooIyhCaV0hclWfQ91xBH7+BaiyHK&#10;1kjd4jXCbS0/k2QoLVYcF0psaFlScdqerYLV0GRHvTkPfvNFnum++aPVfq3U+1s3H4MI1IVn+NH+&#10;0Qq+4P9KvAFyegcAAP//AwBQSwECLQAUAAYACAAAACEA2+H2y+4AAACFAQAAEwAAAAAAAAAAAAAA&#10;AAAAAAAAW0NvbnRlbnRfVHlwZXNdLnhtbFBLAQItABQABgAIAAAAIQBa9CxbvwAAABUBAAALAAAA&#10;AAAAAAAAAAAAAB8BAABfcmVscy8ucmVsc1BLAQItABQABgAIAAAAIQDn/an7wgAAANoAAAAPAAAA&#10;AAAAAAAAAAAAAAcCAABkcnMvZG93bnJldi54bWxQSwUGAAAAAAMAAwC3AAAA9gIAAAAA&#10;" fillcolor="#75bda7 [3206]" stroked="f" strokeweight="1pt"/>
                    <v:rect id="Rechteck 4" o:spid="_x0000_s1030" style="position:absolute;left:10221;width:34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373545 [3215]" stroked="f" strokeweight="1pt"/>
                    <w10:anchorlock/>
                  </v:group>
                </w:pict>
              </mc:Fallback>
            </mc:AlternateContent>
          </w:r>
        </w:p>
      </w:tc>
      <w:tc>
        <w:tcPr>
          <w:tcW w:w="4253" w:type="dxa"/>
        </w:tcPr>
        <w:p w14:paraId="1CC1AC2E" w14:textId="56244077" w:rsidR="001A79C0" w:rsidRPr="004F5B45" w:rsidRDefault="001A79C0" w:rsidP="00D907F8">
          <w:pPr>
            <w:jc w:val="right"/>
            <w:rPr>
              <w:noProof/>
            </w:rPr>
          </w:pPr>
        </w:p>
      </w:tc>
    </w:tr>
  </w:tbl>
  <w:p w14:paraId="418B7C0B" w14:textId="77777777" w:rsidR="00F6710A" w:rsidRPr="004F5B45" w:rsidRDefault="00F6710A" w:rsidP="00FB21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73"/>
    <w:rsid w:val="00024E1E"/>
    <w:rsid w:val="00054941"/>
    <w:rsid w:val="000E3C24"/>
    <w:rsid w:val="001066EC"/>
    <w:rsid w:val="001320FD"/>
    <w:rsid w:val="00145359"/>
    <w:rsid w:val="00182EC3"/>
    <w:rsid w:val="00184742"/>
    <w:rsid w:val="001A79C0"/>
    <w:rsid w:val="001C3373"/>
    <w:rsid w:val="001E4B0C"/>
    <w:rsid w:val="002566E6"/>
    <w:rsid w:val="002830EC"/>
    <w:rsid w:val="002F696F"/>
    <w:rsid w:val="003049BB"/>
    <w:rsid w:val="00323A60"/>
    <w:rsid w:val="00327ABF"/>
    <w:rsid w:val="00376205"/>
    <w:rsid w:val="003951D5"/>
    <w:rsid w:val="00396549"/>
    <w:rsid w:val="003A6A4C"/>
    <w:rsid w:val="003D0547"/>
    <w:rsid w:val="003F1733"/>
    <w:rsid w:val="00403463"/>
    <w:rsid w:val="00407D91"/>
    <w:rsid w:val="0042510E"/>
    <w:rsid w:val="00425A9C"/>
    <w:rsid w:val="00445EC4"/>
    <w:rsid w:val="004719BA"/>
    <w:rsid w:val="00494123"/>
    <w:rsid w:val="00497A21"/>
    <w:rsid w:val="004F5B45"/>
    <w:rsid w:val="004F6338"/>
    <w:rsid w:val="005550C9"/>
    <w:rsid w:val="0059362C"/>
    <w:rsid w:val="005942EB"/>
    <w:rsid w:val="005A519B"/>
    <w:rsid w:val="005E4228"/>
    <w:rsid w:val="0060159F"/>
    <w:rsid w:val="006030F5"/>
    <w:rsid w:val="0061457D"/>
    <w:rsid w:val="0062123A"/>
    <w:rsid w:val="00626CDC"/>
    <w:rsid w:val="00645AF7"/>
    <w:rsid w:val="00646E75"/>
    <w:rsid w:val="00682F52"/>
    <w:rsid w:val="006B01BD"/>
    <w:rsid w:val="00772BEB"/>
    <w:rsid w:val="007B19DB"/>
    <w:rsid w:val="007B5E20"/>
    <w:rsid w:val="008009DA"/>
    <w:rsid w:val="00810A41"/>
    <w:rsid w:val="008456BB"/>
    <w:rsid w:val="00877759"/>
    <w:rsid w:val="008E4953"/>
    <w:rsid w:val="00914211"/>
    <w:rsid w:val="00922646"/>
    <w:rsid w:val="009834A5"/>
    <w:rsid w:val="009864AB"/>
    <w:rsid w:val="009B3BD5"/>
    <w:rsid w:val="009C28ED"/>
    <w:rsid w:val="009E2E03"/>
    <w:rsid w:val="009E5AB2"/>
    <w:rsid w:val="00A00DA7"/>
    <w:rsid w:val="00A315EB"/>
    <w:rsid w:val="00A77DE4"/>
    <w:rsid w:val="00A90B67"/>
    <w:rsid w:val="00AE39B6"/>
    <w:rsid w:val="00AF7A4C"/>
    <w:rsid w:val="00B071B7"/>
    <w:rsid w:val="00B9363E"/>
    <w:rsid w:val="00BE511D"/>
    <w:rsid w:val="00C067BD"/>
    <w:rsid w:val="00C55116"/>
    <w:rsid w:val="00C6127A"/>
    <w:rsid w:val="00C92100"/>
    <w:rsid w:val="00CC7BB9"/>
    <w:rsid w:val="00CD384D"/>
    <w:rsid w:val="00CE1FF8"/>
    <w:rsid w:val="00D121B5"/>
    <w:rsid w:val="00D12C5E"/>
    <w:rsid w:val="00D14447"/>
    <w:rsid w:val="00D574C1"/>
    <w:rsid w:val="00D907F8"/>
    <w:rsid w:val="00DC4296"/>
    <w:rsid w:val="00DD0998"/>
    <w:rsid w:val="00DE30A6"/>
    <w:rsid w:val="00DF4713"/>
    <w:rsid w:val="00E0756B"/>
    <w:rsid w:val="00E45756"/>
    <w:rsid w:val="00E55D74"/>
    <w:rsid w:val="00E55FAE"/>
    <w:rsid w:val="00ED4963"/>
    <w:rsid w:val="00EF18D8"/>
    <w:rsid w:val="00EF41BC"/>
    <w:rsid w:val="00F07226"/>
    <w:rsid w:val="00F405F8"/>
    <w:rsid w:val="00F407B7"/>
    <w:rsid w:val="00F46FBE"/>
    <w:rsid w:val="00F670DA"/>
    <w:rsid w:val="00F6710A"/>
    <w:rsid w:val="00FB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7DB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rd">
    <w:name w:val="Normal"/>
    <w:qFormat/>
    <w:rsid w:val="00FB21D8"/>
  </w:style>
  <w:style w:type="paragraph" w:styleId="berschrift1">
    <w:name w:val="heading 1"/>
    <w:basedOn w:val="Standard"/>
    <w:next w:val="Standard"/>
    <w:link w:val="berschrift1Zchn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berschrift2">
    <w:name w:val="heading 2"/>
    <w:basedOn w:val="Standard"/>
    <w:next w:val="Standard"/>
    <w:link w:val="berschrift2Zchn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berschrift1Zchn">
    <w:name w:val="Überschrift 1 Zchn"/>
    <w:basedOn w:val="Absatz-Standardschriftart"/>
    <w:link w:val="berschrift1"/>
    <w:uiPriority w:val="8"/>
    <w:semiHidden/>
    <w:rsid w:val="00C067BD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67BD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Anrede">
    <w:name w:val="Salutation"/>
    <w:basedOn w:val="Standard"/>
    <w:link w:val="AnredeZchn"/>
    <w:uiPriority w:val="4"/>
    <w:semiHidden/>
    <w:rsid w:val="00F46FBE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nredeZchn">
    <w:name w:val="Anrede Zchn"/>
    <w:basedOn w:val="Absatz-Standardschriftart"/>
    <w:link w:val="Anrede"/>
    <w:uiPriority w:val="4"/>
    <w:semiHidden/>
    <w:rsid w:val="00FB21D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61457D"/>
    <w:pPr>
      <w:spacing w:before="480" w:after="720"/>
    </w:pPr>
    <w:rPr>
      <w:rFonts w:eastAsiaTheme="minorHAnsi"/>
      <w:kern w:val="20"/>
      <w:szCs w:val="20"/>
    </w:rPr>
  </w:style>
  <w:style w:type="character" w:customStyle="1" w:styleId="GruformelZchn">
    <w:name w:val="Grußformel Zchn"/>
    <w:basedOn w:val="Absatz-Standardschriftart"/>
    <w:link w:val="Gruformel"/>
    <w:uiPriority w:val="6"/>
    <w:rsid w:val="0061457D"/>
    <w:rPr>
      <w:rFonts w:eastAsiaTheme="minorHAnsi"/>
      <w:kern w:val="20"/>
      <w:szCs w:val="20"/>
    </w:rPr>
  </w:style>
  <w:style w:type="paragraph" w:styleId="Unterschrift">
    <w:name w:val="Signature"/>
    <w:basedOn w:val="Standard"/>
    <w:link w:val="UnterschriftZchn"/>
    <w:uiPriority w:val="7"/>
    <w:unhideWhenUsed/>
    <w:qFormat/>
    <w:rsid w:val="0061457D"/>
    <w:pPr>
      <w:spacing w:before="40" w:after="0" w:line="288" w:lineRule="auto"/>
    </w:pPr>
    <w:rPr>
      <w:rFonts w:eastAsiaTheme="minorHAnsi"/>
      <w:b/>
      <w:bCs/>
      <w:kern w:val="20"/>
      <w:szCs w:val="20"/>
    </w:rPr>
  </w:style>
  <w:style w:type="character" w:customStyle="1" w:styleId="UnterschriftZchn">
    <w:name w:val="Unterschrift Zchn"/>
    <w:basedOn w:val="Absatz-Standardschriftart"/>
    <w:link w:val="Unterschrift"/>
    <w:uiPriority w:val="7"/>
    <w:rsid w:val="0061457D"/>
    <w:rPr>
      <w:rFonts w:eastAsiaTheme="minorHAnsi"/>
      <w:b/>
      <w:bCs/>
      <w:kern w:val="20"/>
      <w:szCs w:val="20"/>
    </w:rPr>
  </w:style>
  <w:style w:type="paragraph" w:styleId="Titel">
    <w:name w:val="Title"/>
    <w:basedOn w:val="Standard"/>
    <w:next w:val="Standard"/>
    <w:link w:val="TitelZchn"/>
    <w:uiPriority w:val="1"/>
    <w:semiHidden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semiHidden/>
    <w:rsid w:val="00FB21D8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itternetztabelle1hell-Akzent2">
    <w:name w:val="Grid Table 1 Light Accent 2"/>
    <w:basedOn w:val="NormaleTabelle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067BD"/>
  </w:style>
  <w:style w:type="paragraph" w:styleId="Fuzeile">
    <w:name w:val="footer"/>
    <w:basedOn w:val="Standard"/>
    <w:link w:val="FuzeileZchn"/>
    <w:uiPriority w:val="99"/>
    <w:qFormat/>
    <w:rsid w:val="0061457D"/>
    <w:pPr>
      <w:tabs>
        <w:tab w:val="center" w:pos="4680"/>
        <w:tab w:val="right" w:pos="9360"/>
      </w:tabs>
      <w:spacing w:after="0"/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61457D"/>
  </w:style>
  <w:style w:type="table" w:styleId="Tabellenraster">
    <w:name w:val="Table Grid"/>
    <w:basedOn w:val="NormaleTabelle"/>
    <w:uiPriority w:val="39"/>
    <w:rsid w:val="0081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10A41"/>
    <w:rPr>
      <w:color w:val="808080"/>
    </w:rPr>
  </w:style>
  <w:style w:type="paragraph" w:customStyle="1" w:styleId="NamedesEmpfngers">
    <w:name w:val="Name des Empfängers"/>
    <w:basedOn w:val="Standard"/>
    <w:next w:val="Standard"/>
    <w:uiPriority w:val="1"/>
    <w:qFormat/>
    <w:rsid w:val="00145359"/>
    <w:pPr>
      <w:spacing w:after="0"/>
    </w:pPr>
    <w:rPr>
      <w:b/>
    </w:rPr>
  </w:style>
  <w:style w:type="paragraph" w:customStyle="1" w:styleId="Adresse">
    <w:name w:val="Adresse"/>
    <w:basedOn w:val="Standard"/>
    <w:next w:val="Standard"/>
    <w:uiPriority w:val="2"/>
    <w:qFormat/>
    <w:rsid w:val="000E3C24"/>
    <w:pPr>
      <w:spacing w:after="480"/>
      <w:contextualSpacing/>
    </w:pPr>
  </w:style>
  <w:style w:type="paragraph" w:styleId="Datum">
    <w:name w:val="Date"/>
    <w:basedOn w:val="Standard"/>
    <w:next w:val="Standard"/>
    <w:link w:val="DatumZchn"/>
    <w:uiPriority w:val="1"/>
    <w:qFormat/>
    <w:rsid w:val="00145359"/>
    <w:pPr>
      <w:spacing w:after="600"/>
    </w:pPr>
  </w:style>
  <w:style w:type="character" w:customStyle="1" w:styleId="DatumZchn">
    <w:name w:val="Datum Zchn"/>
    <w:basedOn w:val="Absatz-Standardschriftart"/>
    <w:link w:val="Datum"/>
    <w:uiPriority w:val="1"/>
    <w:rsid w:val="00FB21D8"/>
  </w:style>
  <w:style w:type="paragraph" w:styleId="KeinLeerraum">
    <w:name w:val="No Spacing"/>
    <w:uiPriority w:val="1"/>
    <w:semiHidden/>
    <w:rsid w:val="00327A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Briefkopf%20&#8222;Blaue%20Stufen&#8220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484AF4-73BF-45CA-A524-0D796F244F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493AE6-117B-4C0B-B0C6-765187DE819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AE12C9D-A3AF-4944-96AA-6000DBD96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00BE4D-B9D1-40C4-9CFF-53047A962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Briefkopf „Blaue Stufen“.dotx</Template>
  <TotalTime>0</TotalTime>
  <Pages>1</Pages>
  <Words>132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2025-02-22T12:10:00Z</dcterms:created>
  <dcterms:modified xsi:type="dcterms:W3CDTF">2025-02-22T12:10:00Z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