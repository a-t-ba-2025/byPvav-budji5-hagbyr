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ayoutTable"/>
        <w:tblW w:w="5000" w:type="pct"/>
        <w:tblBorders>
          <w:bottom w:val="single" w:sz="8" w:space="0" w:color="45B0E1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934"/>
        <w:gridCol w:w="1733"/>
      </w:tblGrid>
      <w:tr w:rsidR="00273131" w:rsidRPr="00273131" w14:paraId="2426B9E4" w14:textId="77777777" w:rsidTr="00582DA7">
        <w:trPr>
          <w:trHeight w:val="1273"/>
        </w:trPr>
        <w:tc>
          <w:tcPr>
            <w:tcW w:w="4000" w:type="pct"/>
            <w:vAlign w:val="bottom"/>
          </w:tcPr>
          <w:sdt>
            <w:sdtPr>
              <w:rPr>
                <w:color w:val="auto"/>
                <w:lang w:val="de-DE"/>
              </w:rPr>
              <w:alias w:val="Firma"/>
              <w:id w:val="746232102"/>
              <w:placeholder>
                <w:docPart w:val="E88E6F82B80841DCA8F16525256458A9"/>
              </w:placeholder>
              <w:text/>
            </w:sdtPr>
            <w:sdtContent>
              <w:p w14:paraId="04776F05" w14:textId="4C18BFB0" w:rsidR="000D4276" w:rsidRPr="00273131" w:rsidRDefault="00413C19" w:rsidP="009E58E7">
                <w:pPr>
                  <w:pStyle w:val="Name"/>
                  <w:spacing w:after="60"/>
                  <w:jc w:val="right"/>
                  <w:rPr>
                    <w:color w:val="auto"/>
                    <w:lang w:val="de-DE"/>
                  </w:rPr>
                </w:pPr>
                <w:r w:rsidRPr="00273131">
                  <w:rPr>
                    <w:color w:val="auto"/>
                    <w:lang w:val="de-DE"/>
                  </w:rPr>
                  <w:t>{{ firmenname1 }}</w:t>
                </w:r>
              </w:p>
            </w:sdtContent>
          </w:sdt>
          <w:p w14:paraId="74EAD1E7" w14:textId="2B7BBA3A" w:rsidR="000D4276" w:rsidRPr="00273131" w:rsidRDefault="00413C19" w:rsidP="009E58E7">
            <w:pPr>
              <w:pStyle w:val="KeinLeerraum"/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 xml:space="preserve">{{ strasse1 }} {{ </w:t>
            </w:r>
            <w:r w:rsidR="0058113E" w:rsidRPr="0058113E">
              <w:rPr>
                <w:color w:val="auto"/>
                <w:lang w:val="de-DE"/>
              </w:rPr>
              <w:t xml:space="preserve">hausnummer1 </w:t>
            </w:r>
            <w:r w:rsidRPr="00273131">
              <w:rPr>
                <w:color w:val="auto"/>
                <w:lang w:val="de-DE"/>
              </w:rPr>
              <w:t>}}, {{ plz1 }} {{ ort1 }}</w:t>
            </w:r>
          </w:p>
        </w:tc>
        <w:tc>
          <w:tcPr>
            <w:tcW w:w="1000" w:type="pct"/>
            <w:vAlign w:val="bottom"/>
          </w:tcPr>
          <w:p w14:paraId="6F8388DF" w14:textId="52DAF2BD" w:rsidR="000D4276" w:rsidRPr="00273131" w:rsidRDefault="000D4276">
            <w:pPr>
              <w:pStyle w:val="KeinLeerraum"/>
              <w:rPr>
                <w:color w:val="auto"/>
                <w:lang w:val="de-DE"/>
              </w:rPr>
            </w:pPr>
          </w:p>
        </w:tc>
      </w:tr>
    </w:tbl>
    <w:p w14:paraId="7CB62270" w14:textId="77777777" w:rsidR="000D4276" w:rsidRPr="00273131" w:rsidRDefault="00620CAF">
      <w:pPr>
        <w:pStyle w:val="TableSpace"/>
        <w:rPr>
          <w:color w:val="auto"/>
          <w:lang w:val="de-DE"/>
        </w:rPr>
      </w:pPr>
      <w:r w:rsidRPr="00273131">
        <w:rPr>
          <w:color w:val="auto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4F7FF7" wp14:editId="0ABCB938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635"/>
                <wp:wrapNone/>
                <wp:docPr id="2" name="Textfeld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71E5" w14:textId="6C7EADB5" w:rsidR="00620CAF" w:rsidRPr="00413C19" w:rsidRDefault="00620CAF" w:rsidP="00413C19">
                            <w:pPr>
                              <w:pStyle w:val="Titel"/>
                              <w:rPr>
                                <w:color w:val="156082" w:themeColor="accent1"/>
                                <w:lang w:val="de-DE"/>
                              </w:rPr>
                            </w:pPr>
                            <w:r w:rsidRPr="00297491">
                              <w:rPr>
                                <w:lang w:val="de-DE"/>
                              </w:rPr>
                              <w:t xml:space="preserve">Rechnung </w:t>
                            </w:r>
                            <w:r w:rsidR="00413C19">
                              <w:rPr>
                                <w:rStyle w:val="Fett"/>
                                <w:lang w:val="de-DE"/>
                              </w:rPr>
                              <w:t xml:space="preserve">{{ </w:t>
                            </w:r>
                            <w:r w:rsidR="00413C19" w:rsidRPr="00413C19">
                              <w:rPr>
                                <w:color w:val="156082" w:themeColor="accent1"/>
                                <w:lang w:val="de-DE"/>
                              </w:rPr>
                              <w:t>id</w:t>
                            </w:r>
                            <w:r w:rsidR="00413C19">
                              <w:rPr>
                                <w:color w:val="156082" w:themeColor="accent1"/>
                                <w:lang w:val="de-DE"/>
                              </w:rPr>
                              <w:t>1 }}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764F7FF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" filled="f" stroked="f" strokeweight=".5pt">
                <v:textbox style="layout-flow:vertical;mso-layout-flow-alt:bottom-to-top;mso-fit-shape-to-text:t" inset="0,14.4pt,18pt">
                  <w:txbxContent>
                    <w:p w14:paraId="472871E5" w14:textId="6C7EADB5" w:rsidR="00620CAF" w:rsidRPr="00413C19" w:rsidRDefault="00620CAF" w:rsidP="00413C19">
                      <w:pPr>
                        <w:pStyle w:val="Titel"/>
                        <w:rPr>
                          <w:color w:val="156082" w:themeColor="accent1"/>
                          <w:lang w:val="de-DE"/>
                        </w:rPr>
                      </w:pPr>
                      <w:r w:rsidRPr="00297491">
                        <w:rPr>
                          <w:lang w:val="de-DE"/>
                        </w:rPr>
                        <w:t xml:space="preserve">Rechnung </w:t>
                      </w:r>
                      <w:r w:rsidR="00413C19">
                        <w:rPr>
                          <w:rStyle w:val="Fett"/>
                          <w:lang w:val="de-DE"/>
                        </w:rPr>
                        <w:t xml:space="preserve">{{ </w:t>
                      </w:r>
                      <w:r w:rsidR="00413C19" w:rsidRPr="00413C19">
                        <w:rPr>
                          <w:color w:val="156082" w:themeColor="accent1"/>
                          <w:lang w:val="de-DE"/>
                        </w:rPr>
                        <w:t>id</w:t>
                      </w:r>
                      <w:r w:rsidR="00413C19">
                        <w:rPr>
                          <w:color w:val="156082" w:themeColor="accent1"/>
                          <w:lang w:val="de-DE"/>
                        </w:rPr>
                        <w:t>1 }}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EinfacheTabelle5"/>
        <w:tblW w:w="5000" w:type="pct"/>
        <w:tblLook w:val="04A0" w:firstRow="1" w:lastRow="0" w:firstColumn="1" w:lastColumn="0" w:noHBand="0" w:noVBand="1"/>
        <w:tblDescription w:val="Invoice date and recipient"/>
      </w:tblPr>
      <w:tblGrid>
        <w:gridCol w:w="1859"/>
        <w:gridCol w:w="3650"/>
        <w:gridCol w:w="222"/>
        <w:gridCol w:w="3152"/>
      </w:tblGrid>
      <w:tr w:rsidR="00273131" w:rsidRPr="00273131" w14:paraId="4E6B43C9" w14:textId="77777777" w:rsidTr="00DD0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72540EE2" w14:textId="0054B091" w:rsidR="00582DA7" w:rsidRPr="00273131" w:rsidRDefault="00582DA7">
            <w:pPr>
              <w:pStyle w:val="Rechnungsberschrift"/>
              <w:spacing w:after="60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{{datum1}}</w:t>
            </w:r>
          </w:p>
        </w:tc>
        <w:tc>
          <w:tcPr>
            <w:tcW w:w="3827" w:type="dxa"/>
          </w:tcPr>
          <w:p w14:paraId="1DCBD908" w14:textId="77777777" w:rsidR="00582DA7" w:rsidRPr="00273131" w:rsidRDefault="00582DA7">
            <w:pPr>
              <w:pStyle w:val="Rechnungsberschrift"/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An</w:t>
            </w:r>
          </w:p>
        </w:tc>
        <w:tc>
          <w:tcPr>
            <w:tcW w:w="20" w:type="dxa"/>
          </w:tcPr>
          <w:p w14:paraId="3FA0729B" w14:textId="77777777" w:rsidR="00582DA7" w:rsidRPr="00273131" w:rsidRDefault="00582DA7">
            <w:pPr>
              <w:pStyle w:val="Rechnungsberschri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de-DE"/>
              </w:rPr>
            </w:pPr>
          </w:p>
        </w:tc>
        <w:tc>
          <w:tcPr>
            <w:tcW w:w="3260" w:type="dxa"/>
          </w:tcPr>
          <w:p w14:paraId="3051D529" w14:textId="0101DDA3" w:rsidR="00582DA7" w:rsidRPr="00273131" w:rsidRDefault="00582DA7">
            <w:pPr>
              <w:pStyle w:val="Rechnungsberschrift"/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Lieferadresse</w:t>
            </w:r>
          </w:p>
        </w:tc>
      </w:tr>
      <w:tr w:rsidR="00273131" w:rsidRPr="00273131" w14:paraId="26A84E8C" w14:textId="77777777" w:rsidTr="00DD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145136" w14:textId="13FF1187" w:rsidR="00582DA7" w:rsidRPr="00273131" w:rsidRDefault="00582DA7">
            <w:pPr>
              <w:pStyle w:val="KeinLeerraum"/>
              <w:rPr>
                <w:color w:val="auto"/>
                <w:lang w:val="de-DE"/>
              </w:rPr>
            </w:pPr>
          </w:p>
        </w:tc>
        <w:tc>
          <w:tcPr>
            <w:tcW w:w="3827" w:type="dxa"/>
          </w:tcPr>
          <w:p w14:paraId="624B085B" w14:textId="77777777" w:rsidR="00582DA7" w:rsidRPr="00273131" w:rsidRDefault="00582DA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 name1 }}</w:t>
            </w:r>
          </w:p>
          <w:p w14:paraId="0927C002" w14:textId="361CCBBC" w:rsidR="00582DA7" w:rsidRPr="00273131" w:rsidRDefault="00582DA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 strasse2 }}</w:t>
            </w:r>
            <w:r w:rsidR="005253F0">
              <w:rPr>
                <w:color w:val="auto"/>
                <w:lang w:val="de-DE"/>
              </w:rPr>
              <w:t xml:space="preserve"> </w:t>
            </w:r>
            <w:r w:rsidRPr="00273131">
              <w:rPr>
                <w:color w:val="auto"/>
                <w:lang w:val="de-DE"/>
              </w:rPr>
              <w:t>{{hausnummer2}}</w:t>
            </w:r>
          </w:p>
          <w:p w14:paraId="1A7C3A45" w14:textId="11DEDBD2" w:rsidR="00582DA7" w:rsidRPr="00273131" w:rsidRDefault="00582DA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{{plz2}}</w:t>
            </w:r>
            <w:r w:rsidR="00F87B9F">
              <w:rPr>
                <w:color w:val="auto"/>
                <w:lang w:val="de-DE"/>
              </w:rPr>
              <w:t xml:space="preserve"> </w:t>
            </w:r>
            <w:r w:rsidRPr="00273131">
              <w:rPr>
                <w:color w:val="auto"/>
                <w:lang w:val="de-DE"/>
              </w:rPr>
              <w:t>{{ ort2}}</w:t>
            </w:r>
          </w:p>
        </w:tc>
        <w:tc>
          <w:tcPr>
            <w:tcW w:w="20" w:type="dxa"/>
          </w:tcPr>
          <w:p w14:paraId="4B997A4D" w14:textId="77777777" w:rsidR="00582DA7" w:rsidRPr="00273131" w:rsidRDefault="00582DA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de-DE"/>
              </w:rPr>
            </w:pPr>
          </w:p>
        </w:tc>
        <w:tc>
          <w:tcPr>
            <w:tcW w:w="3260" w:type="dxa"/>
          </w:tcPr>
          <w:p w14:paraId="2AD41EA4" w14:textId="2DA3CA34" w:rsidR="00582DA7" w:rsidRPr="00273131" w:rsidRDefault="00582DA7" w:rsidP="00582DA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 name2 }}</w:t>
            </w:r>
            <w:r w:rsidRPr="00273131">
              <w:rPr>
                <w:color w:val="auto"/>
                <w:lang w:val="de-DE"/>
              </w:rPr>
              <w:br/>
              <w:t>{{ strasse3 }}</w:t>
            </w:r>
            <w:r w:rsidR="005253F0">
              <w:rPr>
                <w:color w:val="auto"/>
                <w:lang w:val="de-DE"/>
              </w:rPr>
              <w:t xml:space="preserve"> </w:t>
            </w:r>
            <w:r w:rsidRPr="00273131">
              <w:rPr>
                <w:color w:val="auto"/>
                <w:lang w:val="de-DE"/>
              </w:rPr>
              <w:t>{{hausnummer3}}</w:t>
            </w:r>
            <w:r w:rsidRPr="00273131">
              <w:rPr>
                <w:color w:val="auto"/>
                <w:lang w:val="de-DE"/>
              </w:rPr>
              <w:br/>
              <w:t>{{plz3}}</w:t>
            </w:r>
            <w:r w:rsidR="00F87B9F">
              <w:rPr>
                <w:color w:val="auto"/>
                <w:lang w:val="de-DE"/>
              </w:rPr>
              <w:t xml:space="preserve"> </w:t>
            </w:r>
            <w:r w:rsidRPr="00273131">
              <w:rPr>
                <w:color w:val="auto"/>
                <w:lang w:val="de-DE"/>
              </w:rPr>
              <w:t>{{ ort3}}</w:t>
            </w:r>
          </w:p>
        </w:tc>
      </w:tr>
    </w:tbl>
    <w:p w14:paraId="498827FE" w14:textId="19F7C3BD" w:rsidR="000D4276" w:rsidRPr="00273131" w:rsidRDefault="000D4276">
      <w:pPr>
        <w:pStyle w:val="Rechnungstext"/>
        <w:rPr>
          <w:color w:val="auto"/>
          <w:lang w:val="de-DE"/>
        </w:rPr>
      </w:pPr>
    </w:p>
    <w:tbl>
      <w:tblPr>
        <w:tblStyle w:val="Tabellenraster"/>
        <w:tblW w:w="5070" w:type="pct"/>
        <w:tblLook w:val="04E0" w:firstRow="1" w:lastRow="1" w:firstColumn="1" w:lastColumn="0" w:noHBand="0" w:noVBand="1"/>
        <w:tblDescription w:val="Invoice table"/>
      </w:tblPr>
      <w:tblGrid>
        <w:gridCol w:w="1479"/>
        <w:gridCol w:w="2161"/>
        <w:gridCol w:w="3131"/>
        <w:gridCol w:w="2236"/>
      </w:tblGrid>
      <w:tr w:rsidR="00273131" w:rsidRPr="00273131" w14:paraId="4102222F" w14:textId="77777777" w:rsidTr="00F87B9F">
        <w:trPr>
          <w:trHeight w:val="360"/>
        </w:trPr>
        <w:tc>
          <w:tcPr>
            <w:tcW w:w="821" w:type="pct"/>
          </w:tcPr>
          <w:p w14:paraId="07731784" w14:textId="77777777" w:rsidR="000D4276" w:rsidRPr="00273131" w:rsidRDefault="00620CAF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Menge</w:t>
            </w:r>
          </w:p>
        </w:tc>
        <w:tc>
          <w:tcPr>
            <w:tcW w:w="1200" w:type="pct"/>
          </w:tcPr>
          <w:p w14:paraId="6559C711" w14:textId="77777777" w:rsidR="000D4276" w:rsidRPr="00273131" w:rsidRDefault="00620CAF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Beschreibung</w:t>
            </w:r>
          </w:p>
        </w:tc>
        <w:tc>
          <w:tcPr>
            <w:tcW w:w="1738" w:type="pct"/>
          </w:tcPr>
          <w:p w14:paraId="4036C625" w14:textId="77777777" w:rsidR="000D4276" w:rsidRPr="00273131" w:rsidRDefault="00620CAF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Einzelpreis</w:t>
            </w:r>
          </w:p>
        </w:tc>
        <w:tc>
          <w:tcPr>
            <w:tcW w:w="1241" w:type="pct"/>
          </w:tcPr>
          <w:p w14:paraId="105C53A9" w14:textId="77777777" w:rsidR="000D4276" w:rsidRPr="00273131" w:rsidRDefault="00620CAF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Summe</w:t>
            </w:r>
          </w:p>
        </w:tc>
      </w:tr>
      <w:tr w:rsidR="00273131" w:rsidRPr="00273131" w14:paraId="54516B0C" w14:textId="77777777" w:rsidTr="00F87B9F">
        <w:trPr>
          <w:trHeight w:val="360"/>
        </w:trPr>
        <w:tc>
          <w:tcPr>
            <w:tcW w:w="821" w:type="pct"/>
          </w:tcPr>
          <w:p w14:paraId="09E629DD" w14:textId="4102B4E9" w:rsidR="000D4276" w:rsidRPr="00273131" w:rsidRDefault="00413C19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{{anzahl1}}</w:t>
            </w:r>
          </w:p>
        </w:tc>
        <w:tc>
          <w:tcPr>
            <w:tcW w:w="1200" w:type="pct"/>
          </w:tcPr>
          <w:p w14:paraId="5DE0AD05" w14:textId="42A522B3" w:rsidR="000D4276" w:rsidRPr="00273131" w:rsidRDefault="00413C19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 ding1}}</w:t>
            </w:r>
          </w:p>
        </w:tc>
        <w:tc>
          <w:tcPr>
            <w:tcW w:w="1738" w:type="pct"/>
          </w:tcPr>
          <w:p w14:paraId="0F5A7954" w14:textId="518F0D0E" w:rsidR="000D4276" w:rsidRPr="00273131" w:rsidRDefault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 w:rsidR="00BC5180"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1}}</w:t>
            </w:r>
          </w:p>
        </w:tc>
        <w:tc>
          <w:tcPr>
            <w:tcW w:w="1241" w:type="pct"/>
          </w:tcPr>
          <w:p w14:paraId="1CED3D32" w14:textId="02519F4E" w:rsidR="000D4276" w:rsidRPr="00273131" w:rsidRDefault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 w:rsidR="00BC5180"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2}}</w:t>
            </w:r>
          </w:p>
        </w:tc>
      </w:tr>
      <w:tr w:rsidR="00273131" w:rsidRPr="00273131" w14:paraId="5A308B58" w14:textId="77777777" w:rsidTr="00F87B9F">
        <w:trPr>
          <w:trHeight w:val="360"/>
        </w:trPr>
        <w:tc>
          <w:tcPr>
            <w:tcW w:w="821" w:type="pct"/>
          </w:tcPr>
          <w:p w14:paraId="52849AED" w14:textId="09CFA104" w:rsidR="00413C19" w:rsidRPr="00273131" w:rsidRDefault="00413C19" w:rsidP="00413C19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{{anzahl2}}</w:t>
            </w:r>
          </w:p>
        </w:tc>
        <w:tc>
          <w:tcPr>
            <w:tcW w:w="1200" w:type="pct"/>
          </w:tcPr>
          <w:p w14:paraId="443861B2" w14:textId="513C62E3" w:rsidR="00413C19" w:rsidRPr="00273131" w:rsidRDefault="00413C19" w:rsidP="00413C19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 ding2}}</w:t>
            </w:r>
          </w:p>
        </w:tc>
        <w:tc>
          <w:tcPr>
            <w:tcW w:w="1738" w:type="pct"/>
          </w:tcPr>
          <w:p w14:paraId="4208BD36" w14:textId="4818C0E4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 w:rsidR="00BC5180"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2}}</w:t>
            </w:r>
          </w:p>
        </w:tc>
        <w:tc>
          <w:tcPr>
            <w:tcW w:w="1241" w:type="pct"/>
          </w:tcPr>
          <w:p w14:paraId="644F8866" w14:textId="16F9062F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 w:rsidR="00BC5180"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4}}</w:t>
            </w:r>
          </w:p>
        </w:tc>
      </w:tr>
      <w:tr w:rsidR="00273131" w:rsidRPr="00273131" w14:paraId="41584873" w14:textId="77777777" w:rsidTr="00F87B9F">
        <w:trPr>
          <w:trHeight w:val="360"/>
        </w:trPr>
        <w:tc>
          <w:tcPr>
            <w:tcW w:w="821" w:type="pct"/>
          </w:tcPr>
          <w:p w14:paraId="135E8417" w14:textId="03B9D1F3" w:rsidR="00413C19" w:rsidRPr="00273131" w:rsidRDefault="00413C19" w:rsidP="00413C19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{{anzahl3}}</w:t>
            </w:r>
          </w:p>
        </w:tc>
        <w:tc>
          <w:tcPr>
            <w:tcW w:w="1200" w:type="pct"/>
          </w:tcPr>
          <w:p w14:paraId="2BFE2705" w14:textId="6E17B480" w:rsidR="00413C19" w:rsidRPr="00273131" w:rsidRDefault="00413C19" w:rsidP="00413C19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 ding3}}</w:t>
            </w:r>
          </w:p>
        </w:tc>
        <w:tc>
          <w:tcPr>
            <w:tcW w:w="1738" w:type="pct"/>
          </w:tcPr>
          <w:p w14:paraId="502BBB4A" w14:textId="3E419A34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 w:rsidR="00BC5180"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3}}</w:t>
            </w:r>
          </w:p>
        </w:tc>
        <w:tc>
          <w:tcPr>
            <w:tcW w:w="1241" w:type="pct"/>
          </w:tcPr>
          <w:p w14:paraId="38BCE2DF" w14:textId="370F22CC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 w:rsidR="00BC5180"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5}}</w:t>
            </w:r>
          </w:p>
        </w:tc>
      </w:tr>
      <w:tr w:rsidR="00F87B9F" w:rsidRPr="00273131" w14:paraId="611C8B94" w14:textId="77777777" w:rsidTr="00F87B9F">
        <w:trPr>
          <w:trHeight w:val="360"/>
        </w:trPr>
        <w:tc>
          <w:tcPr>
            <w:tcW w:w="821" w:type="pct"/>
          </w:tcPr>
          <w:p w14:paraId="72E02988" w14:textId="1AC65C14" w:rsidR="00F87B9F" w:rsidRPr="00273131" w:rsidRDefault="00F87B9F" w:rsidP="00F87B9F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{{anzahl1}}</w:t>
            </w:r>
          </w:p>
        </w:tc>
        <w:tc>
          <w:tcPr>
            <w:tcW w:w="1200" w:type="pct"/>
          </w:tcPr>
          <w:p w14:paraId="1CA64ABB" w14:textId="46C731D9" w:rsidR="00F87B9F" w:rsidRPr="00273131" w:rsidRDefault="00F87B9F" w:rsidP="00F87B9F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 ding1}}</w:t>
            </w:r>
          </w:p>
        </w:tc>
        <w:tc>
          <w:tcPr>
            <w:tcW w:w="1738" w:type="pct"/>
          </w:tcPr>
          <w:p w14:paraId="328DB962" w14:textId="62D02FB7" w:rsidR="00F87B9F" w:rsidRPr="00273131" w:rsidRDefault="00F87B9F" w:rsidP="00F87B9F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1}}</w:t>
            </w:r>
          </w:p>
        </w:tc>
        <w:tc>
          <w:tcPr>
            <w:tcW w:w="1241" w:type="pct"/>
          </w:tcPr>
          <w:p w14:paraId="020DA917" w14:textId="67C3702C" w:rsidR="00F87B9F" w:rsidRPr="00273131" w:rsidRDefault="00F87B9F" w:rsidP="00F87B9F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2}}</w:t>
            </w:r>
          </w:p>
        </w:tc>
      </w:tr>
      <w:tr w:rsidR="00F87B9F" w:rsidRPr="00273131" w14:paraId="7505B382" w14:textId="77777777" w:rsidTr="00F87B9F">
        <w:trPr>
          <w:trHeight w:val="360"/>
        </w:trPr>
        <w:tc>
          <w:tcPr>
            <w:tcW w:w="821" w:type="pct"/>
          </w:tcPr>
          <w:p w14:paraId="1F239DC3" w14:textId="4FB32904" w:rsidR="00F87B9F" w:rsidRPr="00273131" w:rsidRDefault="00F87B9F" w:rsidP="00F87B9F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{{anzahl2}}</w:t>
            </w:r>
          </w:p>
        </w:tc>
        <w:tc>
          <w:tcPr>
            <w:tcW w:w="1200" w:type="pct"/>
          </w:tcPr>
          <w:p w14:paraId="34680906" w14:textId="273960E9" w:rsidR="00F87B9F" w:rsidRPr="00273131" w:rsidRDefault="00F87B9F" w:rsidP="00F87B9F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 ding2}}</w:t>
            </w:r>
          </w:p>
        </w:tc>
        <w:tc>
          <w:tcPr>
            <w:tcW w:w="1738" w:type="pct"/>
          </w:tcPr>
          <w:p w14:paraId="162EF416" w14:textId="5F47980B" w:rsidR="00F87B9F" w:rsidRPr="00273131" w:rsidRDefault="00F87B9F" w:rsidP="00F87B9F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2}}</w:t>
            </w:r>
          </w:p>
        </w:tc>
        <w:tc>
          <w:tcPr>
            <w:tcW w:w="1241" w:type="pct"/>
          </w:tcPr>
          <w:p w14:paraId="2256BFB8" w14:textId="58A0D030" w:rsidR="00F87B9F" w:rsidRPr="00273131" w:rsidRDefault="00F87B9F" w:rsidP="00F87B9F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4}}</w:t>
            </w:r>
          </w:p>
        </w:tc>
      </w:tr>
      <w:tr w:rsidR="00F87B9F" w:rsidRPr="00273131" w14:paraId="2EE0837E" w14:textId="77777777" w:rsidTr="00F87B9F">
        <w:trPr>
          <w:trHeight w:val="360"/>
        </w:trPr>
        <w:tc>
          <w:tcPr>
            <w:tcW w:w="821" w:type="pct"/>
          </w:tcPr>
          <w:p w14:paraId="76C46EDF" w14:textId="76871503" w:rsidR="00F87B9F" w:rsidRPr="00273131" w:rsidRDefault="00F87B9F" w:rsidP="00F87B9F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{{anzahl</w:t>
            </w:r>
            <w:r>
              <w:rPr>
                <w:color w:val="auto"/>
                <w:lang w:val="de-DE"/>
              </w:rPr>
              <w:t>9</w:t>
            </w:r>
            <w:r w:rsidRPr="00273131">
              <w:rPr>
                <w:color w:val="auto"/>
                <w:lang w:val="de-DE"/>
              </w:rPr>
              <w:t>}}</w:t>
            </w:r>
          </w:p>
        </w:tc>
        <w:tc>
          <w:tcPr>
            <w:tcW w:w="1200" w:type="pct"/>
          </w:tcPr>
          <w:p w14:paraId="68DE4989" w14:textId="2AFB04DB" w:rsidR="00F87B9F" w:rsidRPr="00273131" w:rsidRDefault="00F87B9F" w:rsidP="00F87B9F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 ding</w:t>
            </w:r>
            <w:r>
              <w:rPr>
                <w:color w:val="auto"/>
                <w:lang w:val="de-DE"/>
              </w:rPr>
              <w:t>9</w:t>
            </w:r>
            <w:r w:rsidRPr="00273131">
              <w:rPr>
                <w:color w:val="auto"/>
                <w:lang w:val="de-DE"/>
              </w:rPr>
              <w:t>}}</w:t>
            </w:r>
          </w:p>
        </w:tc>
        <w:tc>
          <w:tcPr>
            <w:tcW w:w="1738" w:type="pct"/>
          </w:tcPr>
          <w:p w14:paraId="32B7F598" w14:textId="5E33D4AD" w:rsidR="00F87B9F" w:rsidRPr="00273131" w:rsidRDefault="00F87B9F" w:rsidP="00F87B9F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3}}</w:t>
            </w:r>
          </w:p>
        </w:tc>
        <w:tc>
          <w:tcPr>
            <w:tcW w:w="1241" w:type="pct"/>
          </w:tcPr>
          <w:p w14:paraId="5655A67A" w14:textId="0572E956" w:rsidR="00F87B9F" w:rsidRPr="00273131" w:rsidRDefault="00F87B9F" w:rsidP="00F87B9F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5}}</w:t>
            </w:r>
          </w:p>
        </w:tc>
      </w:tr>
      <w:tr w:rsidR="00F87B9F" w:rsidRPr="00273131" w14:paraId="1FB89E96" w14:textId="77777777" w:rsidTr="00F87B9F">
        <w:trPr>
          <w:trHeight w:val="360"/>
        </w:trPr>
        <w:tc>
          <w:tcPr>
            <w:tcW w:w="821" w:type="pct"/>
          </w:tcPr>
          <w:p w14:paraId="76214533" w14:textId="641BCD4D" w:rsidR="00F87B9F" w:rsidRPr="00273131" w:rsidRDefault="00F87B9F" w:rsidP="00F87B9F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{{anzahl</w:t>
            </w:r>
            <w:r>
              <w:rPr>
                <w:color w:val="auto"/>
                <w:lang w:val="de-DE"/>
              </w:rPr>
              <w:t>8</w:t>
            </w:r>
            <w:r w:rsidRPr="00273131">
              <w:rPr>
                <w:color w:val="auto"/>
                <w:lang w:val="de-DE"/>
              </w:rPr>
              <w:t>}}</w:t>
            </w:r>
          </w:p>
        </w:tc>
        <w:tc>
          <w:tcPr>
            <w:tcW w:w="1200" w:type="pct"/>
          </w:tcPr>
          <w:p w14:paraId="756899DA" w14:textId="27F25B60" w:rsidR="00F87B9F" w:rsidRPr="00273131" w:rsidRDefault="00F87B9F" w:rsidP="00F87B9F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 ding</w:t>
            </w:r>
            <w:r>
              <w:rPr>
                <w:color w:val="auto"/>
                <w:lang w:val="de-DE"/>
              </w:rPr>
              <w:t>8</w:t>
            </w:r>
            <w:r w:rsidRPr="00273131">
              <w:rPr>
                <w:color w:val="auto"/>
                <w:lang w:val="de-DE"/>
              </w:rPr>
              <w:t>}}</w:t>
            </w:r>
          </w:p>
        </w:tc>
        <w:tc>
          <w:tcPr>
            <w:tcW w:w="1738" w:type="pct"/>
          </w:tcPr>
          <w:p w14:paraId="48E348CA" w14:textId="48589C4C" w:rsidR="00F87B9F" w:rsidRPr="00273131" w:rsidRDefault="00F87B9F" w:rsidP="00F87B9F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>
              <w:rPr>
                <w:color w:val="auto"/>
                <w:lang w:val="de-DE"/>
              </w:rPr>
              <w:t>euro</w:t>
            </w:r>
            <w:r>
              <w:rPr>
                <w:color w:val="auto"/>
                <w:lang w:val="de-DE"/>
              </w:rPr>
              <w:t>8</w:t>
            </w:r>
            <w:r w:rsidRPr="00273131">
              <w:rPr>
                <w:color w:val="auto"/>
                <w:lang w:val="de-DE"/>
              </w:rPr>
              <w:t>}}</w:t>
            </w:r>
          </w:p>
        </w:tc>
        <w:tc>
          <w:tcPr>
            <w:tcW w:w="1241" w:type="pct"/>
          </w:tcPr>
          <w:p w14:paraId="526C4C51" w14:textId="66EA29B0" w:rsidR="00F87B9F" w:rsidRPr="00273131" w:rsidRDefault="00F87B9F" w:rsidP="00F87B9F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>
              <w:rPr>
                <w:color w:val="auto"/>
                <w:lang w:val="de-DE"/>
              </w:rPr>
              <w:t>euro</w:t>
            </w:r>
            <w:r>
              <w:rPr>
                <w:color w:val="auto"/>
                <w:lang w:val="de-DE"/>
              </w:rPr>
              <w:t>7</w:t>
            </w:r>
            <w:r w:rsidRPr="00273131">
              <w:rPr>
                <w:color w:val="auto"/>
                <w:lang w:val="de-DE"/>
              </w:rPr>
              <w:t>}}</w:t>
            </w:r>
          </w:p>
        </w:tc>
      </w:tr>
      <w:tr w:rsidR="00F87B9F" w:rsidRPr="00273131" w14:paraId="50645750" w14:textId="77777777" w:rsidTr="00F87B9F">
        <w:trPr>
          <w:trHeight w:val="360"/>
        </w:trPr>
        <w:tc>
          <w:tcPr>
            <w:tcW w:w="821" w:type="pct"/>
          </w:tcPr>
          <w:p w14:paraId="08A8AE32" w14:textId="27736BE1" w:rsidR="00F87B9F" w:rsidRPr="00273131" w:rsidRDefault="00F87B9F" w:rsidP="00F87B9F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{{anzahl</w:t>
            </w:r>
            <w:r>
              <w:rPr>
                <w:color w:val="auto"/>
                <w:lang w:val="de-DE"/>
              </w:rPr>
              <w:t>7</w:t>
            </w:r>
            <w:r w:rsidRPr="00273131">
              <w:rPr>
                <w:color w:val="auto"/>
                <w:lang w:val="de-DE"/>
              </w:rPr>
              <w:t>}}</w:t>
            </w:r>
          </w:p>
        </w:tc>
        <w:tc>
          <w:tcPr>
            <w:tcW w:w="1200" w:type="pct"/>
          </w:tcPr>
          <w:p w14:paraId="4A2F7580" w14:textId="4EEE7FED" w:rsidR="00F87B9F" w:rsidRPr="00273131" w:rsidRDefault="00F87B9F" w:rsidP="00F87B9F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 ding</w:t>
            </w:r>
            <w:r>
              <w:rPr>
                <w:color w:val="auto"/>
                <w:lang w:val="de-DE"/>
              </w:rPr>
              <w:t>5</w:t>
            </w:r>
            <w:r w:rsidRPr="00273131">
              <w:rPr>
                <w:color w:val="auto"/>
                <w:lang w:val="de-DE"/>
              </w:rPr>
              <w:t>}}</w:t>
            </w:r>
          </w:p>
        </w:tc>
        <w:tc>
          <w:tcPr>
            <w:tcW w:w="1738" w:type="pct"/>
          </w:tcPr>
          <w:p w14:paraId="19BB9854" w14:textId="19447252" w:rsidR="00F87B9F" w:rsidRPr="00273131" w:rsidRDefault="00F87B9F" w:rsidP="00F87B9F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1}}</w:t>
            </w:r>
          </w:p>
        </w:tc>
        <w:tc>
          <w:tcPr>
            <w:tcW w:w="1241" w:type="pct"/>
          </w:tcPr>
          <w:p w14:paraId="4CCF8669" w14:textId="14917555" w:rsidR="00F87B9F" w:rsidRPr="00273131" w:rsidRDefault="00F87B9F" w:rsidP="00F87B9F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>
              <w:rPr>
                <w:color w:val="auto"/>
                <w:lang w:val="de-DE"/>
              </w:rPr>
              <w:t>euro</w:t>
            </w:r>
            <w:r>
              <w:rPr>
                <w:color w:val="auto"/>
                <w:lang w:val="de-DE"/>
              </w:rPr>
              <w:t>7</w:t>
            </w:r>
            <w:r w:rsidRPr="00273131">
              <w:rPr>
                <w:color w:val="auto"/>
                <w:lang w:val="de-DE"/>
              </w:rPr>
              <w:t>}}</w:t>
            </w:r>
          </w:p>
        </w:tc>
      </w:tr>
      <w:tr w:rsidR="00273131" w:rsidRPr="00273131" w14:paraId="1473632B" w14:textId="77777777" w:rsidTr="00F87B9F">
        <w:trPr>
          <w:trHeight w:val="360"/>
        </w:trPr>
        <w:tc>
          <w:tcPr>
            <w:tcW w:w="821" w:type="pct"/>
          </w:tcPr>
          <w:p w14:paraId="34768ADB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00" w:type="pct"/>
          </w:tcPr>
          <w:p w14:paraId="42B9B186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738" w:type="pct"/>
          </w:tcPr>
          <w:p w14:paraId="68DC43D5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652340A2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273131" w:rsidRPr="00273131" w14:paraId="05AB14C9" w14:textId="77777777" w:rsidTr="00F87B9F">
        <w:trPr>
          <w:trHeight w:val="360"/>
        </w:trPr>
        <w:tc>
          <w:tcPr>
            <w:tcW w:w="821" w:type="pct"/>
          </w:tcPr>
          <w:p w14:paraId="29B013B5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00" w:type="pct"/>
          </w:tcPr>
          <w:p w14:paraId="62F0CB3D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738" w:type="pct"/>
          </w:tcPr>
          <w:p w14:paraId="4AB1BDC0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1FC93962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273131" w:rsidRPr="00273131" w14:paraId="42747B1A" w14:textId="77777777" w:rsidTr="00F87B9F">
        <w:trPr>
          <w:trHeight w:val="360"/>
        </w:trPr>
        <w:tc>
          <w:tcPr>
            <w:tcW w:w="821" w:type="pct"/>
          </w:tcPr>
          <w:p w14:paraId="0F490EA2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00" w:type="pct"/>
          </w:tcPr>
          <w:p w14:paraId="00C30564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738" w:type="pct"/>
          </w:tcPr>
          <w:p w14:paraId="54B28B11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608DFECA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273131" w:rsidRPr="00273131" w14:paraId="37D5D788" w14:textId="77777777" w:rsidTr="00F87B9F">
        <w:trPr>
          <w:trHeight w:val="360"/>
        </w:trPr>
        <w:tc>
          <w:tcPr>
            <w:tcW w:w="821" w:type="pct"/>
          </w:tcPr>
          <w:p w14:paraId="09A3679F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00" w:type="pct"/>
          </w:tcPr>
          <w:p w14:paraId="5CCAE3B3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738" w:type="pct"/>
          </w:tcPr>
          <w:p w14:paraId="6E8E38EB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Zwischensumme</w:t>
            </w:r>
          </w:p>
        </w:tc>
        <w:tc>
          <w:tcPr>
            <w:tcW w:w="1241" w:type="pct"/>
          </w:tcPr>
          <w:p w14:paraId="612A88FA" w14:textId="30845092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 w:rsidR="00BC5180"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6}}</w:t>
            </w:r>
          </w:p>
        </w:tc>
      </w:tr>
      <w:tr w:rsidR="00273131" w:rsidRPr="00273131" w14:paraId="7245C9EA" w14:textId="77777777" w:rsidTr="00F87B9F">
        <w:trPr>
          <w:trHeight w:val="360"/>
        </w:trPr>
        <w:tc>
          <w:tcPr>
            <w:tcW w:w="821" w:type="pct"/>
          </w:tcPr>
          <w:p w14:paraId="21BA47C9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00" w:type="pct"/>
          </w:tcPr>
          <w:p w14:paraId="0260B986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738" w:type="pct"/>
          </w:tcPr>
          <w:p w14:paraId="53B9F271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MwSt</w:t>
            </w:r>
          </w:p>
        </w:tc>
        <w:tc>
          <w:tcPr>
            <w:tcW w:w="1241" w:type="pct"/>
          </w:tcPr>
          <w:p w14:paraId="1F96ABB4" w14:textId="066FEB99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19 %</w:t>
            </w:r>
          </w:p>
        </w:tc>
      </w:tr>
      <w:tr w:rsidR="00273131" w:rsidRPr="00273131" w14:paraId="6C7857D9" w14:textId="77777777" w:rsidTr="00F87B9F">
        <w:trPr>
          <w:trHeight w:val="360"/>
        </w:trPr>
        <w:tc>
          <w:tcPr>
            <w:tcW w:w="821" w:type="pct"/>
          </w:tcPr>
          <w:p w14:paraId="7A6018AE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00" w:type="pct"/>
          </w:tcPr>
          <w:p w14:paraId="539FC305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738" w:type="pct"/>
          </w:tcPr>
          <w:p w14:paraId="330981BD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Versandkosten</w:t>
            </w:r>
          </w:p>
        </w:tc>
        <w:tc>
          <w:tcPr>
            <w:tcW w:w="1241" w:type="pct"/>
          </w:tcPr>
          <w:p w14:paraId="0EC31138" w14:textId="0C5F2469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 w:rsidR="00573895" w:rsidRPr="00273131">
              <w:rPr>
                <w:color w:val="auto"/>
                <w:lang w:val="de-DE"/>
              </w:rPr>
              <w:t>euro1</w:t>
            </w:r>
            <w:r w:rsidRPr="00273131">
              <w:rPr>
                <w:color w:val="auto"/>
                <w:lang w:val="de-DE"/>
              </w:rPr>
              <w:t>}}</w:t>
            </w:r>
          </w:p>
        </w:tc>
      </w:tr>
      <w:tr w:rsidR="00273131" w:rsidRPr="00273131" w14:paraId="097045A9" w14:textId="77777777" w:rsidTr="00F87B9F">
        <w:trPr>
          <w:trHeight w:val="360"/>
        </w:trPr>
        <w:tc>
          <w:tcPr>
            <w:tcW w:w="821" w:type="pct"/>
          </w:tcPr>
          <w:p w14:paraId="5FCF1D1C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00" w:type="pct"/>
          </w:tcPr>
          <w:p w14:paraId="279CAFFD" w14:textId="77777777" w:rsidR="00413C19" w:rsidRPr="00273131" w:rsidRDefault="00413C19" w:rsidP="00BC5180">
            <w:pPr>
              <w:ind w:left="-303" w:right="851"/>
              <w:jc w:val="right"/>
              <w:rPr>
                <w:color w:val="auto"/>
                <w:lang w:val="de-DE"/>
              </w:rPr>
            </w:pPr>
          </w:p>
        </w:tc>
        <w:tc>
          <w:tcPr>
            <w:tcW w:w="1738" w:type="pct"/>
          </w:tcPr>
          <w:p w14:paraId="4744F455" w14:textId="55241419" w:rsidR="00413C19" w:rsidRPr="00273131" w:rsidRDefault="00413C19" w:rsidP="00BC5180">
            <w:pPr>
              <w:ind w:left="-927"/>
              <w:jc w:val="right"/>
              <w:rPr>
                <w:b/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 xml:space="preserve">Gesamtkosten fällig </w:t>
            </w:r>
            <w:r w:rsidR="00573895" w:rsidRPr="00273131">
              <w:rPr>
                <w:color w:val="auto"/>
                <w:lang w:val="de-DE"/>
              </w:rPr>
              <w:t>am</w:t>
            </w:r>
          </w:p>
          <w:p w14:paraId="3B3BBF2E" w14:textId="77777777" w:rsidR="00573895" w:rsidRPr="00273131" w:rsidRDefault="00573895" w:rsidP="00BC5180">
            <w:pPr>
              <w:ind w:left="-927"/>
              <w:jc w:val="right"/>
              <w:rPr>
                <w:b/>
                <w:color w:val="auto"/>
                <w:lang w:val="de-DE"/>
              </w:rPr>
            </w:pPr>
          </w:p>
          <w:p w14:paraId="41183734" w14:textId="17450E22" w:rsidR="00573895" w:rsidRPr="00273131" w:rsidRDefault="00573895" w:rsidP="00BC5180">
            <w:pPr>
              <w:ind w:left="-927"/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590AABDE" w14:textId="1DEC4A6C" w:rsidR="00413C19" w:rsidRPr="00273131" w:rsidRDefault="00413C19" w:rsidP="00BC5180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 datum2}}</w:t>
            </w:r>
          </w:p>
        </w:tc>
      </w:tr>
    </w:tbl>
    <w:p w14:paraId="332D07FD" w14:textId="77777777" w:rsidR="000D4276" w:rsidRPr="00273131" w:rsidRDefault="00620CAF">
      <w:pPr>
        <w:pStyle w:val="Gruformel"/>
        <w:rPr>
          <w:color w:val="auto"/>
          <w:lang w:val="de-DE"/>
        </w:rPr>
      </w:pPr>
      <w:r w:rsidRPr="00273131">
        <w:rPr>
          <w:color w:val="auto"/>
          <w:lang w:val="de-DE"/>
        </w:rPr>
        <w:t>Vielen Dank für Ihre Bestellung!</w:t>
      </w:r>
    </w:p>
    <w:sectPr w:rsidR="000D4276" w:rsidRPr="00273131" w:rsidSect="00297491">
      <w:footerReference w:type="default" r:id="rId10"/>
      <w:footerReference w:type="first" r:id="rId11"/>
      <w:pgSz w:w="11907" w:h="16839" w:code="9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50C28" w14:textId="77777777" w:rsidR="00D55446" w:rsidRDefault="00D55446">
      <w:pPr>
        <w:spacing w:before="0" w:after="0"/>
      </w:pPr>
      <w:r>
        <w:separator/>
      </w:r>
    </w:p>
  </w:endnote>
  <w:endnote w:type="continuationSeparator" w:id="0">
    <w:p w14:paraId="008D0C1C" w14:textId="77777777" w:rsidR="00D55446" w:rsidRDefault="00D5544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19080" w14:textId="77777777" w:rsidR="00620CAF" w:rsidRDefault="00620CAF">
    <w:pPr>
      <w:pStyle w:val="Fuzeile-zentriert"/>
    </w:pPr>
    <w:r>
      <w:rPr>
        <w:rStyle w:val="berschriftKontakt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886"/>
      <w:gridCol w:w="5781"/>
    </w:tblGrid>
    <w:tr w:rsidR="00620CAF" w:rsidRPr="00297491" w14:paraId="7B57A382" w14:textId="77777777">
      <w:trPr>
        <w:jc w:val="center"/>
      </w:trPr>
      <w:tc>
        <w:tcPr>
          <w:tcW w:w="1665" w:type="pct"/>
          <w:vAlign w:val="center"/>
        </w:tcPr>
        <w:p w14:paraId="58D39822" w14:textId="6BDBBD66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Tel:</w:t>
          </w:r>
          <w:r w:rsidRPr="00297491">
            <w:rPr>
              <w:lang w:val="de-DE"/>
            </w:rPr>
            <w:t xml:space="preserve"> </w:t>
          </w:r>
          <w:r w:rsidR="00582DA7">
            <w:rPr>
              <w:lang w:val="de-DE"/>
            </w:rPr>
            <w:t>{</w:t>
          </w:r>
          <w:r w:rsidR="00582DA7">
            <w:t>{ tel1 }}</w:t>
          </w:r>
        </w:p>
      </w:tc>
      <w:tc>
        <w:tcPr>
          <w:tcW w:w="3335" w:type="pct"/>
          <w:vAlign w:val="center"/>
        </w:tcPr>
        <w:p w14:paraId="48804158" w14:textId="4B73D4CD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E-Mail: </w:t>
          </w:r>
          <w:r w:rsidR="00582DA7">
            <w:t>{{ email1}}</w:t>
          </w:r>
        </w:p>
      </w:tc>
    </w:tr>
    <w:tr w:rsidR="00620CAF" w:rsidRPr="00297491" w14:paraId="58BA2C89" w14:textId="77777777">
      <w:trPr>
        <w:jc w:val="center"/>
      </w:trPr>
      <w:tc>
        <w:tcPr>
          <w:tcW w:w="1665" w:type="pct"/>
          <w:vAlign w:val="center"/>
        </w:tcPr>
        <w:p w14:paraId="6C28AA8F" w14:textId="07872D06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Fax: </w:t>
          </w:r>
          <w:r w:rsidR="00582DA7" w:rsidRPr="00582DA7">
            <w:rPr>
              <w:color w:val="auto"/>
              <w:lang w:val="de-DE"/>
            </w:rPr>
            <w:t>{{ tel</w:t>
          </w:r>
          <w:r w:rsidR="00582DA7">
            <w:rPr>
              <w:color w:val="auto"/>
              <w:lang w:val="de-DE"/>
            </w:rPr>
            <w:t>2</w:t>
          </w:r>
          <w:r w:rsidR="00582DA7" w:rsidRPr="00582DA7">
            <w:rPr>
              <w:color w:val="auto"/>
              <w:lang w:val="de-DE"/>
            </w:rPr>
            <w:t xml:space="preserve"> }}</w:t>
          </w:r>
        </w:p>
      </w:tc>
      <w:tc>
        <w:tcPr>
          <w:tcW w:w="3335" w:type="pct"/>
          <w:vAlign w:val="center"/>
        </w:tcPr>
        <w:p w14:paraId="6F24255C" w14:textId="63CB411F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Internet:</w:t>
          </w:r>
          <w:r w:rsidRPr="00297491">
            <w:rPr>
              <w:lang w:val="de-DE"/>
            </w:rPr>
            <w:t xml:space="preserve"> </w:t>
          </w:r>
          <w:r w:rsidR="00582DA7">
            <w:rPr>
              <w:lang w:val="de-DE"/>
            </w:rPr>
            <w:t>{</w:t>
          </w:r>
          <w:r w:rsidR="00582DA7">
            <w:t>{www1}}</w:t>
          </w:r>
        </w:p>
      </w:tc>
    </w:tr>
  </w:tbl>
  <w:p w14:paraId="794B762F" w14:textId="77777777" w:rsidR="00620CAF" w:rsidRPr="00297491" w:rsidRDefault="00620CAF">
    <w:pPr>
      <w:pStyle w:val="TableSpac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AC92F" w14:textId="77777777" w:rsidR="00D55446" w:rsidRDefault="00D55446">
      <w:pPr>
        <w:spacing w:before="0" w:after="0"/>
      </w:pPr>
      <w:r>
        <w:separator/>
      </w:r>
    </w:p>
  </w:footnote>
  <w:footnote w:type="continuationSeparator" w:id="0">
    <w:p w14:paraId="44502854" w14:textId="77777777" w:rsidR="00D55446" w:rsidRDefault="00D5544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3C19"/>
    <w:rsid w:val="000D4276"/>
    <w:rsid w:val="00100962"/>
    <w:rsid w:val="0011699A"/>
    <w:rsid w:val="0018534E"/>
    <w:rsid w:val="001C614B"/>
    <w:rsid w:val="001D2521"/>
    <w:rsid w:val="001D6E81"/>
    <w:rsid w:val="001F5A8C"/>
    <w:rsid w:val="0024143F"/>
    <w:rsid w:val="00241487"/>
    <w:rsid w:val="00273131"/>
    <w:rsid w:val="00297491"/>
    <w:rsid w:val="003046C5"/>
    <w:rsid w:val="00381A2A"/>
    <w:rsid w:val="003F39E4"/>
    <w:rsid w:val="00413C19"/>
    <w:rsid w:val="005253F0"/>
    <w:rsid w:val="00573895"/>
    <w:rsid w:val="0058113E"/>
    <w:rsid w:val="00582DA7"/>
    <w:rsid w:val="00620CAF"/>
    <w:rsid w:val="006E1F98"/>
    <w:rsid w:val="00712C22"/>
    <w:rsid w:val="0072292E"/>
    <w:rsid w:val="007242DC"/>
    <w:rsid w:val="0077023A"/>
    <w:rsid w:val="007F3BF0"/>
    <w:rsid w:val="00873DEE"/>
    <w:rsid w:val="008A531C"/>
    <w:rsid w:val="008C0813"/>
    <w:rsid w:val="009E58E7"/>
    <w:rsid w:val="00AF0145"/>
    <w:rsid w:val="00B76E80"/>
    <w:rsid w:val="00BC5180"/>
    <w:rsid w:val="00D07778"/>
    <w:rsid w:val="00D55446"/>
    <w:rsid w:val="00DD0839"/>
    <w:rsid w:val="00E02C24"/>
    <w:rsid w:val="00F87B9F"/>
    <w:rsid w:val="00F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F6BF5F"/>
  <w15:docId w15:val="{8653A42A-C1E6-4BAC-8E3D-317E0E7F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E2841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2D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NormaleTabelle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KeinLeerraum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NormaleTabelle"/>
    <w:uiPriority w:val="99"/>
    <w:tblPr>
      <w:tblBorders>
        <w:insideH w:val="single" w:sz="4" w:space="0" w:color="2C7FCE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0E2841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156082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45B0E1" w:themeColor="accent1" w:themeTint="99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chn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Fett">
    <w:name w:val="Strong"/>
    <w:basedOn w:val="Absatz-Standardschriftart"/>
    <w:uiPriority w:val="3"/>
    <w:qFormat/>
    <w:rPr>
      <w:b w:val="0"/>
      <w:bCs w:val="0"/>
      <w:color w:val="156082" w:themeColor="accent1"/>
    </w:rPr>
  </w:style>
  <w:style w:type="paragraph" w:customStyle="1" w:styleId="Rechnungsberschrift">
    <w:name w:val="Rechnungsüberschrift"/>
    <w:basedOn w:val="Standard"/>
    <w:next w:val="Rechnungstext"/>
    <w:uiPriority w:val="2"/>
    <w:qFormat/>
    <w:pPr>
      <w:spacing w:before="80"/>
    </w:pPr>
    <w:rPr>
      <w:rFonts w:asciiTheme="majorHAnsi" w:eastAsiaTheme="majorEastAsia" w:hAnsiTheme="majorHAnsi" w:cstheme="majorBidi"/>
      <w:color w:val="156082" w:themeColor="accent1"/>
    </w:rPr>
  </w:style>
  <w:style w:type="paragraph" w:customStyle="1" w:styleId="Rechnungstext">
    <w:name w:val="Rechnungstext"/>
    <w:basedOn w:val="Standard"/>
    <w:uiPriority w:val="2"/>
    <w:qFormat/>
    <w:pPr>
      <w:spacing w:before="0" w:after="360"/>
      <w:contextualSpacing/>
    </w:pPr>
  </w:style>
  <w:style w:type="paragraph" w:styleId="Gruformel">
    <w:name w:val="Closing"/>
    <w:basedOn w:val="Standard"/>
    <w:link w:val="GruformelZchn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character" w:customStyle="1" w:styleId="GruformelZchn">
    <w:name w:val="Grußformel Zchn"/>
    <w:basedOn w:val="Absatz-Standardschriftart"/>
    <w:link w:val="Gruformel"/>
    <w:uiPriority w:val="3"/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customStyle="1" w:styleId="TableSpace">
    <w:name w:val="Table Space"/>
    <w:basedOn w:val="Standard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Standard"/>
    <w:uiPriority w:val="2"/>
    <w:qFormat/>
    <w:pPr>
      <w:spacing w:before="0"/>
    </w:pPr>
    <w:rPr>
      <w:rFonts w:asciiTheme="majorHAnsi" w:eastAsiaTheme="majorEastAsia" w:hAnsiTheme="majorHAnsi" w:cstheme="majorBidi"/>
      <w:color w:val="156082" w:themeColor="accent1"/>
      <w:sz w:val="36"/>
      <w:szCs w:val="3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before="20" w:after="2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Kontakt">
    <w:name w:val="Überschrift Kontakt"/>
    <w:basedOn w:val="Absatz-Standardschriftart"/>
    <w:uiPriority w:val="1"/>
    <w:qFormat/>
    <w:rPr>
      <w:rFonts w:asciiTheme="majorHAnsi" w:eastAsiaTheme="majorEastAsia" w:hAnsiTheme="majorHAnsi" w:cstheme="majorBidi"/>
      <w:color w:val="156082" w:themeColor="accent1"/>
      <w:sz w:val="18"/>
    </w:rPr>
  </w:style>
  <w:style w:type="paragraph" w:customStyle="1" w:styleId="Fuzeile-zentriert">
    <w:name w:val="Fußzeile-zentriert"/>
    <w:basedOn w:val="Fuzeile"/>
    <w:uiPriority w:val="99"/>
    <w:qFormat/>
    <w:pPr>
      <w:spacing w:after="60"/>
      <w:jc w:val="center"/>
    </w:pPr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42D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42DC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3C19"/>
    <w:pPr>
      <w:spacing w:before="0" w:after="0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3C19"/>
    <w:rPr>
      <w:rFonts w:ascii="Consolas" w:hAnsi="Consolas"/>
    </w:rPr>
  </w:style>
  <w:style w:type="table" w:styleId="Gitternetztabelle1hell">
    <w:name w:val="Grid Table 1 Light"/>
    <w:basedOn w:val="NormaleTabelle"/>
    <w:uiPriority w:val="46"/>
    <w:rsid w:val="0011699A"/>
    <w:pPr>
      <w:spacing w:after="0"/>
    </w:pPr>
    <w:tblPr>
      <w:tblStyleRowBandSize w:val="1"/>
      <w:tblStyleColBandSize w:val="1"/>
      <w:tblBorders>
        <w:top w:val="single" w:sz="4" w:space="0" w:color="F4D8F1" w:themeColor="text1" w:themeTint="66"/>
        <w:left w:val="single" w:sz="4" w:space="0" w:color="F4D8F1" w:themeColor="text1" w:themeTint="66"/>
        <w:bottom w:val="single" w:sz="4" w:space="0" w:color="F4D8F1" w:themeColor="text1" w:themeTint="66"/>
        <w:right w:val="single" w:sz="4" w:space="0" w:color="F4D8F1" w:themeColor="text1" w:themeTint="66"/>
        <w:insideH w:val="single" w:sz="4" w:space="0" w:color="F4D8F1" w:themeColor="text1" w:themeTint="66"/>
        <w:insideV w:val="single" w:sz="4" w:space="0" w:color="F4D8F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C4EA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C4E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AF014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F1CEE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F1CEE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D253D" w:themeFill="background1" w:themeFillShade="F2"/>
      </w:tcPr>
    </w:tblStylePr>
    <w:tblStylePr w:type="band1Horz">
      <w:tblPr/>
      <w:tcPr>
        <w:shd w:val="clear" w:color="auto" w:fill="0D253D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DD083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CEED" w:themeColor="text1" w:themeTint="80"/>
        </w:tcBorders>
        <w:shd w:val="clear" w:color="auto" w:fill="0E2841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CEED" w:themeColor="text1" w:themeTint="80"/>
        </w:tcBorders>
        <w:shd w:val="clear" w:color="auto" w:fill="0E2841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CEED" w:themeColor="text1" w:themeTint="80"/>
        </w:tcBorders>
        <w:shd w:val="clear" w:color="auto" w:fill="0E2841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CEED" w:themeColor="text1" w:themeTint="80"/>
        </w:tcBorders>
        <w:shd w:val="clear" w:color="auto" w:fill="0E2841" w:themeFill="background1"/>
      </w:tcPr>
    </w:tblStylePr>
    <w:tblStylePr w:type="band1Vert">
      <w:tblPr/>
      <w:tcPr>
        <w:shd w:val="clear" w:color="auto" w:fill="0D253D" w:themeFill="background1" w:themeFillShade="F2"/>
      </w:tcPr>
    </w:tblStylePr>
    <w:tblStylePr w:type="band1Horz">
      <w:tblPr/>
      <w:tcPr>
        <w:shd w:val="clear" w:color="auto" w:fill="0D253D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Rechn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88E6F82B80841DCA8F1652525645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20B0C-DCB0-4CEC-992F-BDF18294C7A5}"/>
      </w:docPartPr>
      <w:docPartBody>
        <w:p w:rsidR="00523C88" w:rsidRDefault="00000000">
          <w:pPr>
            <w:pStyle w:val="E88E6F82B80841DCA8F16525256458A9"/>
          </w:pPr>
          <w:r w:rsidRPr="00BC529B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8E"/>
    <w:rsid w:val="00100962"/>
    <w:rsid w:val="00186F31"/>
    <w:rsid w:val="00381A2A"/>
    <w:rsid w:val="00385052"/>
    <w:rsid w:val="003E6A8E"/>
    <w:rsid w:val="00523C88"/>
    <w:rsid w:val="00686E3B"/>
    <w:rsid w:val="00712C22"/>
    <w:rsid w:val="0072292E"/>
    <w:rsid w:val="007F3BF0"/>
    <w:rsid w:val="00873DEE"/>
    <w:rsid w:val="00D132B9"/>
    <w:rsid w:val="00D20668"/>
    <w:rsid w:val="00E7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88E6F82B80841DCA8F16525256458A9">
    <w:name w:val="E88E6F82B80841DCA8F16525256458A9"/>
  </w:style>
  <w:style w:type="character" w:styleId="Fett">
    <w:name w:val="Strong"/>
    <w:basedOn w:val="Absatz-Standardschriftart"/>
    <w:uiPriority w:val="3"/>
    <w:qFormat/>
    <w:rPr>
      <w:b w:val="0"/>
      <w:bCs w:val="0"/>
      <w:color w:val="156082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enutzerdefiniert 4">
      <a:dk1>
        <a:srgbClr val="E49EDD"/>
      </a:dk1>
      <a:lt1>
        <a:srgbClr val="0E2841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836903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 xsi:nil="true"/>
    <Markets xmlns="f105ad54-119a-4495-aa55-0e28b6b4ad2f"/>
    <OriginAsset xmlns="f105ad54-119a-4495-aa55-0e28b6b4ad2f" xsi:nil="true"/>
    <AssetStart xmlns="f105ad54-119a-4495-aa55-0e28b6b4ad2f">2012-05-23T23:05:00+00:00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548152</Value>
    </PublishStatusLookup>
    <APAuthor xmlns="f105ad54-119a-4495-aa55-0e28b6b4ad2f">
      <UserInfo>
        <DisplayName>REDMOND\v-sa</DisplayName>
        <AccountId>2467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TP102901488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LocMarketGroupTiers2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ED4B18-1B96-44C6-B9EB-747E944AA3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4.xml><?xml version="1.0" encoding="utf-8"?>
<ds:datastoreItem xmlns:ds="http://schemas.openxmlformats.org/officeDocument/2006/customXml" ds:itemID="{DBFD6B93-4DD8-4863-A3DE-F43A9A6ED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Rechnung.dotx</Template>
  <TotalTime>0</TotalTime>
  <Pages>1</Pages>
  <Words>107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Anna</dc:creator>
  <cp:lastModifiedBy>Anna Anna</cp:lastModifiedBy>
  <cp:revision>6</cp:revision>
  <dcterms:created xsi:type="dcterms:W3CDTF">2025-02-22T11:47:00Z</dcterms:created>
  <dcterms:modified xsi:type="dcterms:W3CDTF">2025-02-22T17:12:00Z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