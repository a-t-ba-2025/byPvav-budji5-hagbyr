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0D4276" w:rsidRPr="00D07778" w14:paraId="2426B9E4" w14:textId="77777777">
        <w:tc>
          <w:tcPr>
            <w:tcW w:w="4000" w:type="pct"/>
            <w:vAlign w:val="bottom"/>
          </w:tcPr>
          <w:sdt>
            <w:sdtPr>
              <w:rPr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D07778" w:rsidRDefault="00413C19">
                <w:pPr>
                  <w:pStyle w:val="Name"/>
                  <w:spacing w:after="60"/>
                  <w:rPr>
                    <w:lang w:val="de-DE"/>
                  </w:rPr>
                </w:pPr>
                <w:proofErr w:type="gramStart"/>
                <w:r>
                  <w:rPr>
                    <w:lang w:val="de-DE"/>
                  </w:rPr>
                  <w:t>{{ firmenname</w:t>
                </w:r>
                <w:proofErr w:type="gramEnd"/>
                <w:r>
                  <w:rPr>
                    <w:lang w:val="de-DE"/>
                  </w:rPr>
                  <w:t>1 }}</w:t>
                </w:r>
              </w:p>
            </w:sdtContent>
          </w:sdt>
          <w:p w14:paraId="74EAD1E7" w14:textId="596F5832" w:rsidR="000D4276" w:rsidRPr="00D07778" w:rsidRDefault="00413C19" w:rsidP="00D07778">
            <w:pPr>
              <w:pStyle w:val="KeinLeerraum"/>
              <w:rPr>
                <w:lang w:val="de-DE"/>
              </w:rPr>
            </w:pPr>
            <w:proofErr w:type="gramStart"/>
            <w:r>
              <w:rPr>
                <w:lang w:val="de-DE"/>
              </w:rPr>
              <w:t>{{ strasse</w:t>
            </w:r>
            <w:proofErr w:type="gramEnd"/>
            <w:r>
              <w:rPr>
                <w:lang w:val="de-DE"/>
              </w:rPr>
              <w:t xml:space="preserve">1 }} {{ </w:t>
            </w:r>
            <w:r w:rsidR="001F6CFB">
              <w:rPr>
                <w:lang w:val="de-DE"/>
              </w:rPr>
              <w:t>hausnummer1</w:t>
            </w:r>
            <w:r>
              <w:rPr>
                <w:lang w:val="de-DE"/>
              </w:rPr>
              <w:t xml:space="preserve"> 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</w:tr>
    </w:tbl>
    <w:p w14:paraId="7CB62270" w14:textId="77777777" w:rsidR="000D4276" w:rsidRPr="00D07778" w:rsidRDefault="00620CAF">
      <w:pPr>
        <w:pStyle w:val="TableSpace"/>
        <w:rPr>
          <w:lang w:val="de-DE"/>
        </w:rPr>
      </w:pPr>
      <w:r w:rsidRPr="00D07778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F24F4F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proofErr w:type="gramStart"/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F24F4F" w:themeColor="accent1"/>
                                <w:lang w:val="de-DE"/>
                              </w:rPr>
                              <w:t>id</w:t>
                            </w:r>
                            <w:proofErr w:type="gramEnd"/>
                            <w:r w:rsidR="00413C19">
                              <w:rPr>
                                <w:color w:val="F24F4F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F24F4F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proofErr w:type="gramStart"/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F24F4F" w:themeColor="accent1"/>
                          <w:lang w:val="de-DE"/>
                        </w:rPr>
                        <w:t>id</w:t>
                      </w:r>
                      <w:proofErr w:type="gramEnd"/>
                      <w:r w:rsidR="00413C19">
                        <w:rPr>
                          <w:color w:val="F24F4F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867"/>
        <w:gridCol w:w="3087"/>
        <w:gridCol w:w="2713"/>
      </w:tblGrid>
      <w:tr w:rsidR="000D4276" w:rsidRPr="00D07778" w14:paraId="4E6B43C9" w14:textId="77777777" w:rsidTr="001C61EF">
        <w:tc>
          <w:tcPr>
            <w:tcW w:w="2867" w:type="dxa"/>
            <w:vAlign w:val="bottom"/>
          </w:tcPr>
          <w:p w14:paraId="72540EE2" w14:textId="0054B091" w:rsidR="000D4276" w:rsidRPr="00D07778" w:rsidRDefault="00413C19">
            <w:pPr>
              <w:pStyle w:val="Rechnungsberschrift"/>
              <w:spacing w:after="60"/>
              <w:rPr>
                <w:lang w:val="de-DE"/>
              </w:rPr>
            </w:pPr>
            <w:r>
              <w:rPr>
                <w:lang w:val="de-DE"/>
              </w:rPr>
              <w:t>{{datum1}}</w:t>
            </w:r>
          </w:p>
        </w:tc>
        <w:tc>
          <w:tcPr>
            <w:tcW w:w="3087" w:type="dxa"/>
            <w:vAlign w:val="bottom"/>
          </w:tcPr>
          <w:p w14:paraId="1DCBD908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An</w:t>
            </w:r>
          </w:p>
        </w:tc>
        <w:tc>
          <w:tcPr>
            <w:tcW w:w="2713" w:type="dxa"/>
            <w:vAlign w:val="bottom"/>
          </w:tcPr>
          <w:p w14:paraId="3051D529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Lieferadresse</w:t>
            </w:r>
          </w:p>
        </w:tc>
      </w:tr>
      <w:tr w:rsidR="000D4276" w:rsidRPr="00D07778" w14:paraId="26A84E8C" w14:textId="77777777" w:rsidTr="001C61EF">
        <w:tc>
          <w:tcPr>
            <w:tcW w:w="2867" w:type="dxa"/>
            <w:tcMar>
              <w:bottom w:w="360" w:type="dxa"/>
            </w:tcMar>
          </w:tcPr>
          <w:p w14:paraId="04145136" w14:textId="13FF1187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  <w:tc>
          <w:tcPr>
            <w:tcW w:w="3087" w:type="dxa"/>
            <w:tcMar>
              <w:bottom w:w="360" w:type="dxa"/>
            </w:tcMar>
          </w:tcPr>
          <w:p w14:paraId="624B085B" w14:textId="77777777" w:rsidR="000D4276" w:rsidRDefault="00413C19">
            <w:pPr>
              <w:pStyle w:val="KeinLeerraum"/>
              <w:rPr>
                <w:lang w:val="de-DE"/>
              </w:rPr>
            </w:pPr>
            <w:proofErr w:type="gramStart"/>
            <w:r>
              <w:rPr>
                <w:lang w:val="de-DE"/>
              </w:rPr>
              <w:t>{{ name</w:t>
            </w:r>
            <w:proofErr w:type="gramEnd"/>
            <w:r>
              <w:rPr>
                <w:lang w:val="de-DE"/>
              </w:rPr>
              <w:t>1 }}</w:t>
            </w:r>
          </w:p>
          <w:p w14:paraId="0927C002" w14:textId="6089EF93" w:rsidR="00413C19" w:rsidRDefault="00413C19">
            <w:pPr>
              <w:pStyle w:val="KeinLeerraum"/>
              <w:rPr>
                <w:lang w:val="de-DE"/>
              </w:rPr>
            </w:pPr>
            <w:proofErr w:type="gramStart"/>
            <w:r>
              <w:rPr>
                <w:lang w:val="de-DE"/>
              </w:rPr>
              <w:t>{{ strasse</w:t>
            </w:r>
            <w:proofErr w:type="gramEnd"/>
            <w:r>
              <w:rPr>
                <w:lang w:val="de-DE"/>
              </w:rPr>
              <w:t>2 }}</w:t>
            </w:r>
            <w:r w:rsidR="001C61EF">
              <w:rPr>
                <w:lang w:val="de-DE"/>
              </w:rPr>
              <w:t xml:space="preserve"> </w:t>
            </w:r>
            <w:r>
              <w:rPr>
                <w:lang w:val="de-DE"/>
              </w:rPr>
              <w:t>{{hausnummer2}}</w:t>
            </w:r>
          </w:p>
          <w:p w14:paraId="1A7C3A45" w14:textId="5D1DB14E" w:rsidR="00413C19" w:rsidRPr="00D07778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{{plz2}}</w:t>
            </w:r>
            <w:r w:rsidR="001C61EF">
              <w:rPr>
                <w:lang w:val="de-DE"/>
              </w:rPr>
              <w:t xml:space="preserve"> </w:t>
            </w:r>
            <w:proofErr w:type="gramStart"/>
            <w:r>
              <w:rPr>
                <w:lang w:val="de-DE"/>
              </w:rPr>
              <w:t>{{ ort</w:t>
            </w:r>
            <w:proofErr w:type="gramEnd"/>
            <w:r>
              <w:rPr>
                <w:lang w:val="de-DE"/>
              </w:rPr>
              <w:t>2}}</w:t>
            </w:r>
          </w:p>
        </w:tc>
        <w:tc>
          <w:tcPr>
            <w:tcW w:w="2713" w:type="dxa"/>
            <w:tcMar>
              <w:bottom w:w="360" w:type="dxa"/>
            </w:tcMar>
          </w:tcPr>
          <w:p w14:paraId="2AD41EA4" w14:textId="77777777" w:rsidR="000D4276" w:rsidRPr="00D07778" w:rsidRDefault="00000000">
            <w:pPr>
              <w:pStyle w:val="KeinLeerraum"/>
              <w:rPr>
                <w:lang w:val="de-DE"/>
              </w:rPr>
            </w:pPr>
            <w:sdt>
              <w:sdtPr>
                <w:rPr>
                  <w:lang w:val="de-DE"/>
                </w:rPr>
                <w:id w:val="-859888263"/>
                <w:placeholder>
                  <w:docPart w:val="C29DCF5473754A98B4C3BD5583CA76C9"/>
                </w:placeholder>
                <w:temporary/>
                <w:showingPlcHdr/>
                <w:text w:multiLine="1"/>
              </w:sdtPr>
              <w:sdtContent>
                <w:r w:rsidR="001D6E81" w:rsidRPr="00D07778">
                  <w:rPr>
                    <w:lang w:val="de-DE"/>
                  </w:rPr>
                  <w:t>Wie Rechnungsadresse</w:t>
                </w:r>
              </w:sdtContent>
            </w:sdt>
          </w:p>
        </w:tc>
      </w:tr>
    </w:tbl>
    <w:p w14:paraId="21DA29F4" w14:textId="77777777" w:rsidR="000D4276" w:rsidRPr="00D07778" w:rsidRDefault="00620CAF">
      <w:pPr>
        <w:pStyle w:val="Rechnungsberschrift"/>
        <w:rPr>
          <w:lang w:val="de-DE"/>
        </w:rPr>
      </w:pPr>
      <w:r w:rsidRPr="00D07778">
        <w:rPr>
          <w:lang w:val="de-DE"/>
        </w:rPr>
        <w:t>Anweisungen</w:t>
      </w:r>
    </w:p>
    <w:p w14:paraId="498827FE" w14:textId="19F7C3BD" w:rsidR="000D4276" w:rsidRPr="00D07778" w:rsidRDefault="000D4276">
      <w:pPr>
        <w:pStyle w:val="Rechnungstext"/>
        <w:rPr>
          <w:lang w:val="de-DE"/>
        </w:rPr>
      </w:pPr>
    </w:p>
    <w:tbl>
      <w:tblPr>
        <w:tblStyle w:val="InvoiceTable"/>
        <w:tblW w:w="5070" w:type="pct"/>
        <w:tblLook w:val="04E0" w:firstRow="1" w:lastRow="1" w:firstColumn="1" w:lastColumn="0" w:noHBand="0" w:noVBand="1"/>
        <w:tblDescription w:val="Invoice table"/>
      </w:tblPr>
      <w:tblGrid>
        <w:gridCol w:w="1266"/>
        <w:gridCol w:w="2169"/>
        <w:gridCol w:w="3114"/>
        <w:gridCol w:w="2239"/>
      </w:tblGrid>
      <w:tr w:rsidR="000D4276" w:rsidRPr="00D07778" w14:paraId="4102222F" w14:textId="77777777" w:rsidTr="0041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720" w:type="pct"/>
          </w:tcPr>
          <w:p w14:paraId="07731784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Menge</w:t>
            </w:r>
          </w:p>
        </w:tc>
        <w:tc>
          <w:tcPr>
            <w:tcW w:w="1234" w:type="pct"/>
          </w:tcPr>
          <w:p w14:paraId="6559C711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Beschreibung</w:t>
            </w:r>
          </w:p>
        </w:tc>
        <w:tc>
          <w:tcPr>
            <w:tcW w:w="1772" w:type="pct"/>
          </w:tcPr>
          <w:p w14:paraId="4036C625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Einzelpreis</w:t>
            </w:r>
          </w:p>
        </w:tc>
        <w:tc>
          <w:tcPr>
            <w:tcW w:w="1274" w:type="pct"/>
          </w:tcPr>
          <w:p w14:paraId="105C53A9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Summe</w:t>
            </w:r>
          </w:p>
        </w:tc>
      </w:tr>
      <w:tr w:rsidR="000D4276" w:rsidRPr="00D07778" w14:paraId="54516B0C" w14:textId="77777777" w:rsidTr="00413C19">
        <w:trPr>
          <w:trHeight w:val="360"/>
        </w:trPr>
        <w:tc>
          <w:tcPr>
            <w:tcW w:w="720" w:type="pct"/>
            <w:tcBorders>
              <w:top w:val="nil"/>
              <w:bottom w:val="single" w:sz="4" w:space="0" w:color="9B9482" w:themeColor="text2" w:themeTint="99"/>
            </w:tcBorders>
          </w:tcPr>
          <w:p w14:paraId="09E629DD" w14:textId="4102B4E9" w:rsidR="000D4276" w:rsidRPr="00D07778" w:rsidRDefault="00413C19">
            <w:pPr>
              <w:rPr>
                <w:lang w:val="de-DE"/>
              </w:rPr>
            </w:pPr>
            <w:r>
              <w:rPr>
                <w:lang w:val="de-DE"/>
              </w:rPr>
              <w:t>{{anzahl1}}</w:t>
            </w:r>
          </w:p>
        </w:tc>
        <w:tc>
          <w:tcPr>
            <w:tcW w:w="1234" w:type="pct"/>
            <w:tcBorders>
              <w:top w:val="nil"/>
              <w:bottom w:val="single" w:sz="4" w:space="0" w:color="9B9482" w:themeColor="text2" w:themeTint="99"/>
            </w:tcBorders>
          </w:tcPr>
          <w:p w14:paraId="5DE0AD05" w14:textId="42A522B3" w:rsidR="000D4276" w:rsidRPr="00D07778" w:rsidRDefault="00413C1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ding</w:t>
            </w:r>
            <w:proofErr w:type="gramEnd"/>
            <w:r>
              <w:rPr>
                <w:lang w:val="de-DE"/>
              </w:rPr>
              <w:t>1}}</w:t>
            </w:r>
          </w:p>
        </w:tc>
        <w:tc>
          <w:tcPr>
            <w:tcW w:w="1772" w:type="pct"/>
            <w:tcBorders>
              <w:top w:val="nil"/>
              <w:bottom w:val="single" w:sz="4" w:space="0" w:color="9B9482" w:themeColor="text2" w:themeTint="99"/>
            </w:tcBorders>
          </w:tcPr>
          <w:p w14:paraId="0F5A7954" w14:textId="3E983177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BF0A9D">
              <w:rPr>
                <w:lang w:val="de-DE"/>
              </w:rPr>
              <w:t>euro</w:t>
            </w:r>
            <w:r>
              <w:rPr>
                <w:lang w:val="de-DE"/>
              </w:rPr>
              <w:t>1}}</w:t>
            </w:r>
          </w:p>
        </w:tc>
        <w:tc>
          <w:tcPr>
            <w:tcW w:w="1274" w:type="pct"/>
            <w:tcBorders>
              <w:top w:val="nil"/>
              <w:bottom w:val="single" w:sz="4" w:space="0" w:color="9B9482" w:themeColor="text2" w:themeTint="99"/>
            </w:tcBorders>
          </w:tcPr>
          <w:p w14:paraId="1CED3D32" w14:textId="1203256C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BF0A9D">
              <w:rPr>
                <w:lang w:val="de-DE"/>
              </w:rPr>
              <w:t>euro</w:t>
            </w:r>
            <w:r>
              <w:rPr>
                <w:lang w:val="de-DE"/>
              </w:rPr>
              <w:t>2}}</w:t>
            </w:r>
          </w:p>
        </w:tc>
      </w:tr>
      <w:tr w:rsidR="00413C19" w:rsidRPr="00D07778" w14:paraId="5A308B58" w14:textId="77777777" w:rsidTr="00413C19">
        <w:trPr>
          <w:trHeight w:val="360"/>
        </w:trPr>
        <w:tc>
          <w:tcPr>
            <w:tcW w:w="720" w:type="pct"/>
            <w:tcBorders>
              <w:top w:val="single" w:sz="4" w:space="0" w:color="9B9482" w:themeColor="text2" w:themeTint="99"/>
            </w:tcBorders>
          </w:tcPr>
          <w:p w14:paraId="52849AED" w14:textId="09CFA104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{{anzahl2}}</w:t>
            </w:r>
          </w:p>
        </w:tc>
        <w:tc>
          <w:tcPr>
            <w:tcW w:w="1234" w:type="pct"/>
            <w:tcBorders>
              <w:top w:val="single" w:sz="4" w:space="0" w:color="9B9482" w:themeColor="text2" w:themeTint="99"/>
            </w:tcBorders>
          </w:tcPr>
          <w:p w14:paraId="443861B2" w14:textId="513C62E3" w:rsidR="00413C19" w:rsidRPr="00D07778" w:rsidRDefault="00413C19" w:rsidP="00413C1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ding</w:t>
            </w:r>
            <w:proofErr w:type="gramEnd"/>
            <w:r>
              <w:rPr>
                <w:lang w:val="de-DE"/>
              </w:rPr>
              <w:t>2}}</w:t>
            </w:r>
          </w:p>
        </w:tc>
        <w:tc>
          <w:tcPr>
            <w:tcW w:w="1772" w:type="pct"/>
            <w:tcBorders>
              <w:top w:val="single" w:sz="4" w:space="0" w:color="9B9482" w:themeColor="text2" w:themeTint="99"/>
            </w:tcBorders>
          </w:tcPr>
          <w:p w14:paraId="4208BD36" w14:textId="537C1670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BF0A9D">
              <w:rPr>
                <w:lang w:val="de-DE"/>
              </w:rPr>
              <w:t>euro</w:t>
            </w:r>
            <w:r>
              <w:rPr>
                <w:lang w:val="de-DE"/>
              </w:rPr>
              <w:t>2}}</w:t>
            </w:r>
          </w:p>
        </w:tc>
        <w:tc>
          <w:tcPr>
            <w:tcW w:w="1274" w:type="pct"/>
            <w:tcBorders>
              <w:top w:val="single" w:sz="4" w:space="0" w:color="9B9482" w:themeColor="text2" w:themeTint="99"/>
            </w:tcBorders>
          </w:tcPr>
          <w:p w14:paraId="644F8866" w14:textId="7053CD6A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BF0A9D">
              <w:rPr>
                <w:lang w:val="de-DE"/>
              </w:rPr>
              <w:t>euro</w:t>
            </w:r>
            <w:r>
              <w:rPr>
                <w:lang w:val="de-DE"/>
              </w:rPr>
              <w:t>4}}</w:t>
            </w:r>
          </w:p>
        </w:tc>
      </w:tr>
      <w:tr w:rsidR="00413C19" w:rsidRPr="00D07778" w14:paraId="41584873" w14:textId="77777777" w:rsidTr="00413C19">
        <w:trPr>
          <w:trHeight w:val="360"/>
        </w:trPr>
        <w:tc>
          <w:tcPr>
            <w:tcW w:w="720" w:type="pct"/>
          </w:tcPr>
          <w:p w14:paraId="135E8417" w14:textId="03B9D1F3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{{anzahl3}}</w:t>
            </w:r>
          </w:p>
        </w:tc>
        <w:tc>
          <w:tcPr>
            <w:tcW w:w="1234" w:type="pct"/>
          </w:tcPr>
          <w:p w14:paraId="2BFE2705" w14:textId="6E17B480" w:rsidR="00413C19" w:rsidRPr="00D07778" w:rsidRDefault="00413C19" w:rsidP="00413C1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ding</w:t>
            </w:r>
            <w:proofErr w:type="gramEnd"/>
            <w:r>
              <w:rPr>
                <w:lang w:val="de-DE"/>
              </w:rPr>
              <w:t>3}}</w:t>
            </w:r>
          </w:p>
        </w:tc>
        <w:tc>
          <w:tcPr>
            <w:tcW w:w="1772" w:type="pct"/>
          </w:tcPr>
          <w:p w14:paraId="502BBB4A" w14:textId="414BA762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BF0A9D">
              <w:rPr>
                <w:lang w:val="de-DE"/>
              </w:rPr>
              <w:t>euro</w:t>
            </w:r>
            <w:r>
              <w:rPr>
                <w:lang w:val="de-DE"/>
              </w:rPr>
              <w:t>3}}</w:t>
            </w:r>
          </w:p>
        </w:tc>
        <w:tc>
          <w:tcPr>
            <w:tcW w:w="1274" w:type="pct"/>
          </w:tcPr>
          <w:p w14:paraId="38BCE2DF" w14:textId="3FD85F3C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BF0A9D">
              <w:rPr>
                <w:lang w:val="de-DE"/>
              </w:rPr>
              <w:t>euro</w:t>
            </w:r>
            <w:r>
              <w:rPr>
                <w:lang w:val="de-DE"/>
              </w:rPr>
              <w:t>5}}</w:t>
            </w:r>
          </w:p>
        </w:tc>
      </w:tr>
      <w:tr w:rsidR="00413C19" w:rsidRPr="00D07778" w14:paraId="611C8B94" w14:textId="77777777" w:rsidTr="00413C19">
        <w:trPr>
          <w:trHeight w:val="360"/>
        </w:trPr>
        <w:tc>
          <w:tcPr>
            <w:tcW w:w="720" w:type="pct"/>
          </w:tcPr>
          <w:p w14:paraId="72E02988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1CA64ABB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328DB96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020DA917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7505B382" w14:textId="77777777" w:rsidTr="00413C19">
        <w:trPr>
          <w:trHeight w:val="360"/>
        </w:trPr>
        <w:tc>
          <w:tcPr>
            <w:tcW w:w="720" w:type="pct"/>
          </w:tcPr>
          <w:p w14:paraId="1F239DC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3468090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162EF416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2256BFB8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2EE0837E" w14:textId="77777777" w:rsidTr="00413C19">
        <w:trPr>
          <w:trHeight w:val="360"/>
        </w:trPr>
        <w:tc>
          <w:tcPr>
            <w:tcW w:w="720" w:type="pct"/>
          </w:tcPr>
          <w:p w14:paraId="76C46ED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68DE4989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32B7F598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5655A67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1FB89E96" w14:textId="77777777" w:rsidTr="00413C19">
        <w:trPr>
          <w:trHeight w:val="360"/>
        </w:trPr>
        <w:tc>
          <w:tcPr>
            <w:tcW w:w="720" w:type="pct"/>
          </w:tcPr>
          <w:p w14:paraId="7621453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756899DA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48E348C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526C4C5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50645750" w14:textId="77777777" w:rsidTr="00413C19">
        <w:trPr>
          <w:trHeight w:val="360"/>
        </w:trPr>
        <w:tc>
          <w:tcPr>
            <w:tcW w:w="720" w:type="pct"/>
          </w:tcPr>
          <w:p w14:paraId="08A8AE3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4A2F7580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19BB9854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4CCF8669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1473632B" w14:textId="77777777" w:rsidTr="00413C19">
        <w:trPr>
          <w:trHeight w:val="360"/>
        </w:trPr>
        <w:tc>
          <w:tcPr>
            <w:tcW w:w="720" w:type="pct"/>
          </w:tcPr>
          <w:p w14:paraId="34768ADB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42B9B18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68DC43D5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652340A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05AB14C9" w14:textId="77777777" w:rsidTr="00413C19">
        <w:trPr>
          <w:trHeight w:val="360"/>
        </w:trPr>
        <w:tc>
          <w:tcPr>
            <w:tcW w:w="720" w:type="pct"/>
          </w:tcPr>
          <w:p w14:paraId="29B013B5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62F0CB3D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4AB1BDC0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1FC9396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42747B1A" w14:textId="77777777" w:rsidTr="00413C19">
        <w:trPr>
          <w:trHeight w:val="360"/>
        </w:trPr>
        <w:tc>
          <w:tcPr>
            <w:tcW w:w="720" w:type="pct"/>
          </w:tcPr>
          <w:p w14:paraId="0F490EA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00C30564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54B28B1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608DFEC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37D5D788" w14:textId="77777777" w:rsidTr="00413C19">
        <w:trPr>
          <w:trHeight w:val="360"/>
        </w:trPr>
        <w:tc>
          <w:tcPr>
            <w:tcW w:w="720" w:type="pct"/>
          </w:tcPr>
          <w:p w14:paraId="09A3679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5CCAE3B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6E8E38EB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Zwischensumme</w:t>
            </w:r>
          </w:p>
        </w:tc>
        <w:tc>
          <w:tcPr>
            <w:tcW w:w="1274" w:type="pct"/>
          </w:tcPr>
          <w:p w14:paraId="612A88FA" w14:textId="7012503D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BF0A9D">
              <w:rPr>
                <w:lang w:val="de-DE"/>
              </w:rPr>
              <w:t>euro</w:t>
            </w:r>
            <w:r>
              <w:rPr>
                <w:lang w:val="de-DE"/>
              </w:rPr>
              <w:t>6}}</w:t>
            </w:r>
          </w:p>
        </w:tc>
      </w:tr>
      <w:tr w:rsidR="00413C19" w:rsidRPr="00D07778" w14:paraId="7245C9EA" w14:textId="77777777" w:rsidTr="00413C19">
        <w:trPr>
          <w:trHeight w:val="360"/>
        </w:trPr>
        <w:tc>
          <w:tcPr>
            <w:tcW w:w="720" w:type="pct"/>
          </w:tcPr>
          <w:p w14:paraId="21BA47C9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0260B98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53B9F27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  <w:proofErr w:type="spellStart"/>
            <w:r w:rsidRPr="00D07778">
              <w:rPr>
                <w:lang w:val="de-DE"/>
              </w:rPr>
              <w:t>MwSt</w:t>
            </w:r>
            <w:proofErr w:type="spellEnd"/>
          </w:p>
        </w:tc>
        <w:tc>
          <w:tcPr>
            <w:tcW w:w="1274" w:type="pct"/>
          </w:tcPr>
          <w:p w14:paraId="1F96ABB4" w14:textId="066FEB99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19 %</w:t>
            </w:r>
          </w:p>
        </w:tc>
      </w:tr>
      <w:tr w:rsidR="00413C19" w:rsidRPr="00D07778" w14:paraId="6C7857D9" w14:textId="77777777" w:rsidTr="00413C19">
        <w:trPr>
          <w:trHeight w:val="360"/>
        </w:trPr>
        <w:tc>
          <w:tcPr>
            <w:tcW w:w="720" w:type="pct"/>
            <w:tcBorders>
              <w:bottom w:val="single" w:sz="4" w:space="0" w:color="F79595" w:themeColor="accent1" w:themeTint="99"/>
            </w:tcBorders>
          </w:tcPr>
          <w:p w14:paraId="7A6018AE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  <w:tcBorders>
              <w:bottom w:val="single" w:sz="4" w:space="0" w:color="F79595" w:themeColor="accent1" w:themeTint="99"/>
            </w:tcBorders>
          </w:tcPr>
          <w:p w14:paraId="539FC305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  <w:tcBorders>
              <w:bottom w:val="single" w:sz="4" w:space="0" w:color="F79595" w:themeColor="accent1" w:themeTint="99"/>
            </w:tcBorders>
          </w:tcPr>
          <w:p w14:paraId="330981BD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Versandkosten</w:t>
            </w:r>
          </w:p>
        </w:tc>
        <w:tc>
          <w:tcPr>
            <w:tcW w:w="1274" w:type="pct"/>
            <w:tcBorders>
              <w:bottom w:val="single" w:sz="4" w:space="0" w:color="F79595" w:themeColor="accent1" w:themeTint="99"/>
            </w:tcBorders>
          </w:tcPr>
          <w:p w14:paraId="0EC31138" w14:textId="0C5F2469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573895">
              <w:rPr>
                <w:lang w:val="de-DE"/>
              </w:rPr>
              <w:t>euro1</w:t>
            </w:r>
            <w:r>
              <w:rPr>
                <w:lang w:val="de-DE"/>
              </w:rPr>
              <w:t>}}</w:t>
            </w:r>
          </w:p>
        </w:tc>
      </w:tr>
      <w:tr w:rsidR="00413C19" w:rsidRPr="00D07778" w14:paraId="097045A9" w14:textId="77777777" w:rsidTr="00413C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720" w:type="pct"/>
            <w:tcBorders>
              <w:top w:val="single" w:sz="4" w:space="0" w:color="F79595" w:themeColor="accent1" w:themeTint="99"/>
            </w:tcBorders>
          </w:tcPr>
          <w:p w14:paraId="5FCF1D1C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  <w:tcBorders>
              <w:top w:val="single" w:sz="4" w:space="0" w:color="F79595" w:themeColor="accent1" w:themeTint="99"/>
            </w:tcBorders>
          </w:tcPr>
          <w:p w14:paraId="279CAFFD" w14:textId="77777777" w:rsidR="00413C19" w:rsidRPr="00D07778" w:rsidRDefault="00413C19" w:rsidP="00413C19">
            <w:pPr>
              <w:ind w:left="-303" w:right="851"/>
              <w:rPr>
                <w:lang w:val="de-DE"/>
              </w:rPr>
            </w:pPr>
          </w:p>
        </w:tc>
        <w:tc>
          <w:tcPr>
            <w:tcW w:w="1772" w:type="pct"/>
            <w:tcBorders>
              <w:top w:val="single" w:sz="4" w:space="0" w:color="F79595" w:themeColor="accent1" w:themeTint="99"/>
            </w:tcBorders>
          </w:tcPr>
          <w:p w14:paraId="4744F455" w14:textId="55241419" w:rsidR="00413C19" w:rsidRDefault="00413C19" w:rsidP="00413C19">
            <w:pPr>
              <w:ind w:left="-927"/>
              <w:rPr>
                <w:b w:val="0"/>
                <w:lang w:val="de-DE"/>
              </w:rPr>
            </w:pPr>
            <w:r w:rsidRPr="00D07778">
              <w:rPr>
                <w:lang w:val="de-DE"/>
              </w:rPr>
              <w:t xml:space="preserve">Gesamtkosten fällig </w:t>
            </w:r>
            <w:r w:rsidR="00573895">
              <w:rPr>
                <w:lang w:val="de-DE"/>
              </w:rPr>
              <w:t>am</w:t>
            </w:r>
          </w:p>
          <w:p w14:paraId="3B3BBF2E" w14:textId="77777777" w:rsidR="00573895" w:rsidRDefault="00573895" w:rsidP="00413C19">
            <w:pPr>
              <w:ind w:left="-927"/>
              <w:rPr>
                <w:b w:val="0"/>
                <w:lang w:val="de-DE"/>
              </w:rPr>
            </w:pPr>
          </w:p>
          <w:p w14:paraId="41183734" w14:textId="17450E22" w:rsidR="00573895" w:rsidRPr="00D07778" w:rsidRDefault="00573895" w:rsidP="00413C19">
            <w:pPr>
              <w:ind w:left="-927"/>
              <w:rPr>
                <w:lang w:val="de-DE"/>
              </w:rPr>
            </w:pPr>
          </w:p>
        </w:tc>
        <w:tc>
          <w:tcPr>
            <w:tcW w:w="1274" w:type="pct"/>
            <w:tcBorders>
              <w:top w:val="single" w:sz="4" w:space="0" w:color="F79595" w:themeColor="accent1" w:themeTint="99"/>
            </w:tcBorders>
          </w:tcPr>
          <w:p w14:paraId="590AABDE" w14:textId="1DEC4A6C" w:rsidR="00413C19" w:rsidRPr="00D07778" w:rsidRDefault="00413C19" w:rsidP="00413C1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datum</w:t>
            </w:r>
            <w:proofErr w:type="gramEnd"/>
            <w:r>
              <w:rPr>
                <w:lang w:val="de-DE"/>
              </w:rPr>
              <w:t>2}}</w:t>
            </w:r>
          </w:p>
        </w:tc>
      </w:tr>
    </w:tbl>
    <w:p w14:paraId="332D07FD" w14:textId="77777777" w:rsidR="000D4276" w:rsidRPr="00D07778" w:rsidRDefault="00620CAF">
      <w:pPr>
        <w:pStyle w:val="Gruformel"/>
        <w:rPr>
          <w:lang w:val="de-DE"/>
        </w:rPr>
      </w:pPr>
      <w:r w:rsidRPr="00D07778">
        <w:rPr>
          <w:lang w:val="de-DE"/>
        </w:rPr>
        <w:t>Vielen Dank für Ihre Bestellung!</w:t>
      </w:r>
    </w:p>
    <w:sectPr w:rsidR="000D4276" w:rsidRPr="00D07778" w:rsidSect="00297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2DA1D" w14:textId="77777777" w:rsidR="00BD625F" w:rsidRDefault="00BD625F">
      <w:pPr>
        <w:spacing w:before="0" w:after="0"/>
      </w:pPr>
      <w:r>
        <w:separator/>
      </w:r>
    </w:p>
  </w:endnote>
  <w:endnote w:type="continuationSeparator" w:id="0">
    <w:p w14:paraId="1010F154" w14:textId="77777777" w:rsidR="00BD625F" w:rsidRDefault="00BD62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79090" w14:textId="77777777" w:rsidR="00DC177F" w:rsidRDefault="00DC177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DC177F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1A062656" w:rsidR="00DC177F" w:rsidRPr="00297491" w:rsidRDefault="00DC177F" w:rsidP="00DC177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proofErr w:type="gramStart"/>
          <w:r>
            <w:rPr>
              <w:lang w:val="de-DE"/>
            </w:rPr>
            <w:t>{</w:t>
          </w:r>
          <w:r>
            <w:t>{ tel</w:t>
          </w:r>
          <w:proofErr w:type="gramEnd"/>
          <w:r>
            <w:t>1 }}</w:t>
          </w:r>
        </w:p>
      </w:tc>
      <w:tc>
        <w:tcPr>
          <w:tcW w:w="3335" w:type="pct"/>
          <w:vAlign w:val="center"/>
        </w:tcPr>
        <w:p w14:paraId="48804158" w14:textId="1199E407" w:rsidR="00DC177F" w:rsidRPr="00297491" w:rsidRDefault="00DC177F" w:rsidP="00DC177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proofErr w:type="gramStart"/>
          <w:r>
            <w:t>{{ email</w:t>
          </w:r>
          <w:proofErr w:type="gramEnd"/>
          <w:r>
            <w:t>1}}</w:t>
          </w:r>
        </w:p>
      </w:tc>
    </w:tr>
    <w:tr w:rsidR="00DC177F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07DEF106" w:rsidR="00DC177F" w:rsidRPr="00297491" w:rsidRDefault="00DC177F" w:rsidP="00DC177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proofErr w:type="gramStart"/>
          <w:r w:rsidRPr="00582DA7">
            <w:rPr>
              <w:color w:val="auto"/>
              <w:lang w:val="de-DE"/>
            </w:rPr>
            <w:t>{{ tel</w:t>
          </w:r>
          <w:proofErr w:type="gramEnd"/>
          <w:r>
            <w:rPr>
              <w:color w:val="auto"/>
              <w:lang w:val="de-DE"/>
            </w:rPr>
            <w:t>2</w:t>
          </w:r>
          <w:r w:rsidRPr="00582DA7">
            <w:rPr>
              <w:color w:val="auto"/>
              <w:lang w:val="de-DE"/>
            </w:rPr>
            <w:t xml:space="preserve"> }}</w:t>
          </w:r>
        </w:p>
      </w:tc>
      <w:tc>
        <w:tcPr>
          <w:tcW w:w="3335" w:type="pct"/>
          <w:vAlign w:val="center"/>
        </w:tcPr>
        <w:p w14:paraId="6F24255C" w14:textId="070460E2" w:rsidR="00DC177F" w:rsidRPr="00297491" w:rsidRDefault="00DC177F" w:rsidP="00DC177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>
            <w:rPr>
              <w:lang w:val="de-DE"/>
            </w:rPr>
            <w:t>{</w:t>
          </w:r>
          <w:r>
            <w:t>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93057" w14:textId="77777777" w:rsidR="00BD625F" w:rsidRDefault="00BD625F">
      <w:pPr>
        <w:spacing w:before="0" w:after="0"/>
      </w:pPr>
      <w:r>
        <w:separator/>
      </w:r>
    </w:p>
  </w:footnote>
  <w:footnote w:type="continuationSeparator" w:id="0">
    <w:p w14:paraId="5DEC58A2" w14:textId="77777777" w:rsidR="00BD625F" w:rsidRDefault="00BD62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2DA11" w14:textId="77777777" w:rsidR="00DC177F" w:rsidRDefault="00DC177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03DAE" w14:textId="77777777" w:rsidR="00DC177F" w:rsidRDefault="00DC177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9F976" w14:textId="77777777" w:rsidR="00DC177F" w:rsidRDefault="00DC177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D4276"/>
    <w:rsid w:val="0018534E"/>
    <w:rsid w:val="001C614B"/>
    <w:rsid w:val="001C61EF"/>
    <w:rsid w:val="001D6E81"/>
    <w:rsid w:val="001F6CFB"/>
    <w:rsid w:val="00241487"/>
    <w:rsid w:val="00297491"/>
    <w:rsid w:val="003046C5"/>
    <w:rsid w:val="00381A2A"/>
    <w:rsid w:val="00413C19"/>
    <w:rsid w:val="00431DE3"/>
    <w:rsid w:val="004B1A78"/>
    <w:rsid w:val="00573895"/>
    <w:rsid w:val="005F2233"/>
    <w:rsid w:val="00620CAF"/>
    <w:rsid w:val="006B5061"/>
    <w:rsid w:val="006E1F98"/>
    <w:rsid w:val="007242DC"/>
    <w:rsid w:val="0077023A"/>
    <w:rsid w:val="007F3BF0"/>
    <w:rsid w:val="008C0813"/>
    <w:rsid w:val="00B76E80"/>
    <w:rsid w:val="00BD625F"/>
    <w:rsid w:val="00BF0A9D"/>
    <w:rsid w:val="00D07778"/>
    <w:rsid w:val="00DC177F"/>
    <w:rsid w:val="00E75878"/>
    <w:rsid w:val="00EE3DA0"/>
    <w:rsid w:val="00F96984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F24F4F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29DCF5473754A98B4C3BD5583CA76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77C740-B269-4D11-BB27-7043C7C38E26}"/>
      </w:docPartPr>
      <w:docPartBody>
        <w:p w:rsidR="00523C88" w:rsidRDefault="00000000">
          <w:pPr>
            <w:pStyle w:val="C29DCF5473754A98B4C3BD5583CA76C9"/>
          </w:pPr>
          <w:r w:rsidRPr="00D07778">
            <w:t>Wie Rechnungsadresse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355BD1"/>
    <w:rsid w:val="00381A2A"/>
    <w:rsid w:val="003E6A8E"/>
    <w:rsid w:val="00523C88"/>
    <w:rsid w:val="005F2233"/>
    <w:rsid w:val="007F3BF0"/>
    <w:rsid w:val="00BA1B8C"/>
    <w:rsid w:val="00E77FE3"/>
    <w:rsid w:val="00EE3DA0"/>
    <w:rsid w:val="00F03EBD"/>
    <w:rsid w:val="00F75192"/>
    <w:rsid w:val="00F96984"/>
    <w:rsid w:val="00F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paragraph" w:customStyle="1" w:styleId="C29DCF5473754A98B4C3BD5583CA76C9">
    <w:name w:val="C29DCF5473754A98B4C3BD5583CA76C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7</cp:revision>
  <dcterms:created xsi:type="dcterms:W3CDTF">2025-02-22T11:40:00Z</dcterms:created>
  <dcterms:modified xsi:type="dcterms:W3CDTF">2025-02-22T17:10:00Z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