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156082" w:themeColor="accent1"/>
            </w:tcBorders>
          </w:tcPr>
          <w:p w14:paraId="2D6D90F2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156082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proofErr w:type="gramStart"/>
                <w:r w:rsidR="00186F01">
                  <w:t>{{ datum</w:t>
                </w:r>
                <w:proofErr w:type="gramEnd"/>
                <w:r w:rsidR="00186F01">
                  <w:t>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62B08307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E812BBB" w14:textId="0EF22116" w:rsidR="004C213B" w:rsidRPr="00E1576F" w:rsidRDefault="009A3DC0" w:rsidP="009A3DC0">
            <w:sdt>
              <w:sdtPr>
                <w:id w:val="-1735542734"/>
                <w:placeholder>
                  <w:docPart w:val="5A0B0366A9E440D39CA8C7385B11C0E5"/>
                </w:placeholder>
                <w15:appearance w15:val="hidden"/>
              </w:sdtPr>
              <w:sdtContent>
                <w:sdt>
                  <w:sdtPr>
                    <w:id w:val="-1410918407"/>
                    <w:placeholder>
                      <w:docPart w:val="BC6F510F0EDC4471B261AF964B5E3A00"/>
                    </w:placeholder>
                    <w15:appearance w15:val="hidden"/>
                  </w:sdtPr>
                  <w:sdtContent>
                    <w:r>
                      <w:t>{{id1</w:t>
                    </w:r>
                    <w:proofErr w:type="gramStart"/>
                    <w:r>
                      <w:t>}}-</w:t>
                    </w:r>
                    <w:proofErr w:type="gramEnd"/>
                    <w:r>
                      <w:t>{{ding8}}</w:t>
                    </w:r>
                  </w:sdtContent>
                </w:sdt>
              </w:sdtContent>
            </w:sdt>
          </w:p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name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firmenname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4A3E68F6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strasse</w:t>
                    </w:r>
                    <w:proofErr w:type="gramEnd"/>
                    <w:r w:rsidR="00186F01">
                      <w:t xml:space="preserve">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plz</w:t>
                    </w:r>
                    <w:proofErr w:type="gramEnd"/>
                    <w:r w:rsidR="00186F01">
                      <w:t xml:space="preserve">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proofErr w:type="gramStart"/>
                <w:r w:rsidR="00186F01">
                  <w:t>{{ tel</w:t>
                </w:r>
                <w:proofErr w:type="gramEnd"/>
                <w:r w:rsidR="00186F01">
                  <w:t>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156082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156082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156082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156082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3C37EE4F" w14:textId="1C79C5B4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proofErr w:type="gramStart"/>
                <w:r w:rsidR="00186F01">
                  <w:t>{{ name</w:t>
                </w:r>
                <w:proofErr w:type="gramEnd"/>
                <w:r w:rsidR="00186F01">
                  <w:t>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proofErr w:type="gramStart"/>
                <w:r w:rsidR="00186F01">
                  <w:t>{{ datum</w:t>
                </w:r>
                <w:proofErr w:type="gramEnd"/>
                <w:r w:rsidR="00186F01">
                  <w:t>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323"/>
        <w:gridCol w:w="1858"/>
        <w:gridCol w:w="1493"/>
      </w:tblGrid>
      <w:tr w:rsidR="002D2C31" w:rsidRPr="00E1576F" w14:paraId="51850CBB" w14:textId="77777777" w:rsidTr="00186F01">
        <w:trPr>
          <w:trHeight w:val="397"/>
        </w:trPr>
        <w:tc>
          <w:tcPr>
            <w:tcW w:w="1418" w:type="dxa"/>
            <w:tcBorders>
              <w:bottom w:val="single" w:sz="4" w:space="0" w:color="156082" w:themeColor="accent1"/>
            </w:tcBorders>
            <w:vAlign w:val="center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bottom w:val="single" w:sz="4" w:space="0" w:color="156082" w:themeColor="accent1"/>
            </w:tcBorders>
            <w:vAlign w:val="center"/>
          </w:tcPr>
          <w:p w14:paraId="3DF217CC" w14:textId="77777777" w:rsidR="002D2C31" w:rsidRPr="00E1576F" w:rsidRDefault="00000000" w:rsidP="002D2C31">
            <w:pPr>
              <w:pStyle w:val="berschrift1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bottom w:val="single" w:sz="4" w:space="0" w:color="156082" w:themeColor="accent1"/>
            </w:tcBorders>
            <w:vAlign w:val="center"/>
          </w:tcPr>
          <w:p w14:paraId="0B87C9A6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bottom w:val="single" w:sz="4" w:space="0" w:color="156082" w:themeColor="accent1"/>
            </w:tcBorders>
            <w:vAlign w:val="center"/>
          </w:tcPr>
          <w:p w14:paraId="734FA54A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anzahl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9BAA93D" w14:textId="7D83146E" w:rsidR="002D2C31" w:rsidRPr="00E1576F" w:rsidRDefault="00000000" w:rsidP="002D2C31"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ding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8FB6A7E" w14:textId="370E4B53" w:rsidR="002D2C31" w:rsidRPr="00E1576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0313BBD" w14:textId="74FD21C8" w:rsidR="00C3490E" w:rsidRPr="00E1576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186F01">
                      <w:t>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proofErr w:type="gramStart"/>
                <w:r w:rsidR="00186F01">
                  <w:t>{{ anzahl</w:t>
                </w:r>
                <w:proofErr w:type="gramEnd"/>
                <w:r w:rsidR="00186F01">
                  <w:t>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13C2278" w14:textId="55643BAC" w:rsidR="00C3490E" w:rsidRPr="00E1576F" w:rsidRDefault="00000000" w:rsidP="00156A3A"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>{{ ding</w:t>
                    </w:r>
                    <w:proofErr w:type="gramEnd"/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B03288B" w14:textId="0EBC95E1" w:rsidR="00C3490E" w:rsidRPr="00E1576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33712E6" w14:textId="4F9C2D3A" w:rsidR="00C3490E" w:rsidRPr="00E1576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proofErr w:type="gramStart"/>
                    <w:r w:rsidR="00186F01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186F01">
                      <w:t>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75C0E1E" w14:textId="5C844CF0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proofErr w:type="gramStart"/>
                <w:r w:rsidR="00886A6D">
                  <w:t>{{ anzahl</w:t>
                </w:r>
                <w:proofErr w:type="gramEnd"/>
                <w:r w:rsidR="00886A6D">
                  <w:t>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1964B60" w14:textId="40E83A71" w:rsidR="00886A6D" w:rsidRPr="00E1576F" w:rsidRDefault="00000000" w:rsidP="00886A6D"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proofErr w:type="gramStart"/>
                    <w:r w:rsidR="00886A6D">
                      <w:t>{{ ding</w:t>
                    </w:r>
                    <w:proofErr w:type="gramEnd"/>
                    <w:r w:rsidR="00886A6D">
                      <w:t>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DD65760" w14:textId="137080E4" w:rsidR="00886A6D" w:rsidRPr="00E1576F" w:rsidRDefault="00000000" w:rsidP="00886A6D">
            <w:pPr>
              <w:jc w:val="right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proofErr w:type="gramStart"/>
                    <w:r w:rsidR="00886A6D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886A6D">
                      <w:t>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2E2CBE0" w14:textId="1F87F936" w:rsidR="00886A6D" w:rsidRPr="00E1576F" w:rsidRDefault="00000000" w:rsidP="00886A6D">
            <w:pPr>
              <w:jc w:val="right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proofErr w:type="gramStart"/>
                    <w:r w:rsidR="00886A6D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886A6D">
                      <w:t>4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628330B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845ABD5" w14:textId="47656169" w:rsidR="0071621F" w:rsidRPr="00E1576F" w:rsidRDefault="00000000" w:rsidP="0071621F">
            <w:sdt>
              <w:sdtPr>
                <w:id w:val="-1267228669"/>
                <w:placeholder>
                  <w:docPart w:val="728CCD1A512341F2B906675A3C5D3F1A"/>
                </w:placeholder>
                <w15:appearance w15:val="hidden"/>
              </w:sdtPr>
              <w:sdtContent>
                <w:sdt>
                  <w:sdtPr>
                    <w:id w:val="-343940255"/>
                    <w:placeholder>
                      <w:docPart w:val="223FC29E8C1D4E2DAD05399DD2F8BB5A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>{{ anzahl</w:t>
                    </w:r>
                    <w:proofErr w:type="gramEnd"/>
                    <w:r w:rsidR="0071621F">
                      <w:t>1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3DDEA23" w14:textId="40571646" w:rsidR="0071621F" w:rsidRPr="00E1576F" w:rsidRDefault="00000000" w:rsidP="0071621F">
            <w:sdt>
              <w:sdtPr>
                <w:id w:val="1638303103"/>
                <w:placeholder>
                  <w:docPart w:val="410A5F493F894D2BBF5FBB730F0AB63B"/>
                </w:placeholder>
                <w15:appearance w15:val="hidden"/>
              </w:sdtPr>
              <w:sdtContent>
                <w:sdt>
                  <w:sdtPr>
                    <w:id w:val="-1336686570"/>
                    <w:placeholder>
                      <w:docPart w:val="68FD19ED273F48649E22641BB75078F5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>{{ ding</w:t>
                    </w:r>
                    <w:proofErr w:type="gramEnd"/>
                    <w:r w:rsidR="0071621F">
                      <w:t>1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36C1FCC" w14:textId="4CB3B6E2" w:rsidR="0071621F" w:rsidRPr="00E1576F" w:rsidRDefault="00000000" w:rsidP="0071621F">
            <w:pPr>
              <w:jc w:val="right"/>
            </w:pPr>
            <w:sdt>
              <w:sdtPr>
                <w:id w:val="1384136036"/>
                <w:placeholder>
                  <w:docPart w:val="7E68D51514564B6EBD7819954227AC5C"/>
                </w:placeholder>
                <w15:appearance w15:val="hidden"/>
              </w:sdtPr>
              <w:sdtContent>
                <w:sdt>
                  <w:sdtPr>
                    <w:id w:val="1929610535"/>
                    <w:placeholder>
                      <w:docPart w:val="FA387BF7E23B45F2988AD37F91132940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1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60CC234" w14:textId="0BAB5B0C" w:rsidR="0071621F" w:rsidRPr="00E1576F" w:rsidRDefault="00000000" w:rsidP="0071621F">
            <w:pPr>
              <w:jc w:val="right"/>
            </w:pPr>
            <w:sdt>
              <w:sdtPr>
                <w:id w:val="2048173863"/>
                <w:placeholder>
                  <w:docPart w:val="B4944A467A884888998B2C3100E05042"/>
                </w:placeholder>
                <w15:appearance w15:val="hidden"/>
              </w:sdtPr>
              <w:sdtContent>
                <w:sdt>
                  <w:sdtPr>
                    <w:id w:val="-517475863"/>
                    <w:placeholder>
                      <w:docPart w:val="6B9FFDA9ECAC4C20A55A8B8B5093C0EB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3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FED2CEA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DF09EA4" w14:textId="51DC9456" w:rsidR="0071621F" w:rsidRPr="00E1576F" w:rsidRDefault="00000000" w:rsidP="0071621F">
            <w:sdt>
              <w:sdtPr>
                <w:id w:val="-527263378"/>
                <w:placeholder>
                  <w:docPart w:val="0D918DAD0EA84B21980533BFADB9AB07"/>
                </w:placeholder>
                <w15:appearance w15:val="hidden"/>
              </w:sdtPr>
              <w:sdtContent>
                <w:proofErr w:type="gramStart"/>
                <w:r w:rsidR="0071621F">
                  <w:t>{{ anzahl</w:t>
                </w:r>
                <w:proofErr w:type="gramEnd"/>
                <w:r w:rsidR="0071621F">
                  <w:t>6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302E253" w14:textId="3FB24CE0" w:rsidR="0071621F" w:rsidRPr="00E1576F" w:rsidRDefault="00000000" w:rsidP="0071621F">
            <w:sdt>
              <w:sdtPr>
                <w:id w:val="2002153929"/>
                <w:placeholder>
                  <w:docPart w:val="43F472D66C914427809C6A98BB396A8D"/>
                </w:placeholder>
                <w15:appearance w15:val="hidden"/>
              </w:sdtPr>
              <w:sdtContent>
                <w:sdt>
                  <w:sdtPr>
                    <w:id w:val="2000772269"/>
                    <w:placeholder>
                      <w:docPart w:val="7E1B476B41EA4C839BCC8D8B966A594D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>{{ ding</w:t>
                    </w:r>
                    <w:proofErr w:type="gramEnd"/>
                    <w:r w:rsidR="009A3DC0">
                      <w:t>4</w:t>
                    </w:r>
                    <w:r w:rsidR="0071621F">
                      <w:t xml:space="preserve">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0B187CE" w14:textId="5568A1F5" w:rsidR="0071621F" w:rsidRPr="00E1576F" w:rsidRDefault="00000000" w:rsidP="0071621F">
            <w:pPr>
              <w:jc w:val="right"/>
            </w:pPr>
            <w:sdt>
              <w:sdtPr>
                <w:id w:val="-1560002419"/>
                <w:placeholder>
                  <w:docPart w:val="A8539396926A4C81A711843FB45263D4"/>
                </w:placeholder>
                <w15:appearance w15:val="hidden"/>
              </w:sdtPr>
              <w:sdtContent>
                <w:sdt>
                  <w:sdtPr>
                    <w:id w:val="-1319502345"/>
                    <w:placeholder>
                      <w:docPart w:val="19A326C8106440BD871FCC78F68B9BB2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2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5B3DB34" w14:textId="5001F72E" w:rsidR="0071621F" w:rsidRPr="00E1576F" w:rsidRDefault="00000000" w:rsidP="0071621F">
            <w:pPr>
              <w:jc w:val="right"/>
            </w:pPr>
            <w:sdt>
              <w:sdtPr>
                <w:id w:val="1228738255"/>
                <w:placeholder>
                  <w:docPart w:val="0DA69FF8F9154DEC82CA846222D10467"/>
                </w:placeholder>
                <w15:appearance w15:val="hidden"/>
              </w:sdtPr>
              <w:sdtContent>
                <w:sdt>
                  <w:sdtPr>
                    <w:id w:val="1750919429"/>
                    <w:placeholder>
                      <w:docPart w:val="B6F681FA6AF449CAA83021AB86704A36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4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05B264A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8E0CA5F" w14:textId="255588BD" w:rsidR="0071621F" w:rsidRPr="00E1576F" w:rsidRDefault="00000000" w:rsidP="0071621F">
            <w:sdt>
              <w:sdtPr>
                <w:id w:val="-1104883609"/>
                <w:placeholder>
                  <w:docPart w:val="17DBA590C0FE4F4B9C32D25F2F1BA274"/>
                </w:placeholder>
                <w15:appearance w15:val="hidden"/>
              </w:sdtPr>
              <w:sdtContent>
                <w:proofErr w:type="gramStart"/>
                <w:r w:rsidR="0071621F">
                  <w:t>{{ anzahl</w:t>
                </w:r>
                <w:proofErr w:type="gramEnd"/>
                <w:r w:rsidR="0071621F">
                  <w:t>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2C095A7" w14:textId="6DDE0237" w:rsidR="0071621F" w:rsidRPr="00E1576F" w:rsidRDefault="00000000" w:rsidP="0071621F">
            <w:sdt>
              <w:sdtPr>
                <w:id w:val="1575242396"/>
                <w:placeholder>
                  <w:docPart w:val="FDDD08D1133A41AFB2F50D23895E444B"/>
                </w:placeholder>
                <w15:appearance w15:val="hidden"/>
              </w:sdtPr>
              <w:sdtContent>
                <w:sdt>
                  <w:sdtPr>
                    <w:id w:val="-1725741334"/>
                    <w:placeholder>
                      <w:docPart w:val="0A5119B4B9B74663AEBA55BDCE27C14B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>{{ ding</w:t>
                    </w:r>
                    <w:proofErr w:type="gramEnd"/>
                    <w:r w:rsidR="009A3DC0">
                      <w:t>3</w:t>
                    </w:r>
                    <w:r w:rsidR="0071621F">
                      <w:t xml:space="preserve">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139D3CE" w14:textId="21D2C1D7" w:rsidR="0071621F" w:rsidRPr="00E1576F" w:rsidRDefault="00000000" w:rsidP="0071621F">
            <w:pPr>
              <w:jc w:val="right"/>
            </w:pPr>
            <w:sdt>
              <w:sdtPr>
                <w:id w:val="-1027561356"/>
                <w:placeholder>
                  <w:docPart w:val="50914D506E5E4EFB82964B1BDBF0E0B9"/>
                </w:placeholder>
                <w15:appearance w15:val="hidden"/>
              </w:sdtPr>
              <w:sdtContent>
                <w:sdt>
                  <w:sdtPr>
                    <w:id w:val="-947929200"/>
                    <w:placeholder>
                      <w:docPart w:val="B4C1B5486C6C4170A97988B75FC32E34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2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27F38CA" w14:textId="6F9F31FB" w:rsidR="0071621F" w:rsidRPr="00E1576F" w:rsidRDefault="00000000" w:rsidP="0071621F">
            <w:pPr>
              <w:jc w:val="right"/>
            </w:pPr>
            <w:sdt>
              <w:sdtPr>
                <w:id w:val="1408495773"/>
                <w:placeholder>
                  <w:docPart w:val="1AF62B5CEE6D4D6DABC84F6DA59362AE"/>
                </w:placeholder>
                <w15:appearance w15:val="hidden"/>
              </w:sdtPr>
              <w:sdtContent>
                <w:sdt>
                  <w:sdtPr>
                    <w:id w:val="762640868"/>
                    <w:placeholder>
                      <w:docPart w:val="15AB54AF91DC4259BD063F46AC6F2994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4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0B3F1330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7CBC2F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F02E4E4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D13E3A5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F1106CF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2BE18D5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DCFBFB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5FA16C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647FD6D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2D1F645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3B6F049F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6F7CEAC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BC05953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D2FB1DF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9C7A76E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6C6B9304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D11238D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58D9F4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52361F2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97158E1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5D265B4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5F3F42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AE9F44D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C4E051D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8270CE5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0B58360E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3885B1B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11BEA0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6ED2857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33174BD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1B3D1968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</w:tcBorders>
            <w:vAlign w:val="center"/>
          </w:tcPr>
          <w:p w14:paraId="521E5DD3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</w:tcBorders>
            <w:vAlign w:val="center"/>
          </w:tcPr>
          <w:p w14:paraId="72023DF8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B103686" w14:textId="77777777" w:rsidR="0071621F" w:rsidRPr="00E1576F" w:rsidRDefault="00000000" w:rsidP="0071621F">
            <w:pPr>
              <w:pStyle w:val="berschrift1"/>
            </w:pPr>
            <w:sdt>
              <w:sdtPr>
                <w:id w:val="-1007976488"/>
                <w:placeholder>
                  <w:docPart w:val="853F6A57487146378081AEF1AF8B2567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Zwischensumme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18088E05" w14:textId="3BABDE0E" w:rsidR="0071621F" w:rsidRPr="00E1576F" w:rsidRDefault="00000000" w:rsidP="0071621F">
            <w:pPr>
              <w:pStyle w:val="Gesamtbetrag"/>
            </w:pPr>
            <w:sdt>
              <w:sdtPr>
                <w:id w:val="-1602253610"/>
                <w:placeholder>
                  <w:docPart w:val="7D7611586E12425C9C5B7D1895F3E9A5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9F4A3F618EA84EA083D4B01D8C1490EE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48F037E2059B4EB69A93E6A8EE303227"/>
                        </w:placeholder>
                        <w15:appearance w15:val="hidden"/>
                      </w:sdtPr>
                      <w:sdtContent>
                        <w:proofErr w:type="gramStart"/>
                        <w:r w:rsidR="0071621F">
                          <w:t xml:space="preserve">{{ </w:t>
                        </w:r>
                        <w:r w:rsidR="002B0B81">
                          <w:t>euro</w:t>
                        </w:r>
                        <w:proofErr w:type="gramEnd"/>
                        <w:r w:rsidR="0071621F">
                          <w:t>1 }}</w:t>
                        </w:r>
                      </w:sdtContent>
                    </w:sdt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18CD47A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1204581E" w14:textId="77777777" w:rsidR="0071621F" w:rsidRPr="00E1576F" w:rsidRDefault="0071621F" w:rsidP="0071621F"/>
        </w:tc>
        <w:tc>
          <w:tcPr>
            <w:tcW w:w="5323" w:type="dxa"/>
            <w:vAlign w:val="center"/>
          </w:tcPr>
          <w:p w14:paraId="4BB52641" w14:textId="77777777" w:rsidR="0071621F" w:rsidRPr="00E1576F" w:rsidRDefault="0071621F" w:rsidP="0071621F"/>
        </w:tc>
        <w:tc>
          <w:tcPr>
            <w:tcW w:w="1858" w:type="dxa"/>
            <w:tcBorders>
              <w:right w:val="single" w:sz="4" w:space="0" w:color="156082" w:themeColor="accent1"/>
            </w:tcBorders>
            <w:vAlign w:val="center"/>
          </w:tcPr>
          <w:p w14:paraId="7F895DA8" w14:textId="77777777" w:rsidR="0071621F" w:rsidRPr="00E1576F" w:rsidRDefault="00000000" w:rsidP="0071621F">
            <w:pPr>
              <w:pStyle w:val="berschrift1"/>
            </w:pPr>
            <w:sdt>
              <w:sdtPr>
                <w:id w:val="-1969434869"/>
                <w:placeholder>
                  <w:docPart w:val="35D3138FB69D4FAC9CB6A3481060CEF9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Mehrwertsteuer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53DAF243" w14:textId="551A4133" w:rsidR="0071621F" w:rsidRPr="00E1576F" w:rsidRDefault="00000000" w:rsidP="0071621F">
            <w:pPr>
              <w:pStyle w:val="Gesamtbetrag"/>
            </w:pPr>
            <w:sdt>
              <w:sdtPr>
                <w:id w:val="11963529"/>
                <w:placeholder>
                  <w:docPart w:val="B1B6CA637ABE4D44B9D52C15BF5C5420"/>
                </w:placeholder>
                <w15:appearance w15:val="hidden"/>
              </w:sdtPr>
              <w:sdtContent>
                <w:r w:rsidR="0071621F">
                  <w:t>19,00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6F291BC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62C00185" w14:textId="77777777" w:rsidR="0071621F" w:rsidRPr="00E1576F" w:rsidRDefault="0071621F" w:rsidP="0071621F"/>
        </w:tc>
        <w:tc>
          <w:tcPr>
            <w:tcW w:w="5323" w:type="dxa"/>
            <w:vAlign w:val="center"/>
          </w:tcPr>
          <w:p w14:paraId="7B0723CE" w14:textId="77777777" w:rsidR="0071621F" w:rsidRPr="00E1576F" w:rsidRDefault="0071621F" w:rsidP="0071621F"/>
        </w:tc>
        <w:tc>
          <w:tcPr>
            <w:tcW w:w="1858" w:type="dxa"/>
            <w:tcBorders>
              <w:right w:val="single" w:sz="4" w:space="0" w:color="156082" w:themeColor="accent1"/>
            </w:tcBorders>
            <w:vAlign w:val="center"/>
          </w:tcPr>
          <w:p w14:paraId="5BF58388" w14:textId="77777777" w:rsidR="0071621F" w:rsidRPr="00E1576F" w:rsidRDefault="00000000" w:rsidP="0071621F">
            <w:pPr>
              <w:pStyle w:val="berschrift1"/>
            </w:pPr>
            <w:sdt>
              <w:sdtPr>
                <w:id w:val="1022060310"/>
                <w:placeholder>
                  <w:docPart w:val="4E39EF1934B74E6CB4C3FD2CB75C4E36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Gesamtsumme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74C3CF3F" w14:textId="5E12AEBF" w:rsidR="0071621F" w:rsidRPr="00E1576F" w:rsidRDefault="00000000" w:rsidP="0071621F">
            <w:pPr>
              <w:pStyle w:val="Gesamtbetrag"/>
            </w:pPr>
            <w:sdt>
              <w:sdtPr>
                <w:id w:val="-1944681675"/>
                <w:placeholder>
                  <w:docPart w:val="42618A7BDAD646F9B6D4FF4A863A9CAA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6DE81263A6094E4A978062F63D4E1DD1"/>
                    </w:placeholder>
                    <w15:appearance w15:val="hidden"/>
                  </w:sdtPr>
                  <w:sdtContent>
                    <w:proofErr w:type="gramStart"/>
                    <w:r w:rsidR="0071621F">
                      <w:t xml:space="preserve">{{ </w:t>
                    </w:r>
                    <w:r w:rsidR="002B0B81">
                      <w:t>euro</w:t>
                    </w:r>
                    <w:proofErr w:type="gramEnd"/>
                    <w:r w:rsidR="0071621F">
                      <w:t>6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76A79214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5313B4" w:rsidRPr="005313B4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proofErr w:type="gramStart"/>
          <w:r w:rsidR="00186F01">
            <w:t>{{ plz</w:t>
          </w:r>
          <w:proofErr w:type="gramEnd"/>
          <w:r w:rsidR="00186F01">
            <w:t>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1F2F1" w14:textId="77777777" w:rsidR="00FD7A3C" w:rsidRDefault="00FD7A3C" w:rsidP="00EE0F7F">
      <w:r>
        <w:separator/>
      </w:r>
    </w:p>
  </w:endnote>
  <w:endnote w:type="continuationSeparator" w:id="0">
    <w:p w14:paraId="25B4AA19" w14:textId="77777777" w:rsidR="00FD7A3C" w:rsidRDefault="00FD7A3C" w:rsidP="00EE0F7F">
      <w:r>
        <w:continuationSeparator/>
      </w:r>
    </w:p>
  </w:endnote>
  <w:endnote w:type="continuationNotice" w:id="1">
    <w:p w14:paraId="34BEF3F9" w14:textId="77777777" w:rsidR="00FD7A3C" w:rsidRDefault="00FD7A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F1EFA" w14:textId="77777777" w:rsidR="00FD7A3C" w:rsidRDefault="00FD7A3C" w:rsidP="00EE0F7F">
      <w:r>
        <w:separator/>
      </w:r>
    </w:p>
  </w:footnote>
  <w:footnote w:type="continuationSeparator" w:id="0">
    <w:p w14:paraId="7A055B60" w14:textId="77777777" w:rsidR="00FD7A3C" w:rsidRDefault="00FD7A3C" w:rsidP="00EE0F7F">
      <w:r>
        <w:continuationSeparator/>
      </w:r>
    </w:p>
  </w:footnote>
  <w:footnote w:type="continuationNotice" w:id="1">
    <w:p w14:paraId="2D266EDB" w14:textId="77777777" w:rsidR="00FD7A3C" w:rsidRDefault="00FD7A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37105"/>
    <w:rsid w:val="00243832"/>
    <w:rsid w:val="00253682"/>
    <w:rsid w:val="0027214F"/>
    <w:rsid w:val="002A2D37"/>
    <w:rsid w:val="002B0B81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A2839"/>
    <w:rsid w:val="003F3E49"/>
    <w:rsid w:val="004367E7"/>
    <w:rsid w:val="0043795E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4E6C88"/>
    <w:rsid w:val="00502726"/>
    <w:rsid w:val="00502760"/>
    <w:rsid w:val="00513B2B"/>
    <w:rsid w:val="00513B33"/>
    <w:rsid w:val="00520564"/>
    <w:rsid w:val="005313B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6F79DA"/>
    <w:rsid w:val="00705493"/>
    <w:rsid w:val="0071621F"/>
    <w:rsid w:val="0074217B"/>
    <w:rsid w:val="007603E8"/>
    <w:rsid w:val="00767D7F"/>
    <w:rsid w:val="0077250B"/>
    <w:rsid w:val="007777E6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62055"/>
    <w:rsid w:val="00973CF1"/>
    <w:rsid w:val="009A1458"/>
    <w:rsid w:val="009A3DC0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5621C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85984"/>
    <w:rsid w:val="00DA124E"/>
    <w:rsid w:val="00DA3056"/>
    <w:rsid w:val="00DB3205"/>
    <w:rsid w:val="00DE3DFA"/>
    <w:rsid w:val="00DF32B2"/>
    <w:rsid w:val="00E10529"/>
    <w:rsid w:val="00E1576F"/>
    <w:rsid w:val="00E17DF1"/>
    <w:rsid w:val="00E349D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B7966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D7A3C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E97132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3A7C22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3A7C22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3A7C22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E8ACE1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3A7C22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3A7C22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3A7C22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156082" w:themeColor="accent1"/>
        <w:insideV w:val="single" w:sz="4" w:space="0" w:color="156082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156082" w:themeColor="accent1"/>
        <w:insideV w:val="single" w:sz="4" w:space="0" w:color="156082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09192A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284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CEED" w:themeColor="text1" w:themeTint="80"/>
        </w:tcBorders>
        <w:shd w:val="clear" w:color="auto" w:fill="0E284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CEED" w:themeColor="text1" w:themeTint="80"/>
        </w:tcBorders>
        <w:shd w:val="clear" w:color="auto" w:fill="0E284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CEED" w:themeColor="text1" w:themeTint="80"/>
        </w:tcBorders>
        <w:shd w:val="clear" w:color="auto" w:fill="0E2841" w:themeFill="background1"/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BC2ACC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BC2ACC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BC2ACC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BC2ACC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BC2ACC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BC2ACC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BC2ACC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BC2ACC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BC2ACC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BC2ACC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BC2ACC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BC2ACC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BC2ACC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BC2ACC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BC2ACC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BC2ACC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BC2ACC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BC2ACC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BC2ACC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BC2ACC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BC2ACC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BC2ACC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BC2ACC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BC2ACC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BC2ACC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BC2ACC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BC2ACC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BC2ACC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BC2ACC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BC2ACC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BC2ACC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BC2ACC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BC2ACC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BC2ACC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BC2ACC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BC2ACC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BC2ACC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BC2ACC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BC2ACC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BC2ACC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BC2ACC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BC2ACC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BC2ACC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BC2ACC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BC2ACC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BC2ACC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BC2ACC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BC2ACC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BC2ACC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BC2ACC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BC2ACC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BC2ACC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BC2ACC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BC2ACC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BC2ACC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BC2ACC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BC2ACC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BC2ACC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BC2ACC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BC2ACC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BC2ACC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BC2ACC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BC2ACC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BC2ACC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BC2ACC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BC2ACC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28CCD1A512341F2B906675A3C5D3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447A44-98D9-4AB4-BAE0-DA40C389A6A1}"/>
      </w:docPartPr>
      <w:docPartBody>
        <w:p w:rsidR="00BC2ACC" w:rsidRDefault="00BF674C" w:rsidP="00BF674C">
          <w:pPr>
            <w:pStyle w:val="728CCD1A512341F2B906675A3C5D3F1A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223FC29E8C1D4E2DAD05399DD2F8BB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709FA-0FD7-4803-B048-F5A8C93E2544}"/>
      </w:docPartPr>
      <w:docPartBody>
        <w:p w:rsidR="00BC2ACC" w:rsidRDefault="00BF674C" w:rsidP="00BF674C">
          <w:pPr>
            <w:pStyle w:val="223FC29E8C1D4E2DAD05399DD2F8BB5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10A5F493F894D2BBF5FBB730F0AB6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0FD2C-2BC2-40B4-95A3-772D19EB92F8}"/>
      </w:docPartPr>
      <w:docPartBody>
        <w:p w:rsidR="00BC2ACC" w:rsidRDefault="00BF674C" w:rsidP="00BF674C">
          <w:pPr>
            <w:pStyle w:val="410A5F493F894D2BBF5FBB730F0AB63B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68FD19ED273F48649E22641BB75078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E7944-C0BB-44F2-B825-0D0470D10DA0}"/>
      </w:docPartPr>
      <w:docPartBody>
        <w:p w:rsidR="00BC2ACC" w:rsidRDefault="00BF674C" w:rsidP="00BF674C">
          <w:pPr>
            <w:pStyle w:val="68FD19ED273F48649E22641BB75078F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E68D51514564B6EBD7819954227AC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0D0241-A4F0-45FC-85D9-2E2228C76412}"/>
      </w:docPartPr>
      <w:docPartBody>
        <w:p w:rsidR="00BC2ACC" w:rsidRDefault="00BF674C" w:rsidP="00BF674C">
          <w:pPr>
            <w:pStyle w:val="7E68D51514564B6EBD7819954227AC5C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FA387BF7E23B45F2988AD37F911329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BE2A85-6EF1-44EA-A099-599395F11A9A}"/>
      </w:docPartPr>
      <w:docPartBody>
        <w:p w:rsidR="00BC2ACC" w:rsidRDefault="00BF674C" w:rsidP="00BF674C">
          <w:pPr>
            <w:pStyle w:val="FA387BF7E23B45F2988AD37F9113294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B4944A467A884888998B2C3100E050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61C7B4-0735-49EE-A170-1C57D1A2760F}"/>
      </w:docPartPr>
      <w:docPartBody>
        <w:p w:rsidR="00BC2ACC" w:rsidRDefault="00BF674C" w:rsidP="00BF674C">
          <w:pPr>
            <w:pStyle w:val="B4944A467A884888998B2C3100E05042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6B9FFDA9ECAC4C20A55A8B8B5093C0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596EC-50D6-49FE-BA70-4006749EAE96}"/>
      </w:docPartPr>
      <w:docPartBody>
        <w:p w:rsidR="00BC2ACC" w:rsidRDefault="00BF674C" w:rsidP="00BF674C">
          <w:pPr>
            <w:pStyle w:val="6B9FFDA9ECAC4C20A55A8B8B5093C0E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918DAD0EA84B21980533BFADB9A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084F9-7A0C-4918-B068-476FFEA0D790}"/>
      </w:docPartPr>
      <w:docPartBody>
        <w:p w:rsidR="00BC2ACC" w:rsidRDefault="00BF674C" w:rsidP="00BF674C">
          <w:pPr>
            <w:pStyle w:val="0D918DAD0EA84B21980533BFADB9AB0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3F472D66C914427809C6A98BB396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B66D04-004C-44F2-B92F-36A99B834B29}"/>
      </w:docPartPr>
      <w:docPartBody>
        <w:p w:rsidR="00BC2ACC" w:rsidRDefault="00BF674C" w:rsidP="00BF674C">
          <w:pPr>
            <w:pStyle w:val="43F472D66C914427809C6A98BB396A8D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7E1B476B41EA4C839BCC8D8B966A59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21AA61-5C7E-4970-B0D3-00266D4AEADD}"/>
      </w:docPartPr>
      <w:docPartBody>
        <w:p w:rsidR="00BC2ACC" w:rsidRDefault="00BF674C" w:rsidP="00BF674C">
          <w:pPr>
            <w:pStyle w:val="7E1B476B41EA4C839BCC8D8B966A594D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8539396926A4C81A711843FB45263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CC682E-A484-41C5-92B1-C31492BD93B4}"/>
      </w:docPartPr>
      <w:docPartBody>
        <w:p w:rsidR="00BC2ACC" w:rsidRDefault="00BF674C" w:rsidP="00BF674C">
          <w:pPr>
            <w:pStyle w:val="A8539396926A4C81A711843FB45263D4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19A326C8106440BD871FCC78F68B9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0FB29F-9607-4FCB-9BB2-5A5A0646CADD}"/>
      </w:docPartPr>
      <w:docPartBody>
        <w:p w:rsidR="00BC2ACC" w:rsidRDefault="00BF674C" w:rsidP="00BF674C">
          <w:pPr>
            <w:pStyle w:val="19A326C8106440BD871FCC78F68B9BB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A69FF8F9154DEC82CA846222D10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BD93E-A6FD-4D17-9210-2007E375B704}"/>
      </w:docPartPr>
      <w:docPartBody>
        <w:p w:rsidR="00BC2ACC" w:rsidRDefault="00BF674C" w:rsidP="00BF674C">
          <w:pPr>
            <w:pStyle w:val="0DA69FF8F9154DEC82CA846222D10467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B6F681FA6AF449CAA83021AB86704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8E9203-480A-4716-B0E9-0B4F48279C8E}"/>
      </w:docPartPr>
      <w:docPartBody>
        <w:p w:rsidR="00BC2ACC" w:rsidRDefault="00BF674C" w:rsidP="00BF674C">
          <w:pPr>
            <w:pStyle w:val="B6F681FA6AF449CAA83021AB86704A3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7DBA590C0FE4F4B9C32D25F2F1BA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7A3A44-4F6A-43B0-AE43-A7D1173A4595}"/>
      </w:docPartPr>
      <w:docPartBody>
        <w:p w:rsidR="00BC2ACC" w:rsidRDefault="00BF674C" w:rsidP="00BF674C">
          <w:pPr>
            <w:pStyle w:val="17DBA590C0FE4F4B9C32D25F2F1BA27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DDD08D1133A41AFB2F50D23895E44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ADD03-CB77-4C41-BF31-9F8EC6AC839B}"/>
      </w:docPartPr>
      <w:docPartBody>
        <w:p w:rsidR="00BC2ACC" w:rsidRDefault="00BF674C" w:rsidP="00BF674C">
          <w:pPr>
            <w:pStyle w:val="FDDD08D1133A41AFB2F50D23895E444B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0A5119B4B9B74663AEBA55BDCE27C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C3424-84E3-4C21-BC15-A77D9047C6A8}"/>
      </w:docPartPr>
      <w:docPartBody>
        <w:p w:rsidR="00BC2ACC" w:rsidRDefault="00BF674C" w:rsidP="00BF674C">
          <w:pPr>
            <w:pStyle w:val="0A5119B4B9B74663AEBA55BDCE27C14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0914D506E5E4EFB82964B1BDBF0E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6630EC-37FA-4201-BF74-BD4FB67199F0}"/>
      </w:docPartPr>
      <w:docPartBody>
        <w:p w:rsidR="00BC2ACC" w:rsidRDefault="00BF674C" w:rsidP="00BF674C">
          <w:pPr>
            <w:pStyle w:val="50914D506E5E4EFB82964B1BDBF0E0B9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B4C1B5486C6C4170A97988B75FC32E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9FCEC8-03BF-4FBF-B688-47BCB979AEBE}"/>
      </w:docPartPr>
      <w:docPartBody>
        <w:p w:rsidR="00BC2ACC" w:rsidRDefault="00BF674C" w:rsidP="00BF674C">
          <w:pPr>
            <w:pStyle w:val="B4C1B5486C6C4170A97988B75FC32E3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AF62B5CEE6D4D6DABC84F6DA59362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D90726-46E7-420E-A169-826DEABC571D}"/>
      </w:docPartPr>
      <w:docPartBody>
        <w:p w:rsidR="00BC2ACC" w:rsidRDefault="00BF674C" w:rsidP="00BF674C">
          <w:pPr>
            <w:pStyle w:val="1AF62B5CEE6D4D6DABC84F6DA59362A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5AB54AF91DC4259BD063F46AC6F2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57CC97-7A6A-4E29-93AB-B9096934C14D}"/>
      </w:docPartPr>
      <w:docPartBody>
        <w:p w:rsidR="00BC2ACC" w:rsidRDefault="00BF674C" w:rsidP="00BF674C">
          <w:pPr>
            <w:pStyle w:val="15AB54AF91DC4259BD063F46AC6F299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53F6A57487146378081AEF1AF8B25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025D3-A80C-4D22-8655-E9483128903E}"/>
      </w:docPartPr>
      <w:docPartBody>
        <w:p w:rsidR="00BC2ACC" w:rsidRDefault="00BF674C" w:rsidP="00BF674C">
          <w:pPr>
            <w:pStyle w:val="853F6A57487146378081AEF1AF8B2567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7D7611586E12425C9C5B7D1895F3E9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833671-0FBF-4FD5-B703-E121AA8A41DB}"/>
      </w:docPartPr>
      <w:docPartBody>
        <w:p w:rsidR="00BC2ACC" w:rsidRDefault="00BF674C" w:rsidP="00BF674C">
          <w:pPr>
            <w:pStyle w:val="7D7611586E12425C9C5B7D1895F3E9A5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9F4A3F618EA84EA083D4B01D8C1490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F24F1-BC71-45B9-8D95-317A93159FA1}"/>
      </w:docPartPr>
      <w:docPartBody>
        <w:p w:rsidR="00BC2ACC" w:rsidRDefault="00BF674C" w:rsidP="00BF674C">
          <w:pPr>
            <w:pStyle w:val="9F4A3F618EA84EA083D4B01D8C1490E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8F037E2059B4EB69A93E6A8EE3032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EDCE9-92D5-4949-8A8F-CE3DE052ABB0}"/>
      </w:docPartPr>
      <w:docPartBody>
        <w:p w:rsidR="00BC2ACC" w:rsidRDefault="00BF674C" w:rsidP="00BF674C">
          <w:pPr>
            <w:pStyle w:val="48F037E2059B4EB69A93E6A8EE30322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5D3138FB69D4FAC9CB6A3481060CE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82DD56-DB4B-484E-A558-53726197AE48}"/>
      </w:docPartPr>
      <w:docPartBody>
        <w:p w:rsidR="00BC2ACC" w:rsidRDefault="00BF674C" w:rsidP="00BF674C">
          <w:pPr>
            <w:pStyle w:val="35D3138FB69D4FAC9CB6A3481060CEF9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1B6CA637ABE4D44B9D52C15BF5C5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4A1C47-A982-4C15-A052-479C59816F3B}"/>
      </w:docPartPr>
      <w:docPartBody>
        <w:p w:rsidR="00BC2ACC" w:rsidRDefault="00BF674C" w:rsidP="00BF674C">
          <w:pPr>
            <w:pStyle w:val="B1B6CA637ABE4D44B9D52C15BF5C5420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4E39EF1934B74E6CB4C3FD2CB75C4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54EBF3-9586-44D1-B2E6-6752EBE3D899}"/>
      </w:docPartPr>
      <w:docPartBody>
        <w:p w:rsidR="00BC2ACC" w:rsidRDefault="00BF674C" w:rsidP="00BF674C">
          <w:pPr>
            <w:pStyle w:val="4E39EF1934B74E6CB4C3FD2CB75C4E36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42618A7BDAD646F9B6D4FF4A863A9C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E09667-24AB-42F6-A3EF-E22243754B76}"/>
      </w:docPartPr>
      <w:docPartBody>
        <w:p w:rsidR="00BC2ACC" w:rsidRDefault="00BF674C" w:rsidP="00BF674C">
          <w:pPr>
            <w:pStyle w:val="42618A7BDAD646F9B6D4FF4A863A9CAA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6DE81263A6094E4A978062F63D4E1D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EFB4F8-5642-439A-B80B-BED984B28BE7}"/>
      </w:docPartPr>
      <w:docPartBody>
        <w:p w:rsidR="00BC2ACC" w:rsidRDefault="00BF674C" w:rsidP="00BF674C">
          <w:pPr>
            <w:pStyle w:val="6DE81263A6094E4A978062F63D4E1DD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A0B0366A9E440D39CA8C7385B11C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E19C1E-D530-496B-AB42-C727E862A22C}"/>
      </w:docPartPr>
      <w:docPartBody>
        <w:p w:rsidR="00000000" w:rsidRDefault="00F60BED" w:rsidP="00F60BED">
          <w:pPr>
            <w:pStyle w:val="5A0B0366A9E440D39CA8C7385B11C0E5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BC6F510F0EDC4471B261AF964B5E3A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727618-E26A-4552-A625-63746DDAC8B9}"/>
      </w:docPartPr>
      <w:docPartBody>
        <w:p w:rsidR="00000000" w:rsidRDefault="00F60BED" w:rsidP="00F60BED">
          <w:pPr>
            <w:pStyle w:val="BC6F510F0EDC4471B261AF964B5E3A00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1348AF"/>
    <w:rsid w:val="00142631"/>
    <w:rsid w:val="00192528"/>
    <w:rsid w:val="00411136"/>
    <w:rsid w:val="0043795E"/>
    <w:rsid w:val="004E6C88"/>
    <w:rsid w:val="005C6F6C"/>
    <w:rsid w:val="006F79DA"/>
    <w:rsid w:val="007777E6"/>
    <w:rsid w:val="00BC2ACC"/>
    <w:rsid w:val="00BF674C"/>
    <w:rsid w:val="00C21B54"/>
    <w:rsid w:val="00D21B58"/>
    <w:rsid w:val="00D56CE2"/>
    <w:rsid w:val="00F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728CCD1A512341F2B906675A3C5D3F1A">
    <w:name w:val="728CCD1A512341F2B906675A3C5D3F1A"/>
    <w:rsid w:val="00BF674C"/>
  </w:style>
  <w:style w:type="paragraph" w:customStyle="1" w:styleId="223FC29E8C1D4E2DAD05399DD2F8BB5A">
    <w:name w:val="223FC29E8C1D4E2DAD05399DD2F8BB5A"/>
    <w:rsid w:val="00BF674C"/>
  </w:style>
  <w:style w:type="paragraph" w:customStyle="1" w:styleId="410A5F493F894D2BBF5FBB730F0AB63B">
    <w:name w:val="410A5F493F894D2BBF5FBB730F0AB63B"/>
    <w:rsid w:val="00BF674C"/>
  </w:style>
  <w:style w:type="paragraph" w:customStyle="1" w:styleId="68FD19ED273F48649E22641BB75078F5">
    <w:name w:val="68FD19ED273F48649E22641BB75078F5"/>
    <w:rsid w:val="00BF674C"/>
  </w:style>
  <w:style w:type="paragraph" w:customStyle="1" w:styleId="7E68D51514564B6EBD7819954227AC5C">
    <w:name w:val="7E68D51514564B6EBD7819954227AC5C"/>
    <w:rsid w:val="00BF674C"/>
  </w:style>
  <w:style w:type="paragraph" w:customStyle="1" w:styleId="FA387BF7E23B45F2988AD37F91132940">
    <w:name w:val="FA387BF7E23B45F2988AD37F91132940"/>
    <w:rsid w:val="00BF674C"/>
  </w:style>
  <w:style w:type="paragraph" w:customStyle="1" w:styleId="B4944A467A884888998B2C3100E05042">
    <w:name w:val="B4944A467A884888998B2C3100E05042"/>
    <w:rsid w:val="00BF674C"/>
  </w:style>
  <w:style w:type="paragraph" w:customStyle="1" w:styleId="6B9FFDA9ECAC4C20A55A8B8B5093C0EB">
    <w:name w:val="6B9FFDA9ECAC4C20A55A8B8B5093C0EB"/>
    <w:rsid w:val="00BF674C"/>
  </w:style>
  <w:style w:type="paragraph" w:customStyle="1" w:styleId="0D918DAD0EA84B21980533BFADB9AB07">
    <w:name w:val="0D918DAD0EA84B21980533BFADB9AB07"/>
    <w:rsid w:val="00BF674C"/>
  </w:style>
  <w:style w:type="paragraph" w:customStyle="1" w:styleId="43F472D66C914427809C6A98BB396A8D">
    <w:name w:val="43F472D66C914427809C6A98BB396A8D"/>
    <w:rsid w:val="00BF674C"/>
  </w:style>
  <w:style w:type="paragraph" w:customStyle="1" w:styleId="7E1B476B41EA4C839BCC8D8B966A594D">
    <w:name w:val="7E1B476B41EA4C839BCC8D8B966A594D"/>
    <w:rsid w:val="00BF674C"/>
  </w:style>
  <w:style w:type="paragraph" w:customStyle="1" w:styleId="A8539396926A4C81A711843FB45263D4">
    <w:name w:val="A8539396926A4C81A711843FB45263D4"/>
    <w:rsid w:val="00BF674C"/>
  </w:style>
  <w:style w:type="paragraph" w:customStyle="1" w:styleId="19A326C8106440BD871FCC78F68B9BB2">
    <w:name w:val="19A326C8106440BD871FCC78F68B9BB2"/>
    <w:rsid w:val="00BF674C"/>
  </w:style>
  <w:style w:type="paragraph" w:customStyle="1" w:styleId="0DA69FF8F9154DEC82CA846222D10467">
    <w:name w:val="0DA69FF8F9154DEC82CA846222D10467"/>
    <w:rsid w:val="00BF674C"/>
  </w:style>
  <w:style w:type="paragraph" w:customStyle="1" w:styleId="B6F681FA6AF449CAA83021AB86704A36">
    <w:name w:val="B6F681FA6AF449CAA83021AB86704A36"/>
    <w:rsid w:val="00BF674C"/>
  </w:style>
  <w:style w:type="paragraph" w:customStyle="1" w:styleId="17DBA590C0FE4F4B9C32D25F2F1BA274">
    <w:name w:val="17DBA590C0FE4F4B9C32D25F2F1BA274"/>
    <w:rsid w:val="00BF674C"/>
  </w:style>
  <w:style w:type="paragraph" w:customStyle="1" w:styleId="FDDD08D1133A41AFB2F50D23895E444B">
    <w:name w:val="FDDD08D1133A41AFB2F50D23895E444B"/>
    <w:rsid w:val="00BF674C"/>
  </w:style>
  <w:style w:type="paragraph" w:customStyle="1" w:styleId="0A5119B4B9B74663AEBA55BDCE27C14B">
    <w:name w:val="0A5119B4B9B74663AEBA55BDCE27C14B"/>
    <w:rsid w:val="00BF674C"/>
  </w:style>
  <w:style w:type="paragraph" w:customStyle="1" w:styleId="50914D506E5E4EFB82964B1BDBF0E0B9">
    <w:name w:val="50914D506E5E4EFB82964B1BDBF0E0B9"/>
    <w:rsid w:val="00BF674C"/>
  </w:style>
  <w:style w:type="paragraph" w:customStyle="1" w:styleId="B4C1B5486C6C4170A97988B75FC32E34">
    <w:name w:val="B4C1B5486C6C4170A97988B75FC32E34"/>
    <w:rsid w:val="00BF674C"/>
  </w:style>
  <w:style w:type="paragraph" w:customStyle="1" w:styleId="1AF62B5CEE6D4D6DABC84F6DA59362AE">
    <w:name w:val="1AF62B5CEE6D4D6DABC84F6DA59362AE"/>
    <w:rsid w:val="00BF674C"/>
  </w:style>
  <w:style w:type="paragraph" w:customStyle="1" w:styleId="15AB54AF91DC4259BD063F46AC6F2994">
    <w:name w:val="15AB54AF91DC4259BD063F46AC6F2994"/>
    <w:rsid w:val="00BF674C"/>
  </w:style>
  <w:style w:type="paragraph" w:customStyle="1" w:styleId="853F6A57487146378081AEF1AF8B2567">
    <w:name w:val="853F6A57487146378081AEF1AF8B2567"/>
    <w:rsid w:val="00BF674C"/>
  </w:style>
  <w:style w:type="paragraph" w:customStyle="1" w:styleId="7D7611586E12425C9C5B7D1895F3E9A5">
    <w:name w:val="7D7611586E12425C9C5B7D1895F3E9A5"/>
    <w:rsid w:val="00BF674C"/>
  </w:style>
  <w:style w:type="paragraph" w:customStyle="1" w:styleId="9F4A3F618EA84EA083D4B01D8C1490EE">
    <w:name w:val="9F4A3F618EA84EA083D4B01D8C1490EE"/>
    <w:rsid w:val="00BF674C"/>
  </w:style>
  <w:style w:type="paragraph" w:customStyle="1" w:styleId="48F037E2059B4EB69A93E6A8EE303227">
    <w:name w:val="48F037E2059B4EB69A93E6A8EE303227"/>
    <w:rsid w:val="00BF674C"/>
  </w:style>
  <w:style w:type="paragraph" w:customStyle="1" w:styleId="35D3138FB69D4FAC9CB6A3481060CEF9">
    <w:name w:val="35D3138FB69D4FAC9CB6A3481060CEF9"/>
    <w:rsid w:val="00BF674C"/>
  </w:style>
  <w:style w:type="paragraph" w:customStyle="1" w:styleId="B1B6CA637ABE4D44B9D52C15BF5C5420">
    <w:name w:val="B1B6CA637ABE4D44B9D52C15BF5C5420"/>
    <w:rsid w:val="00BF674C"/>
  </w:style>
  <w:style w:type="paragraph" w:customStyle="1" w:styleId="4E39EF1934B74E6CB4C3FD2CB75C4E36">
    <w:name w:val="4E39EF1934B74E6CB4C3FD2CB75C4E36"/>
    <w:rsid w:val="00BF674C"/>
  </w:style>
  <w:style w:type="paragraph" w:customStyle="1" w:styleId="42618A7BDAD646F9B6D4FF4A863A9CAA">
    <w:name w:val="42618A7BDAD646F9B6D4FF4A863A9CAA"/>
    <w:rsid w:val="00BF674C"/>
  </w:style>
  <w:style w:type="paragraph" w:customStyle="1" w:styleId="6DE81263A6094E4A978062F63D4E1DD1">
    <w:name w:val="6DE81263A6094E4A978062F63D4E1DD1"/>
    <w:rsid w:val="00BF674C"/>
  </w:style>
  <w:style w:type="paragraph" w:customStyle="1" w:styleId="5A0B0366A9E440D39CA8C7385B11C0E5">
    <w:name w:val="5A0B0366A9E440D39CA8C7385B11C0E5"/>
    <w:rsid w:val="00F60BED"/>
  </w:style>
  <w:style w:type="paragraph" w:customStyle="1" w:styleId="BC6F510F0EDC4471B261AF964B5E3A00">
    <w:name w:val="BC6F510F0EDC4471B261AF964B5E3A00"/>
    <w:rsid w:val="00F60BED"/>
  </w:style>
  <w:style w:type="paragraph" w:customStyle="1" w:styleId="6D5FA78DE820466D9E699FB59916047B">
    <w:name w:val="6D5FA78DE820466D9E699FB59916047B"/>
    <w:rsid w:val="00F60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2025-02-22T11:07:00Z</dcterms:created>
  <dcterms:modified xsi:type="dcterms:W3CDTF">2025-02-22T17:16:00Z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