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E1576F" w:rsidRDefault="00445DD9" w:rsidP="00BE4410">
      <w:pPr>
        <w:pStyle w:val="Kontaktinfos"/>
        <w:jc w:val="left"/>
      </w:pPr>
    </w:p>
    <w:p w14:paraId="7005E6A1" w14:textId="77777777" w:rsidR="00445DD9" w:rsidRPr="00E1576F" w:rsidRDefault="00445DD9" w:rsidP="00BF6121"/>
    <w:tbl>
      <w:tblPr>
        <w:tblStyle w:val="Tabellenrast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RPr="00E1576F" w14:paraId="5F5E6177" w14:textId="77777777" w:rsidTr="00DF19ED">
        <w:trPr>
          <w:trHeight w:val="341"/>
        </w:trPr>
        <w:tc>
          <w:tcPr>
            <w:tcW w:w="10075" w:type="dxa"/>
            <w:gridSpan w:val="3"/>
            <w:tcBorders>
              <w:bottom w:val="single" w:sz="4" w:space="0" w:color="1CADE4" w:themeColor="accent1"/>
            </w:tcBorders>
          </w:tcPr>
          <w:p w14:paraId="2D6D90F2" w14:textId="77777777" w:rsidR="00542006" w:rsidRPr="00E1576F" w:rsidRDefault="00000000" w:rsidP="00DF19ED">
            <w:pPr>
              <w:pStyle w:val="Titel"/>
              <w:jc w:val="left"/>
            </w:pPr>
            <w:sdt>
              <w:sdt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A2D37" w:rsidRPr="00E1576F" w14:paraId="70E36056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1CADE4" w:themeColor="accent1"/>
            </w:tcBorders>
          </w:tcPr>
          <w:p w14:paraId="42CDEBFF" w14:textId="77777777" w:rsidR="002A2D37" w:rsidRPr="00E1576F" w:rsidRDefault="002A2D37" w:rsidP="00CD21D4"/>
        </w:tc>
      </w:tr>
      <w:tr w:rsidR="004C213B" w:rsidRPr="00E1576F" w14:paraId="118D832E" w14:textId="77777777" w:rsidTr="00156A3A">
        <w:trPr>
          <w:trHeight w:val="1999"/>
        </w:trPr>
        <w:tc>
          <w:tcPr>
            <w:tcW w:w="6295" w:type="dxa"/>
          </w:tcPr>
          <w:p w14:paraId="5DF3C71D" w14:textId="77777777" w:rsidR="00C72F49" w:rsidRPr="00E1576F" w:rsidRDefault="00000000" w:rsidP="00C72F49">
            <w:pPr>
              <w:pStyle w:val="berschrift1"/>
            </w:pPr>
            <w:sdt>
              <w:sdt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DATUM: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C2A97BF" w14:textId="2FA33966" w:rsidR="00C72F49" w:rsidRPr="00E1576F" w:rsidRDefault="00000000" w:rsidP="00C72F49">
            <w:sdt>
              <w:sdt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r w:rsidR="00186F01">
                  <w:t>{{ datum1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390C7006" w14:textId="77777777" w:rsidR="00C72F49" w:rsidRPr="00E1576F" w:rsidRDefault="00C72F49" w:rsidP="00C72F49"/>
          <w:p w14:paraId="2D3276EA" w14:textId="77777777" w:rsidR="00C72F49" w:rsidRPr="00E1576F" w:rsidRDefault="00000000" w:rsidP="00156A3A">
            <w:pPr>
              <w:pStyle w:val="berschrift1"/>
            </w:pPr>
            <w:sdt>
              <w:sdt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 NR.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0408B598" w14:textId="3DEBEB1D" w:rsidR="00C72F49" w:rsidRPr="00E1576F" w:rsidRDefault="00000000" w:rsidP="00C72F49">
            <w:sdt>
              <w:sdt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186F01" w:rsidRPr="00186F01">
                      <w:t>rn</w:t>
                    </w:r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5D2B3FBD" w14:textId="77777777" w:rsidR="00C72F49" w:rsidRPr="00E1576F" w:rsidRDefault="00C72F49" w:rsidP="00C72F49"/>
          <w:p w14:paraId="5F39265A" w14:textId="77777777" w:rsidR="00C25BD7" w:rsidRPr="00E1576F" w:rsidRDefault="00000000" w:rsidP="00C72F49">
            <w:pPr>
              <w:pStyle w:val="berschrift1"/>
            </w:pPr>
            <w:sdt>
              <w:sdt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Kunden-ID: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58399416" w14:textId="695C0ED7" w:rsidR="00D60292" w:rsidRPr="00E1576F" w:rsidRDefault="00D60292" w:rsidP="00D60292">
            <w:r>
              <w:t xml:space="preserve"> (</w:t>
            </w:r>
            <w:r w:rsidR="00185884">
              <w:t>{id1}</w:t>
            </w:r>
            <w:r>
              <w:t>}</w:t>
            </w:r>
            <w:sdt>
              <w:sdtPr>
                <w:id w:val="-1872909137"/>
                <w:placeholder>
                  <w:docPart w:val="52AEE44862D24889A9C5C4ADC11B8546"/>
                </w:placeholder>
                <w15:appearance w15:val="hidden"/>
              </w:sdtPr>
              <w:sdtContent>
                <w:sdt>
                  <w:sdtPr>
                    <w:id w:val="629833680"/>
                    <w:placeholder>
                      <w:docPart w:val="23E002805A8D4F9E885B1EEDB25B9067"/>
                    </w:placeholder>
                    <w15:appearance w15:val="hidden"/>
                  </w:sdtPr>
                  <w:sdtContent>
                    <w:r>
                      <w:t xml:space="preserve">{{ </w:t>
                    </w:r>
                    <w:r w:rsidRPr="00186F01">
                      <w:t>rn</w:t>
                    </w:r>
                    <w:r>
                      <w:t>1 }}</w:t>
                    </w:r>
                  </w:sdtContent>
                </w:sdt>
              </w:sdtContent>
            </w:sdt>
            <w:r w:rsidRPr="00E1576F">
              <w:rPr>
                <w:lang w:bidi="de-DE"/>
              </w:rPr>
              <w:t xml:space="preserve"> </w:t>
            </w:r>
          </w:p>
          <w:p w14:paraId="2E812BBB" w14:textId="33F2E304" w:rsidR="004C213B" w:rsidRPr="00E1576F" w:rsidRDefault="004C213B" w:rsidP="00156A3A"/>
        </w:tc>
        <w:tc>
          <w:tcPr>
            <w:tcW w:w="630" w:type="dxa"/>
          </w:tcPr>
          <w:p w14:paraId="2C776107" w14:textId="77777777" w:rsidR="004C213B" w:rsidRPr="00E1576F" w:rsidRDefault="00000000" w:rsidP="00CD21D4">
            <w:pPr>
              <w:pStyle w:val="berschrift1"/>
            </w:pPr>
            <w:sdt>
              <w:sdt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An: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r w:rsidR="00186F01">
                      <w:t>{{ 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68C70DBD" w14:textId="2D5AA1D4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r w:rsidR="00186F01">
                      <w:t>{{ firmenname1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376704F8" w14:textId="24116BDF" w:rsidR="002A2D37" w:rsidRPr="00653D2E" w:rsidRDefault="00000000" w:rsidP="00186F01">
            <w:pPr>
              <w:pStyle w:val="RechtsbndigerText"/>
              <w:ind w:left="-232"/>
              <w:rPr>
                <w:lang w:val="en-US"/>
              </w:rPr>
            </w:pPr>
            <w:sdt>
              <w:sdt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r w:rsidR="00186F01">
                      <w:t xml:space="preserve">{{ strasse1 }} </w:t>
                    </w:r>
                    <w:sdt>
                      <w:sdt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06367ADC" w14:textId="688C50AE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r w:rsidR="00186F01">
                      <w:t xml:space="preserve">{{ plz1 }} </w:t>
                    </w:r>
                    <w:sdt>
                      <w:sdt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7313F873" w14:textId="57B0856A" w:rsidR="002A2D37" w:rsidRPr="00E1576F" w:rsidRDefault="00000000" w:rsidP="00156A3A">
            <w:pPr>
              <w:pStyle w:val="RechtsbndigerText"/>
            </w:pPr>
            <w:sdt>
              <w:sdt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r w:rsidR="00186F01">
                  <w:t>{{ tel2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02F4C43" w14:textId="77777777" w:rsidR="004C213B" w:rsidRPr="00E1576F" w:rsidRDefault="004C213B" w:rsidP="00156A3A">
            <w:pPr>
              <w:pStyle w:val="RechtsbndigerText"/>
            </w:pPr>
          </w:p>
        </w:tc>
      </w:tr>
      <w:tr w:rsidR="002A2D37" w:rsidRPr="00E1576F" w14:paraId="58E2B29E" w14:textId="77777777" w:rsidTr="00156A3A">
        <w:trPr>
          <w:trHeight w:val="343"/>
        </w:trPr>
        <w:tc>
          <w:tcPr>
            <w:tcW w:w="10075" w:type="dxa"/>
            <w:gridSpan w:val="3"/>
          </w:tcPr>
          <w:p w14:paraId="7CEE3135" w14:textId="77777777" w:rsidR="002A2D37" w:rsidRPr="00E1576F" w:rsidRDefault="002A2D37" w:rsidP="00CD21D4">
            <w:pPr>
              <w:pStyle w:val="berschrift1"/>
            </w:pPr>
          </w:p>
        </w:tc>
      </w:tr>
    </w:tbl>
    <w:p w14:paraId="0BEB34B0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856EDE" w:rsidRPr="00E1576F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1CADE4" w:themeColor="accent1"/>
            </w:tcBorders>
            <w:vAlign w:val="center"/>
          </w:tcPr>
          <w:p w14:paraId="5950FCE2" w14:textId="77777777" w:rsidR="00856EDE" w:rsidRPr="00E1576F" w:rsidRDefault="00000000" w:rsidP="004A0E9A">
            <w:pPr>
              <w:pStyle w:val="berschrift1"/>
            </w:pPr>
            <w:sdt>
              <w:sdt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Verkäufer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1CADE4" w:themeColor="accent1"/>
            </w:tcBorders>
            <w:vAlign w:val="center"/>
          </w:tcPr>
          <w:p w14:paraId="130245BE" w14:textId="77777777" w:rsidR="00856EDE" w:rsidRPr="00E1576F" w:rsidRDefault="00000000" w:rsidP="004A0E9A">
            <w:pPr>
              <w:pStyle w:val="berschrift1"/>
            </w:pPr>
            <w:sdt>
              <w:sdt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Auftrag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1CADE4" w:themeColor="accent1"/>
            </w:tcBorders>
            <w:vAlign w:val="center"/>
          </w:tcPr>
          <w:p w14:paraId="593A431E" w14:textId="77777777" w:rsidR="00856EDE" w:rsidRPr="00E1576F" w:rsidRDefault="00000000" w:rsidP="004A0E9A">
            <w:pPr>
              <w:pStyle w:val="berschrift1"/>
            </w:pPr>
            <w:sdt>
              <w:sdt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Zahlungsbedingungen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1CADE4" w:themeColor="accent1"/>
            </w:tcBorders>
            <w:vAlign w:val="center"/>
          </w:tcPr>
          <w:p w14:paraId="2B2DBF79" w14:textId="77777777" w:rsidR="00856EDE" w:rsidRPr="00E1576F" w:rsidRDefault="00000000" w:rsidP="004A0E9A">
            <w:pPr>
              <w:pStyle w:val="berschrift1"/>
            </w:pPr>
            <w:sdt>
              <w:sdt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Fälligkeitsdatum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56EDE" w:rsidRPr="00E1576F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3C37EE4F" w14:textId="0342013B" w:rsidR="00856EDE" w:rsidRPr="00E1576F" w:rsidRDefault="00000000" w:rsidP="00186F01">
            <w:pPr>
              <w:jc w:val="both"/>
            </w:pPr>
            <w:sdt>
              <w:sdt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r w:rsidR="00186F01">
                  <w:t>{{ name2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48BE1CDF" w14:textId="77777777" w:rsidR="00856EDE" w:rsidRPr="00E1576F" w:rsidRDefault="00000000" w:rsidP="00877C07">
            <w:sdt>
              <w:sdt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Verkauf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40667E7D" w14:textId="77777777" w:rsidR="00856EDE" w:rsidRPr="00E1576F" w:rsidRDefault="00000000" w:rsidP="00877C07">
            <w:sdt>
              <w:sdt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 bei Erhalt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370F5555" w14:textId="6D4A551F" w:rsidR="00856EDE" w:rsidRPr="00E1576F" w:rsidRDefault="00000000" w:rsidP="00877C07">
            <w:sdt>
              <w:sdt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r w:rsidR="00186F01">
                  <w:t>{{ datum2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</w:tbl>
    <w:p w14:paraId="3446C4C3" w14:textId="77777777" w:rsidR="00856EDE" w:rsidRPr="00E1576F" w:rsidRDefault="00856EDE" w:rsidP="00856EDE"/>
    <w:tbl>
      <w:tblPr>
        <w:tblStyle w:val="EinfacheTabelle5"/>
        <w:tblW w:w="0" w:type="auto"/>
        <w:tblInd w:w="-108" w:type="dxa"/>
        <w:tblLook w:val="04A0" w:firstRow="1" w:lastRow="0" w:firstColumn="1" w:lastColumn="0" w:noHBand="0" w:noVBand="1"/>
      </w:tblPr>
      <w:tblGrid>
        <w:gridCol w:w="108"/>
        <w:gridCol w:w="1415"/>
        <w:gridCol w:w="5298"/>
        <w:gridCol w:w="1872"/>
        <w:gridCol w:w="1507"/>
      </w:tblGrid>
      <w:tr w:rsidR="002D2C31" w:rsidRPr="00E1576F" w14:paraId="51850CBB" w14:textId="77777777" w:rsidTr="00064F01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19F743D6" w14:textId="77777777" w:rsidR="002D2C31" w:rsidRPr="00E1576F" w:rsidRDefault="00000000" w:rsidP="00156A3A">
            <w:pPr>
              <w:pStyle w:val="berschrift1"/>
            </w:pPr>
            <w:sdt>
              <w:sdtPr>
                <w:id w:val="530854393"/>
                <w:placeholder>
                  <w:docPart w:val="A8958B50FE5B413EA7132ECC64046527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Mge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DF217CC" w14:textId="77777777" w:rsidR="002D2C31" w:rsidRPr="00E1576F" w:rsidRDefault="00000000" w:rsidP="002D2C31">
            <w:pPr>
              <w:pStyle w:val="berschrif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Beschreibung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87C9A6" w14:textId="3C304B49" w:rsidR="002D2C31" w:rsidRPr="00E1576F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Einzelpreis</w:t>
                </w:r>
              </w:sdtContent>
            </w:sdt>
            <w:r w:rsidR="00750C37">
              <w:t xml:space="preserve"> in Euro</w:t>
            </w:r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34FA54A" w14:textId="0111E86A" w:rsidR="002D2C31" w:rsidRPr="00E1576F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Zeilensumme</w:t>
                </w:r>
              </w:sdtContent>
            </w:sdt>
            <w:r w:rsidR="00750C37">
              <w:t xml:space="preserve"> in Euro</w:t>
            </w:r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D2C31" w:rsidRPr="00E1576F" w14:paraId="2BCDA4F1" w14:textId="77777777" w:rsidTr="00064F0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8463DB8" w14:textId="768D02EA" w:rsidR="002D2C31" w:rsidRPr="00E1576F" w:rsidRDefault="00000000" w:rsidP="002D2C31">
            <w:sdt>
              <w:sdt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r w:rsidR="00186F01">
                      <w:t>{{ anzahl1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9BAA93D" w14:textId="7D83146E" w:rsidR="002D2C31" w:rsidRPr="00E1576F" w:rsidRDefault="00000000" w:rsidP="002D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r w:rsidR="00186F01">
                      <w:t>{{ ding1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8FB6A7E" w14:textId="7BB526B0" w:rsidR="002D2C31" w:rsidRPr="00E1576F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r w:rsidR="00186F01">
                      <w:t>{{ betrag1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0313BBD" w14:textId="52240CDC" w:rsidR="00C3490E" w:rsidRPr="00E1576F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r w:rsidR="00186F01">
                      <w:t>{{ betrag3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C3490E" w:rsidRPr="00E1576F" w14:paraId="42DCB016" w14:textId="77777777" w:rsidTr="00064F01">
        <w:trPr>
          <w:gridBefore w:val="1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3D7EF5" w14:textId="068E0F43" w:rsidR="00C3490E" w:rsidRPr="00E1576F" w:rsidRDefault="00000000" w:rsidP="002D2C31">
            <w:sdt>
              <w:sdt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r w:rsidR="00186F01">
                  <w:t>{{ anzahl2 }}</w:t>
                </w:r>
              </w:sdtContent>
            </w:sdt>
          </w:p>
        </w:tc>
        <w:tc>
          <w:tcPr>
            <w:tcW w:w="5298" w:type="dxa"/>
          </w:tcPr>
          <w:p w14:paraId="513C2278" w14:textId="55643BAC" w:rsidR="00C3490E" w:rsidRPr="00E1576F" w:rsidRDefault="00000000" w:rsidP="0015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r w:rsidR="00186F01">
                      <w:t>{{ ding2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03288B" w14:textId="0055DA4C" w:rsidR="00C3490E" w:rsidRPr="00E1576F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r w:rsidR="00186F01">
                      <w:t>{{ betrag2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33712E6" w14:textId="7210E76B" w:rsidR="00C3490E" w:rsidRPr="00E1576F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r w:rsidR="00186F01">
                      <w:t>{{ betrag4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41B42D96" w14:textId="77777777" w:rsidTr="00064F0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5C0E1E" w14:textId="5C844CF0" w:rsidR="00886A6D" w:rsidRPr="00E1576F" w:rsidRDefault="00000000" w:rsidP="00886A6D">
            <w:sdt>
              <w:sdt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r w:rsidR="00886A6D">
                  <w:t>{{ anzahl2 }}</w:t>
                </w:r>
              </w:sdtContent>
            </w:sdt>
          </w:p>
        </w:tc>
        <w:tc>
          <w:tcPr>
            <w:tcW w:w="5298" w:type="dxa"/>
          </w:tcPr>
          <w:p w14:paraId="11964B60" w14:textId="214C598F" w:rsidR="00886A6D" w:rsidRPr="00E1576F" w:rsidRDefault="00000000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r w:rsidR="00886A6D">
                      <w:t>{{ ding</w:t>
                    </w:r>
                    <w:r w:rsidR="00064F01">
                      <w:t>4</w:t>
                    </w:r>
                    <w:r w:rsidR="00886A6D">
                      <w:t xml:space="preserve">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DD65760" w14:textId="41325757" w:rsidR="00886A6D" w:rsidRPr="00E1576F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r w:rsidR="00886A6D">
                      <w:t>{{ betrag2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2E2CBE0" w14:textId="6F59B9BA" w:rsidR="00886A6D" w:rsidRPr="00E1576F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r w:rsidR="00886A6D">
                      <w:t>{{ betrag</w:t>
                    </w:r>
                    <w:r w:rsidR="00064F01">
                      <w:t>4</w:t>
                    </w:r>
                    <w:r w:rsidR="00886A6D">
                      <w:t xml:space="preserve">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064F01" w:rsidRPr="00E1576F" w14:paraId="243E2713" w14:textId="77777777" w:rsidTr="00064F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</w:tcPr>
          <w:p w14:paraId="4B383C9B" w14:textId="3B209537" w:rsidR="00064F01" w:rsidRPr="00E1576F" w:rsidRDefault="00000000" w:rsidP="008438A7">
            <w:sdt>
              <w:sdtPr>
                <w:id w:val="1996372503"/>
                <w:placeholder>
                  <w:docPart w:val="62E76627C1E04ABBA9E4B8F396662DB8"/>
                </w:placeholder>
                <w15:appearance w15:val="hidden"/>
              </w:sdtPr>
              <w:sdtContent>
                <w:r w:rsidR="00064F01">
                  <w:t>{{ anzahl5 }}</w:t>
                </w:r>
              </w:sdtContent>
            </w:sdt>
          </w:p>
        </w:tc>
        <w:tc>
          <w:tcPr>
            <w:tcW w:w="5298" w:type="dxa"/>
          </w:tcPr>
          <w:p w14:paraId="4779DE33" w14:textId="00EC9364" w:rsidR="00064F01" w:rsidRPr="00E1576F" w:rsidRDefault="00000000" w:rsidP="0084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85164417"/>
                <w:placeholder>
                  <w:docPart w:val="3CFE340C27904DE2A90D75662765A58E"/>
                </w:placeholder>
                <w15:appearance w15:val="hidden"/>
              </w:sdtPr>
              <w:sdtContent>
                <w:sdt>
                  <w:sdtPr>
                    <w:id w:val="2113936926"/>
                    <w:placeholder>
                      <w:docPart w:val="DF0688118C93457D95AA02E0D796A6AF"/>
                    </w:placeholder>
                    <w15:appearance w15:val="hidden"/>
                  </w:sdtPr>
                  <w:sdtContent>
                    <w:r w:rsidR="00064F01">
                      <w:t>{{ ding3 }}</w:t>
                    </w:r>
                  </w:sdtContent>
                </w:sdt>
              </w:sdtContent>
            </w:sdt>
            <w:r w:rsidR="00064F01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294E26D7" w14:textId="4F9FC7CC" w:rsidR="00064F01" w:rsidRPr="00E1576F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384238802"/>
                <w:placeholder>
                  <w:docPart w:val="06515C735D4B41F8B174A25BF3604466"/>
                </w:placeholder>
                <w15:appearance w15:val="hidden"/>
              </w:sdtPr>
              <w:sdtContent>
                <w:sdt>
                  <w:sdtPr>
                    <w:id w:val="218947711"/>
                    <w:placeholder>
                      <w:docPart w:val="CB32B62554A14EDFA419B896E86FE393"/>
                    </w:placeholder>
                    <w15:appearance w15:val="hidden"/>
                  </w:sdtPr>
                  <w:sdtContent>
                    <w:r w:rsidR="00064F01">
                      <w:t>{{ betrag6 }}</w:t>
                    </w:r>
                  </w:sdtContent>
                </w:sdt>
              </w:sdtContent>
            </w:sdt>
            <w:r w:rsidR="00064F01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634D78E" w14:textId="5DECC8D2" w:rsidR="00064F01" w:rsidRPr="00E1576F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57143285"/>
                <w:placeholder>
                  <w:docPart w:val="0DFB31140A3C47FB85FBC704298A02EE"/>
                </w:placeholder>
                <w15:appearance w15:val="hidden"/>
              </w:sdtPr>
              <w:sdtContent>
                <w:sdt>
                  <w:sdtPr>
                    <w:id w:val="-997417653"/>
                    <w:placeholder>
                      <w:docPart w:val="CFC343C5F17C4E83B7C801307484FB33"/>
                    </w:placeholder>
                    <w15:appearance w15:val="hidden"/>
                  </w:sdtPr>
                  <w:sdtContent>
                    <w:r w:rsidR="00064F01">
                      <w:t>{{ betrag6 }}</w:t>
                    </w:r>
                  </w:sdtContent>
                </w:sdt>
              </w:sdtContent>
            </w:sdt>
            <w:r w:rsidR="00064F01" w:rsidRPr="00E1576F">
              <w:rPr>
                <w:lang w:bidi="de-DE"/>
              </w:rPr>
              <w:t xml:space="preserve"> </w:t>
            </w:r>
          </w:p>
        </w:tc>
      </w:tr>
      <w:tr w:rsidR="00064F01" w:rsidRPr="00E1576F" w14:paraId="6B4EEB80" w14:textId="77777777" w:rsidTr="0006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</w:tcPr>
          <w:p w14:paraId="09F1E2B1" w14:textId="35F00354" w:rsidR="00064F01" w:rsidRPr="00E1576F" w:rsidRDefault="00000000" w:rsidP="008438A7">
            <w:sdt>
              <w:sdtPr>
                <w:id w:val="1858768667"/>
                <w:placeholder>
                  <w:docPart w:val="A981E48169DC45A6A4B1368FE154C57C"/>
                </w:placeholder>
                <w15:appearance w15:val="hidden"/>
              </w:sdtPr>
              <w:sdtContent>
                <w:r w:rsidR="00064F01">
                  <w:t>{{ anzahl6 }}</w:t>
                </w:r>
              </w:sdtContent>
            </w:sdt>
          </w:p>
        </w:tc>
        <w:tc>
          <w:tcPr>
            <w:tcW w:w="5298" w:type="dxa"/>
          </w:tcPr>
          <w:p w14:paraId="1F9243E5" w14:textId="76279A9E" w:rsidR="00064F01" w:rsidRPr="00E1576F" w:rsidRDefault="00000000" w:rsidP="0084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249539293"/>
                <w:placeholder>
                  <w:docPart w:val="4A3A576E8B9D4EFAA27CC49928436807"/>
                </w:placeholder>
                <w15:appearance w15:val="hidden"/>
              </w:sdtPr>
              <w:sdtContent>
                <w:sdt>
                  <w:sdtPr>
                    <w:id w:val="-1737243956"/>
                    <w:placeholder>
                      <w:docPart w:val="977A71C0E6F242828C3FDA703164009F"/>
                    </w:placeholder>
                    <w15:appearance w15:val="hidden"/>
                  </w:sdtPr>
                  <w:sdtContent>
                    <w:r w:rsidR="00064F01">
                      <w:t>{{ ding6 }}</w:t>
                    </w:r>
                  </w:sdtContent>
                </w:sdt>
              </w:sdtContent>
            </w:sdt>
            <w:r w:rsidR="00064F01" w:rsidRPr="00E1576F">
              <w:rPr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9436662" w14:textId="39A97E55" w:rsidR="00064F01" w:rsidRPr="00E1576F" w:rsidRDefault="00000000" w:rsidP="00843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002158287"/>
                <w:placeholder>
                  <w:docPart w:val="2C96F1AEB298446586C8B6011FE5D14C"/>
                </w:placeholder>
                <w15:appearance w15:val="hidden"/>
              </w:sdtPr>
              <w:sdtContent>
                <w:sdt>
                  <w:sdtPr>
                    <w:id w:val="-1458943965"/>
                    <w:placeholder>
                      <w:docPart w:val="2C5839BEDF4942C7A59446065E9FAF4F"/>
                    </w:placeholder>
                    <w15:appearance w15:val="hidden"/>
                  </w:sdtPr>
                  <w:sdtContent>
                    <w:r w:rsidR="00064F01">
                      <w:t>{{ betrag2 }}</w:t>
                    </w:r>
                  </w:sdtContent>
                </w:sdt>
              </w:sdtContent>
            </w:sdt>
            <w:r w:rsidR="00064F01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9BB8E4D" w14:textId="56DF9F07" w:rsidR="00064F01" w:rsidRPr="00E1576F" w:rsidRDefault="00000000" w:rsidP="00843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61824685"/>
                <w:placeholder>
                  <w:docPart w:val="CDF8F6EAFFF04375BD332238C7D276A9"/>
                </w:placeholder>
                <w15:appearance w15:val="hidden"/>
              </w:sdtPr>
              <w:sdtContent>
                <w:sdt>
                  <w:sdtPr>
                    <w:id w:val="1272818523"/>
                    <w:placeholder>
                      <w:docPart w:val="1DD31A2D97E840379A4C30CD9CBA5E66"/>
                    </w:placeholder>
                    <w15:appearance w15:val="hidden"/>
                  </w:sdtPr>
                  <w:sdtContent>
                    <w:r w:rsidR="00064F01">
                      <w:t>{{ betrag5 }}</w:t>
                    </w:r>
                  </w:sdtContent>
                </w:sdt>
              </w:sdtContent>
            </w:sdt>
            <w:r w:rsidR="00064F01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628330B6" w14:textId="77777777" w:rsidTr="00064F01">
        <w:trPr>
          <w:gridBefore w:val="1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845ABD5" w14:textId="77777777" w:rsidR="00886A6D" w:rsidRPr="00E1576F" w:rsidRDefault="00886A6D" w:rsidP="00886A6D"/>
        </w:tc>
        <w:tc>
          <w:tcPr>
            <w:tcW w:w="5298" w:type="dxa"/>
          </w:tcPr>
          <w:p w14:paraId="63DDEA23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36C1FCC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760CC234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1FED2CEA" w14:textId="77777777" w:rsidTr="00064F0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DF09EA4" w14:textId="77777777" w:rsidR="00886A6D" w:rsidRPr="00E1576F" w:rsidRDefault="00886A6D" w:rsidP="00886A6D"/>
        </w:tc>
        <w:tc>
          <w:tcPr>
            <w:tcW w:w="5298" w:type="dxa"/>
          </w:tcPr>
          <w:p w14:paraId="7302E253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B187CE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45B3DB34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A6D" w:rsidRPr="00E1576F" w14:paraId="05B264A5" w14:textId="77777777" w:rsidTr="00064F01">
        <w:trPr>
          <w:gridBefore w:val="1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8E0CA5F" w14:textId="77777777" w:rsidR="00886A6D" w:rsidRPr="00E1576F" w:rsidRDefault="00886A6D" w:rsidP="00886A6D"/>
        </w:tc>
        <w:tc>
          <w:tcPr>
            <w:tcW w:w="5298" w:type="dxa"/>
          </w:tcPr>
          <w:p w14:paraId="12C095A7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139D3CE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227F38CA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0B58360E" w14:textId="77777777" w:rsidTr="00064F0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885B1B" w14:textId="77777777" w:rsidR="00886A6D" w:rsidRPr="00E1576F" w:rsidRDefault="00886A6D" w:rsidP="00886A6D"/>
        </w:tc>
        <w:tc>
          <w:tcPr>
            <w:tcW w:w="5298" w:type="dxa"/>
          </w:tcPr>
          <w:p w14:paraId="411BEA02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6ED2857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7" w:type="dxa"/>
          </w:tcPr>
          <w:p w14:paraId="333174BD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A6D" w:rsidRPr="00E1576F" w14:paraId="1B3D1968" w14:textId="77777777" w:rsidTr="00064F01">
        <w:trPr>
          <w:gridBefore w:val="1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21E5DD3" w14:textId="77777777" w:rsidR="00886A6D" w:rsidRPr="00E1576F" w:rsidRDefault="00886A6D" w:rsidP="00886A6D"/>
        </w:tc>
        <w:tc>
          <w:tcPr>
            <w:tcW w:w="5298" w:type="dxa"/>
          </w:tcPr>
          <w:p w14:paraId="72023DF8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103686" w14:textId="77777777" w:rsidR="00886A6D" w:rsidRPr="00E1576F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07976488"/>
                <w:placeholder>
                  <w:docPart w:val="954BC17C19AD4D7D8A49491C1AC25E46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Zwischensumme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8088E05" w14:textId="5B8D124A" w:rsidR="00886A6D" w:rsidRPr="00E1576F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602253610"/>
                <w:placeholder>
                  <w:docPart w:val="5DC67280AF5B4A6B9C884FE79D808B30"/>
                </w:placeholder>
                <w15:appearance w15:val="hidden"/>
              </w:sdtPr>
              <w:sdtContent>
                <w:sdt>
                  <w:sdtPr>
                    <w:id w:val="1269271793"/>
                    <w:placeholder>
                      <w:docPart w:val="68EB843A0E5041458EE2C8B9F93FB51F"/>
                    </w:placeholder>
                    <w15:appearance w15:val="hidden"/>
                  </w:sdtPr>
                  <w:sdtContent>
                    <w:sdt>
                      <w:sdtPr>
                        <w:id w:val="1280995019"/>
                        <w:placeholder>
                          <w:docPart w:val="0F1BF9A6DD50456CB4EC8DE688C4224A"/>
                        </w:placeholder>
                        <w15:appearance w15:val="hidden"/>
                      </w:sdtPr>
                      <w:sdtContent>
                        <w:r w:rsidR="00886A6D">
                          <w:t xml:space="preserve">{{ </w:t>
                        </w:r>
                        <w:r w:rsidR="00750C37">
                          <w:t>euro2</w:t>
                        </w:r>
                        <w:r w:rsidR="00886A6D">
                          <w:t xml:space="preserve"> }}</w:t>
                        </w:r>
                      </w:sdtContent>
                    </w:sdt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118CD47A" w14:textId="77777777" w:rsidTr="00064F0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04581E" w14:textId="77777777" w:rsidR="00886A6D" w:rsidRPr="00E1576F" w:rsidRDefault="00886A6D" w:rsidP="00886A6D"/>
        </w:tc>
        <w:tc>
          <w:tcPr>
            <w:tcW w:w="5298" w:type="dxa"/>
          </w:tcPr>
          <w:p w14:paraId="4BB52641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F895DA8" w14:textId="77777777" w:rsidR="00886A6D" w:rsidRPr="00E1576F" w:rsidRDefault="00000000" w:rsidP="00886A6D">
            <w:pPr>
              <w:pStyle w:val="berschrif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969434869"/>
                <w:placeholder>
                  <w:docPart w:val="8E5374C1AEAA400781913DC118704E27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Mehrwertsteuer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53DAF243" w14:textId="551A4133" w:rsidR="00886A6D" w:rsidRPr="00E1576F" w:rsidRDefault="00000000" w:rsidP="00886A6D">
            <w:pPr>
              <w:pStyle w:val="Gesamtbetra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1963529"/>
                <w:placeholder>
                  <w:docPart w:val="B885BDD333D94BC398242EFDD4D12B06"/>
                </w:placeholder>
                <w15:appearance w15:val="hidden"/>
              </w:sdtPr>
              <w:sdtContent>
                <w:r w:rsidR="00886A6D">
                  <w:t>19,00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16F291BC" w14:textId="77777777" w:rsidTr="00064F01">
        <w:trPr>
          <w:gridBefore w:val="1"/>
          <w:wBefore w:w="108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C00185" w14:textId="77777777" w:rsidR="00886A6D" w:rsidRPr="00E1576F" w:rsidRDefault="00886A6D" w:rsidP="00886A6D"/>
        </w:tc>
        <w:tc>
          <w:tcPr>
            <w:tcW w:w="5298" w:type="dxa"/>
          </w:tcPr>
          <w:p w14:paraId="7B0723CE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58388" w14:textId="77777777" w:rsidR="00886A6D" w:rsidRPr="00E1576F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022060310"/>
                <w:placeholder>
                  <w:docPart w:val="04DBCE8E2305410188FFE62758B63CD1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Gesamtsumme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4C3CF3F" w14:textId="288207CE" w:rsidR="00886A6D" w:rsidRPr="00E1576F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44681675"/>
                <w:placeholder>
                  <w:docPart w:val="9AAD60574F2B41EC9859A6E9953B909D"/>
                </w:placeholder>
                <w15:appearance w15:val="hidden"/>
              </w:sdtPr>
              <w:sdtContent>
                <w:sdt>
                  <w:sdtPr>
                    <w:id w:val="1560827591"/>
                    <w:placeholder>
                      <w:docPart w:val="2085181E94D04897AF6D0C915B70F079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750C37">
                      <w:t>euro1</w:t>
                    </w:r>
                    <w:r w:rsidR="00886A6D">
                      <w:t xml:space="preserve">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</w:tbl>
    <w:p w14:paraId="72CD97DC" w14:textId="77777777" w:rsidR="001069E0" w:rsidRPr="00653D2E" w:rsidRDefault="00000000" w:rsidP="00BE4410">
      <w:pPr>
        <w:pStyle w:val="Kontaktinfos"/>
        <w:rPr>
          <w:lang w:val="en-US"/>
        </w:rPr>
      </w:pPr>
      <w:sdt>
        <w:sdt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653D2E">
            <w:rPr>
              <w:lang w:val="en-US" w:bidi="de-DE"/>
            </w:rPr>
            <w:t>Alle Schecks auszahlbar an</w:t>
          </w:r>
        </w:sdtContent>
      </w:sdt>
      <w:sdt>
        <w:sdt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Create &amp; Co.</w:t>
          </w:r>
        </w:sdtContent>
      </w:sdt>
    </w:p>
    <w:p w14:paraId="5447C676" w14:textId="77777777" w:rsidR="001069E0" w:rsidRPr="00E1576F" w:rsidRDefault="00000000" w:rsidP="00DB3205">
      <w:pPr>
        <w:pStyle w:val="VielenDank"/>
      </w:pPr>
      <w:sdt>
        <w:sdt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E1576F">
            <w:rPr>
              <w:lang w:bidi="de-DE"/>
            </w:rPr>
            <w:t>Vielen Dank für Ihren Auftrag!</w:t>
          </w:r>
        </w:sdtContent>
      </w:sdt>
      <w:r w:rsidR="00156A3A" w:rsidRPr="00E1576F">
        <w:rPr>
          <w:lang w:bidi="de-DE"/>
        </w:rPr>
        <w:t xml:space="preserve"> </w:t>
      </w:r>
    </w:p>
    <w:p w14:paraId="60957A4D" w14:textId="66EC45CC" w:rsidR="00A81CA6" w:rsidRPr="00653D2E" w:rsidRDefault="001069E0" w:rsidP="00DB3205">
      <w:pPr>
        <w:pStyle w:val="Kontaktinfos"/>
        <w:rPr>
          <w:lang w:val="en-US"/>
        </w:rPr>
      </w:pPr>
      <w:r w:rsidRPr="00E1576F">
        <w:rPr>
          <w:lang w:bidi="de-DE"/>
        </w:rPr>
        <w:t xml:space="preserve"> </w:t>
      </w:r>
      <w:sdt>
        <w:sdtPr>
          <w:id w:val="-523253204"/>
          <w:placeholder>
            <w:docPart w:val="FDDFD199E0534E00B4B00076B591C7D3"/>
          </w:placeholder>
          <w15:appearance w15:val="hidden"/>
        </w:sdtPr>
        <w:sdtContent>
          <w:r w:rsidR="00186F01">
            <w:t>{{</w:t>
          </w:r>
          <w:r w:rsidR="00A27802" w:rsidRPr="00A27802">
            <w:t xml:space="preserve">firmenname1 </w:t>
          </w:r>
          <w:r w:rsidR="00186F01">
            <w:t>}}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448752073"/>
          <w:placeholder>
            <w:docPart w:val="5446E9BF038E4F26BF4A5DDB7382A8A3"/>
          </w:placeholder>
          <w15:appearance w15:val="hidden"/>
        </w:sdtPr>
        <w:sdtContent>
          <w:r w:rsidR="00186F01">
            <w:t>{{strasse1}} {{hausnummer1}}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323638205"/>
          <w:placeholder>
            <w:docPart w:val="76BD7B9C00864780AE2520B6C1094799"/>
          </w:placeholder>
          <w15:appearance w15:val="hidden"/>
        </w:sdtPr>
        <w:sdtContent>
          <w:r w:rsidR="00186F01">
            <w:t>{{ plz1}} {{ort1}}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Telefon: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>
                    <w:t>{{ tel1 }}</w:t>
                  </w:r>
                </w:sdtContent>
              </w:sdt>
            </w:sdtContent>
          </w:sdt>
        </w:sdtContent>
      </w:sdt>
      <w:r w:rsidRPr="00653D2E">
        <w:rPr>
          <w:lang w:val="en-US" w:bidi="de-DE"/>
        </w:rPr>
        <w:t xml:space="preserve"> | </w:t>
      </w:r>
      <w:sdt>
        <w:sdt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Fax: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>
                <w:t>{{ tel2 }}</w:t>
              </w:r>
            </w:sdtContent>
          </w:sdt>
        </w:sdtContent>
      </w:sdt>
    </w:p>
    <w:sectPr w:rsidR="00A81CA6" w:rsidRPr="00653D2E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1A1FA" w14:textId="77777777" w:rsidR="00651C48" w:rsidRDefault="00651C48" w:rsidP="00EE0F7F">
      <w:r>
        <w:separator/>
      </w:r>
    </w:p>
  </w:endnote>
  <w:endnote w:type="continuationSeparator" w:id="0">
    <w:p w14:paraId="554DBB09" w14:textId="77777777" w:rsidR="00651C48" w:rsidRDefault="00651C48" w:rsidP="00EE0F7F">
      <w:r>
        <w:continuationSeparator/>
      </w:r>
    </w:p>
  </w:endnote>
  <w:endnote w:type="continuationNotice" w:id="1">
    <w:p w14:paraId="6D32DA38" w14:textId="77777777" w:rsidR="00651C48" w:rsidRDefault="00651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35711" w14:textId="77777777" w:rsidR="00651C48" w:rsidRDefault="00651C48" w:rsidP="00EE0F7F">
      <w:r>
        <w:separator/>
      </w:r>
    </w:p>
  </w:footnote>
  <w:footnote w:type="continuationSeparator" w:id="0">
    <w:p w14:paraId="5727A6E7" w14:textId="77777777" w:rsidR="00651C48" w:rsidRDefault="00651C48" w:rsidP="00EE0F7F">
      <w:r>
        <w:continuationSeparator/>
      </w:r>
    </w:p>
  </w:footnote>
  <w:footnote w:type="continuationNotice" w:id="1">
    <w:p w14:paraId="17F1D06C" w14:textId="77777777" w:rsidR="00651C48" w:rsidRDefault="00651C4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16EEA"/>
    <w:rsid w:val="00017EBC"/>
    <w:rsid w:val="00033735"/>
    <w:rsid w:val="0004621B"/>
    <w:rsid w:val="00064F01"/>
    <w:rsid w:val="0006755F"/>
    <w:rsid w:val="00071BD6"/>
    <w:rsid w:val="0007294A"/>
    <w:rsid w:val="00084A50"/>
    <w:rsid w:val="000A16BC"/>
    <w:rsid w:val="000A71D3"/>
    <w:rsid w:val="000E34F4"/>
    <w:rsid w:val="000F3D19"/>
    <w:rsid w:val="000F7398"/>
    <w:rsid w:val="001069E0"/>
    <w:rsid w:val="00124AE4"/>
    <w:rsid w:val="0012704B"/>
    <w:rsid w:val="00131F5D"/>
    <w:rsid w:val="001348AF"/>
    <w:rsid w:val="00141CC5"/>
    <w:rsid w:val="00152AAB"/>
    <w:rsid w:val="00156A3A"/>
    <w:rsid w:val="00161833"/>
    <w:rsid w:val="001763E5"/>
    <w:rsid w:val="0018346C"/>
    <w:rsid w:val="00184F6D"/>
    <w:rsid w:val="00185884"/>
    <w:rsid w:val="00186F0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3D48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A2839"/>
    <w:rsid w:val="003F04E6"/>
    <w:rsid w:val="003F3E49"/>
    <w:rsid w:val="004367E7"/>
    <w:rsid w:val="00442511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C74F7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1C48"/>
    <w:rsid w:val="00653D2E"/>
    <w:rsid w:val="0065420D"/>
    <w:rsid w:val="00656B6E"/>
    <w:rsid w:val="00663B7E"/>
    <w:rsid w:val="00675F8F"/>
    <w:rsid w:val="00676AF4"/>
    <w:rsid w:val="00677DD8"/>
    <w:rsid w:val="006B4F86"/>
    <w:rsid w:val="006C4559"/>
    <w:rsid w:val="006D579D"/>
    <w:rsid w:val="00705493"/>
    <w:rsid w:val="0071621F"/>
    <w:rsid w:val="0074217B"/>
    <w:rsid w:val="00750C37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0E08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905964"/>
    <w:rsid w:val="00914773"/>
    <w:rsid w:val="009404D9"/>
    <w:rsid w:val="009468C8"/>
    <w:rsid w:val="00947982"/>
    <w:rsid w:val="00973CF1"/>
    <w:rsid w:val="009A1458"/>
    <w:rsid w:val="009D2341"/>
    <w:rsid w:val="009D382B"/>
    <w:rsid w:val="009D532A"/>
    <w:rsid w:val="009E49DD"/>
    <w:rsid w:val="009F1D23"/>
    <w:rsid w:val="009F2D75"/>
    <w:rsid w:val="009F3F74"/>
    <w:rsid w:val="009F59F3"/>
    <w:rsid w:val="00A2654F"/>
    <w:rsid w:val="00A274D6"/>
    <w:rsid w:val="00A27802"/>
    <w:rsid w:val="00A605F5"/>
    <w:rsid w:val="00A64CF9"/>
    <w:rsid w:val="00A81CA6"/>
    <w:rsid w:val="00A82089"/>
    <w:rsid w:val="00A82BF5"/>
    <w:rsid w:val="00A90A2D"/>
    <w:rsid w:val="00AC6A6B"/>
    <w:rsid w:val="00AF7D1F"/>
    <w:rsid w:val="00B1732A"/>
    <w:rsid w:val="00B3324C"/>
    <w:rsid w:val="00B36E14"/>
    <w:rsid w:val="00B62AE1"/>
    <w:rsid w:val="00B67438"/>
    <w:rsid w:val="00B75B21"/>
    <w:rsid w:val="00B80F23"/>
    <w:rsid w:val="00B84DF7"/>
    <w:rsid w:val="00B864A7"/>
    <w:rsid w:val="00B911FE"/>
    <w:rsid w:val="00B94025"/>
    <w:rsid w:val="00BA3057"/>
    <w:rsid w:val="00BC159A"/>
    <w:rsid w:val="00BC1F5F"/>
    <w:rsid w:val="00BE4410"/>
    <w:rsid w:val="00BE7F47"/>
    <w:rsid w:val="00BF6121"/>
    <w:rsid w:val="00C17717"/>
    <w:rsid w:val="00C21B54"/>
    <w:rsid w:val="00C25BD7"/>
    <w:rsid w:val="00C33E0B"/>
    <w:rsid w:val="00C3490E"/>
    <w:rsid w:val="00C4631C"/>
    <w:rsid w:val="00C55997"/>
    <w:rsid w:val="00C6713E"/>
    <w:rsid w:val="00C710DB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0292"/>
    <w:rsid w:val="00D62BD5"/>
    <w:rsid w:val="00D6531A"/>
    <w:rsid w:val="00D8503D"/>
    <w:rsid w:val="00DA124E"/>
    <w:rsid w:val="00DA3056"/>
    <w:rsid w:val="00DB3205"/>
    <w:rsid w:val="00DE3DFA"/>
    <w:rsid w:val="00DF19ED"/>
    <w:rsid w:val="00DF32B2"/>
    <w:rsid w:val="00E10529"/>
    <w:rsid w:val="00E1576F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A68C0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B0BA4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  <w15:docId w15:val="{27CB3213-B001-44B2-B708-FACD667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2683C6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487B77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487B77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487B77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487B77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487B77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487B77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1270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802960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802960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802960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802960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802960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802960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802960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802960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802960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802960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802960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802960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802960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802960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802960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802960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802960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802960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802960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8958B50FE5B413EA7132ECC64046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201D8-E1D3-405A-A297-5CCBC2C20EC6}"/>
      </w:docPartPr>
      <w:docPartBody>
        <w:p w:rsidR="00802960" w:rsidRDefault="00000000">
          <w:pPr>
            <w:pStyle w:val="A8958B50FE5B413EA7132ECC64046527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802960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802960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802960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802960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802960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802960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802960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802960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802960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802960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802960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802960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802960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802960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802960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802960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802960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802960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802960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802960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802960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802960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802960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802960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802960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802960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802960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802960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802960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802960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802960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802960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802960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802960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802960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802960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802960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802960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802960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802960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802960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802960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802960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802960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802960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802960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954BC17C19AD4D7D8A49491C1AC25E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2C18E4-E0EE-46DE-97A4-B9ADACC7ABB3}"/>
      </w:docPartPr>
      <w:docPartBody>
        <w:p w:rsidR="00802960" w:rsidRDefault="00BF674C" w:rsidP="00BF674C">
          <w:pPr>
            <w:pStyle w:val="954BC17C19AD4D7D8A49491C1AC25E46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5DC67280AF5B4A6B9C884FE79D808B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D537F1-CF16-4F9C-8D48-DEE5CE7589A4}"/>
      </w:docPartPr>
      <w:docPartBody>
        <w:p w:rsidR="00802960" w:rsidRDefault="00BF674C" w:rsidP="00BF674C">
          <w:pPr>
            <w:pStyle w:val="5DC67280AF5B4A6B9C884FE79D808B30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68EB843A0E5041458EE2C8B9F93FB5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1E669F-9007-4680-9F98-728FFC2045F0}"/>
      </w:docPartPr>
      <w:docPartBody>
        <w:p w:rsidR="00802960" w:rsidRDefault="00BF674C" w:rsidP="00BF674C">
          <w:pPr>
            <w:pStyle w:val="68EB843A0E5041458EE2C8B9F93FB51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F1BF9A6DD50456CB4EC8DE688C422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5654AC-7D37-4799-A8EA-F25B3B5C24C6}"/>
      </w:docPartPr>
      <w:docPartBody>
        <w:p w:rsidR="00802960" w:rsidRDefault="00BF674C" w:rsidP="00BF674C">
          <w:pPr>
            <w:pStyle w:val="0F1BF9A6DD50456CB4EC8DE688C4224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E5374C1AEAA400781913DC118704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BEC75D-6DAD-4C72-9E35-97E85BCD80F2}"/>
      </w:docPartPr>
      <w:docPartBody>
        <w:p w:rsidR="00802960" w:rsidRDefault="00BF674C" w:rsidP="00BF674C">
          <w:pPr>
            <w:pStyle w:val="8E5374C1AEAA400781913DC118704E27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B885BDD333D94BC398242EFDD4D12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09D109-1E92-4EF8-AE20-01F2394A3466}"/>
      </w:docPartPr>
      <w:docPartBody>
        <w:p w:rsidR="00802960" w:rsidRDefault="00BF674C" w:rsidP="00BF674C">
          <w:pPr>
            <w:pStyle w:val="B885BDD333D94BC398242EFDD4D12B06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04DBCE8E2305410188FFE62758B63C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A6B9E4-7FFB-45C7-905A-5C58C4A0F675}"/>
      </w:docPartPr>
      <w:docPartBody>
        <w:p w:rsidR="00802960" w:rsidRDefault="00BF674C" w:rsidP="00BF674C">
          <w:pPr>
            <w:pStyle w:val="04DBCE8E2305410188FFE62758B63CD1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9AAD60574F2B41EC9859A6E9953B9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44263-9926-42AD-BFAF-CC6E9FB10D0F}"/>
      </w:docPartPr>
      <w:docPartBody>
        <w:p w:rsidR="00802960" w:rsidRDefault="00BF674C" w:rsidP="00BF674C">
          <w:pPr>
            <w:pStyle w:val="9AAD60574F2B41EC9859A6E9953B909D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2085181E94D04897AF6D0C915B70F0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678C9-C5A9-4B33-B4E7-35002CAADF72}"/>
      </w:docPartPr>
      <w:docPartBody>
        <w:p w:rsidR="00802960" w:rsidRDefault="00BF674C" w:rsidP="00BF674C">
          <w:pPr>
            <w:pStyle w:val="2085181E94D04897AF6D0C915B70F07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62E76627C1E04ABBA9E4B8F396662D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4C3C6F-0EB3-481C-8B71-E9C85C0863DC}"/>
      </w:docPartPr>
      <w:docPartBody>
        <w:p w:rsidR="00802960" w:rsidRDefault="00BF674C" w:rsidP="00BF674C">
          <w:pPr>
            <w:pStyle w:val="62E76627C1E04ABBA9E4B8F396662DB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CFE340C27904DE2A90D75662765A5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920FAA-EBC5-4F4F-88C6-1C9D93F0776B}"/>
      </w:docPartPr>
      <w:docPartBody>
        <w:p w:rsidR="00802960" w:rsidRDefault="00BF674C" w:rsidP="00BF674C">
          <w:pPr>
            <w:pStyle w:val="3CFE340C27904DE2A90D75662765A58E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F0688118C93457D95AA02E0D796A6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100E4-F183-4892-AD27-DFC8D125C4D0}"/>
      </w:docPartPr>
      <w:docPartBody>
        <w:p w:rsidR="00802960" w:rsidRDefault="00BF674C" w:rsidP="00BF674C">
          <w:pPr>
            <w:pStyle w:val="DF0688118C93457D95AA02E0D796A6A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515C735D4B41F8B174A25BF36044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AD2AE-EF40-4F4B-8976-D58BFA5438B2}"/>
      </w:docPartPr>
      <w:docPartBody>
        <w:p w:rsidR="00802960" w:rsidRDefault="00BF674C" w:rsidP="00BF674C">
          <w:pPr>
            <w:pStyle w:val="06515C735D4B41F8B174A25BF3604466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CB32B62554A14EDFA419B896E86FE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010C5F-9706-4120-943B-73EF4AF1390B}"/>
      </w:docPartPr>
      <w:docPartBody>
        <w:p w:rsidR="00802960" w:rsidRDefault="00BF674C" w:rsidP="00BF674C">
          <w:pPr>
            <w:pStyle w:val="CB32B62554A14EDFA419B896E86FE39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DFB31140A3C47FB85FBC704298A0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43EAD2-1700-42A8-8DF2-EEFAB8CC34C7}"/>
      </w:docPartPr>
      <w:docPartBody>
        <w:p w:rsidR="00802960" w:rsidRDefault="00BF674C" w:rsidP="00BF674C">
          <w:pPr>
            <w:pStyle w:val="0DFB31140A3C47FB85FBC704298A02EE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CFC343C5F17C4E83B7C801307484FB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AFC0A0-3CBD-442F-A738-2AF31E3A401C}"/>
      </w:docPartPr>
      <w:docPartBody>
        <w:p w:rsidR="00802960" w:rsidRDefault="00BF674C" w:rsidP="00BF674C">
          <w:pPr>
            <w:pStyle w:val="CFC343C5F17C4E83B7C801307484FB3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981E48169DC45A6A4B1368FE154C5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D0DC49-3E3C-4249-B34D-32BAA85B5241}"/>
      </w:docPartPr>
      <w:docPartBody>
        <w:p w:rsidR="00802960" w:rsidRDefault="00BF674C" w:rsidP="00BF674C">
          <w:pPr>
            <w:pStyle w:val="A981E48169DC45A6A4B1368FE154C57C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A3A576E8B9D4EFAA27CC499284368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904A64-D79B-4B8D-BC1E-E28DC788254D}"/>
      </w:docPartPr>
      <w:docPartBody>
        <w:p w:rsidR="00802960" w:rsidRDefault="00BF674C" w:rsidP="00BF674C">
          <w:pPr>
            <w:pStyle w:val="4A3A576E8B9D4EFAA27CC49928436807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977A71C0E6F242828C3FDA7031640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B15C7B-08CC-406E-9C6C-51F1D3573ACE}"/>
      </w:docPartPr>
      <w:docPartBody>
        <w:p w:rsidR="00802960" w:rsidRDefault="00BF674C" w:rsidP="00BF674C">
          <w:pPr>
            <w:pStyle w:val="977A71C0E6F242828C3FDA703164009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C96F1AEB298446586C8B6011FE5D1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C6759F-FA62-490E-88D0-1475F0A8C1A3}"/>
      </w:docPartPr>
      <w:docPartBody>
        <w:p w:rsidR="00802960" w:rsidRDefault="00BF674C" w:rsidP="00BF674C">
          <w:pPr>
            <w:pStyle w:val="2C96F1AEB298446586C8B6011FE5D14C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2C5839BEDF4942C7A59446065E9FAF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9C4E7B-5CCA-4518-BE40-CE4CEF91B182}"/>
      </w:docPartPr>
      <w:docPartBody>
        <w:p w:rsidR="00802960" w:rsidRDefault="00BF674C" w:rsidP="00BF674C">
          <w:pPr>
            <w:pStyle w:val="2C5839BEDF4942C7A59446065E9FAF4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CDF8F6EAFFF04375BD332238C7D276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93DAA-6AC7-4898-9C3B-B5C6A0E66590}"/>
      </w:docPartPr>
      <w:docPartBody>
        <w:p w:rsidR="00802960" w:rsidRDefault="00BF674C" w:rsidP="00BF674C">
          <w:pPr>
            <w:pStyle w:val="CDF8F6EAFFF04375BD332238C7D276A9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1DD31A2D97E840379A4C30CD9CBA5E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DC1174-990D-4933-8778-C27DADF98187}"/>
      </w:docPartPr>
      <w:docPartBody>
        <w:p w:rsidR="00802960" w:rsidRDefault="00BF674C" w:rsidP="00BF674C">
          <w:pPr>
            <w:pStyle w:val="1DD31A2D97E840379A4C30CD9CBA5E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2AEE44862D24889A9C5C4ADC11B85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E13DB6-1AEB-475B-9ED3-74C8351FAADA}"/>
      </w:docPartPr>
      <w:docPartBody>
        <w:p w:rsidR="00000000" w:rsidRDefault="00216055" w:rsidP="00216055">
          <w:pPr>
            <w:pStyle w:val="52AEE44862D24889A9C5C4ADC11B8546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23E002805A8D4F9E885B1EEDB25B90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DD7314-5D69-4EBF-95C3-971006DFA6E2}"/>
      </w:docPartPr>
      <w:docPartBody>
        <w:p w:rsidR="00000000" w:rsidRDefault="00216055" w:rsidP="00216055">
          <w:pPr>
            <w:pStyle w:val="23E002805A8D4F9E885B1EEDB25B9067"/>
          </w:pPr>
          <w:r w:rsidRPr="00E1576F">
            <w:rPr>
              <w:lang w:bidi="de-DE"/>
            </w:rPr>
            <w:t>0123-456-7890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0A16BC"/>
    <w:rsid w:val="001348AF"/>
    <w:rsid w:val="00216055"/>
    <w:rsid w:val="00310F48"/>
    <w:rsid w:val="003F04E6"/>
    <w:rsid w:val="004F6A90"/>
    <w:rsid w:val="00802960"/>
    <w:rsid w:val="008160E0"/>
    <w:rsid w:val="00846605"/>
    <w:rsid w:val="00B1732A"/>
    <w:rsid w:val="00B36E14"/>
    <w:rsid w:val="00BF674C"/>
    <w:rsid w:val="00C21B54"/>
    <w:rsid w:val="00E20017"/>
    <w:rsid w:val="00EA68C0"/>
    <w:rsid w:val="00EB39FB"/>
    <w:rsid w:val="00F0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DD46FC813C0A4E4AAEA1AFC5601CABAE">
    <w:name w:val="DD46FC813C0A4E4AAEA1AFC5601CABAE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A8958B50FE5B413EA7132ECC64046527">
    <w:name w:val="A8958B50FE5B413EA7132ECC64046527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954BC17C19AD4D7D8A49491C1AC25E46">
    <w:name w:val="954BC17C19AD4D7D8A49491C1AC25E46"/>
    <w:rsid w:val="00BF674C"/>
  </w:style>
  <w:style w:type="paragraph" w:customStyle="1" w:styleId="5DC67280AF5B4A6B9C884FE79D808B30">
    <w:name w:val="5DC67280AF5B4A6B9C884FE79D808B30"/>
    <w:rsid w:val="00BF674C"/>
  </w:style>
  <w:style w:type="paragraph" w:customStyle="1" w:styleId="68EB843A0E5041458EE2C8B9F93FB51F">
    <w:name w:val="68EB843A0E5041458EE2C8B9F93FB51F"/>
    <w:rsid w:val="00BF674C"/>
  </w:style>
  <w:style w:type="paragraph" w:customStyle="1" w:styleId="0F1BF9A6DD50456CB4EC8DE688C4224A">
    <w:name w:val="0F1BF9A6DD50456CB4EC8DE688C4224A"/>
    <w:rsid w:val="00BF674C"/>
  </w:style>
  <w:style w:type="paragraph" w:customStyle="1" w:styleId="8E5374C1AEAA400781913DC118704E27">
    <w:name w:val="8E5374C1AEAA400781913DC118704E27"/>
    <w:rsid w:val="00BF674C"/>
  </w:style>
  <w:style w:type="paragraph" w:customStyle="1" w:styleId="B885BDD333D94BC398242EFDD4D12B06">
    <w:name w:val="B885BDD333D94BC398242EFDD4D12B06"/>
    <w:rsid w:val="00BF674C"/>
  </w:style>
  <w:style w:type="paragraph" w:customStyle="1" w:styleId="04DBCE8E2305410188FFE62758B63CD1">
    <w:name w:val="04DBCE8E2305410188FFE62758B63CD1"/>
    <w:rsid w:val="00BF674C"/>
  </w:style>
  <w:style w:type="paragraph" w:customStyle="1" w:styleId="9AAD60574F2B41EC9859A6E9953B909D">
    <w:name w:val="9AAD60574F2B41EC9859A6E9953B909D"/>
    <w:rsid w:val="00BF674C"/>
  </w:style>
  <w:style w:type="paragraph" w:customStyle="1" w:styleId="2085181E94D04897AF6D0C915B70F079">
    <w:name w:val="2085181E94D04897AF6D0C915B70F079"/>
    <w:rsid w:val="00BF674C"/>
  </w:style>
  <w:style w:type="paragraph" w:customStyle="1" w:styleId="62E76627C1E04ABBA9E4B8F396662DB8">
    <w:name w:val="62E76627C1E04ABBA9E4B8F396662DB8"/>
    <w:rsid w:val="00BF674C"/>
  </w:style>
  <w:style w:type="paragraph" w:customStyle="1" w:styleId="3CFE340C27904DE2A90D75662765A58E">
    <w:name w:val="3CFE340C27904DE2A90D75662765A58E"/>
    <w:rsid w:val="00BF674C"/>
  </w:style>
  <w:style w:type="paragraph" w:customStyle="1" w:styleId="DF0688118C93457D95AA02E0D796A6AF">
    <w:name w:val="DF0688118C93457D95AA02E0D796A6AF"/>
    <w:rsid w:val="00BF674C"/>
  </w:style>
  <w:style w:type="paragraph" w:customStyle="1" w:styleId="06515C735D4B41F8B174A25BF3604466">
    <w:name w:val="06515C735D4B41F8B174A25BF3604466"/>
    <w:rsid w:val="00BF674C"/>
  </w:style>
  <w:style w:type="paragraph" w:customStyle="1" w:styleId="CB32B62554A14EDFA419B896E86FE393">
    <w:name w:val="CB32B62554A14EDFA419B896E86FE393"/>
    <w:rsid w:val="00BF674C"/>
  </w:style>
  <w:style w:type="paragraph" w:customStyle="1" w:styleId="0DFB31140A3C47FB85FBC704298A02EE">
    <w:name w:val="0DFB31140A3C47FB85FBC704298A02EE"/>
    <w:rsid w:val="00BF674C"/>
  </w:style>
  <w:style w:type="paragraph" w:customStyle="1" w:styleId="CFC343C5F17C4E83B7C801307484FB33">
    <w:name w:val="CFC343C5F17C4E83B7C801307484FB33"/>
    <w:rsid w:val="00BF674C"/>
  </w:style>
  <w:style w:type="paragraph" w:customStyle="1" w:styleId="A981E48169DC45A6A4B1368FE154C57C">
    <w:name w:val="A981E48169DC45A6A4B1368FE154C57C"/>
    <w:rsid w:val="00BF674C"/>
  </w:style>
  <w:style w:type="paragraph" w:customStyle="1" w:styleId="4A3A576E8B9D4EFAA27CC49928436807">
    <w:name w:val="4A3A576E8B9D4EFAA27CC49928436807"/>
    <w:rsid w:val="00BF674C"/>
  </w:style>
  <w:style w:type="paragraph" w:customStyle="1" w:styleId="977A71C0E6F242828C3FDA703164009F">
    <w:name w:val="977A71C0E6F242828C3FDA703164009F"/>
    <w:rsid w:val="00BF674C"/>
  </w:style>
  <w:style w:type="paragraph" w:customStyle="1" w:styleId="2C96F1AEB298446586C8B6011FE5D14C">
    <w:name w:val="2C96F1AEB298446586C8B6011FE5D14C"/>
    <w:rsid w:val="00BF674C"/>
  </w:style>
  <w:style w:type="paragraph" w:customStyle="1" w:styleId="2C5839BEDF4942C7A59446065E9FAF4F">
    <w:name w:val="2C5839BEDF4942C7A59446065E9FAF4F"/>
    <w:rsid w:val="00BF674C"/>
  </w:style>
  <w:style w:type="paragraph" w:customStyle="1" w:styleId="CDF8F6EAFFF04375BD332238C7D276A9">
    <w:name w:val="CDF8F6EAFFF04375BD332238C7D276A9"/>
    <w:rsid w:val="00BF674C"/>
  </w:style>
  <w:style w:type="paragraph" w:customStyle="1" w:styleId="1DD31A2D97E840379A4C30CD9CBA5E66">
    <w:name w:val="1DD31A2D97E840379A4C30CD9CBA5E66"/>
    <w:rsid w:val="00BF674C"/>
  </w:style>
  <w:style w:type="paragraph" w:customStyle="1" w:styleId="52AEE44862D24889A9C5C4ADC11B8546">
    <w:name w:val="52AEE44862D24889A9C5C4ADC11B8546"/>
    <w:rsid w:val="00216055"/>
  </w:style>
  <w:style w:type="paragraph" w:customStyle="1" w:styleId="23E002805A8D4F9E885B1EEDB25B9067">
    <w:name w:val="23E002805A8D4F9E885B1EEDB25B9067"/>
    <w:rsid w:val="00216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Anna</cp:lastModifiedBy>
  <cp:revision>9</cp:revision>
  <dcterms:created xsi:type="dcterms:W3CDTF">2025-02-22T11:10:00Z</dcterms:created>
  <dcterms:modified xsi:type="dcterms:W3CDTF">2025-02-22T17:14:00Z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