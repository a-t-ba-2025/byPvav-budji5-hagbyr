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0C7984" w14:paraId="088EF046" w14:textId="77777777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14:paraId="781FEEA6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14:paraId="7C135814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14:paraId="0D26E830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14:paraId="28A622BA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</w:tr>
      <w:tr w:rsidR="000C7984" w14:paraId="13177618" w14:textId="77777777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14:paraId="6EA45178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30D65098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8DEB58E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02E7D65E" w14:textId="77777777" w:rsidR="000C7984" w:rsidRDefault="000C7984">
            <w:pPr>
              <w:pStyle w:val="KeinLeerraum"/>
              <w:rPr>
                <w:sz w:val="8"/>
                <w:szCs w:val="6"/>
              </w:rPr>
            </w:pPr>
          </w:p>
        </w:tc>
      </w:tr>
      <w:tr w:rsidR="000C7984" w14:paraId="67890A45" w14:textId="77777777">
        <w:trPr>
          <w:trHeight w:hRule="exact" w:val="115"/>
        </w:trPr>
        <w:tc>
          <w:tcPr>
            <w:tcW w:w="3221" w:type="pct"/>
          </w:tcPr>
          <w:p w14:paraId="061A3511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14:paraId="36727616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14:paraId="60290A93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14:paraId="2187886A" w14:textId="77777777" w:rsidR="000C7984" w:rsidRDefault="000C7984">
            <w:pPr>
              <w:pStyle w:val="KeinLeerraum"/>
              <w:rPr>
                <w:sz w:val="10"/>
                <w:szCs w:val="8"/>
              </w:rPr>
            </w:pPr>
          </w:p>
        </w:tc>
      </w:tr>
      <w:tr w:rsidR="000C7984" w14:paraId="507F03F5" w14:textId="77777777">
        <w:trPr>
          <w:trHeight w:hRule="exact" w:val="86"/>
        </w:trPr>
        <w:tc>
          <w:tcPr>
            <w:tcW w:w="3221" w:type="pct"/>
          </w:tcPr>
          <w:p w14:paraId="0F5BE903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5406D9CD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5DE72C7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61E605F2" w14:textId="77777777" w:rsidR="000C7984" w:rsidRDefault="000C7984">
            <w:pPr>
              <w:pStyle w:val="KeinLeerraum"/>
              <w:rPr>
                <w:sz w:val="9"/>
                <w:szCs w:val="9"/>
              </w:rPr>
            </w:pPr>
          </w:p>
        </w:tc>
      </w:tr>
      <w:tr w:rsidR="000C7984" w14:paraId="6B6EB033" w14:textId="77777777">
        <w:trPr>
          <w:trHeight w:hRule="exact" w:val="20"/>
        </w:trPr>
        <w:tc>
          <w:tcPr>
            <w:tcW w:w="3221" w:type="pct"/>
          </w:tcPr>
          <w:p w14:paraId="33C7AF30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E988E78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D9E56C2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0E72F6B1" w14:textId="77777777" w:rsidR="000C7984" w:rsidRDefault="000C7984">
            <w:pPr>
              <w:pStyle w:val="KeinLeerraum"/>
              <w:rPr>
                <w:sz w:val="2"/>
                <w:szCs w:val="2"/>
              </w:rPr>
            </w:pPr>
          </w:p>
        </w:tc>
      </w:tr>
      <w:tr w:rsidR="000C7984" w14:paraId="6CAFCFCF" w14:textId="77777777">
        <w:trPr>
          <w:trHeight w:hRule="exact" w:val="50"/>
        </w:trPr>
        <w:tc>
          <w:tcPr>
            <w:tcW w:w="3221" w:type="pct"/>
          </w:tcPr>
          <w:p w14:paraId="106A94CF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63DB7B79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761CCC96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14:paraId="49E18B74" w14:textId="77777777" w:rsidR="000C7984" w:rsidRDefault="000C7984">
            <w:pPr>
              <w:pStyle w:val="KeinLeerraum"/>
              <w:rPr>
                <w:sz w:val="4"/>
                <w:szCs w:val="8"/>
              </w:rPr>
            </w:pPr>
          </w:p>
        </w:tc>
      </w:tr>
      <w:tr w:rsidR="000C7984" w14:paraId="7A030B5D" w14:textId="77777777">
        <w:trPr>
          <w:trHeight w:hRule="exact" w:val="29"/>
        </w:trPr>
        <w:tc>
          <w:tcPr>
            <w:tcW w:w="3221" w:type="pct"/>
          </w:tcPr>
          <w:p w14:paraId="2FC41CE7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1195A88E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357012DF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2790D333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64A34B2" w14:textId="77777777">
        <w:trPr>
          <w:trHeight w:hRule="exact" w:val="43"/>
        </w:trPr>
        <w:tc>
          <w:tcPr>
            <w:tcW w:w="3221" w:type="pct"/>
          </w:tcPr>
          <w:p w14:paraId="61D7E5B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14:paraId="3293C1B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14:paraId="697A8FF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14:paraId="1DF11F4B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3BF9190F" w14:textId="77777777">
        <w:trPr>
          <w:trHeight w:hRule="exact" w:val="45"/>
        </w:trPr>
        <w:tc>
          <w:tcPr>
            <w:tcW w:w="3221" w:type="pct"/>
          </w:tcPr>
          <w:p w14:paraId="27D47033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1BE11EB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2663D8DA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5F82E787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129EA1CC" w14:textId="77777777">
        <w:trPr>
          <w:trHeight w:hRule="exact" w:val="45"/>
        </w:trPr>
        <w:tc>
          <w:tcPr>
            <w:tcW w:w="3221" w:type="pct"/>
          </w:tcPr>
          <w:p w14:paraId="5E43275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14:paraId="51484A9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14:paraId="5D620F24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5EBD031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03C9699" w14:textId="77777777">
        <w:trPr>
          <w:trHeight w:hRule="exact" w:val="29"/>
        </w:trPr>
        <w:tc>
          <w:tcPr>
            <w:tcW w:w="3221" w:type="pct"/>
          </w:tcPr>
          <w:p w14:paraId="6AB1D936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43E6DF1C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0B09FDA2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953D5C5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  <w:tr w:rsidR="000C7984" w14:paraId="40F70962" w14:textId="77777777">
        <w:trPr>
          <w:trHeight w:hRule="exact" w:val="45"/>
        </w:trPr>
        <w:tc>
          <w:tcPr>
            <w:tcW w:w="3221" w:type="pct"/>
          </w:tcPr>
          <w:p w14:paraId="6F6A2F9D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14:paraId="57B1978A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14:paraId="530F6C90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11C4AB94" w14:textId="77777777" w:rsidR="000C7984" w:rsidRDefault="000C7984">
            <w:pPr>
              <w:pStyle w:val="KeinLeerraum"/>
              <w:rPr>
                <w:sz w:val="8"/>
                <w:szCs w:val="8"/>
              </w:rPr>
            </w:pPr>
          </w:p>
        </w:tc>
      </w:tr>
    </w:tbl>
    <w:p w14:paraId="602FCC6A" w14:textId="77777777" w:rsidR="000C7984" w:rsidRDefault="000C7984">
      <w:pPr>
        <w:pStyle w:val="Absenderadresse"/>
      </w:pPr>
    </w:p>
    <w:p w14:paraId="302002D4" w14:textId="77777777" w:rsidR="007E72EE" w:rsidRPr="007E72EE" w:rsidRDefault="007E72EE" w:rsidP="007E72EE">
      <w:pPr>
        <w:pStyle w:val="Absenderadresse"/>
      </w:pPr>
      <w:proofErr w:type="gramStart"/>
      <w:r w:rsidRPr="007E72EE">
        <w:rPr>
          <w:b/>
          <w:bCs/>
        </w:rPr>
        <w:t>{{ firmenname</w:t>
      </w:r>
      <w:proofErr w:type="gramEnd"/>
      <w:r w:rsidRPr="007E72EE">
        <w:rPr>
          <w:b/>
          <w:bCs/>
        </w:rPr>
        <w:t>1 }}</w:t>
      </w:r>
      <w:r w:rsidRPr="007E72EE">
        <w:br/>
        <w:t>{{ strasse1 }} {{ hausnummer1 }}</w:t>
      </w:r>
      <w:r w:rsidRPr="007E72EE">
        <w:br/>
        <w:t>{{ plz1 }} {{ ort1 }}</w:t>
      </w:r>
    </w:p>
    <w:p w14:paraId="57195A94" w14:textId="77777777" w:rsidR="007E72EE" w:rsidRPr="007E72EE" w:rsidRDefault="007E72EE" w:rsidP="007E72EE">
      <w:pPr>
        <w:pStyle w:val="Absenderadresse"/>
      </w:pPr>
      <w:r w:rsidRPr="007E72EE">
        <w:t xml:space="preserve">Telefon: </w:t>
      </w:r>
      <w:proofErr w:type="gramStart"/>
      <w:r w:rsidRPr="007E72EE">
        <w:t>{{ tel</w:t>
      </w:r>
      <w:proofErr w:type="gramEnd"/>
      <w:r w:rsidRPr="007E72EE">
        <w:t>1 }}</w:t>
      </w:r>
    </w:p>
    <w:p w14:paraId="2A7B1656" w14:textId="3DB5C852" w:rsidR="000C7984" w:rsidRDefault="000C7984">
      <w:pPr>
        <w:pStyle w:val="Absenderadresse"/>
      </w:pPr>
    </w:p>
    <w:p w14:paraId="4F1498FD" w14:textId="7BACEDE2" w:rsidR="000C7984" w:rsidRDefault="007E72EE" w:rsidP="007E72EE">
      <w:pPr>
        <w:pStyle w:val="Empfngeradresse"/>
      </w:pPr>
      <w:proofErr w:type="gramStart"/>
      <w:r w:rsidRPr="007E72EE">
        <w:t>{{ name</w:t>
      </w:r>
      <w:proofErr w:type="gramEnd"/>
      <w:r w:rsidRPr="007E72EE">
        <w:t>1 }}</w:t>
      </w:r>
      <w:r>
        <w:br/>
      </w:r>
      <w:r w:rsidRPr="007E72EE">
        <w:t>{{ strasse2 }} {{ hausnummer2 }}</w:t>
      </w:r>
      <w:r>
        <w:br/>
      </w:r>
      <w:r w:rsidRPr="007E72EE">
        <w:t>{{ plz2 }} {{ ort2 }}</w:t>
      </w:r>
      <w:r>
        <w:br/>
      </w:r>
      <w:r>
        <w:br/>
      </w:r>
      <w:r w:rsidRPr="007E72EE">
        <w:t>Telefon: {{ tel2 }}</w:t>
      </w:r>
    </w:p>
    <w:p w14:paraId="643E0124" w14:textId="7CFC6BE7" w:rsidR="000C7984" w:rsidRDefault="000C7984">
      <w:pPr>
        <w:pStyle w:val="Empfngeradresse"/>
      </w:pPr>
    </w:p>
    <w:p w14:paraId="17D64883" w14:textId="77777777" w:rsidR="007E72EE" w:rsidRDefault="007E72EE">
      <w:pPr>
        <w:pStyle w:val="Anrede"/>
        <w:rPr>
          <w:b w:val="0"/>
          <w:color w:val="auto"/>
          <w:szCs w:val="20"/>
        </w:rPr>
      </w:pPr>
      <w:proofErr w:type="gramStart"/>
      <w:r w:rsidRPr="007E72EE">
        <w:rPr>
          <w:b w:val="0"/>
          <w:color w:val="auto"/>
          <w:szCs w:val="20"/>
        </w:rPr>
        <w:t>{{ datum</w:t>
      </w:r>
      <w:proofErr w:type="gramEnd"/>
      <w:r w:rsidRPr="007E72EE">
        <w:rPr>
          <w:b w:val="0"/>
          <w:color w:val="auto"/>
          <w:szCs w:val="20"/>
        </w:rPr>
        <w:t>1 }}</w:t>
      </w:r>
    </w:p>
    <w:p w14:paraId="78C670E4" w14:textId="5042A0D8" w:rsidR="007E72EE" w:rsidRPr="007E72EE" w:rsidRDefault="007E72EE" w:rsidP="007E72EE">
      <w:r w:rsidRPr="007E72EE">
        <w:t xml:space="preserve">Betreff: Information zu Ihrem Antrag auf </w:t>
      </w:r>
      <w:proofErr w:type="gramStart"/>
      <w:r w:rsidRPr="007E72EE">
        <w:t>{{ antrag</w:t>
      </w:r>
      <w:proofErr w:type="gramEnd"/>
      <w:r w:rsidRPr="007E72EE">
        <w:t>1 }}</w:t>
      </w:r>
    </w:p>
    <w:p w14:paraId="657C5F37" w14:textId="77777777" w:rsidR="007E72EE" w:rsidRDefault="007E72EE">
      <w:pPr>
        <w:pStyle w:val="Anrede"/>
        <w:rPr>
          <w:b w:val="0"/>
          <w:color w:val="auto"/>
          <w:szCs w:val="20"/>
        </w:rPr>
      </w:pPr>
    </w:p>
    <w:p w14:paraId="6569BEC0" w14:textId="1C68BDE1" w:rsidR="000C7984" w:rsidRDefault="007E72EE">
      <w:pPr>
        <w:pStyle w:val="Anrede"/>
      </w:pPr>
      <w:r>
        <w:t xml:space="preserve">Sehr geehrte/r </w:t>
      </w:r>
      <w:proofErr w:type="gramStart"/>
      <w:r>
        <w:t>{{ name</w:t>
      </w:r>
      <w:proofErr w:type="gramEnd"/>
      <w:r>
        <w:t>1 }},</w:t>
      </w:r>
    </w:p>
    <w:p w14:paraId="68E1D704" w14:textId="6A373C84" w:rsidR="000C7984" w:rsidRDefault="007E72EE" w:rsidP="007E72EE">
      <w:r w:rsidRPr="007E72EE">
        <w:t xml:space="preserve">wir informieren Sie darüber, dass Ihr Antrag auf </w:t>
      </w:r>
      <w:proofErr w:type="gramStart"/>
      <w:r w:rsidRPr="007E72EE">
        <w:t>{{ antrag</w:t>
      </w:r>
      <w:proofErr w:type="gramEnd"/>
      <w:r w:rsidRPr="007E72EE">
        <w:t xml:space="preserve">1 }} vom {{ datum2 }} aktuell in Bearbeitung ist. Aufgrund der aktuellen Bearbeitungslage wird die Entscheidung voraussichtlich bis zum </w:t>
      </w:r>
      <w:proofErr w:type="gramStart"/>
      <w:r w:rsidRPr="007E72EE">
        <w:t>{{ datum</w:t>
      </w:r>
      <w:proofErr w:type="gramEnd"/>
      <w:r w:rsidRPr="007E72EE">
        <w:t xml:space="preserve">3 }} </w:t>
      </w:r>
      <w:proofErr w:type="spellStart"/>
      <w:r w:rsidRPr="007E72EE">
        <w:t>getroffen.Sollten</w:t>
      </w:r>
      <w:proofErr w:type="spellEnd"/>
      <w:r w:rsidRPr="007E72EE">
        <w:t xml:space="preserve"> noch weitere Unterlagen benötigt werden, setzen wir uns zeitnah mit Ihnen in Verbindung. Sie können den Bearbeitungsstatus Ihres Antrags jederzeit unter Angabe der Vorgangsnummer </w:t>
      </w:r>
      <w:proofErr w:type="gramStart"/>
      <w:r w:rsidRPr="007E72EE">
        <w:t>{{ rn</w:t>
      </w:r>
      <w:proofErr w:type="gramEnd"/>
      <w:r w:rsidRPr="007E72EE">
        <w:t xml:space="preserve">1 }} bei unserer Behörde </w:t>
      </w:r>
      <w:proofErr w:type="spellStart"/>
      <w:r w:rsidRPr="007E72EE">
        <w:t>erfragen.Falls</w:t>
      </w:r>
      <w:proofErr w:type="spellEnd"/>
      <w:r w:rsidRPr="007E72EE">
        <w:t xml:space="preserve"> Sie Fragen haben, stehen wir Ihnen unter {{ tel1 }} oder per E-Mail unter {{ email1 }} zur Verfügung.</w:t>
      </w:r>
    </w:p>
    <w:p w14:paraId="3B02A91E" w14:textId="047F348D" w:rsidR="000C7984" w:rsidRDefault="007E72EE" w:rsidP="007E72EE">
      <w:pPr>
        <w:pStyle w:val="Gruformel"/>
      </w:pPr>
      <w:r>
        <w:t>Mit freundlichen Grüßen</w:t>
      </w:r>
      <w:r>
        <w:br/>
      </w:r>
      <w:proofErr w:type="gramStart"/>
      <w:r>
        <w:t>{{ name</w:t>
      </w:r>
      <w:proofErr w:type="gramEnd"/>
      <w:r>
        <w:t>2 }}</w:t>
      </w:r>
      <w:r w:rsidR="00693E2F">
        <w:t xml:space="preserve"> </w:t>
      </w:r>
      <w:r w:rsidR="00AD7399">
        <w:br/>
      </w:r>
      <w:r>
        <w:t>{{ amt2 }}</w:t>
      </w:r>
    </w:p>
    <w:p w14:paraId="58FC3023" w14:textId="77777777" w:rsidR="007E72EE" w:rsidRPr="007E72EE" w:rsidRDefault="007E72EE" w:rsidP="007E72EE">
      <w:pPr>
        <w:pStyle w:val="Unterschrift"/>
      </w:pPr>
      <w:proofErr w:type="gramStart"/>
      <w:r w:rsidRPr="007E72EE">
        <w:rPr>
          <w:b/>
          <w:bCs/>
        </w:rPr>
        <w:t>{{ firmenname</w:t>
      </w:r>
      <w:proofErr w:type="gramEnd"/>
      <w:r w:rsidRPr="007E72EE">
        <w:rPr>
          <w:b/>
          <w:bCs/>
        </w:rPr>
        <w:t>1 }}</w:t>
      </w:r>
      <w:r w:rsidRPr="007E72EE">
        <w:br/>
        <w:t>{{ strasse1 }} {{ hausnummer1 }}</w:t>
      </w:r>
      <w:r w:rsidRPr="007E72EE">
        <w:br/>
        <w:t>{{ plz1 }} {{ ort1 }}</w:t>
      </w:r>
    </w:p>
    <w:p w14:paraId="6550B99E" w14:textId="253AB9F2" w:rsidR="000C7984" w:rsidRDefault="000C7984" w:rsidP="007E72EE">
      <w:pPr>
        <w:pStyle w:val="Unterschrift"/>
      </w:pPr>
    </w:p>
    <w:sectPr w:rsidR="000C798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73124" w14:textId="77777777" w:rsidR="007A754A" w:rsidRDefault="007A754A">
      <w:pPr>
        <w:spacing w:after="0" w:line="240" w:lineRule="auto"/>
      </w:pPr>
      <w:r>
        <w:separator/>
      </w:r>
    </w:p>
  </w:endnote>
  <w:endnote w:type="continuationSeparator" w:id="0">
    <w:p w14:paraId="31FC76EB" w14:textId="77777777" w:rsidR="007A754A" w:rsidRDefault="007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B869" w14:textId="77777777" w:rsidR="000C7984" w:rsidRDefault="00000000"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61"/>
      <w:gridCol w:w="1070"/>
    </w:tblGrid>
    <w:tr w:rsidR="000C7984" w14:paraId="2CB2F742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0DCF3B43" w14:textId="77777777" w:rsidR="000C7984" w:rsidRDefault="000C7984">
          <w:pPr>
            <w:pStyle w:val="KeinLeerraum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622125C6" w14:textId="77777777" w:rsidR="000C7984" w:rsidRDefault="000C7984">
          <w:pPr>
            <w:pStyle w:val="KeinLeerraum"/>
          </w:pPr>
        </w:p>
      </w:tc>
    </w:tr>
  </w:tbl>
  <w:p w14:paraId="68C4645C" w14:textId="77777777" w:rsidR="000C7984" w:rsidRDefault="000C79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C9D2" w14:textId="77777777" w:rsidR="000C7984" w:rsidRDefault="0000000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7"/>
      <w:gridCol w:w="2804"/>
    </w:tblGrid>
    <w:tr w:rsidR="000C7984" w14:paraId="1DF9F10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C485854" w14:textId="77777777" w:rsidR="000C7984" w:rsidRDefault="000C7984">
          <w:pPr>
            <w:pStyle w:val="KeinLeerraum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E715C97" w14:textId="77777777" w:rsidR="000C7984" w:rsidRDefault="000C7984">
          <w:pPr>
            <w:pStyle w:val="KeinLeerraum"/>
          </w:pPr>
        </w:p>
      </w:tc>
    </w:tr>
  </w:tbl>
  <w:p w14:paraId="18A0BA7E" w14:textId="77777777" w:rsidR="000C7984" w:rsidRDefault="000C79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F9BCB" w14:textId="77777777" w:rsidR="007A754A" w:rsidRDefault="007A754A">
      <w:pPr>
        <w:spacing w:after="0" w:line="240" w:lineRule="auto"/>
      </w:pPr>
      <w:r>
        <w:separator/>
      </w:r>
    </w:p>
  </w:footnote>
  <w:footnote w:type="continuationSeparator" w:id="0">
    <w:p w14:paraId="5A446E9D" w14:textId="77777777" w:rsidR="007A754A" w:rsidRDefault="007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93BA1D1" w14:textId="77777777" w:rsidR="000C7984" w:rsidRDefault="00C41CF9">
        <w:pPr>
          <w:pStyle w:val="Kopfzeile"/>
          <w:pBdr>
            <w:bottom w:val="single" w:sz="4" w:space="0" w:color="auto"/>
          </w:pBdr>
        </w:pPr>
        <w:r>
          <w:t>Anna Anna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4587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8E6CAA" w14:textId="77777777" w:rsidR="000C7984" w:rsidRDefault="00C41CF9">
        <w:pPr>
          <w:pStyle w:val="Kopfzeile"/>
          <w:pBdr>
            <w:bottom w:val="single" w:sz="4" w:space="0" w:color="auto"/>
          </w:pBdr>
          <w:jc w:val="right"/>
        </w:pPr>
        <w:r>
          <w:t>Anna Anna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 w16cid:durableId="262883958">
    <w:abstractNumId w:val="11"/>
  </w:num>
  <w:num w:numId="2" w16cid:durableId="532768657">
    <w:abstractNumId w:val="10"/>
  </w:num>
  <w:num w:numId="3" w16cid:durableId="325666295">
    <w:abstractNumId w:val="11"/>
  </w:num>
  <w:num w:numId="4" w16cid:durableId="584609346">
    <w:abstractNumId w:val="11"/>
  </w:num>
  <w:num w:numId="5" w16cid:durableId="419833696">
    <w:abstractNumId w:val="11"/>
  </w:num>
  <w:num w:numId="6" w16cid:durableId="1796100632">
    <w:abstractNumId w:val="11"/>
  </w:num>
  <w:num w:numId="7" w16cid:durableId="1257834629">
    <w:abstractNumId w:val="10"/>
  </w:num>
  <w:num w:numId="8" w16cid:durableId="499200349">
    <w:abstractNumId w:val="11"/>
  </w:num>
  <w:num w:numId="9" w16cid:durableId="1832914549">
    <w:abstractNumId w:val="11"/>
  </w:num>
  <w:num w:numId="10" w16cid:durableId="1143808753">
    <w:abstractNumId w:val="11"/>
  </w:num>
  <w:num w:numId="11" w16cid:durableId="1383407990">
    <w:abstractNumId w:val="11"/>
  </w:num>
  <w:num w:numId="12" w16cid:durableId="33045470">
    <w:abstractNumId w:val="10"/>
  </w:num>
  <w:num w:numId="13" w16cid:durableId="1362364859">
    <w:abstractNumId w:val="9"/>
  </w:num>
  <w:num w:numId="14" w16cid:durableId="407307620">
    <w:abstractNumId w:val="7"/>
  </w:num>
  <w:num w:numId="15" w16cid:durableId="146288523">
    <w:abstractNumId w:val="6"/>
  </w:num>
  <w:num w:numId="16" w16cid:durableId="1524706069">
    <w:abstractNumId w:val="5"/>
  </w:num>
  <w:num w:numId="17" w16cid:durableId="1357534926">
    <w:abstractNumId w:val="4"/>
  </w:num>
  <w:num w:numId="18" w16cid:durableId="200360815">
    <w:abstractNumId w:val="8"/>
  </w:num>
  <w:num w:numId="19" w16cid:durableId="1114250040">
    <w:abstractNumId w:val="3"/>
  </w:num>
  <w:num w:numId="20" w16cid:durableId="495846290">
    <w:abstractNumId w:val="2"/>
  </w:num>
  <w:num w:numId="21" w16cid:durableId="1695031663">
    <w:abstractNumId w:val="1"/>
  </w:num>
  <w:num w:numId="22" w16cid:durableId="65773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0C7984"/>
    <w:rsid w:val="000D4F44"/>
    <w:rsid w:val="00693E2F"/>
    <w:rsid w:val="006A5FF6"/>
    <w:rsid w:val="006F5CCC"/>
    <w:rsid w:val="007A754A"/>
    <w:rsid w:val="007E72EE"/>
    <w:rsid w:val="00AD7399"/>
    <w:rsid w:val="00C41CF9"/>
    <w:rsid w:val="00C55CDA"/>
    <w:rsid w:val="00C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AA94A"/>
  <w15:docId w15:val="{9B764FBD-2B12-4867-84E5-D49A524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2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Absenderadresse"/>
    <w:link w:val="GruformelZchn"/>
    <w:uiPriority w:val="5"/>
    <w:unhideWhenUsed/>
    <w:qFormat/>
    <w:pPr>
      <w:spacing w:before="960" w:after="96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5"/>
    <w:rPr>
      <w:rFonts w:cstheme="minorHAnsi"/>
      <w:sz w:val="20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438086" w:themeColor="accent2"/>
      <w:szCs w:val="22"/>
    </w:rPr>
  </w:style>
  <w:style w:type="paragraph" w:customStyle="1" w:styleId="Absenderadresse">
    <w:name w:val="Absenderadresse"/>
    <w:basedOn w:val="Standard"/>
    <w:uiPriority w:val="2"/>
    <w:qFormat/>
    <w:pPr>
      <w:spacing w:after="0"/>
      <w:ind w:left="6480"/>
    </w:pPr>
    <w:rPr>
      <w:szCs w:val="22"/>
    </w:rPr>
  </w:style>
  <w:style w:type="paragraph" w:customStyle="1" w:styleId="Betreff">
    <w:name w:val="Betreff"/>
    <w:basedOn w:val="Standard"/>
    <w:next w:val="Standard"/>
    <w:uiPriority w:val="7"/>
    <w:semiHidden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paragraph" w:customStyle="1" w:styleId="Empfngeradresse">
    <w:name w:val="Empfängeradresse"/>
    <w:basedOn w:val="Standard"/>
    <w:uiPriority w:val="3"/>
    <w:qFormat/>
    <w:pPr>
      <w:spacing w:before="480" w:after="48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theme="minorHAnsi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theme="minorHAnsi"/>
      <w:color w:val="438086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theme="minorHAnsi"/>
      <w:color w:val="438086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theme="minorHAnsi"/>
      <w:color w:val="438086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theme="minorHAnsi"/>
      <w:i/>
      <w:color w:val="438086" w:themeColor="accent2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theme="minorHAnsi"/>
      <w:b/>
      <w:color w:val="325F64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theme="minorHAnsi"/>
      <w:b/>
      <w:i/>
      <w:color w:val="325F64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theme="minorHAnsi"/>
      <w:b/>
      <w:color w:val="53548A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theme="minorHAnsi"/>
      <w:b/>
      <w:i/>
      <w:color w:val="53548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theme="minorHAnsi"/>
      <w:b/>
      <w:color w:val="313240" w:themeColor="text2" w:themeShade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theme="minorHAnsi"/>
      <w:i/>
      <w:color w:val="438086" w:themeColor="accent2"/>
      <w:sz w:val="20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enabsatz">
    <w:name w:val="List Paragraph"/>
    <w:basedOn w:val="Standard"/>
    <w:uiPriority w:val="36"/>
    <w:unhideWhenUsed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  <w:rPr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link w:val="UntertitelZchn"/>
    <w:uiPriority w:val="11"/>
    <w:rPr>
      <w:i/>
      <w:color w:val="424456" w:themeColor="text2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cstheme="minorHAnsi"/>
      <w:i/>
      <w:color w:val="424456" w:themeColor="text2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438086" w:themeColor="accent2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53548A" w:themeColor="accent1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theme="minorHAnsi"/>
      <w:color w:val="53548A" w:themeColor="accent1"/>
      <w:sz w:val="56"/>
      <w:szCs w:val="56"/>
    </w:rPr>
  </w:style>
  <w:style w:type="numbering" w:customStyle="1" w:styleId="Rhea-Aufzhlung">
    <w:name w:val="Rhea-Aufzählung"/>
    <w:uiPriority w:val="99"/>
    <w:pPr>
      <w:numPr>
        <w:numId w:val="1"/>
      </w:numPr>
    </w:pPr>
  </w:style>
  <w:style w:type="numbering" w:customStyle="1" w:styleId="Rhea-NummerierteListe">
    <w:name w:val="Rhea - Nummerierte Liste"/>
    <w:uiPriority w:val="99"/>
    <w:pPr>
      <w:numPr>
        <w:numId w:val="2"/>
      </w:numPr>
    </w:pPr>
  </w:style>
  <w:style w:type="paragraph" w:customStyle="1" w:styleId="Aufzhlungszeichen1">
    <w:name w:val="Aufzählungszeichen 1"/>
    <w:basedOn w:val="Listenabsatz"/>
    <w:uiPriority w:val="37"/>
    <w:qFormat/>
    <w:pPr>
      <w:numPr>
        <w:numId w:val="11"/>
      </w:numPr>
      <w:spacing w:after="0" w:line="276" w:lineRule="auto"/>
    </w:pPr>
  </w:style>
  <w:style w:type="paragraph" w:customStyle="1" w:styleId="Aufzhlungszeichen21">
    <w:name w:val="Aufzählungszeichen 21"/>
    <w:basedOn w:val="Listenabsatz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Aufzhlungszeichen31">
    <w:name w:val="Aufzählungszeichen 31"/>
    <w:basedOn w:val="Listenabsatz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Kategorie">
    <w:name w:val="Kategorie"/>
    <w:basedOn w:val="Standard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qFormat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Rhe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TP101808992</AssetId>
    <NumericId xmlns="f105ad54-119a-4495-aa55-0e28b6b4ad2f">101808992</Numeric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2009-11-17T09:56:00+00:00</PlannedPubDate>
    <CrawlForDependencies xmlns="f105ad54-119a-4495-aa55-0e28b6b4ad2f">false</CrawlForDependencies>
    <ParentAssetId xmlns="f105ad54-119a-4495-aa55-0e28b6b4ad2f" xsi:nil="true"/>
    <TrustLevel xmlns="f105ad54-119a-4495-aa55-0e28b6b4ad2f">1 Microsoft Managed Content</TrustLevel>
    <PublishStatusLookup xmlns="f105ad54-119a-4495-aa55-0e28b6b4ad2f">
      <Value>329370</Value>
      <Value>524112</Value>
    </PublishStatusLookup>
    <TemplateTemplateType xmlns="f105ad54-119a-4495-aa55-0e28b6b4ad2f">Word Document Template</TemplateTemplateType>
    <IsSearchable xmlns="f105ad54-119a-4495-aa55-0e28b6b4ad2f">false</IsSearchable>
    <TPNamespace xmlns="f105ad54-119a-4495-aa55-0e28b6b4ad2f" xsi:nil="true"/>
    <Providers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EditorialTags xmlns="f105ad54-119a-4495-aa55-0e28b6b4ad2f" xsi:nil="true"/>
    <TPExecutable xmlns="f105ad54-119a-4495-aa55-0e28b6b4ad2f" xsi:nil="true"/>
    <SubmitterId xmlns="f105ad54-119a-4495-aa55-0e28b6b4ad2f" xsi:nil="true"/>
    <ApprovalStatus xmlns="f105ad54-119a-4495-aa55-0e28b6b4ad2f">InProgress</ApprovalStatus>
    <LastModifiedDateTime xmlns="f105ad54-119a-4495-aa55-0e28b6b4ad2f" xsi:nil="true"/>
    <UACurrentWords xmlns="f105ad54-119a-4495-aa55-0e28b6b4ad2f" xsi:nil="true"/>
    <DSATActionTaken xmlns="f105ad54-119a-4495-aa55-0e28b6b4ad2f" xsi:nil="true"/>
    <OutputCachingOn xmlns="f105ad54-119a-4495-aa55-0e28b6b4ad2f">false</OutputCachingOn>
    <MarketSpecific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2010-11-05T14:48:11+00:00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230160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Props1.xml><?xml version="1.0" encoding="utf-8"?>
<ds:datastoreItem xmlns:ds="http://schemas.openxmlformats.org/officeDocument/2006/customXml" ds:itemID="{AF5F3C37-5BDE-4C87-B133-C7B0751F3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8F226F4-2764-4FAB-9342-CF936995F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192E8-334E-48A7-B9A3-E83CF287A96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Rhea).dotx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Anna</cp:lastModifiedBy>
  <cp:revision>4</cp:revision>
  <dcterms:created xsi:type="dcterms:W3CDTF">2025-02-22T12:46:00Z</dcterms:created>
  <dcterms:modified xsi:type="dcterms:W3CDTF">2025-02-22T13:42:00Z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