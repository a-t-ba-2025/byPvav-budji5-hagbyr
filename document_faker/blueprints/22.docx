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0706D" w14:textId="77777777" w:rsidR="00445DD9" w:rsidRPr="00E1576F" w:rsidRDefault="00445DD9" w:rsidP="00BE4410">
      <w:pPr>
        <w:pStyle w:val="Kontaktinfos"/>
        <w:jc w:val="left"/>
      </w:pPr>
    </w:p>
    <w:p w14:paraId="7005E6A1" w14:textId="77777777" w:rsidR="00445DD9" w:rsidRPr="00E1576F" w:rsidRDefault="00445DD9" w:rsidP="00BF6121"/>
    <w:tbl>
      <w:tblPr>
        <w:tblStyle w:val="Tabellenraster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95"/>
        <w:gridCol w:w="630"/>
        <w:gridCol w:w="3150"/>
      </w:tblGrid>
      <w:tr w:rsidR="00542006" w:rsidRPr="00E1576F" w14:paraId="5F5E6177" w14:textId="77777777" w:rsidTr="00156A3A">
        <w:trPr>
          <w:trHeight w:val="1090"/>
        </w:trPr>
        <w:tc>
          <w:tcPr>
            <w:tcW w:w="10075" w:type="dxa"/>
            <w:gridSpan w:val="3"/>
            <w:tcBorders>
              <w:bottom w:val="single" w:sz="4" w:space="0" w:color="156082" w:themeColor="accent1"/>
            </w:tcBorders>
          </w:tcPr>
          <w:p w14:paraId="2D6D90F2" w14:textId="77777777" w:rsidR="00542006" w:rsidRPr="00E1576F" w:rsidRDefault="00000000" w:rsidP="00A90A2D">
            <w:pPr>
              <w:pStyle w:val="Titel"/>
            </w:pPr>
            <w:sdt>
              <w:sdtPr>
                <w:id w:val="-989938121"/>
                <w:placeholder>
                  <w:docPart w:val="EE52654E2420447BB9328F45D0C0809E"/>
                </w:placeholder>
                <w:showingPlcHdr/>
                <w15:appearance w15:val="hidden"/>
              </w:sdtPr>
              <w:sdtContent>
                <w:r w:rsidR="00156A3A" w:rsidRPr="00E1576F">
                  <w:rPr>
                    <w:lang w:bidi="de-DE"/>
                  </w:rPr>
                  <w:t>Rechnung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</w:tr>
      <w:tr w:rsidR="002A2D37" w:rsidRPr="00E1576F" w14:paraId="70E36056" w14:textId="77777777" w:rsidTr="00156A3A">
        <w:trPr>
          <w:trHeight w:val="307"/>
        </w:trPr>
        <w:tc>
          <w:tcPr>
            <w:tcW w:w="10075" w:type="dxa"/>
            <w:gridSpan w:val="3"/>
            <w:tcBorders>
              <w:top w:val="single" w:sz="4" w:space="0" w:color="156082" w:themeColor="accent1"/>
            </w:tcBorders>
          </w:tcPr>
          <w:p w14:paraId="42CDEBFF" w14:textId="77777777" w:rsidR="002A2D37" w:rsidRPr="00E1576F" w:rsidRDefault="002A2D37" w:rsidP="00CD21D4"/>
        </w:tc>
      </w:tr>
      <w:tr w:rsidR="004C213B" w:rsidRPr="00E1576F" w14:paraId="118D832E" w14:textId="77777777" w:rsidTr="00156A3A">
        <w:trPr>
          <w:trHeight w:val="1999"/>
        </w:trPr>
        <w:tc>
          <w:tcPr>
            <w:tcW w:w="6295" w:type="dxa"/>
          </w:tcPr>
          <w:p w14:paraId="5DF3C71D" w14:textId="77777777" w:rsidR="00C72F49" w:rsidRPr="00E1576F" w:rsidRDefault="00000000" w:rsidP="00C72F49">
            <w:pPr>
              <w:pStyle w:val="berschrift1"/>
            </w:pPr>
            <w:sdt>
              <w:sdtPr>
                <w:id w:val="-1586065519"/>
                <w:placeholder>
                  <w:docPart w:val="50F4211524A640F499EB873D8ADD05D0"/>
                </w:placeholder>
                <w:showingPlcHdr/>
                <w15:appearance w15:val="hidden"/>
              </w:sdtPr>
              <w:sdtContent>
                <w:r w:rsidR="00156A3A" w:rsidRPr="00E1576F">
                  <w:rPr>
                    <w:lang w:bidi="de-DE"/>
                  </w:rPr>
                  <w:t>DATUM: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  <w:p w14:paraId="6C2A97BF" w14:textId="2FA33966" w:rsidR="00C72F49" w:rsidRPr="00E1576F" w:rsidRDefault="00000000" w:rsidP="00C72F49">
            <w:sdt>
              <w:sdtPr>
                <w:id w:val="1188487412"/>
                <w:placeholder>
                  <w:docPart w:val="CA401827644540DE9931EAA7EDBFEA66"/>
                </w:placeholder>
                <w15:appearance w15:val="hidden"/>
              </w:sdtPr>
              <w:sdtContent>
                <w:r w:rsidR="00186F01">
                  <w:t>{{ datum1 }}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  <w:p w14:paraId="390C7006" w14:textId="77777777" w:rsidR="00C72F49" w:rsidRPr="00E1576F" w:rsidRDefault="00C72F49" w:rsidP="00C72F49"/>
          <w:p w14:paraId="2D3276EA" w14:textId="77777777" w:rsidR="00C72F49" w:rsidRPr="00E1576F" w:rsidRDefault="00000000" w:rsidP="00156A3A">
            <w:pPr>
              <w:pStyle w:val="berschrift1"/>
            </w:pPr>
            <w:sdt>
              <w:sdtPr>
                <w:id w:val="-1955478738"/>
                <w:placeholder>
                  <w:docPart w:val="A6AB3274544F41358B3D13EBB0671277"/>
                </w:placeholder>
                <w:showingPlcHdr/>
                <w15:appearance w15:val="hidden"/>
              </w:sdtPr>
              <w:sdtContent>
                <w:r w:rsidR="00156A3A" w:rsidRPr="00E1576F">
                  <w:rPr>
                    <w:lang w:bidi="de-DE"/>
                  </w:rPr>
                  <w:t>RECHNUNG NR.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  <w:p w14:paraId="0408B598" w14:textId="03DFEA42" w:rsidR="00C72F49" w:rsidRPr="00E1576F" w:rsidRDefault="00000000" w:rsidP="00C72F49">
            <w:sdt>
              <w:sdtPr>
                <w:id w:val="-1580285944"/>
                <w:placeholder>
                  <w:docPart w:val="1428059587B64BFF8A9C600AAA3CCFC0"/>
                </w:placeholder>
                <w15:appearance w15:val="hidden"/>
              </w:sdtPr>
              <w:sdtContent>
                <w:sdt>
                  <w:sdtPr>
                    <w:id w:val="1071155269"/>
                    <w:placeholder>
                      <w:docPart w:val="1023B3D696A14443B7DE0168B0B118D4"/>
                    </w:placeholder>
                    <w15:appearance w15:val="hidden"/>
                  </w:sdtPr>
                  <w:sdtContent>
                    <w:r w:rsidR="00186F01">
                      <w:t xml:space="preserve">{{ </w:t>
                    </w:r>
                    <w:r w:rsidR="00186F01" w:rsidRPr="00186F01">
                      <w:t>rn</w:t>
                    </w:r>
                    <w:r w:rsidR="00186F01">
                      <w:t>1 }}</w:t>
                    </w:r>
                  </w:sdtContent>
                </w:sdt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  <w:p w14:paraId="5D2B3FBD" w14:textId="77777777" w:rsidR="00C72F49" w:rsidRPr="00E1576F" w:rsidRDefault="00C72F49" w:rsidP="00C72F49"/>
          <w:p w14:paraId="5F39265A" w14:textId="77777777" w:rsidR="00C25BD7" w:rsidRPr="00E1576F" w:rsidRDefault="00000000" w:rsidP="00C72F49">
            <w:pPr>
              <w:pStyle w:val="berschrift1"/>
            </w:pPr>
            <w:sdt>
              <w:sdtPr>
                <w:id w:val="-989092326"/>
                <w:placeholder>
                  <w:docPart w:val="EEC5CDB74EDD4CC8B41021F7336E9F8B"/>
                </w:placeholder>
                <w:showingPlcHdr/>
                <w15:appearance w15:val="hidden"/>
              </w:sdtPr>
              <w:sdtContent>
                <w:r w:rsidR="00156A3A" w:rsidRPr="00E1576F">
                  <w:rPr>
                    <w:lang w:bidi="de-DE"/>
                  </w:rPr>
                  <w:t>Kunden-ID: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  <w:p w14:paraId="2E812BBB" w14:textId="05ABC049" w:rsidR="004C213B" w:rsidRPr="00E1576F" w:rsidRDefault="005D13BF" w:rsidP="00156A3A">
            <w:r>
              <w:t>{{id1}}</w:t>
            </w:r>
          </w:p>
        </w:tc>
        <w:tc>
          <w:tcPr>
            <w:tcW w:w="630" w:type="dxa"/>
          </w:tcPr>
          <w:p w14:paraId="2C776107" w14:textId="77777777" w:rsidR="004C213B" w:rsidRPr="00E1576F" w:rsidRDefault="00000000" w:rsidP="00CD21D4">
            <w:pPr>
              <w:pStyle w:val="berschrift1"/>
            </w:pPr>
            <w:sdt>
              <w:sdtPr>
                <w:id w:val="1447433637"/>
                <w:placeholder>
                  <w:docPart w:val="CE858EE566784C8088CF3C8159142AE6"/>
                </w:placeholder>
                <w:showingPlcHdr/>
                <w15:appearance w15:val="hidden"/>
              </w:sdtPr>
              <w:sdtContent>
                <w:r w:rsidR="00156A3A" w:rsidRPr="00E1576F">
                  <w:rPr>
                    <w:lang w:bidi="de-DE"/>
                  </w:rPr>
                  <w:t>An: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3150" w:type="dxa"/>
          </w:tcPr>
          <w:p w14:paraId="7AD216F1" w14:textId="41855187" w:rsidR="002A2D37" w:rsidRPr="00653D2E" w:rsidRDefault="00000000" w:rsidP="00156A3A">
            <w:pPr>
              <w:pStyle w:val="RechtsbndigerText"/>
              <w:rPr>
                <w:lang w:val="en-US"/>
              </w:rPr>
            </w:pPr>
            <w:sdt>
              <w:sdtPr>
                <w:id w:val="1422995690"/>
                <w:placeholder>
                  <w:docPart w:val="C6E6DA8CDFE743669D8D2BB4E498CEBE"/>
                </w:placeholder>
                <w15:appearance w15:val="hidden"/>
              </w:sdtPr>
              <w:sdtContent>
                <w:sdt>
                  <w:sdtPr>
                    <w:id w:val="565613764"/>
                    <w:placeholder>
                      <w:docPart w:val="CFF7F6412B0D4AC5AAE79F0ED1C009BF"/>
                    </w:placeholder>
                    <w15:appearance w15:val="hidden"/>
                  </w:sdtPr>
                  <w:sdtContent>
                    <w:r w:rsidR="00186F01">
                      <w:t>{{ name1 }}</w:t>
                    </w:r>
                  </w:sdtContent>
                </w:sdt>
              </w:sdtContent>
            </w:sdt>
            <w:r w:rsidR="00156A3A" w:rsidRPr="00653D2E">
              <w:rPr>
                <w:lang w:val="en-US" w:bidi="de-DE"/>
              </w:rPr>
              <w:t xml:space="preserve"> </w:t>
            </w:r>
          </w:p>
          <w:p w14:paraId="68C70DBD" w14:textId="2D5AA1D4" w:rsidR="002A2D37" w:rsidRPr="00653D2E" w:rsidRDefault="00000000" w:rsidP="00156A3A">
            <w:pPr>
              <w:pStyle w:val="RechtsbndigerText"/>
              <w:rPr>
                <w:lang w:val="en-US"/>
              </w:rPr>
            </w:pPr>
            <w:sdt>
              <w:sdtPr>
                <w:id w:val="-1895343064"/>
                <w:placeholder>
                  <w:docPart w:val="5C20BC054A9140A58FFCC7A50D1E9AE2"/>
                </w:placeholder>
                <w15:appearance w15:val="hidden"/>
              </w:sdtPr>
              <w:sdtContent>
                <w:sdt>
                  <w:sdtPr>
                    <w:id w:val="1466246316"/>
                    <w:placeholder>
                      <w:docPart w:val="1B614E9A4028476BB9B88FAD27D9EA6F"/>
                    </w:placeholder>
                    <w15:appearance w15:val="hidden"/>
                  </w:sdtPr>
                  <w:sdtContent>
                    <w:r w:rsidR="00186F01">
                      <w:t>{{ firmenname1 }}</w:t>
                    </w:r>
                  </w:sdtContent>
                </w:sdt>
              </w:sdtContent>
            </w:sdt>
            <w:r w:rsidR="00156A3A" w:rsidRPr="00653D2E">
              <w:rPr>
                <w:lang w:val="en-US" w:bidi="de-DE"/>
              </w:rPr>
              <w:t xml:space="preserve"> </w:t>
            </w:r>
          </w:p>
          <w:p w14:paraId="376704F8" w14:textId="077FE91E" w:rsidR="002A2D37" w:rsidRPr="00653D2E" w:rsidRDefault="00000000" w:rsidP="00186F01">
            <w:pPr>
              <w:pStyle w:val="RechtsbndigerText"/>
              <w:ind w:left="-232"/>
              <w:rPr>
                <w:lang w:val="en-US"/>
              </w:rPr>
            </w:pPr>
            <w:sdt>
              <w:sdtPr>
                <w:id w:val="79727023"/>
                <w:placeholder>
                  <w:docPart w:val="BB103F6085E84E06BCE2AE5BCE39939C"/>
                </w:placeholder>
                <w15:appearance w15:val="hidden"/>
              </w:sdtPr>
              <w:sdtContent>
                <w:sdt>
                  <w:sdtPr>
                    <w:id w:val="1966457509"/>
                    <w:placeholder>
                      <w:docPart w:val="2433A1372D0E4F8FB8578712590204F4"/>
                    </w:placeholder>
                    <w15:appearance w15:val="hidden"/>
                  </w:sdtPr>
                  <w:sdtContent>
                    <w:r w:rsidR="00186F01">
                      <w:t xml:space="preserve">{{ strasse1 }} </w:t>
                    </w:r>
                    <w:sdt>
                      <w:sdtPr>
                        <w:id w:val="319159344"/>
                        <w:placeholder>
                          <w:docPart w:val="F0F7111BCA88421990A738DD3E3E42D2"/>
                        </w:placeholder>
                        <w15:appearance w15:val="hidden"/>
                      </w:sdtPr>
                      <w:sdtContent>
                        <w:r w:rsidR="00186F01">
                          <w:t>{{ hausnummer1 }}</w:t>
                        </w:r>
                      </w:sdtContent>
                    </w:sdt>
                  </w:sdtContent>
                </w:sdt>
              </w:sdtContent>
            </w:sdt>
            <w:r w:rsidR="00156A3A" w:rsidRPr="00653D2E">
              <w:rPr>
                <w:lang w:val="en-US" w:bidi="de-DE"/>
              </w:rPr>
              <w:t xml:space="preserve"> </w:t>
            </w:r>
          </w:p>
          <w:p w14:paraId="06367ADC" w14:textId="688C50AE" w:rsidR="002A2D37" w:rsidRPr="00653D2E" w:rsidRDefault="00000000" w:rsidP="00156A3A">
            <w:pPr>
              <w:pStyle w:val="RechtsbndigerText"/>
              <w:rPr>
                <w:lang w:val="en-US"/>
              </w:rPr>
            </w:pPr>
            <w:sdt>
              <w:sdtPr>
                <w:id w:val="-1396111898"/>
                <w:placeholder>
                  <w:docPart w:val="2CDBEB46E3934763978348348FCEF3F8"/>
                </w:placeholder>
                <w15:appearance w15:val="hidden"/>
              </w:sdtPr>
              <w:sdtContent>
                <w:sdt>
                  <w:sdtPr>
                    <w:id w:val="-1766066754"/>
                    <w:placeholder>
                      <w:docPart w:val="815675AFDB57418A9D95E914B644A748"/>
                    </w:placeholder>
                    <w15:appearance w15:val="hidden"/>
                  </w:sdtPr>
                  <w:sdtContent>
                    <w:r w:rsidR="00186F01">
                      <w:t xml:space="preserve">{{ plz1 }} </w:t>
                    </w:r>
                    <w:sdt>
                      <w:sdtPr>
                        <w:id w:val="542414339"/>
                        <w:placeholder>
                          <w:docPart w:val="8752D974DDB64369A848C56C40FF7C1B"/>
                        </w:placeholder>
                        <w15:appearance w15:val="hidden"/>
                      </w:sdtPr>
                      <w:sdtContent>
                        <w:r w:rsidR="00186F01">
                          <w:t>{{ ort1 }}</w:t>
                        </w:r>
                      </w:sdtContent>
                    </w:sdt>
                  </w:sdtContent>
                </w:sdt>
              </w:sdtContent>
            </w:sdt>
            <w:r w:rsidR="00156A3A" w:rsidRPr="00653D2E">
              <w:rPr>
                <w:lang w:val="en-US" w:bidi="de-DE"/>
              </w:rPr>
              <w:t xml:space="preserve"> </w:t>
            </w:r>
          </w:p>
          <w:p w14:paraId="7313F873" w14:textId="57B0856A" w:rsidR="002A2D37" w:rsidRPr="00E1576F" w:rsidRDefault="00000000" w:rsidP="00156A3A">
            <w:pPr>
              <w:pStyle w:val="RechtsbndigerText"/>
            </w:pPr>
            <w:sdt>
              <w:sdtPr>
                <w:id w:val="1877263823"/>
                <w:placeholder>
                  <w:docPart w:val="D1B151036AF94E5AB1E6322FF7635A39"/>
                </w:placeholder>
                <w15:appearance w15:val="hidden"/>
              </w:sdtPr>
              <w:sdtContent>
                <w:r w:rsidR="00186F01">
                  <w:t>{{ tel2 }}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  <w:p w14:paraId="602F4C43" w14:textId="77777777" w:rsidR="004C213B" w:rsidRPr="00E1576F" w:rsidRDefault="004C213B" w:rsidP="00156A3A">
            <w:pPr>
              <w:pStyle w:val="RechtsbndigerText"/>
            </w:pPr>
          </w:p>
        </w:tc>
      </w:tr>
      <w:tr w:rsidR="002A2D37" w:rsidRPr="00E1576F" w14:paraId="58E2B29E" w14:textId="77777777" w:rsidTr="00156A3A">
        <w:trPr>
          <w:trHeight w:val="343"/>
        </w:trPr>
        <w:tc>
          <w:tcPr>
            <w:tcW w:w="10075" w:type="dxa"/>
            <w:gridSpan w:val="3"/>
          </w:tcPr>
          <w:p w14:paraId="7CEE3135" w14:textId="77777777" w:rsidR="002A2D37" w:rsidRPr="00E1576F" w:rsidRDefault="002A2D37" w:rsidP="00CD21D4">
            <w:pPr>
              <w:pStyle w:val="berschrift1"/>
            </w:pPr>
          </w:p>
        </w:tc>
      </w:tr>
    </w:tbl>
    <w:p w14:paraId="0BEB34B0" w14:textId="77777777" w:rsidR="00856EDE" w:rsidRPr="00E1576F" w:rsidRDefault="00856EDE" w:rsidP="00856EDE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2"/>
        <w:gridCol w:w="2368"/>
        <w:gridCol w:w="2609"/>
        <w:gridCol w:w="1993"/>
      </w:tblGrid>
      <w:tr w:rsidR="00856EDE" w:rsidRPr="00E1576F" w14:paraId="15175C2D" w14:textId="77777777" w:rsidTr="001069E0">
        <w:trPr>
          <w:trHeight w:val="442"/>
        </w:trPr>
        <w:tc>
          <w:tcPr>
            <w:tcW w:w="3600" w:type="dxa"/>
            <w:tcBorders>
              <w:bottom w:val="single" w:sz="4" w:space="0" w:color="156082" w:themeColor="accent1"/>
            </w:tcBorders>
            <w:vAlign w:val="center"/>
          </w:tcPr>
          <w:p w14:paraId="5950FCE2" w14:textId="77777777" w:rsidR="00856EDE" w:rsidRPr="00E1576F" w:rsidRDefault="00000000" w:rsidP="004A0E9A">
            <w:pPr>
              <w:pStyle w:val="berschrift1"/>
            </w:pPr>
            <w:sdt>
              <w:sdtPr>
                <w:id w:val="1805734512"/>
                <w:placeholder>
                  <w:docPart w:val="4829B17C49324DBD99BA7271BFCF24F4"/>
                </w:placeholder>
                <w:temporary/>
                <w:showingPlcHdr/>
                <w15:appearance w15:val="hidden"/>
              </w:sdtPr>
              <w:sdtContent>
                <w:r w:rsidR="00856EDE" w:rsidRPr="00E1576F">
                  <w:rPr>
                    <w:lang w:bidi="de-DE"/>
                  </w:rPr>
                  <w:t>Verkäufer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2700" w:type="dxa"/>
            <w:tcBorders>
              <w:bottom w:val="single" w:sz="4" w:space="0" w:color="156082" w:themeColor="accent1"/>
            </w:tcBorders>
            <w:vAlign w:val="center"/>
          </w:tcPr>
          <w:p w14:paraId="130245BE" w14:textId="77777777" w:rsidR="00856EDE" w:rsidRPr="00E1576F" w:rsidRDefault="00000000" w:rsidP="004A0E9A">
            <w:pPr>
              <w:pStyle w:val="berschrift1"/>
            </w:pPr>
            <w:sdt>
              <w:sdtPr>
                <w:id w:val="1834185446"/>
                <w:placeholder>
                  <w:docPart w:val="8F96B5DF885B420CBE8363C5E754B528"/>
                </w:placeholder>
                <w:temporary/>
                <w:showingPlcHdr/>
                <w15:appearance w15:val="hidden"/>
              </w:sdtPr>
              <w:sdtContent>
                <w:r w:rsidR="00856EDE" w:rsidRPr="00E1576F">
                  <w:rPr>
                    <w:lang w:bidi="de-DE"/>
                  </w:rPr>
                  <w:t>Auftrag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2335" w:type="dxa"/>
            <w:tcBorders>
              <w:bottom w:val="single" w:sz="4" w:space="0" w:color="156082" w:themeColor="accent1"/>
            </w:tcBorders>
            <w:vAlign w:val="center"/>
          </w:tcPr>
          <w:p w14:paraId="593A431E" w14:textId="77777777" w:rsidR="00856EDE" w:rsidRPr="00E1576F" w:rsidRDefault="00000000" w:rsidP="004A0E9A">
            <w:pPr>
              <w:pStyle w:val="berschrift1"/>
            </w:pPr>
            <w:sdt>
              <w:sdtPr>
                <w:id w:val="-2116978380"/>
                <w:placeholder>
                  <w:docPart w:val="02FB0B1789004426B2B257EB0163931E"/>
                </w:placeholder>
                <w:temporary/>
                <w:showingPlcHdr/>
                <w15:appearance w15:val="hidden"/>
              </w:sdtPr>
              <w:sdtContent>
                <w:r w:rsidR="00856EDE" w:rsidRPr="00E1576F">
                  <w:rPr>
                    <w:lang w:bidi="de-DE"/>
                  </w:rPr>
                  <w:t>Zahlungsbedingungen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435" w:type="dxa"/>
            <w:tcBorders>
              <w:bottom w:val="single" w:sz="4" w:space="0" w:color="156082" w:themeColor="accent1"/>
            </w:tcBorders>
            <w:vAlign w:val="center"/>
          </w:tcPr>
          <w:p w14:paraId="2B2DBF79" w14:textId="77777777" w:rsidR="00856EDE" w:rsidRPr="00E1576F" w:rsidRDefault="00000000" w:rsidP="004A0E9A">
            <w:pPr>
              <w:pStyle w:val="berschrift1"/>
            </w:pPr>
            <w:sdt>
              <w:sdtPr>
                <w:id w:val="-1939129183"/>
                <w:placeholder>
                  <w:docPart w:val="0A13BE8840AF428CBDAEF10E78D620C7"/>
                </w:placeholder>
                <w:temporary/>
                <w:showingPlcHdr/>
                <w15:appearance w15:val="hidden"/>
              </w:sdtPr>
              <w:sdtContent>
                <w:r w:rsidR="00856EDE" w:rsidRPr="00E1576F">
                  <w:rPr>
                    <w:lang w:bidi="de-DE"/>
                  </w:rPr>
                  <w:t>Fälligkeitsdatum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</w:tr>
      <w:tr w:rsidR="00856EDE" w:rsidRPr="00E1576F" w14:paraId="62496223" w14:textId="77777777" w:rsidTr="001069E0">
        <w:trPr>
          <w:trHeight w:val="442"/>
        </w:trPr>
        <w:tc>
          <w:tcPr>
            <w:tcW w:w="3600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18" w:space="0" w:color="156082" w:themeColor="accent1"/>
              <w:right w:val="single" w:sz="4" w:space="0" w:color="156082" w:themeColor="accent1"/>
            </w:tcBorders>
            <w:shd w:val="clear" w:color="auto" w:fill="C1E4F5" w:themeFill="accent1" w:themeFillTint="33"/>
            <w:vAlign w:val="center"/>
          </w:tcPr>
          <w:p w14:paraId="3C37EE4F" w14:textId="491A246F" w:rsidR="00856EDE" w:rsidRPr="00E1576F" w:rsidRDefault="00000000" w:rsidP="00186F01">
            <w:pPr>
              <w:jc w:val="both"/>
            </w:pPr>
            <w:sdt>
              <w:sdtPr>
                <w:id w:val="1140768444"/>
                <w:placeholder>
                  <w:docPart w:val="4B9A0A42D55A4C85A9818CC25089B42A"/>
                </w:placeholder>
                <w15:appearance w15:val="hidden"/>
              </w:sdtPr>
              <w:sdtContent>
                <w:r w:rsidR="00186F01">
                  <w:t>{{ name2 }}</w:t>
                </w:r>
              </w:sdtContent>
            </w:sdt>
          </w:p>
        </w:tc>
        <w:tc>
          <w:tcPr>
            <w:tcW w:w="2700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18" w:space="0" w:color="156082" w:themeColor="accent1"/>
              <w:right w:val="single" w:sz="4" w:space="0" w:color="156082" w:themeColor="accent1"/>
            </w:tcBorders>
            <w:shd w:val="clear" w:color="auto" w:fill="C1E4F5" w:themeFill="accent1" w:themeFillTint="33"/>
            <w:vAlign w:val="center"/>
          </w:tcPr>
          <w:p w14:paraId="48BE1CDF" w14:textId="77777777" w:rsidR="00856EDE" w:rsidRPr="00E1576F" w:rsidRDefault="00000000" w:rsidP="00877C07">
            <w:sdt>
              <w:sdtPr>
                <w:id w:val="67930083"/>
                <w:placeholder>
                  <w:docPart w:val="3E3CC6CB205148E5BC9164F4A53D98A5"/>
                </w:placeholder>
                <w:showingPlcHdr/>
                <w15:appearance w15:val="hidden"/>
              </w:sdtPr>
              <w:sdtContent>
                <w:r w:rsidR="00156A3A" w:rsidRPr="00E1576F">
                  <w:rPr>
                    <w:lang w:bidi="de-DE"/>
                  </w:rPr>
                  <w:t>Verkauf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2335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18" w:space="0" w:color="156082" w:themeColor="accent1"/>
              <w:right w:val="single" w:sz="4" w:space="0" w:color="156082" w:themeColor="accent1"/>
            </w:tcBorders>
            <w:shd w:val="clear" w:color="auto" w:fill="C1E4F5" w:themeFill="accent1" w:themeFillTint="33"/>
            <w:vAlign w:val="center"/>
          </w:tcPr>
          <w:p w14:paraId="40667E7D" w14:textId="77777777" w:rsidR="00856EDE" w:rsidRPr="00E1576F" w:rsidRDefault="00000000" w:rsidP="00877C07">
            <w:sdt>
              <w:sdtPr>
                <w:id w:val="-1816792014"/>
                <w:placeholder>
                  <w:docPart w:val="0D36236174E94B35A6F6CC367F923F55"/>
                </w:placeholder>
                <w:temporary/>
                <w:showingPlcHdr/>
                <w15:appearance w15:val="hidden"/>
              </w:sdtPr>
              <w:sdtContent>
                <w:r w:rsidR="00856EDE" w:rsidRPr="00E1576F">
                  <w:rPr>
                    <w:lang w:bidi="de-DE"/>
                  </w:rPr>
                  <w:t>Fällig bei Erhalt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435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18" w:space="0" w:color="156082" w:themeColor="accent1"/>
              <w:right w:val="single" w:sz="4" w:space="0" w:color="156082" w:themeColor="accent1"/>
            </w:tcBorders>
            <w:shd w:val="clear" w:color="auto" w:fill="C1E4F5" w:themeFill="accent1" w:themeFillTint="33"/>
            <w:vAlign w:val="center"/>
          </w:tcPr>
          <w:p w14:paraId="370F5555" w14:textId="6D4A551F" w:rsidR="00856EDE" w:rsidRPr="00E1576F" w:rsidRDefault="00000000" w:rsidP="00877C07">
            <w:sdt>
              <w:sdtPr>
                <w:id w:val="2117487096"/>
                <w:placeholder>
                  <w:docPart w:val="1F5D16DF9269424FB3DB847486B5B9AA"/>
                </w:placeholder>
                <w15:appearance w15:val="hidden"/>
              </w:sdtPr>
              <w:sdtContent>
                <w:r w:rsidR="00186F01">
                  <w:t>{{ datum2 }}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</w:tr>
    </w:tbl>
    <w:p w14:paraId="3446C4C3" w14:textId="77777777" w:rsidR="00856EDE" w:rsidRPr="00E1576F" w:rsidRDefault="00856EDE" w:rsidP="00856EDE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5323"/>
        <w:gridCol w:w="1858"/>
        <w:gridCol w:w="1493"/>
      </w:tblGrid>
      <w:tr w:rsidR="002D2C31" w:rsidRPr="00E1576F" w14:paraId="51850CBB" w14:textId="77777777" w:rsidTr="00186F01">
        <w:trPr>
          <w:trHeight w:val="397"/>
        </w:trPr>
        <w:tc>
          <w:tcPr>
            <w:tcW w:w="1418" w:type="dxa"/>
            <w:tcBorders>
              <w:bottom w:val="single" w:sz="4" w:space="0" w:color="156082" w:themeColor="accent1"/>
            </w:tcBorders>
            <w:vAlign w:val="center"/>
          </w:tcPr>
          <w:p w14:paraId="19F743D6" w14:textId="77777777" w:rsidR="002D2C31" w:rsidRPr="00E1576F" w:rsidRDefault="00000000" w:rsidP="00156A3A">
            <w:pPr>
              <w:pStyle w:val="berschrift1"/>
            </w:pPr>
            <w:sdt>
              <w:sdtPr>
                <w:id w:val="530854393"/>
                <w:placeholder>
                  <w:docPart w:val="A8958B50FE5B413EA7132ECC64046527"/>
                </w:placeholder>
                <w:temporary/>
                <w:showingPlcHdr/>
                <w15:appearance w15:val="hidden"/>
              </w:sdtPr>
              <w:sdtContent>
                <w:r w:rsidR="002D2C31" w:rsidRPr="00E1576F">
                  <w:rPr>
                    <w:lang w:bidi="de-DE"/>
                  </w:rPr>
                  <w:t>Mge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5323" w:type="dxa"/>
            <w:tcBorders>
              <w:bottom w:val="single" w:sz="4" w:space="0" w:color="156082" w:themeColor="accent1"/>
            </w:tcBorders>
            <w:vAlign w:val="center"/>
          </w:tcPr>
          <w:p w14:paraId="3DF217CC" w14:textId="77777777" w:rsidR="002D2C31" w:rsidRPr="00E1576F" w:rsidRDefault="00000000" w:rsidP="002D2C31">
            <w:pPr>
              <w:pStyle w:val="berschrift1"/>
            </w:pPr>
            <w:sdt>
              <w:sdtPr>
                <w:id w:val="2038998146"/>
                <w:placeholder>
                  <w:docPart w:val="FA7CC51D06414D688EB914627AAA72DC"/>
                </w:placeholder>
                <w:temporary/>
                <w:showingPlcHdr/>
                <w15:appearance w15:val="hidden"/>
              </w:sdtPr>
              <w:sdtContent>
                <w:r w:rsidR="002D2C31" w:rsidRPr="00E1576F">
                  <w:rPr>
                    <w:lang w:bidi="de-DE"/>
                  </w:rPr>
                  <w:t>Beschreibung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858" w:type="dxa"/>
            <w:tcBorders>
              <w:bottom w:val="single" w:sz="4" w:space="0" w:color="156082" w:themeColor="accent1"/>
            </w:tcBorders>
            <w:vAlign w:val="center"/>
          </w:tcPr>
          <w:p w14:paraId="0B87C9A6" w14:textId="77777777" w:rsidR="002D2C31" w:rsidRPr="00E1576F" w:rsidRDefault="00000000" w:rsidP="00BE4410">
            <w:pPr>
              <w:pStyle w:val="berschrift1"/>
              <w:jc w:val="right"/>
            </w:pPr>
            <w:sdt>
              <w:sdtPr>
                <w:id w:val="1507863871"/>
                <w:placeholder>
                  <w:docPart w:val="245B7DBED064470BABC59FB327CA9943"/>
                </w:placeholder>
                <w:temporary/>
                <w:showingPlcHdr/>
                <w15:appearance w15:val="hidden"/>
              </w:sdtPr>
              <w:sdtContent>
                <w:r w:rsidR="002D2C31" w:rsidRPr="00E1576F">
                  <w:rPr>
                    <w:lang w:bidi="de-DE"/>
                  </w:rPr>
                  <w:t>Einzelpreis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493" w:type="dxa"/>
            <w:tcBorders>
              <w:bottom w:val="single" w:sz="4" w:space="0" w:color="156082" w:themeColor="accent1"/>
            </w:tcBorders>
            <w:vAlign w:val="center"/>
          </w:tcPr>
          <w:p w14:paraId="734FA54A" w14:textId="77777777" w:rsidR="002D2C31" w:rsidRPr="00E1576F" w:rsidRDefault="00000000" w:rsidP="00BE4410">
            <w:pPr>
              <w:pStyle w:val="berschrift1"/>
              <w:jc w:val="right"/>
            </w:pPr>
            <w:sdt>
              <w:sdtPr>
                <w:id w:val="-317345281"/>
                <w:placeholder>
                  <w:docPart w:val="F5C9C9009E22499E88900BE50A357262"/>
                </w:placeholder>
                <w:temporary/>
                <w:showingPlcHdr/>
                <w15:appearance w15:val="hidden"/>
              </w:sdtPr>
              <w:sdtContent>
                <w:r w:rsidR="002D2C31" w:rsidRPr="00E1576F">
                  <w:rPr>
                    <w:lang w:bidi="de-DE"/>
                  </w:rPr>
                  <w:t>Zeilensumme</w:t>
                </w:r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</w:tr>
      <w:tr w:rsidR="002D2C31" w:rsidRPr="00E1576F" w14:paraId="2BCDA4F1" w14:textId="77777777" w:rsidTr="00186F01">
        <w:trPr>
          <w:trHeight w:val="397"/>
        </w:trPr>
        <w:tc>
          <w:tcPr>
            <w:tcW w:w="1418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78463DB8" w14:textId="768D02EA" w:rsidR="002D2C31" w:rsidRPr="00E1576F" w:rsidRDefault="00000000" w:rsidP="002D2C31">
            <w:sdt>
              <w:sdtPr>
                <w:id w:val="-2121438034"/>
                <w:placeholder>
                  <w:docPart w:val="24D230E1D8E84974A490366E5AC6D9C5"/>
                </w:placeholder>
                <w15:appearance w15:val="hidden"/>
              </w:sdtPr>
              <w:sdtContent>
                <w:sdt>
                  <w:sdtPr>
                    <w:id w:val="1641617223"/>
                    <w:placeholder>
                      <w:docPart w:val="71CA95AA5A304500BE3E93AF2F5B2751"/>
                    </w:placeholder>
                    <w15:appearance w15:val="hidden"/>
                  </w:sdtPr>
                  <w:sdtContent>
                    <w:r w:rsidR="00186F01">
                      <w:t>{{ anzahl1 }}</w:t>
                    </w:r>
                  </w:sdtContent>
                </w:sdt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5323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39BAA93D" w14:textId="7D83146E" w:rsidR="002D2C31" w:rsidRPr="00E1576F" w:rsidRDefault="00000000" w:rsidP="002D2C31">
            <w:sdt>
              <w:sdtPr>
                <w:id w:val="-16013733"/>
                <w:placeholder>
                  <w:docPart w:val="9838147134044AC9A91611BC160D0589"/>
                </w:placeholder>
                <w15:appearance w15:val="hidden"/>
              </w:sdtPr>
              <w:sdtContent>
                <w:sdt>
                  <w:sdtPr>
                    <w:id w:val="416521682"/>
                    <w:placeholder>
                      <w:docPart w:val="7DC977A8FA784E968420D2C0BEF1F789"/>
                    </w:placeholder>
                    <w15:appearance w15:val="hidden"/>
                  </w:sdtPr>
                  <w:sdtContent>
                    <w:r w:rsidR="00186F01">
                      <w:t>{{ ding1 }}</w:t>
                    </w:r>
                  </w:sdtContent>
                </w:sdt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858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48FB6A7E" w14:textId="480080BF" w:rsidR="002D2C31" w:rsidRPr="00E1576F" w:rsidRDefault="00000000" w:rsidP="00BE4410">
            <w:pPr>
              <w:jc w:val="right"/>
            </w:pPr>
            <w:sdt>
              <w:sdtPr>
                <w:id w:val="-101037793"/>
                <w:placeholder>
                  <w:docPart w:val="305551F59BD2431695B96511EC7340E0"/>
                </w:placeholder>
                <w15:appearance w15:val="hidden"/>
              </w:sdtPr>
              <w:sdtContent>
                <w:sdt>
                  <w:sdtPr>
                    <w:id w:val="-1897265196"/>
                    <w:placeholder>
                      <w:docPart w:val="8CADECDF6E6E4A32A92DC41D25956C05"/>
                    </w:placeholder>
                    <w15:appearance w15:val="hidden"/>
                  </w:sdtPr>
                  <w:sdtContent>
                    <w:r w:rsidR="00186F01">
                      <w:t xml:space="preserve">{{ </w:t>
                    </w:r>
                    <w:r w:rsidR="00AE077C">
                      <w:t>euro</w:t>
                    </w:r>
                    <w:r w:rsidR="00186F01">
                      <w:t>1 }}</w:t>
                    </w:r>
                  </w:sdtContent>
                </w:sdt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493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70313BBD" w14:textId="61EAD597" w:rsidR="00C3490E" w:rsidRPr="00E1576F" w:rsidRDefault="00000000" w:rsidP="00BE4410">
            <w:pPr>
              <w:jc w:val="right"/>
            </w:pPr>
            <w:sdt>
              <w:sdtPr>
                <w:id w:val="-1090931575"/>
                <w:placeholder>
                  <w:docPart w:val="EC78630C100E4BC9B476A64979D43F6D"/>
                </w:placeholder>
                <w15:appearance w15:val="hidden"/>
              </w:sdtPr>
              <w:sdtContent>
                <w:sdt>
                  <w:sdtPr>
                    <w:id w:val="-1570802399"/>
                    <w:placeholder>
                      <w:docPart w:val="001061650CD14CECB7834D955D20BDA6"/>
                    </w:placeholder>
                    <w15:appearance w15:val="hidden"/>
                  </w:sdtPr>
                  <w:sdtContent>
                    <w:r w:rsidR="00186F01">
                      <w:t xml:space="preserve">{{ </w:t>
                    </w:r>
                    <w:r w:rsidR="00AE077C">
                      <w:t>euro</w:t>
                    </w:r>
                    <w:r w:rsidR="00186F01">
                      <w:t>3 }}</w:t>
                    </w:r>
                  </w:sdtContent>
                </w:sdt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</w:tr>
      <w:tr w:rsidR="00C3490E" w:rsidRPr="00E1576F" w14:paraId="42DCB016" w14:textId="77777777" w:rsidTr="00186F01">
        <w:trPr>
          <w:trHeight w:val="397"/>
        </w:trPr>
        <w:tc>
          <w:tcPr>
            <w:tcW w:w="1418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0B3D7EF5" w14:textId="068E0F43" w:rsidR="00C3490E" w:rsidRPr="00E1576F" w:rsidRDefault="00000000" w:rsidP="002D2C31">
            <w:sdt>
              <w:sdtPr>
                <w:id w:val="-1873063154"/>
                <w:placeholder>
                  <w:docPart w:val="86B6F7AD9E41408481868B28B747236E"/>
                </w:placeholder>
                <w15:appearance w15:val="hidden"/>
              </w:sdtPr>
              <w:sdtContent>
                <w:r w:rsidR="00186F01">
                  <w:t>{{ anzahl2 }}</w:t>
                </w:r>
              </w:sdtContent>
            </w:sdt>
          </w:p>
        </w:tc>
        <w:tc>
          <w:tcPr>
            <w:tcW w:w="5323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513C2278" w14:textId="55643BAC" w:rsidR="00C3490E" w:rsidRPr="00E1576F" w:rsidRDefault="00000000" w:rsidP="00156A3A">
            <w:sdt>
              <w:sdtPr>
                <w:id w:val="415761836"/>
                <w:placeholder>
                  <w:docPart w:val="16B3225B3BBE4FD692CDF35A8D59099C"/>
                </w:placeholder>
                <w15:appearance w15:val="hidden"/>
              </w:sdtPr>
              <w:sdtContent>
                <w:sdt>
                  <w:sdtPr>
                    <w:id w:val="574553226"/>
                    <w:placeholder>
                      <w:docPart w:val="AC42C5DD49F840888666A5A4CF2C0DC2"/>
                    </w:placeholder>
                    <w15:appearance w15:val="hidden"/>
                  </w:sdtPr>
                  <w:sdtContent>
                    <w:r w:rsidR="00186F01">
                      <w:t>{{ ding2 }}</w:t>
                    </w:r>
                  </w:sdtContent>
                </w:sdt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858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0B03288B" w14:textId="0238BC1A" w:rsidR="00C3490E" w:rsidRPr="00E1576F" w:rsidRDefault="00000000" w:rsidP="00BE4410">
            <w:pPr>
              <w:jc w:val="right"/>
            </w:pPr>
            <w:sdt>
              <w:sdtPr>
                <w:id w:val="1950348915"/>
                <w:placeholder>
                  <w:docPart w:val="D165B488CA204D2085C80A5FDB906D3B"/>
                </w:placeholder>
                <w15:appearance w15:val="hidden"/>
              </w:sdtPr>
              <w:sdtContent>
                <w:sdt>
                  <w:sdtPr>
                    <w:id w:val="509339710"/>
                    <w:placeholder>
                      <w:docPart w:val="82F7429C5126449186E762CD598E80DB"/>
                    </w:placeholder>
                    <w15:appearance w15:val="hidden"/>
                  </w:sdtPr>
                  <w:sdtContent>
                    <w:r w:rsidR="00186F01">
                      <w:t xml:space="preserve">{{ </w:t>
                    </w:r>
                    <w:r w:rsidR="00AE077C">
                      <w:t>euro</w:t>
                    </w:r>
                    <w:r w:rsidR="00186F01">
                      <w:t>2 }}</w:t>
                    </w:r>
                  </w:sdtContent>
                </w:sdt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  <w:tc>
          <w:tcPr>
            <w:tcW w:w="1493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133712E6" w14:textId="7BF5CD0F" w:rsidR="00C3490E" w:rsidRPr="00E1576F" w:rsidRDefault="00000000" w:rsidP="00BE4410">
            <w:pPr>
              <w:jc w:val="right"/>
            </w:pPr>
            <w:sdt>
              <w:sdtPr>
                <w:id w:val="-1057776972"/>
                <w:placeholder>
                  <w:docPart w:val="55EABFA204C84FC89FD8238C62E18112"/>
                </w:placeholder>
                <w15:appearance w15:val="hidden"/>
              </w:sdtPr>
              <w:sdtContent>
                <w:sdt>
                  <w:sdtPr>
                    <w:id w:val="-1282565915"/>
                    <w:placeholder>
                      <w:docPart w:val="257DC0223D744F3B88CADDF9A9B8F980"/>
                    </w:placeholder>
                    <w15:appearance w15:val="hidden"/>
                  </w:sdtPr>
                  <w:sdtContent>
                    <w:r w:rsidR="00186F01">
                      <w:t xml:space="preserve">{{ </w:t>
                    </w:r>
                    <w:r w:rsidR="00AE077C">
                      <w:t>euro</w:t>
                    </w:r>
                    <w:r w:rsidR="00186F01">
                      <w:t>4 }}</w:t>
                    </w:r>
                  </w:sdtContent>
                </w:sdt>
              </w:sdtContent>
            </w:sdt>
            <w:r w:rsidR="00156A3A" w:rsidRPr="00E1576F">
              <w:rPr>
                <w:lang w:bidi="de-DE"/>
              </w:rPr>
              <w:t xml:space="preserve"> </w:t>
            </w:r>
          </w:p>
        </w:tc>
      </w:tr>
      <w:tr w:rsidR="00886A6D" w:rsidRPr="00E1576F" w14:paraId="41B42D96" w14:textId="77777777" w:rsidTr="00186F01">
        <w:trPr>
          <w:trHeight w:val="397"/>
        </w:trPr>
        <w:tc>
          <w:tcPr>
            <w:tcW w:w="1418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275C0E1E" w14:textId="5C844CF0" w:rsidR="00886A6D" w:rsidRPr="00E1576F" w:rsidRDefault="00000000" w:rsidP="00886A6D">
            <w:sdt>
              <w:sdtPr>
                <w:id w:val="-1233840684"/>
                <w:placeholder>
                  <w:docPart w:val="27B2E1D4D5E647B68415BD73D49C97C2"/>
                </w:placeholder>
                <w15:appearance w15:val="hidden"/>
              </w:sdtPr>
              <w:sdtContent>
                <w:r w:rsidR="00886A6D">
                  <w:t>{{ anzahl2 }}</w:t>
                </w:r>
              </w:sdtContent>
            </w:sdt>
          </w:p>
        </w:tc>
        <w:tc>
          <w:tcPr>
            <w:tcW w:w="5323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11964B60" w14:textId="40E83A71" w:rsidR="00886A6D" w:rsidRPr="00E1576F" w:rsidRDefault="00000000" w:rsidP="00886A6D">
            <w:sdt>
              <w:sdtPr>
                <w:id w:val="-991795620"/>
                <w:placeholder>
                  <w:docPart w:val="373A2F791EC144EFB17F1ABA4F884C5A"/>
                </w:placeholder>
                <w15:appearance w15:val="hidden"/>
              </w:sdtPr>
              <w:sdtContent>
                <w:sdt>
                  <w:sdtPr>
                    <w:id w:val="955292638"/>
                    <w:placeholder>
                      <w:docPart w:val="AB117C4C9094485A8D61520D98DA48F8"/>
                    </w:placeholder>
                    <w15:appearance w15:val="hidden"/>
                  </w:sdtPr>
                  <w:sdtContent>
                    <w:r w:rsidR="00886A6D">
                      <w:t>{{ ding2 }}</w:t>
                    </w:r>
                  </w:sdtContent>
                </w:sdt>
              </w:sdtContent>
            </w:sdt>
            <w:r w:rsidR="00886A6D" w:rsidRPr="00E1576F">
              <w:rPr>
                <w:lang w:bidi="de-DE"/>
              </w:rPr>
              <w:t xml:space="preserve"> </w:t>
            </w:r>
          </w:p>
        </w:tc>
        <w:tc>
          <w:tcPr>
            <w:tcW w:w="1858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4DD65760" w14:textId="7C38E8FB" w:rsidR="00886A6D" w:rsidRPr="00E1576F" w:rsidRDefault="00000000" w:rsidP="00886A6D">
            <w:pPr>
              <w:jc w:val="right"/>
            </w:pPr>
            <w:sdt>
              <w:sdtPr>
                <w:id w:val="-428819935"/>
                <w:placeholder>
                  <w:docPart w:val="75EE27AEF02B4B8498E881D9897ABC58"/>
                </w:placeholder>
                <w15:appearance w15:val="hidden"/>
              </w:sdtPr>
              <w:sdtContent>
                <w:sdt>
                  <w:sdtPr>
                    <w:id w:val="-383796933"/>
                    <w:placeholder>
                      <w:docPart w:val="749797A37FCC4EE8A6916105B3048028"/>
                    </w:placeholder>
                    <w15:appearance w15:val="hidden"/>
                  </w:sdtPr>
                  <w:sdtContent>
                    <w:r w:rsidR="00886A6D">
                      <w:t xml:space="preserve">{{ </w:t>
                    </w:r>
                    <w:r w:rsidR="00AE077C">
                      <w:t>euro</w:t>
                    </w:r>
                    <w:r w:rsidR="00886A6D">
                      <w:t>2 }}</w:t>
                    </w:r>
                  </w:sdtContent>
                </w:sdt>
              </w:sdtContent>
            </w:sdt>
            <w:r w:rsidR="00886A6D" w:rsidRPr="00E1576F">
              <w:rPr>
                <w:lang w:bidi="de-DE"/>
              </w:rPr>
              <w:t xml:space="preserve"> </w:t>
            </w:r>
          </w:p>
        </w:tc>
        <w:tc>
          <w:tcPr>
            <w:tcW w:w="1493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32E2CBE0" w14:textId="4081BF9D" w:rsidR="00886A6D" w:rsidRPr="00E1576F" w:rsidRDefault="00000000" w:rsidP="00886A6D">
            <w:pPr>
              <w:jc w:val="right"/>
            </w:pPr>
            <w:sdt>
              <w:sdtPr>
                <w:id w:val="-2095236601"/>
                <w:placeholder>
                  <w:docPart w:val="56A7162DC9E74C9097C73F9DF897775C"/>
                </w:placeholder>
                <w15:appearance w15:val="hidden"/>
              </w:sdtPr>
              <w:sdtContent>
                <w:sdt>
                  <w:sdtPr>
                    <w:id w:val="-2132390931"/>
                    <w:placeholder>
                      <w:docPart w:val="F539B7B1D02A4C71B3E2F013C1A56A80"/>
                    </w:placeholder>
                    <w15:appearance w15:val="hidden"/>
                  </w:sdtPr>
                  <w:sdtContent>
                    <w:r w:rsidR="00886A6D">
                      <w:t xml:space="preserve">{{ </w:t>
                    </w:r>
                    <w:r w:rsidR="00AE077C">
                      <w:t>euro</w:t>
                    </w:r>
                    <w:r w:rsidR="00886A6D">
                      <w:t>4 }}</w:t>
                    </w:r>
                  </w:sdtContent>
                </w:sdt>
              </w:sdtContent>
            </w:sdt>
            <w:r w:rsidR="00886A6D" w:rsidRPr="00E1576F">
              <w:rPr>
                <w:lang w:bidi="de-DE"/>
              </w:rPr>
              <w:t xml:space="preserve"> </w:t>
            </w:r>
          </w:p>
        </w:tc>
      </w:tr>
      <w:tr w:rsidR="0071621F" w:rsidRPr="00E1576F" w14:paraId="628330B6" w14:textId="77777777" w:rsidTr="00186F01">
        <w:trPr>
          <w:trHeight w:val="397"/>
        </w:trPr>
        <w:tc>
          <w:tcPr>
            <w:tcW w:w="1418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3845ABD5" w14:textId="47656169" w:rsidR="0071621F" w:rsidRPr="00E1576F" w:rsidRDefault="00000000" w:rsidP="0071621F">
            <w:sdt>
              <w:sdtPr>
                <w:id w:val="-1267228669"/>
                <w:placeholder>
                  <w:docPart w:val="728CCD1A512341F2B906675A3C5D3F1A"/>
                </w:placeholder>
                <w15:appearance w15:val="hidden"/>
              </w:sdtPr>
              <w:sdtContent>
                <w:sdt>
                  <w:sdtPr>
                    <w:id w:val="-343940255"/>
                    <w:placeholder>
                      <w:docPart w:val="223FC29E8C1D4E2DAD05399DD2F8BB5A"/>
                    </w:placeholder>
                    <w15:appearance w15:val="hidden"/>
                  </w:sdtPr>
                  <w:sdtContent>
                    <w:r w:rsidR="0071621F">
                      <w:t>{{ anzahl1 }}</w:t>
                    </w:r>
                  </w:sdtContent>
                </w:sdt>
              </w:sdtContent>
            </w:sdt>
            <w:r w:rsidR="0071621F" w:rsidRPr="00E1576F">
              <w:rPr>
                <w:lang w:bidi="de-DE"/>
              </w:rPr>
              <w:t xml:space="preserve"> </w:t>
            </w:r>
          </w:p>
        </w:tc>
        <w:tc>
          <w:tcPr>
            <w:tcW w:w="5323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63DDEA23" w14:textId="40571646" w:rsidR="0071621F" w:rsidRPr="00E1576F" w:rsidRDefault="00000000" w:rsidP="0071621F">
            <w:sdt>
              <w:sdtPr>
                <w:id w:val="1638303103"/>
                <w:placeholder>
                  <w:docPart w:val="410A5F493F894D2BBF5FBB730F0AB63B"/>
                </w:placeholder>
                <w15:appearance w15:val="hidden"/>
              </w:sdtPr>
              <w:sdtContent>
                <w:sdt>
                  <w:sdtPr>
                    <w:id w:val="-1336686570"/>
                    <w:placeholder>
                      <w:docPart w:val="68FD19ED273F48649E22641BB75078F5"/>
                    </w:placeholder>
                    <w15:appearance w15:val="hidden"/>
                  </w:sdtPr>
                  <w:sdtContent>
                    <w:r w:rsidR="0071621F">
                      <w:t>{{ ding1 }}</w:t>
                    </w:r>
                  </w:sdtContent>
                </w:sdt>
              </w:sdtContent>
            </w:sdt>
            <w:r w:rsidR="0071621F" w:rsidRPr="00E1576F">
              <w:rPr>
                <w:lang w:bidi="de-DE"/>
              </w:rPr>
              <w:t xml:space="preserve"> </w:t>
            </w:r>
          </w:p>
        </w:tc>
        <w:tc>
          <w:tcPr>
            <w:tcW w:w="1858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536C1FCC" w14:textId="3F990047" w:rsidR="0071621F" w:rsidRPr="00E1576F" w:rsidRDefault="00000000" w:rsidP="0071621F">
            <w:pPr>
              <w:jc w:val="right"/>
            </w:pPr>
            <w:sdt>
              <w:sdtPr>
                <w:id w:val="1384136036"/>
                <w:placeholder>
                  <w:docPart w:val="7E68D51514564B6EBD7819954227AC5C"/>
                </w:placeholder>
                <w15:appearance w15:val="hidden"/>
              </w:sdtPr>
              <w:sdtContent>
                <w:sdt>
                  <w:sdtPr>
                    <w:id w:val="1929610535"/>
                    <w:placeholder>
                      <w:docPart w:val="FA387BF7E23B45F2988AD37F91132940"/>
                    </w:placeholder>
                    <w15:appearance w15:val="hidden"/>
                  </w:sdtPr>
                  <w:sdtContent>
                    <w:r w:rsidR="0071621F">
                      <w:t xml:space="preserve">{{ </w:t>
                    </w:r>
                    <w:r w:rsidR="00AE077C">
                      <w:t>euro</w:t>
                    </w:r>
                    <w:r w:rsidR="0071621F">
                      <w:t>6 }}</w:t>
                    </w:r>
                  </w:sdtContent>
                </w:sdt>
              </w:sdtContent>
            </w:sdt>
            <w:r w:rsidR="0071621F" w:rsidRPr="00E1576F">
              <w:rPr>
                <w:lang w:bidi="de-DE"/>
              </w:rPr>
              <w:t xml:space="preserve"> </w:t>
            </w:r>
          </w:p>
        </w:tc>
        <w:tc>
          <w:tcPr>
            <w:tcW w:w="1493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760CC234" w14:textId="2686B91F" w:rsidR="0071621F" w:rsidRPr="00E1576F" w:rsidRDefault="00000000" w:rsidP="0071621F">
            <w:pPr>
              <w:jc w:val="right"/>
            </w:pPr>
            <w:sdt>
              <w:sdtPr>
                <w:id w:val="2048173863"/>
                <w:placeholder>
                  <w:docPart w:val="B4944A467A884888998B2C3100E05042"/>
                </w:placeholder>
                <w15:appearance w15:val="hidden"/>
              </w:sdtPr>
              <w:sdtContent>
                <w:sdt>
                  <w:sdtPr>
                    <w:id w:val="-517475863"/>
                    <w:placeholder>
                      <w:docPart w:val="6B9FFDA9ECAC4C20A55A8B8B5093C0EB"/>
                    </w:placeholder>
                    <w15:appearance w15:val="hidden"/>
                  </w:sdtPr>
                  <w:sdtContent>
                    <w:r w:rsidR="0071621F">
                      <w:t xml:space="preserve">{{ </w:t>
                    </w:r>
                    <w:r w:rsidR="00AE077C">
                      <w:t>euro</w:t>
                    </w:r>
                    <w:r w:rsidR="0071621F">
                      <w:t>3 }}</w:t>
                    </w:r>
                  </w:sdtContent>
                </w:sdt>
              </w:sdtContent>
            </w:sdt>
            <w:r w:rsidR="0071621F" w:rsidRPr="00E1576F">
              <w:rPr>
                <w:lang w:bidi="de-DE"/>
              </w:rPr>
              <w:t xml:space="preserve"> </w:t>
            </w:r>
          </w:p>
        </w:tc>
      </w:tr>
      <w:tr w:rsidR="0071621F" w:rsidRPr="00E1576F" w14:paraId="1FED2CEA" w14:textId="77777777" w:rsidTr="00186F01">
        <w:trPr>
          <w:trHeight w:val="397"/>
        </w:trPr>
        <w:tc>
          <w:tcPr>
            <w:tcW w:w="1418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5DF09EA4" w14:textId="51DC9456" w:rsidR="0071621F" w:rsidRPr="00E1576F" w:rsidRDefault="00000000" w:rsidP="0071621F">
            <w:sdt>
              <w:sdtPr>
                <w:id w:val="-527263378"/>
                <w:placeholder>
                  <w:docPart w:val="0D918DAD0EA84B21980533BFADB9AB07"/>
                </w:placeholder>
                <w15:appearance w15:val="hidden"/>
              </w:sdtPr>
              <w:sdtContent>
                <w:r w:rsidR="0071621F">
                  <w:t>{{ anzahl6 }}</w:t>
                </w:r>
              </w:sdtContent>
            </w:sdt>
          </w:p>
        </w:tc>
        <w:tc>
          <w:tcPr>
            <w:tcW w:w="5323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7302E253" w14:textId="23358826" w:rsidR="0071621F" w:rsidRPr="00E1576F" w:rsidRDefault="00000000" w:rsidP="0071621F">
            <w:sdt>
              <w:sdtPr>
                <w:id w:val="2002153929"/>
                <w:placeholder>
                  <w:docPart w:val="43F472D66C914427809C6A98BB396A8D"/>
                </w:placeholder>
                <w15:appearance w15:val="hidden"/>
              </w:sdtPr>
              <w:sdtContent>
                <w:sdt>
                  <w:sdtPr>
                    <w:id w:val="2000772269"/>
                    <w:placeholder>
                      <w:docPart w:val="7E1B476B41EA4C839BCC8D8B966A594D"/>
                    </w:placeholder>
                    <w15:appearance w15:val="hidden"/>
                  </w:sdtPr>
                  <w:sdtContent>
                    <w:r w:rsidR="0071621F">
                      <w:t>{{ ding3 }}</w:t>
                    </w:r>
                  </w:sdtContent>
                </w:sdt>
              </w:sdtContent>
            </w:sdt>
            <w:r w:rsidR="0071621F" w:rsidRPr="00E1576F">
              <w:rPr>
                <w:lang w:bidi="de-DE"/>
              </w:rPr>
              <w:t xml:space="preserve"> </w:t>
            </w:r>
          </w:p>
        </w:tc>
        <w:tc>
          <w:tcPr>
            <w:tcW w:w="1858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50B187CE" w14:textId="3C4352E7" w:rsidR="0071621F" w:rsidRPr="00E1576F" w:rsidRDefault="00000000" w:rsidP="0071621F">
            <w:pPr>
              <w:jc w:val="right"/>
            </w:pPr>
            <w:sdt>
              <w:sdtPr>
                <w:id w:val="-1560002419"/>
                <w:placeholder>
                  <w:docPart w:val="A8539396926A4C81A711843FB45263D4"/>
                </w:placeholder>
                <w15:appearance w15:val="hidden"/>
              </w:sdtPr>
              <w:sdtContent>
                <w:sdt>
                  <w:sdtPr>
                    <w:id w:val="-1319502345"/>
                    <w:placeholder>
                      <w:docPart w:val="19A326C8106440BD871FCC78F68B9BB2"/>
                    </w:placeholder>
                    <w15:appearance w15:val="hidden"/>
                  </w:sdtPr>
                  <w:sdtContent>
                    <w:r w:rsidR="0071621F">
                      <w:t xml:space="preserve">{{ </w:t>
                    </w:r>
                    <w:r w:rsidR="00AE077C">
                      <w:t>euro</w:t>
                    </w:r>
                    <w:r w:rsidR="0071621F">
                      <w:t>5 }}</w:t>
                    </w:r>
                  </w:sdtContent>
                </w:sdt>
              </w:sdtContent>
            </w:sdt>
            <w:r w:rsidR="0071621F" w:rsidRPr="00E1576F">
              <w:rPr>
                <w:lang w:bidi="de-DE"/>
              </w:rPr>
              <w:t xml:space="preserve"> </w:t>
            </w:r>
          </w:p>
        </w:tc>
        <w:tc>
          <w:tcPr>
            <w:tcW w:w="1493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45B3DB34" w14:textId="263AE6A6" w:rsidR="0071621F" w:rsidRPr="00E1576F" w:rsidRDefault="00000000" w:rsidP="0071621F">
            <w:pPr>
              <w:jc w:val="right"/>
            </w:pPr>
            <w:sdt>
              <w:sdtPr>
                <w:id w:val="1228738255"/>
                <w:placeholder>
                  <w:docPart w:val="0DA69FF8F9154DEC82CA846222D10467"/>
                </w:placeholder>
                <w15:appearance w15:val="hidden"/>
              </w:sdtPr>
              <w:sdtContent>
                <w:sdt>
                  <w:sdtPr>
                    <w:id w:val="1750919429"/>
                    <w:placeholder>
                      <w:docPart w:val="B6F681FA6AF449CAA83021AB86704A36"/>
                    </w:placeholder>
                    <w15:appearance w15:val="hidden"/>
                  </w:sdtPr>
                  <w:sdtContent>
                    <w:r w:rsidR="0071621F">
                      <w:t xml:space="preserve">{{ </w:t>
                    </w:r>
                    <w:r w:rsidR="00AE077C">
                      <w:t>euro</w:t>
                    </w:r>
                    <w:r w:rsidR="0071621F">
                      <w:t>6 }}</w:t>
                    </w:r>
                  </w:sdtContent>
                </w:sdt>
              </w:sdtContent>
            </w:sdt>
            <w:r w:rsidR="0071621F" w:rsidRPr="00E1576F">
              <w:rPr>
                <w:lang w:bidi="de-DE"/>
              </w:rPr>
              <w:t xml:space="preserve"> </w:t>
            </w:r>
          </w:p>
        </w:tc>
      </w:tr>
      <w:tr w:rsidR="0071621F" w:rsidRPr="00E1576F" w14:paraId="05B264A5" w14:textId="77777777" w:rsidTr="00186F01">
        <w:trPr>
          <w:trHeight w:val="397"/>
        </w:trPr>
        <w:tc>
          <w:tcPr>
            <w:tcW w:w="1418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68E0CA5F" w14:textId="255588BD" w:rsidR="0071621F" w:rsidRPr="00E1576F" w:rsidRDefault="00000000" w:rsidP="0071621F">
            <w:sdt>
              <w:sdtPr>
                <w:id w:val="-1104883609"/>
                <w:placeholder>
                  <w:docPart w:val="17DBA590C0FE4F4B9C32D25F2F1BA274"/>
                </w:placeholder>
                <w15:appearance w15:val="hidden"/>
              </w:sdtPr>
              <w:sdtContent>
                <w:r w:rsidR="0071621F">
                  <w:t>{{ anzahl2 }}</w:t>
                </w:r>
              </w:sdtContent>
            </w:sdt>
          </w:p>
        </w:tc>
        <w:tc>
          <w:tcPr>
            <w:tcW w:w="5323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12C095A7" w14:textId="535E5956" w:rsidR="0071621F" w:rsidRPr="00E1576F" w:rsidRDefault="00000000" w:rsidP="0071621F">
            <w:sdt>
              <w:sdtPr>
                <w:id w:val="1575242396"/>
                <w:placeholder>
                  <w:docPart w:val="FDDD08D1133A41AFB2F50D23895E444B"/>
                </w:placeholder>
                <w15:appearance w15:val="hidden"/>
              </w:sdtPr>
              <w:sdtContent>
                <w:sdt>
                  <w:sdtPr>
                    <w:id w:val="-1725741334"/>
                    <w:placeholder>
                      <w:docPart w:val="0A5119B4B9B74663AEBA55BDCE27C14B"/>
                    </w:placeholder>
                    <w15:appearance w15:val="hidden"/>
                  </w:sdtPr>
                  <w:sdtContent>
                    <w:r w:rsidR="0071621F">
                      <w:t>{{ ding4 }}</w:t>
                    </w:r>
                  </w:sdtContent>
                </w:sdt>
              </w:sdtContent>
            </w:sdt>
            <w:r w:rsidR="0071621F" w:rsidRPr="00E1576F">
              <w:rPr>
                <w:lang w:bidi="de-DE"/>
              </w:rPr>
              <w:t xml:space="preserve"> </w:t>
            </w:r>
          </w:p>
        </w:tc>
        <w:tc>
          <w:tcPr>
            <w:tcW w:w="1858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0139D3CE" w14:textId="689D20DB" w:rsidR="0071621F" w:rsidRPr="00E1576F" w:rsidRDefault="00000000" w:rsidP="0071621F">
            <w:pPr>
              <w:jc w:val="right"/>
            </w:pPr>
            <w:sdt>
              <w:sdtPr>
                <w:id w:val="-1027561356"/>
                <w:placeholder>
                  <w:docPart w:val="50914D506E5E4EFB82964B1BDBF0E0B9"/>
                </w:placeholder>
                <w15:appearance w15:val="hidden"/>
              </w:sdtPr>
              <w:sdtContent>
                <w:sdt>
                  <w:sdtPr>
                    <w:id w:val="-947929200"/>
                    <w:placeholder>
                      <w:docPart w:val="B4C1B5486C6C4170A97988B75FC32E34"/>
                    </w:placeholder>
                    <w15:appearance w15:val="hidden"/>
                  </w:sdtPr>
                  <w:sdtContent>
                    <w:r w:rsidR="0071621F">
                      <w:t xml:space="preserve">{{ </w:t>
                    </w:r>
                    <w:r w:rsidR="00AE077C">
                      <w:t>euro</w:t>
                    </w:r>
                    <w:r w:rsidR="0071621F">
                      <w:t>4 }}</w:t>
                    </w:r>
                  </w:sdtContent>
                </w:sdt>
              </w:sdtContent>
            </w:sdt>
            <w:r w:rsidR="0071621F" w:rsidRPr="00E1576F">
              <w:rPr>
                <w:lang w:bidi="de-DE"/>
              </w:rPr>
              <w:t xml:space="preserve"> </w:t>
            </w:r>
          </w:p>
        </w:tc>
        <w:tc>
          <w:tcPr>
            <w:tcW w:w="1493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227F38CA" w14:textId="35A8CA42" w:rsidR="0071621F" w:rsidRPr="00E1576F" w:rsidRDefault="00000000" w:rsidP="0071621F">
            <w:pPr>
              <w:jc w:val="right"/>
            </w:pPr>
            <w:sdt>
              <w:sdtPr>
                <w:id w:val="1408495773"/>
                <w:placeholder>
                  <w:docPart w:val="1AF62B5CEE6D4D6DABC84F6DA59362AE"/>
                </w:placeholder>
                <w15:appearance w15:val="hidden"/>
              </w:sdtPr>
              <w:sdtContent>
                <w:sdt>
                  <w:sdtPr>
                    <w:id w:val="762640868"/>
                    <w:placeholder>
                      <w:docPart w:val="15AB54AF91DC4259BD063F46AC6F2994"/>
                    </w:placeholder>
                    <w15:appearance w15:val="hidden"/>
                  </w:sdtPr>
                  <w:sdtContent>
                    <w:r w:rsidR="0071621F">
                      <w:t xml:space="preserve">{{ </w:t>
                    </w:r>
                    <w:r w:rsidR="00AE077C">
                      <w:t>euro</w:t>
                    </w:r>
                    <w:r w:rsidR="0071621F">
                      <w:t>4 }}</w:t>
                    </w:r>
                  </w:sdtContent>
                </w:sdt>
              </w:sdtContent>
            </w:sdt>
            <w:r w:rsidR="0071621F" w:rsidRPr="00E1576F">
              <w:rPr>
                <w:lang w:bidi="de-DE"/>
              </w:rPr>
              <w:t xml:space="preserve"> </w:t>
            </w:r>
          </w:p>
        </w:tc>
      </w:tr>
      <w:tr w:rsidR="0071621F" w:rsidRPr="00E1576F" w14:paraId="0B3F1330" w14:textId="77777777" w:rsidTr="00186F01">
        <w:trPr>
          <w:trHeight w:val="397"/>
        </w:trPr>
        <w:tc>
          <w:tcPr>
            <w:tcW w:w="1418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27CBC2F4" w14:textId="77777777" w:rsidR="0071621F" w:rsidRPr="00E1576F" w:rsidRDefault="0071621F" w:rsidP="0071621F"/>
        </w:tc>
        <w:tc>
          <w:tcPr>
            <w:tcW w:w="5323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4F02E4E4" w14:textId="77777777" w:rsidR="0071621F" w:rsidRPr="00E1576F" w:rsidRDefault="0071621F" w:rsidP="0071621F"/>
        </w:tc>
        <w:tc>
          <w:tcPr>
            <w:tcW w:w="1858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3D13E3A5" w14:textId="77777777" w:rsidR="0071621F" w:rsidRPr="00E1576F" w:rsidRDefault="0071621F" w:rsidP="0071621F">
            <w:pPr>
              <w:jc w:val="right"/>
            </w:pPr>
          </w:p>
        </w:tc>
        <w:tc>
          <w:tcPr>
            <w:tcW w:w="1493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3F1106CF" w14:textId="77777777" w:rsidR="0071621F" w:rsidRPr="00E1576F" w:rsidRDefault="0071621F" w:rsidP="0071621F">
            <w:pPr>
              <w:jc w:val="right"/>
            </w:pPr>
          </w:p>
        </w:tc>
      </w:tr>
      <w:tr w:rsidR="0071621F" w:rsidRPr="00E1576F" w14:paraId="2BE18D55" w14:textId="77777777" w:rsidTr="00186F01">
        <w:trPr>
          <w:trHeight w:val="397"/>
        </w:trPr>
        <w:tc>
          <w:tcPr>
            <w:tcW w:w="1418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0DCFBFB4" w14:textId="77777777" w:rsidR="0071621F" w:rsidRPr="00E1576F" w:rsidRDefault="0071621F" w:rsidP="0071621F"/>
        </w:tc>
        <w:tc>
          <w:tcPr>
            <w:tcW w:w="5323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75FA16C2" w14:textId="77777777" w:rsidR="0071621F" w:rsidRPr="00E1576F" w:rsidRDefault="0071621F" w:rsidP="0071621F"/>
        </w:tc>
        <w:tc>
          <w:tcPr>
            <w:tcW w:w="1858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1647FD6D" w14:textId="77777777" w:rsidR="0071621F" w:rsidRPr="00E1576F" w:rsidRDefault="0071621F" w:rsidP="0071621F">
            <w:pPr>
              <w:jc w:val="right"/>
            </w:pPr>
          </w:p>
        </w:tc>
        <w:tc>
          <w:tcPr>
            <w:tcW w:w="1493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62D1F645" w14:textId="77777777" w:rsidR="0071621F" w:rsidRPr="00E1576F" w:rsidRDefault="0071621F" w:rsidP="0071621F">
            <w:pPr>
              <w:jc w:val="right"/>
            </w:pPr>
          </w:p>
        </w:tc>
      </w:tr>
      <w:tr w:rsidR="0071621F" w:rsidRPr="00E1576F" w14:paraId="3B6F049F" w14:textId="77777777" w:rsidTr="00186F01">
        <w:trPr>
          <w:trHeight w:val="397"/>
        </w:trPr>
        <w:tc>
          <w:tcPr>
            <w:tcW w:w="1418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06F7CEAC" w14:textId="77777777" w:rsidR="0071621F" w:rsidRPr="00E1576F" w:rsidRDefault="0071621F" w:rsidP="0071621F"/>
        </w:tc>
        <w:tc>
          <w:tcPr>
            <w:tcW w:w="5323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6BC05953" w14:textId="77777777" w:rsidR="0071621F" w:rsidRPr="00E1576F" w:rsidRDefault="0071621F" w:rsidP="0071621F"/>
        </w:tc>
        <w:tc>
          <w:tcPr>
            <w:tcW w:w="1858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4D2FB1DF" w14:textId="77777777" w:rsidR="0071621F" w:rsidRPr="00E1576F" w:rsidRDefault="0071621F" w:rsidP="0071621F">
            <w:pPr>
              <w:jc w:val="right"/>
            </w:pPr>
          </w:p>
        </w:tc>
        <w:tc>
          <w:tcPr>
            <w:tcW w:w="1493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39C7A76E" w14:textId="77777777" w:rsidR="0071621F" w:rsidRPr="00E1576F" w:rsidRDefault="0071621F" w:rsidP="0071621F">
            <w:pPr>
              <w:jc w:val="right"/>
            </w:pPr>
          </w:p>
        </w:tc>
      </w:tr>
      <w:tr w:rsidR="0071621F" w:rsidRPr="00E1576F" w14:paraId="6C6B9304" w14:textId="77777777" w:rsidTr="00186F01">
        <w:trPr>
          <w:trHeight w:val="397"/>
        </w:trPr>
        <w:tc>
          <w:tcPr>
            <w:tcW w:w="1418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2D11238D" w14:textId="77777777" w:rsidR="0071621F" w:rsidRPr="00E1576F" w:rsidRDefault="0071621F" w:rsidP="0071621F"/>
        </w:tc>
        <w:tc>
          <w:tcPr>
            <w:tcW w:w="5323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058D9F42" w14:textId="77777777" w:rsidR="0071621F" w:rsidRPr="00E1576F" w:rsidRDefault="0071621F" w:rsidP="0071621F"/>
        </w:tc>
        <w:tc>
          <w:tcPr>
            <w:tcW w:w="1858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252361F2" w14:textId="77777777" w:rsidR="0071621F" w:rsidRPr="00E1576F" w:rsidRDefault="0071621F" w:rsidP="0071621F">
            <w:pPr>
              <w:jc w:val="right"/>
            </w:pPr>
          </w:p>
        </w:tc>
        <w:tc>
          <w:tcPr>
            <w:tcW w:w="1493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597158E1" w14:textId="77777777" w:rsidR="0071621F" w:rsidRPr="00E1576F" w:rsidRDefault="0071621F" w:rsidP="0071621F">
            <w:pPr>
              <w:jc w:val="right"/>
            </w:pPr>
          </w:p>
        </w:tc>
      </w:tr>
      <w:tr w:rsidR="0071621F" w:rsidRPr="00E1576F" w14:paraId="5D265B45" w14:textId="77777777" w:rsidTr="00186F01">
        <w:trPr>
          <w:trHeight w:val="397"/>
        </w:trPr>
        <w:tc>
          <w:tcPr>
            <w:tcW w:w="1418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75F3F424" w14:textId="77777777" w:rsidR="0071621F" w:rsidRPr="00E1576F" w:rsidRDefault="0071621F" w:rsidP="0071621F"/>
        </w:tc>
        <w:tc>
          <w:tcPr>
            <w:tcW w:w="5323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2AE9F44D" w14:textId="77777777" w:rsidR="0071621F" w:rsidRPr="00E1576F" w:rsidRDefault="0071621F" w:rsidP="0071621F"/>
        </w:tc>
        <w:tc>
          <w:tcPr>
            <w:tcW w:w="1858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6C4E051D" w14:textId="77777777" w:rsidR="0071621F" w:rsidRPr="00E1576F" w:rsidRDefault="0071621F" w:rsidP="0071621F">
            <w:pPr>
              <w:jc w:val="right"/>
            </w:pPr>
          </w:p>
        </w:tc>
        <w:tc>
          <w:tcPr>
            <w:tcW w:w="1493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08270CE5" w14:textId="77777777" w:rsidR="0071621F" w:rsidRPr="00E1576F" w:rsidRDefault="0071621F" w:rsidP="0071621F">
            <w:pPr>
              <w:jc w:val="right"/>
            </w:pPr>
          </w:p>
        </w:tc>
      </w:tr>
      <w:tr w:rsidR="0071621F" w:rsidRPr="00E1576F" w14:paraId="0B58360E" w14:textId="77777777" w:rsidTr="00186F01">
        <w:trPr>
          <w:trHeight w:val="397"/>
        </w:trPr>
        <w:tc>
          <w:tcPr>
            <w:tcW w:w="1418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23885B1B" w14:textId="77777777" w:rsidR="0071621F" w:rsidRPr="00E1576F" w:rsidRDefault="0071621F" w:rsidP="0071621F"/>
        </w:tc>
        <w:tc>
          <w:tcPr>
            <w:tcW w:w="5323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411BEA02" w14:textId="77777777" w:rsidR="0071621F" w:rsidRPr="00E1576F" w:rsidRDefault="0071621F" w:rsidP="0071621F"/>
        </w:tc>
        <w:tc>
          <w:tcPr>
            <w:tcW w:w="1858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66ED2857" w14:textId="77777777" w:rsidR="0071621F" w:rsidRPr="00E1576F" w:rsidRDefault="0071621F" w:rsidP="0071621F">
            <w:pPr>
              <w:jc w:val="right"/>
            </w:pPr>
          </w:p>
        </w:tc>
        <w:tc>
          <w:tcPr>
            <w:tcW w:w="1493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333174BD" w14:textId="77777777" w:rsidR="0071621F" w:rsidRPr="00E1576F" w:rsidRDefault="0071621F" w:rsidP="0071621F">
            <w:pPr>
              <w:jc w:val="right"/>
            </w:pPr>
          </w:p>
        </w:tc>
      </w:tr>
      <w:tr w:rsidR="0071621F" w:rsidRPr="00E1576F" w14:paraId="1B3D1968" w14:textId="77777777" w:rsidTr="00186F01">
        <w:trPr>
          <w:trHeight w:val="397"/>
        </w:trPr>
        <w:tc>
          <w:tcPr>
            <w:tcW w:w="1418" w:type="dxa"/>
            <w:tcBorders>
              <w:top w:val="single" w:sz="4" w:space="0" w:color="156082" w:themeColor="accent1"/>
            </w:tcBorders>
            <w:vAlign w:val="center"/>
          </w:tcPr>
          <w:p w14:paraId="521E5DD3" w14:textId="77777777" w:rsidR="0071621F" w:rsidRPr="00E1576F" w:rsidRDefault="0071621F" w:rsidP="0071621F"/>
        </w:tc>
        <w:tc>
          <w:tcPr>
            <w:tcW w:w="5323" w:type="dxa"/>
            <w:tcBorders>
              <w:top w:val="single" w:sz="4" w:space="0" w:color="156082" w:themeColor="accent1"/>
            </w:tcBorders>
            <w:vAlign w:val="center"/>
          </w:tcPr>
          <w:p w14:paraId="72023DF8" w14:textId="77777777" w:rsidR="0071621F" w:rsidRPr="00E1576F" w:rsidRDefault="0071621F" w:rsidP="0071621F"/>
        </w:tc>
        <w:tc>
          <w:tcPr>
            <w:tcW w:w="1858" w:type="dxa"/>
            <w:tcBorders>
              <w:top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5B103686" w14:textId="77777777" w:rsidR="0071621F" w:rsidRPr="00E1576F" w:rsidRDefault="00000000" w:rsidP="0071621F">
            <w:pPr>
              <w:pStyle w:val="berschrift1"/>
            </w:pPr>
            <w:sdt>
              <w:sdtPr>
                <w:id w:val="-1007976488"/>
                <w:placeholder>
                  <w:docPart w:val="853F6A57487146378081AEF1AF8B2567"/>
                </w:placeholder>
                <w:temporary/>
                <w:showingPlcHdr/>
                <w15:appearance w15:val="hidden"/>
              </w:sdtPr>
              <w:sdtContent>
                <w:r w:rsidR="0071621F" w:rsidRPr="00E1576F">
                  <w:rPr>
                    <w:lang w:bidi="de-DE"/>
                  </w:rPr>
                  <w:t>Zwischensumme</w:t>
                </w:r>
              </w:sdtContent>
            </w:sdt>
            <w:r w:rsidR="0071621F" w:rsidRPr="00E1576F">
              <w:rPr>
                <w:lang w:bidi="de-DE"/>
              </w:rPr>
              <w:t xml:space="preserve"> </w:t>
            </w:r>
          </w:p>
        </w:tc>
        <w:tc>
          <w:tcPr>
            <w:tcW w:w="1493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18" w:space="0" w:color="156082" w:themeColor="accent1"/>
              <w:right w:val="single" w:sz="4" w:space="0" w:color="156082" w:themeColor="accent1"/>
            </w:tcBorders>
            <w:shd w:val="clear" w:color="auto" w:fill="C1E4F5" w:themeFill="accent1" w:themeFillTint="33"/>
            <w:vAlign w:val="center"/>
          </w:tcPr>
          <w:p w14:paraId="18088E05" w14:textId="38BE65D8" w:rsidR="0071621F" w:rsidRPr="00E1576F" w:rsidRDefault="00000000" w:rsidP="0071621F">
            <w:pPr>
              <w:pStyle w:val="Gesamtbetrag"/>
            </w:pPr>
            <w:sdt>
              <w:sdtPr>
                <w:id w:val="-1602253610"/>
                <w:placeholder>
                  <w:docPart w:val="7D7611586E12425C9C5B7D1895F3E9A5"/>
                </w:placeholder>
                <w15:appearance w15:val="hidden"/>
              </w:sdtPr>
              <w:sdtContent>
                <w:sdt>
                  <w:sdtPr>
                    <w:id w:val="1269271793"/>
                    <w:placeholder>
                      <w:docPart w:val="9F4A3F618EA84EA083D4B01D8C1490EE"/>
                    </w:placeholder>
                    <w15:appearance w15:val="hidden"/>
                  </w:sdtPr>
                  <w:sdtContent>
                    <w:sdt>
                      <w:sdtPr>
                        <w:id w:val="1280995019"/>
                        <w:placeholder>
                          <w:docPart w:val="48F037E2059B4EB69A93E6A8EE303227"/>
                        </w:placeholder>
                        <w15:appearance w15:val="hidden"/>
                      </w:sdtPr>
                      <w:sdtContent>
                        <w:r w:rsidR="0071621F">
                          <w:t xml:space="preserve">{{ </w:t>
                        </w:r>
                        <w:r w:rsidR="00AE077C">
                          <w:t>euro</w:t>
                        </w:r>
                        <w:r w:rsidR="0071621F">
                          <w:t>1 }}</w:t>
                        </w:r>
                      </w:sdtContent>
                    </w:sdt>
                  </w:sdtContent>
                </w:sdt>
              </w:sdtContent>
            </w:sdt>
            <w:r w:rsidR="0071621F" w:rsidRPr="00E1576F">
              <w:rPr>
                <w:lang w:bidi="de-DE"/>
              </w:rPr>
              <w:t xml:space="preserve"> </w:t>
            </w:r>
          </w:p>
        </w:tc>
      </w:tr>
      <w:tr w:rsidR="0071621F" w:rsidRPr="00E1576F" w14:paraId="118CD47A" w14:textId="77777777" w:rsidTr="00186F01">
        <w:trPr>
          <w:trHeight w:val="397"/>
        </w:trPr>
        <w:tc>
          <w:tcPr>
            <w:tcW w:w="1418" w:type="dxa"/>
            <w:vAlign w:val="center"/>
          </w:tcPr>
          <w:p w14:paraId="1204581E" w14:textId="77777777" w:rsidR="0071621F" w:rsidRPr="00E1576F" w:rsidRDefault="0071621F" w:rsidP="0071621F"/>
        </w:tc>
        <w:tc>
          <w:tcPr>
            <w:tcW w:w="5323" w:type="dxa"/>
            <w:vAlign w:val="center"/>
          </w:tcPr>
          <w:p w14:paraId="4BB52641" w14:textId="77777777" w:rsidR="0071621F" w:rsidRPr="00E1576F" w:rsidRDefault="0071621F" w:rsidP="0071621F"/>
        </w:tc>
        <w:tc>
          <w:tcPr>
            <w:tcW w:w="1858" w:type="dxa"/>
            <w:tcBorders>
              <w:right w:val="single" w:sz="4" w:space="0" w:color="156082" w:themeColor="accent1"/>
            </w:tcBorders>
            <w:vAlign w:val="center"/>
          </w:tcPr>
          <w:p w14:paraId="7F895DA8" w14:textId="77777777" w:rsidR="0071621F" w:rsidRPr="00E1576F" w:rsidRDefault="00000000" w:rsidP="0071621F">
            <w:pPr>
              <w:pStyle w:val="berschrift1"/>
            </w:pPr>
            <w:sdt>
              <w:sdtPr>
                <w:id w:val="-1969434869"/>
                <w:placeholder>
                  <w:docPart w:val="35D3138FB69D4FAC9CB6A3481060CEF9"/>
                </w:placeholder>
                <w:temporary/>
                <w:showingPlcHdr/>
                <w15:appearance w15:val="hidden"/>
              </w:sdtPr>
              <w:sdtContent>
                <w:r w:rsidR="0071621F" w:rsidRPr="00E1576F">
                  <w:rPr>
                    <w:lang w:bidi="de-DE"/>
                  </w:rPr>
                  <w:t>Mehrwertsteuer</w:t>
                </w:r>
              </w:sdtContent>
            </w:sdt>
            <w:r w:rsidR="0071621F" w:rsidRPr="00E1576F">
              <w:rPr>
                <w:lang w:bidi="de-DE"/>
              </w:rPr>
              <w:t xml:space="preserve"> </w:t>
            </w:r>
          </w:p>
        </w:tc>
        <w:tc>
          <w:tcPr>
            <w:tcW w:w="1493" w:type="dxa"/>
            <w:tcBorders>
              <w:top w:val="single" w:sz="18" w:space="0" w:color="156082" w:themeColor="accent1"/>
              <w:left w:val="single" w:sz="4" w:space="0" w:color="156082" w:themeColor="accent1"/>
              <w:bottom w:val="single" w:sz="18" w:space="0" w:color="156082" w:themeColor="accent1"/>
              <w:right w:val="single" w:sz="4" w:space="0" w:color="156082" w:themeColor="accent1"/>
            </w:tcBorders>
            <w:shd w:val="clear" w:color="auto" w:fill="C1E4F5" w:themeFill="accent1" w:themeFillTint="33"/>
            <w:vAlign w:val="center"/>
          </w:tcPr>
          <w:p w14:paraId="53DAF243" w14:textId="551A4133" w:rsidR="0071621F" w:rsidRPr="00E1576F" w:rsidRDefault="00000000" w:rsidP="0071621F">
            <w:pPr>
              <w:pStyle w:val="Gesamtbetrag"/>
            </w:pPr>
            <w:sdt>
              <w:sdtPr>
                <w:id w:val="11963529"/>
                <w:placeholder>
                  <w:docPart w:val="B1B6CA637ABE4D44B9D52C15BF5C5420"/>
                </w:placeholder>
                <w15:appearance w15:val="hidden"/>
              </w:sdtPr>
              <w:sdtContent>
                <w:r w:rsidR="0071621F">
                  <w:t>19,00</w:t>
                </w:r>
              </w:sdtContent>
            </w:sdt>
            <w:r w:rsidR="0071621F" w:rsidRPr="00E1576F">
              <w:rPr>
                <w:lang w:bidi="de-DE"/>
              </w:rPr>
              <w:t xml:space="preserve"> </w:t>
            </w:r>
          </w:p>
        </w:tc>
      </w:tr>
      <w:tr w:rsidR="0071621F" w:rsidRPr="00E1576F" w14:paraId="16F291BC" w14:textId="77777777" w:rsidTr="00186F01">
        <w:trPr>
          <w:trHeight w:val="397"/>
        </w:trPr>
        <w:tc>
          <w:tcPr>
            <w:tcW w:w="1418" w:type="dxa"/>
            <w:vAlign w:val="center"/>
          </w:tcPr>
          <w:p w14:paraId="62C00185" w14:textId="77777777" w:rsidR="0071621F" w:rsidRPr="00E1576F" w:rsidRDefault="0071621F" w:rsidP="0071621F"/>
        </w:tc>
        <w:tc>
          <w:tcPr>
            <w:tcW w:w="5323" w:type="dxa"/>
            <w:vAlign w:val="center"/>
          </w:tcPr>
          <w:p w14:paraId="7B0723CE" w14:textId="77777777" w:rsidR="0071621F" w:rsidRPr="00E1576F" w:rsidRDefault="0071621F" w:rsidP="0071621F"/>
        </w:tc>
        <w:tc>
          <w:tcPr>
            <w:tcW w:w="1858" w:type="dxa"/>
            <w:tcBorders>
              <w:right w:val="single" w:sz="4" w:space="0" w:color="156082" w:themeColor="accent1"/>
            </w:tcBorders>
            <w:vAlign w:val="center"/>
          </w:tcPr>
          <w:p w14:paraId="5BF58388" w14:textId="77777777" w:rsidR="0071621F" w:rsidRPr="00E1576F" w:rsidRDefault="00000000" w:rsidP="0071621F">
            <w:pPr>
              <w:pStyle w:val="berschrift1"/>
            </w:pPr>
            <w:sdt>
              <w:sdtPr>
                <w:id w:val="1022060310"/>
                <w:placeholder>
                  <w:docPart w:val="4E39EF1934B74E6CB4C3FD2CB75C4E36"/>
                </w:placeholder>
                <w:temporary/>
                <w:showingPlcHdr/>
                <w15:appearance w15:val="hidden"/>
              </w:sdtPr>
              <w:sdtContent>
                <w:r w:rsidR="0071621F" w:rsidRPr="00E1576F">
                  <w:rPr>
                    <w:lang w:bidi="de-DE"/>
                  </w:rPr>
                  <w:t>Gesamtsumme</w:t>
                </w:r>
              </w:sdtContent>
            </w:sdt>
            <w:r w:rsidR="0071621F" w:rsidRPr="00E1576F">
              <w:rPr>
                <w:lang w:bidi="de-DE"/>
              </w:rPr>
              <w:t xml:space="preserve"> </w:t>
            </w:r>
          </w:p>
        </w:tc>
        <w:tc>
          <w:tcPr>
            <w:tcW w:w="1493" w:type="dxa"/>
            <w:tcBorders>
              <w:top w:val="single" w:sz="18" w:space="0" w:color="156082" w:themeColor="accent1"/>
              <w:left w:val="single" w:sz="4" w:space="0" w:color="156082" w:themeColor="accent1"/>
              <w:bottom w:val="single" w:sz="18" w:space="0" w:color="156082" w:themeColor="accent1"/>
              <w:right w:val="single" w:sz="4" w:space="0" w:color="156082" w:themeColor="accent1"/>
            </w:tcBorders>
            <w:shd w:val="clear" w:color="auto" w:fill="C1E4F5" w:themeFill="accent1" w:themeFillTint="33"/>
            <w:vAlign w:val="center"/>
          </w:tcPr>
          <w:p w14:paraId="74C3CF3F" w14:textId="606BB16B" w:rsidR="0071621F" w:rsidRPr="00E1576F" w:rsidRDefault="00000000" w:rsidP="0071621F">
            <w:pPr>
              <w:pStyle w:val="Gesamtbetrag"/>
            </w:pPr>
            <w:sdt>
              <w:sdtPr>
                <w:id w:val="-1944681675"/>
                <w:placeholder>
                  <w:docPart w:val="42618A7BDAD646F9B6D4FF4A863A9CAA"/>
                </w:placeholder>
                <w15:appearance w15:val="hidden"/>
              </w:sdtPr>
              <w:sdtContent>
                <w:sdt>
                  <w:sdtPr>
                    <w:id w:val="1560827591"/>
                    <w:placeholder>
                      <w:docPart w:val="6DE81263A6094E4A978062F63D4E1DD1"/>
                    </w:placeholder>
                    <w15:appearance w15:val="hidden"/>
                  </w:sdtPr>
                  <w:sdtContent>
                    <w:r w:rsidR="0071621F">
                      <w:t xml:space="preserve">{{ </w:t>
                    </w:r>
                    <w:r w:rsidR="00AE077C">
                      <w:t>euro</w:t>
                    </w:r>
                    <w:r w:rsidR="0071621F">
                      <w:t>6 }}</w:t>
                    </w:r>
                  </w:sdtContent>
                </w:sdt>
              </w:sdtContent>
            </w:sdt>
            <w:r w:rsidR="0071621F" w:rsidRPr="00E1576F">
              <w:rPr>
                <w:lang w:bidi="de-DE"/>
              </w:rPr>
              <w:t xml:space="preserve"> </w:t>
            </w:r>
          </w:p>
        </w:tc>
      </w:tr>
    </w:tbl>
    <w:p w14:paraId="72CD97DC" w14:textId="77777777" w:rsidR="001069E0" w:rsidRPr="00653D2E" w:rsidRDefault="00000000" w:rsidP="00BE4410">
      <w:pPr>
        <w:pStyle w:val="Kontaktinfos"/>
        <w:rPr>
          <w:lang w:val="en-US"/>
        </w:rPr>
      </w:pPr>
      <w:sdt>
        <w:sdtPr>
          <w:id w:val="107098354"/>
          <w:placeholder>
            <w:docPart w:val="9DA57A0C6E22426F978DA6A37495BF2F"/>
          </w:placeholder>
          <w:showingPlcHdr/>
          <w15:appearance w15:val="hidden"/>
        </w:sdtPr>
        <w:sdtContent>
          <w:r w:rsidR="00156A3A" w:rsidRPr="00653D2E">
            <w:rPr>
              <w:lang w:val="en-US" w:bidi="de-DE"/>
            </w:rPr>
            <w:t>Alle Schecks auszahlbar an</w:t>
          </w:r>
        </w:sdtContent>
      </w:sdt>
      <w:sdt>
        <w:sdtPr>
          <w:id w:val="453370213"/>
          <w:placeholder>
            <w:docPart w:val="7B7DF1EAB1ED4651A387B09B0908EF3A"/>
          </w:placeholder>
          <w:showingPlcHdr/>
          <w15:appearance w15:val="hidden"/>
        </w:sdtPr>
        <w:sdtContent>
          <w:r w:rsidR="00DB3205" w:rsidRPr="00653D2E">
            <w:rPr>
              <w:lang w:val="en-US" w:bidi="de-DE"/>
            </w:rPr>
            <w:t>Create &amp; Co.</w:t>
          </w:r>
        </w:sdtContent>
      </w:sdt>
    </w:p>
    <w:p w14:paraId="5447C676" w14:textId="77777777" w:rsidR="001069E0" w:rsidRPr="00E1576F" w:rsidRDefault="00000000" w:rsidP="00DB3205">
      <w:pPr>
        <w:pStyle w:val="VielenDank"/>
      </w:pPr>
      <w:sdt>
        <w:sdtPr>
          <w:id w:val="403270095"/>
          <w:placeholder>
            <w:docPart w:val="65A4FD6DF82045399DD6C8467BC38103"/>
          </w:placeholder>
          <w:showingPlcHdr/>
          <w15:appearance w15:val="hidden"/>
        </w:sdtPr>
        <w:sdtContent>
          <w:r w:rsidR="00156A3A" w:rsidRPr="00E1576F">
            <w:rPr>
              <w:lang w:bidi="de-DE"/>
            </w:rPr>
            <w:t>Vielen Dank für Ihren Auftrag!</w:t>
          </w:r>
        </w:sdtContent>
      </w:sdt>
      <w:r w:rsidR="00156A3A" w:rsidRPr="00E1576F">
        <w:rPr>
          <w:lang w:bidi="de-DE"/>
        </w:rPr>
        <w:t xml:space="preserve"> </w:t>
      </w:r>
    </w:p>
    <w:p w14:paraId="60957A4D" w14:textId="3E79AACB" w:rsidR="00A81CA6" w:rsidRPr="00653D2E" w:rsidRDefault="001069E0" w:rsidP="00DB3205">
      <w:pPr>
        <w:pStyle w:val="Kontaktinfos"/>
        <w:rPr>
          <w:lang w:val="en-US"/>
        </w:rPr>
      </w:pPr>
      <w:r w:rsidRPr="00E1576F">
        <w:rPr>
          <w:lang w:bidi="de-DE"/>
        </w:rPr>
        <w:t xml:space="preserve"> </w:t>
      </w:r>
      <w:sdt>
        <w:sdtPr>
          <w:id w:val="-523253204"/>
          <w:placeholder>
            <w:docPart w:val="FDDFD199E0534E00B4B00076B591C7D3"/>
          </w:placeholder>
          <w15:appearance w15:val="hidden"/>
        </w:sdtPr>
        <w:sdtContent>
          <w:r w:rsidR="00186F01">
            <w:t>{{</w:t>
          </w:r>
          <w:r w:rsidR="0097108C" w:rsidRPr="0097108C">
            <w:t xml:space="preserve">firmenname1 </w:t>
          </w:r>
          <w:r w:rsidR="00186F01">
            <w:t>}}</w:t>
          </w:r>
        </w:sdtContent>
      </w:sdt>
      <w:r w:rsidRPr="00653D2E">
        <w:rPr>
          <w:lang w:val="en-US" w:bidi="de-DE"/>
        </w:rPr>
        <w:t xml:space="preserve"> </w:t>
      </w:r>
      <w:sdt>
        <w:sdtPr>
          <w:id w:val="448752073"/>
          <w:placeholder>
            <w:docPart w:val="5446E9BF038E4F26BF4A5DDB7382A8A3"/>
          </w:placeholder>
          <w15:appearance w15:val="hidden"/>
        </w:sdtPr>
        <w:sdtContent>
          <w:r w:rsidR="00186F01">
            <w:t>{{strasse1}} {{hausnummer1}}</w:t>
          </w:r>
        </w:sdtContent>
      </w:sdt>
      <w:r w:rsidRPr="00653D2E">
        <w:rPr>
          <w:lang w:val="en-US" w:bidi="de-DE"/>
        </w:rPr>
        <w:t xml:space="preserve"> | </w:t>
      </w:r>
      <w:sdt>
        <w:sdtPr>
          <w:id w:val="323638205"/>
          <w:placeholder>
            <w:docPart w:val="76BD7B9C00864780AE2520B6C1094799"/>
          </w:placeholder>
          <w15:appearance w15:val="hidden"/>
        </w:sdtPr>
        <w:sdtContent>
          <w:r w:rsidR="00186F01">
            <w:t>{{ plz1}} {{ort1}}</w:t>
          </w:r>
        </w:sdtContent>
      </w:sdt>
      <w:r w:rsidRPr="00653D2E">
        <w:rPr>
          <w:lang w:val="en-US" w:bidi="de-DE"/>
        </w:rPr>
        <w:t xml:space="preserve"> | </w:t>
      </w:r>
      <w:sdt>
        <w:sdtPr>
          <w:id w:val="1000940658"/>
          <w:placeholder>
            <w:docPart w:val="6F65B31DAEEE4A04960D9CA46EA3238D"/>
          </w:placeholder>
          <w:showingPlcHdr/>
          <w15:appearance w15:val="hidden"/>
        </w:sdtPr>
        <w:sdtContent>
          <w:r w:rsidR="00DB3205" w:rsidRPr="00653D2E">
            <w:rPr>
              <w:lang w:val="en-US" w:bidi="de-DE"/>
            </w:rPr>
            <w:t>Telefon:</w:t>
          </w:r>
        </w:sdtContent>
      </w:sdt>
      <w:r w:rsidRPr="00653D2E">
        <w:rPr>
          <w:lang w:val="en-US" w:bidi="de-DE"/>
        </w:rPr>
        <w:t xml:space="preserve"> </w:t>
      </w:r>
      <w:sdt>
        <w:sdtPr>
          <w:id w:val="-1879226774"/>
          <w:placeholder>
            <w:docPart w:val="B48C12BA594145108DDBC68BD8EF122E"/>
          </w:placeholder>
          <w15:appearance w15:val="hidden"/>
        </w:sdtPr>
        <w:sdtContent>
          <w:sdt>
            <w:sdtPr>
              <w:id w:val="-146977293"/>
              <w:placeholder>
                <w:docPart w:val="069F051EC6A84D64857D39154E3D174A"/>
              </w:placeholder>
              <w15:appearance w15:val="hidden"/>
            </w:sdtPr>
            <w:sdtContent>
              <w:sdt>
                <w:sdtPr>
                  <w:id w:val="-1092318914"/>
                  <w:placeholder>
                    <w:docPart w:val="0872C233FD8B467388885FEF873B78D7"/>
                  </w:placeholder>
                  <w15:appearance w15:val="hidden"/>
                </w:sdtPr>
                <w:sdtContent>
                  <w:r w:rsidR="00186F01">
                    <w:t>{{ tel1 }}</w:t>
                  </w:r>
                </w:sdtContent>
              </w:sdt>
            </w:sdtContent>
          </w:sdt>
        </w:sdtContent>
      </w:sdt>
      <w:r w:rsidRPr="00653D2E">
        <w:rPr>
          <w:lang w:val="en-US" w:bidi="de-DE"/>
        </w:rPr>
        <w:t xml:space="preserve"> | </w:t>
      </w:r>
      <w:sdt>
        <w:sdtPr>
          <w:id w:val="448670913"/>
          <w:placeholder>
            <w:docPart w:val="A87C848922AB4FE3ACD0C7320ACBE700"/>
          </w:placeholder>
          <w:showingPlcHdr/>
          <w15:appearance w15:val="hidden"/>
        </w:sdtPr>
        <w:sdtContent>
          <w:r w:rsidR="00DB3205" w:rsidRPr="00653D2E">
            <w:rPr>
              <w:lang w:val="en-US" w:bidi="de-DE"/>
            </w:rPr>
            <w:t>Fax:</w:t>
          </w:r>
        </w:sdtContent>
      </w:sdt>
      <w:r w:rsidRPr="00653D2E">
        <w:rPr>
          <w:lang w:val="en-US" w:bidi="de-DE"/>
        </w:rPr>
        <w:t xml:space="preserve"> </w:t>
      </w:r>
      <w:sdt>
        <w:sdtPr>
          <w:id w:val="-1306156310"/>
          <w:placeholder>
            <w:docPart w:val="14F16FEFF3D048C9A6EF6739BBD30C84"/>
          </w:placeholder>
          <w15:appearance w15:val="hidden"/>
        </w:sdtPr>
        <w:sdtContent>
          <w:sdt>
            <w:sdtPr>
              <w:id w:val="1039629460"/>
              <w:placeholder>
                <w:docPart w:val="5D3921F658514D1A888F3293AB849A44"/>
              </w:placeholder>
              <w15:appearance w15:val="hidden"/>
            </w:sdtPr>
            <w:sdtContent>
              <w:r w:rsidR="00186F01">
                <w:t>{{ tel2 }}</w:t>
              </w:r>
            </w:sdtContent>
          </w:sdt>
        </w:sdtContent>
      </w:sdt>
    </w:p>
    <w:sectPr w:rsidR="00A81CA6" w:rsidRPr="00653D2E" w:rsidSect="003A2839">
      <w:footerReference w:type="default" r:id="rId10"/>
      <w:pgSz w:w="11906" w:h="16838" w:code="9"/>
      <w:pgMar w:top="403" w:right="907" w:bottom="488" w:left="90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C53C64" w14:textId="77777777" w:rsidR="00CC7103" w:rsidRDefault="00CC7103" w:rsidP="00EE0F7F">
      <w:r>
        <w:separator/>
      </w:r>
    </w:p>
  </w:endnote>
  <w:endnote w:type="continuationSeparator" w:id="0">
    <w:p w14:paraId="63FD013E" w14:textId="77777777" w:rsidR="00CC7103" w:rsidRDefault="00CC7103" w:rsidP="00EE0F7F">
      <w:r>
        <w:continuationSeparator/>
      </w:r>
    </w:p>
  </w:endnote>
  <w:endnote w:type="continuationNotice" w:id="1">
    <w:p w14:paraId="4AC5FD13" w14:textId="77777777" w:rsidR="00CC7103" w:rsidRDefault="00CC71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F44A4B" w14:textId="77777777" w:rsidR="00DA124E" w:rsidRDefault="00DA124E" w:rsidP="00EE0F7F">
        <w:pPr>
          <w:pStyle w:val="Fuzeile"/>
        </w:pPr>
        <w:r>
          <w:rPr>
            <w:lang w:bidi="de-DE"/>
          </w:rPr>
          <w:fldChar w:fldCharType="begin"/>
        </w:r>
        <w:r>
          <w:rPr>
            <w:lang w:bidi="de-DE"/>
          </w:rPr>
          <w:instrText xml:space="preserve"> PAGE   \* MERGEFORMAT </w:instrText>
        </w:r>
        <w:r>
          <w:rPr>
            <w:lang w:bidi="de-DE"/>
          </w:rPr>
          <w:fldChar w:fldCharType="separate"/>
        </w:r>
        <w:r w:rsidR="00A2654F">
          <w:rPr>
            <w:noProof/>
            <w:lang w:bidi="de-DE"/>
          </w:rPr>
          <w:t>2</w:t>
        </w:r>
        <w:r>
          <w:rPr>
            <w:noProof/>
            <w:lang w:bidi="de-DE"/>
          </w:rPr>
          <w:fldChar w:fldCharType="end"/>
        </w:r>
      </w:p>
    </w:sdtContent>
  </w:sdt>
  <w:p w14:paraId="3AD3023A" w14:textId="77777777" w:rsidR="00DA124E" w:rsidRDefault="00DA124E" w:rsidP="00EE0F7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F16F42" w14:textId="77777777" w:rsidR="00CC7103" w:rsidRDefault="00CC7103" w:rsidP="00EE0F7F">
      <w:r>
        <w:separator/>
      </w:r>
    </w:p>
  </w:footnote>
  <w:footnote w:type="continuationSeparator" w:id="0">
    <w:p w14:paraId="5D3665A1" w14:textId="77777777" w:rsidR="00CC7103" w:rsidRDefault="00CC7103" w:rsidP="00EE0F7F">
      <w:r>
        <w:continuationSeparator/>
      </w:r>
    </w:p>
  </w:footnote>
  <w:footnote w:type="continuationNotice" w:id="1">
    <w:p w14:paraId="2A23AD95" w14:textId="77777777" w:rsidR="00CC7103" w:rsidRDefault="00CC7103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removePersonalInformation/>
  <w:removeDateAndTime/>
  <w:bordersDoNotSurroundHeader/>
  <w:bordersDoNotSurroundFooter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01"/>
    <w:rsid w:val="00003839"/>
    <w:rsid w:val="00016EEA"/>
    <w:rsid w:val="00017EBC"/>
    <w:rsid w:val="00033735"/>
    <w:rsid w:val="0004621B"/>
    <w:rsid w:val="0006755F"/>
    <w:rsid w:val="00071BD6"/>
    <w:rsid w:val="0007294A"/>
    <w:rsid w:val="00084A50"/>
    <w:rsid w:val="000A71D3"/>
    <w:rsid w:val="000E34F4"/>
    <w:rsid w:val="000F3D19"/>
    <w:rsid w:val="001069E0"/>
    <w:rsid w:val="00124AE4"/>
    <w:rsid w:val="00131F5D"/>
    <w:rsid w:val="001348AF"/>
    <w:rsid w:val="00141CC5"/>
    <w:rsid w:val="00152AAB"/>
    <w:rsid w:val="00156A3A"/>
    <w:rsid w:val="00161833"/>
    <w:rsid w:val="00163910"/>
    <w:rsid w:val="001763E5"/>
    <w:rsid w:val="0018346C"/>
    <w:rsid w:val="00184F6D"/>
    <w:rsid w:val="00186F01"/>
    <w:rsid w:val="001C2395"/>
    <w:rsid w:val="001C79AC"/>
    <w:rsid w:val="001D02AD"/>
    <w:rsid w:val="001D1A99"/>
    <w:rsid w:val="001E2363"/>
    <w:rsid w:val="001F1199"/>
    <w:rsid w:val="00202A3A"/>
    <w:rsid w:val="00215AB4"/>
    <w:rsid w:val="00232D51"/>
    <w:rsid w:val="00232DEA"/>
    <w:rsid w:val="00243832"/>
    <w:rsid w:val="00253682"/>
    <w:rsid w:val="0027214F"/>
    <w:rsid w:val="00287D82"/>
    <w:rsid w:val="002A2D37"/>
    <w:rsid w:val="002B425B"/>
    <w:rsid w:val="002C15E0"/>
    <w:rsid w:val="002C31B5"/>
    <w:rsid w:val="002D2C31"/>
    <w:rsid w:val="002E1650"/>
    <w:rsid w:val="002E2FED"/>
    <w:rsid w:val="002F145D"/>
    <w:rsid w:val="002F405A"/>
    <w:rsid w:val="002F4591"/>
    <w:rsid w:val="002F5823"/>
    <w:rsid w:val="00301B2D"/>
    <w:rsid w:val="00305145"/>
    <w:rsid w:val="003276AC"/>
    <w:rsid w:val="003347B7"/>
    <w:rsid w:val="00335034"/>
    <w:rsid w:val="003525FA"/>
    <w:rsid w:val="00360364"/>
    <w:rsid w:val="00371BBE"/>
    <w:rsid w:val="003727B8"/>
    <w:rsid w:val="0038422B"/>
    <w:rsid w:val="00390027"/>
    <w:rsid w:val="00394855"/>
    <w:rsid w:val="003A2839"/>
    <w:rsid w:val="003F3E49"/>
    <w:rsid w:val="004367E7"/>
    <w:rsid w:val="00444EC5"/>
    <w:rsid w:val="00445DD9"/>
    <w:rsid w:val="00450F95"/>
    <w:rsid w:val="00456340"/>
    <w:rsid w:val="00466686"/>
    <w:rsid w:val="00467003"/>
    <w:rsid w:val="004A0E9A"/>
    <w:rsid w:val="004A3861"/>
    <w:rsid w:val="004B7DB3"/>
    <w:rsid w:val="004C213B"/>
    <w:rsid w:val="004E69B5"/>
    <w:rsid w:val="00502726"/>
    <w:rsid w:val="00502760"/>
    <w:rsid w:val="00513B33"/>
    <w:rsid w:val="00520564"/>
    <w:rsid w:val="0053314D"/>
    <w:rsid w:val="00541768"/>
    <w:rsid w:val="00542006"/>
    <w:rsid w:val="00555DD9"/>
    <w:rsid w:val="00560557"/>
    <w:rsid w:val="00583AF0"/>
    <w:rsid w:val="005A2890"/>
    <w:rsid w:val="005C3329"/>
    <w:rsid w:val="005C4466"/>
    <w:rsid w:val="005C5FF1"/>
    <w:rsid w:val="005D13BF"/>
    <w:rsid w:val="005E0721"/>
    <w:rsid w:val="005E117D"/>
    <w:rsid w:val="005E53DC"/>
    <w:rsid w:val="00606F22"/>
    <w:rsid w:val="006350A1"/>
    <w:rsid w:val="00635AE7"/>
    <w:rsid w:val="006437F8"/>
    <w:rsid w:val="006464AA"/>
    <w:rsid w:val="00653D2E"/>
    <w:rsid w:val="0065420D"/>
    <w:rsid w:val="00663B7E"/>
    <w:rsid w:val="00675F8F"/>
    <w:rsid w:val="00676AF4"/>
    <w:rsid w:val="00677DD8"/>
    <w:rsid w:val="006B4F86"/>
    <w:rsid w:val="006C4559"/>
    <w:rsid w:val="006D579D"/>
    <w:rsid w:val="00705493"/>
    <w:rsid w:val="0071621F"/>
    <w:rsid w:val="0074217B"/>
    <w:rsid w:val="007603E8"/>
    <w:rsid w:val="00767D7F"/>
    <w:rsid w:val="007A2DFF"/>
    <w:rsid w:val="007B0F08"/>
    <w:rsid w:val="007E709E"/>
    <w:rsid w:val="00846FB5"/>
    <w:rsid w:val="00847E9A"/>
    <w:rsid w:val="00856EDE"/>
    <w:rsid w:val="008613C4"/>
    <w:rsid w:val="00865239"/>
    <w:rsid w:val="00870164"/>
    <w:rsid w:val="008757BD"/>
    <w:rsid w:val="00877C07"/>
    <w:rsid w:val="00883DD4"/>
    <w:rsid w:val="00886A6D"/>
    <w:rsid w:val="00893D5F"/>
    <w:rsid w:val="00897DC4"/>
    <w:rsid w:val="008A48A3"/>
    <w:rsid w:val="008E03BD"/>
    <w:rsid w:val="008E5173"/>
    <w:rsid w:val="008F3570"/>
    <w:rsid w:val="00905964"/>
    <w:rsid w:val="00914773"/>
    <w:rsid w:val="009468C8"/>
    <w:rsid w:val="00947982"/>
    <w:rsid w:val="0097108C"/>
    <w:rsid w:val="00973CF1"/>
    <w:rsid w:val="00974E87"/>
    <w:rsid w:val="009A1458"/>
    <w:rsid w:val="009D2341"/>
    <w:rsid w:val="009D382B"/>
    <w:rsid w:val="009D532A"/>
    <w:rsid w:val="009E49DD"/>
    <w:rsid w:val="009F1D23"/>
    <w:rsid w:val="009F2D75"/>
    <w:rsid w:val="009F3F74"/>
    <w:rsid w:val="009F59F3"/>
    <w:rsid w:val="00A2654F"/>
    <w:rsid w:val="00A274D6"/>
    <w:rsid w:val="00A605F5"/>
    <w:rsid w:val="00A62711"/>
    <w:rsid w:val="00A64CF9"/>
    <w:rsid w:val="00A81CA6"/>
    <w:rsid w:val="00A82089"/>
    <w:rsid w:val="00A82BF5"/>
    <w:rsid w:val="00A90A2D"/>
    <w:rsid w:val="00AC6A6B"/>
    <w:rsid w:val="00AE077C"/>
    <w:rsid w:val="00AF7D1F"/>
    <w:rsid w:val="00B62AE1"/>
    <w:rsid w:val="00B63434"/>
    <w:rsid w:val="00B67438"/>
    <w:rsid w:val="00B70252"/>
    <w:rsid w:val="00B75B21"/>
    <w:rsid w:val="00B80F23"/>
    <w:rsid w:val="00B84DF7"/>
    <w:rsid w:val="00B864A7"/>
    <w:rsid w:val="00B911FE"/>
    <w:rsid w:val="00BA3057"/>
    <w:rsid w:val="00BC159A"/>
    <w:rsid w:val="00BC1F5F"/>
    <w:rsid w:val="00BE4410"/>
    <w:rsid w:val="00BE7F47"/>
    <w:rsid w:val="00BF6121"/>
    <w:rsid w:val="00C15D21"/>
    <w:rsid w:val="00C17717"/>
    <w:rsid w:val="00C21B54"/>
    <w:rsid w:val="00C25BD7"/>
    <w:rsid w:val="00C33E0B"/>
    <w:rsid w:val="00C3490E"/>
    <w:rsid w:val="00C4631C"/>
    <w:rsid w:val="00C55997"/>
    <w:rsid w:val="00C6713E"/>
    <w:rsid w:val="00C72F49"/>
    <w:rsid w:val="00C94F57"/>
    <w:rsid w:val="00CA6586"/>
    <w:rsid w:val="00CB6D77"/>
    <w:rsid w:val="00CC7103"/>
    <w:rsid w:val="00CD21D4"/>
    <w:rsid w:val="00CD6251"/>
    <w:rsid w:val="00CE6FBB"/>
    <w:rsid w:val="00CF3D54"/>
    <w:rsid w:val="00D062FE"/>
    <w:rsid w:val="00D1091B"/>
    <w:rsid w:val="00D27961"/>
    <w:rsid w:val="00D42D80"/>
    <w:rsid w:val="00D45686"/>
    <w:rsid w:val="00D46230"/>
    <w:rsid w:val="00D56588"/>
    <w:rsid w:val="00D57EB6"/>
    <w:rsid w:val="00D62BD5"/>
    <w:rsid w:val="00D6531A"/>
    <w:rsid w:val="00D8503D"/>
    <w:rsid w:val="00DA124E"/>
    <w:rsid w:val="00DA3056"/>
    <w:rsid w:val="00DB3205"/>
    <w:rsid w:val="00DE3DFA"/>
    <w:rsid w:val="00DF32B2"/>
    <w:rsid w:val="00E10529"/>
    <w:rsid w:val="00E1576F"/>
    <w:rsid w:val="00E17DF1"/>
    <w:rsid w:val="00E5098D"/>
    <w:rsid w:val="00E61B2E"/>
    <w:rsid w:val="00E64EBA"/>
    <w:rsid w:val="00E70B6C"/>
    <w:rsid w:val="00E77768"/>
    <w:rsid w:val="00E87249"/>
    <w:rsid w:val="00E91723"/>
    <w:rsid w:val="00E93F0C"/>
    <w:rsid w:val="00E97788"/>
    <w:rsid w:val="00EA2951"/>
    <w:rsid w:val="00EB59E9"/>
    <w:rsid w:val="00EC23BD"/>
    <w:rsid w:val="00EC4567"/>
    <w:rsid w:val="00EE0F7F"/>
    <w:rsid w:val="00F1176D"/>
    <w:rsid w:val="00F15F52"/>
    <w:rsid w:val="00F33413"/>
    <w:rsid w:val="00F34E9F"/>
    <w:rsid w:val="00F472EB"/>
    <w:rsid w:val="00F53936"/>
    <w:rsid w:val="00F7001B"/>
    <w:rsid w:val="00F734DA"/>
    <w:rsid w:val="00F8217C"/>
    <w:rsid w:val="00F91374"/>
    <w:rsid w:val="00F9697E"/>
    <w:rsid w:val="00FD225F"/>
    <w:rsid w:val="00FF35D4"/>
    <w:rsid w:val="00FF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6F3026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PMingLiU" w:hAnsiTheme="minorHAnsi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56A3A"/>
    <w:rPr>
      <w:color w:val="E97132" w:themeColor="accent2"/>
      <w:spacing w:val="10"/>
      <w:sz w:val="18"/>
    </w:rPr>
  </w:style>
  <w:style w:type="paragraph" w:styleId="berschrift1">
    <w:name w:val="heading 1"/>
    <w:basedOn w:val="Standard"/>
    <w:uiPriority w:val="3"/>
    <w:qFormat/>
    <w:rsid w:val="00CD6251"/>
    <w:pPr>
      <w:keepNext/>
      <w:outlineLvl w:val="0"/>
    </w:pPr>
    <w:rPr>
      <w:rFonts w:asciiTheme="majorHAnsi" w:hAnsiTheme="majorHAnsi" w:cs="Arial"/>
      <w:b/>
      <w:bCs/>
      <w:caps/>
      <w:color w:val="3A7C22" w:themeColor="accent6" w:themeShade="BF"/>
      <w:kern w:val="44"/>
      <w:szCs w:val="64"/>
    </w:rPr>
  </w:style>
  <w:style w:type="paragraph" w:styleId="berschrift2">
    <w:name w:val="heading 2"/>
    <w:basedOn w:val="Standard"/>
    <w:link w:val="berschrift2Zchn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RechtsbndigerText">
    <w:name w:val="Rechtsbündiger Text"/>
    <w:basedOn w:val="Standard"/>
    <w:uiPriority w:val="2"/>
    <w:qFormat/>
    <w:rsid w:val="009F3F74"/>
    <w:pPr>
      <w:spacing w:line="264" w:lineRule="auto"/>
      <w:jc w:val="right"/>
    </w:pPr>
    <w:rPr>
      <w:szCs w:val="16"/>
    </w:rPr>
  </w:style>
  <w:style w:type="paragraph" w:customStyle="1" w:styleId="Slogan">
    <w:name w:val="Slogan"/>
    <w:basedOn w:val="Standard"/>
    <w:uiPriority w:val="1"/>
    <w:qFormat/>
    <w:rsid w:val="00847E9A"/>
    <w:rPr>
      <w:bCs/>
      <w:i/>
      <w:caps/>
      <w:color w:val="3A7C22" w:themeColor="accent6" w:themeShade="BF"/>
      <w:spacing w:val="4"/>
      <w:sz w:val="24"/>
      <w:szCs w:val="18"/>
    </w:rPr>
  </w:style>
  <w:style w:type="paragraph" w:customStyle="1" w:styleId="Kontaktinfos">
    <w:name w:val="Kontaktinfos"/>
    <w:basedOn w:val="Standard"/>
    <w:uiPriority w:val="4"/>
    <w:unhideWhenUsed/>
    <w:qFormat/>
    <w:rsid w:val="00893D5F"/>
    <w:pPr>
      <w:spacing w:before="520"/>
      <w:jc w:val="center"/>
    </w:pPr>
    <w:rPr>
      <w:b/>
      <w:caps/>
      <w:color w:val="3A7C22" w:themeColor="accent6" w:themeShade="BF"/>
      <w:sz w:val="16"/>
      <w:szCs w:val="18"/>
    </w:rPr>
  </w:style>
  <w:style w:type="paragraph" w:styleId="Sprechblasentext">
    <w:name w:val="Balloon Text"/>
    <w:basedOn w:val="Standard"/>
    <w:link w:val="SprechblasentextZchn"/>
    <w:semiHidden/>
    <w:unhideWhenUsed/>
    <w:rPr>
      <w:rFonts w:ascii="Tahoma" w:hAnsi="Tahoma" w:cs="Tahoma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Pr>
      <w:rFonts w:ascii="Tahoma" w:hAnsi="Tahoma" w:cs="Tahoma"/>
      <w:color w:val="E8ACE1" w:themeColor="text1" w:themeTint="D9"/>
      <w:sz w:val="16"/>
      <w:szCs w:val="16"/>
    </w:rPr>
  </w:style>
  <w:style w:type="paragraph" w:customStyle="1" w:styleId="VielenDank">
    <w:name w:val="Vielen Dank"/>
    <w:basedOn w:val="Standard"/>
    <w:uiPriority w:val="5"/>
    <w:unhideWhenUsed/>
    <w:qFormat/>
    <w:rsid w:val="00DB3205"/>
    <w:pPr>
      <w:jc w:val="center"/>
    </w:pPr>
    <w:rPr>
      <w:color w:val="3A7C22" w:themeColor="accent6" w:themeShade="BF"/>
    </w:rPr>
  </w:style>
  <w:style w:type="paragraph" w:styleId="Kopfzeile">
    <w:name w:val="header"/>
    <w:basedOn w:val="Standard"/>
    <w:link w:val="KopfzeileZchn"/>
    <w:uiPriority w:val="99"/>
    <w:unhideWhenUsed/>
    <w:rsid w:val="000F3D19"/>
  </w:style>
  <w:style w:type="character" w:customStyle="1" w:styleId="KopfzeileZchn">
    <w:name w:val="Kopfzeile Zchn"/>
    <w:basedOn w:val="Absatz-Standardschriftart"/>
    <w:link w:val="Kopfzeile"/>
    <w:uiPriority w:val="99"/>
    <w:rsid w:val="000F3D19"/>
  </w:style>
  <w:style w:type="paragraph" w:styleId="Fuzeile">
    <w:name w:val="footer"/>
    <w:basedOn w:val="Standard"/>
    <w:link w:val="FuzeileZchn"/>
    <w:uiPriority w:val="99"/>
    <w:unhideWhenUsed/>
    <w:rsid w:val="000F3D19"/>
  </w:style>
  <w:style w:type="character" w:customStyle="1" w:styleId="FuzeileZchn">
    <w:name w:val="Fußzeile Zchn"/>
    <w:basedOn w:val="Absatz-Standardschriftart"/>
    <w:link w:val="Fuzeile"/>
    <w:uiPriority w:val="99"/>
    <w:rsid w:val="000F3D19"/>
  </w:style>
  <w:style w:type="table" w:styleId="Tabellenraster">
    <w:name w:val="Table Grid"/>
    <w:basedOn w:val="NormaleTabelle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4">
    <w:name w:val="Plain Table 4"/>
    <w:basedOn w:val="NormaleTabelle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0D253D" w:themeFill="background1" w:themeFillShade="F2"/>
      </w:tcPr>
    </w:tblStylePr>
    <w:tblStylePr w:type="band1Horz">
      <w:tblPr/>
      <w:tcPr>
        <w:shd w:val="clear" w:color="auto" w:fill="0D253D" w:themeFill="background1" w:themeFillShade="F2"/>
      </w:tcPr>
    </w:tblStylePr>
  </w:style>
  <w:style w:type="paragraph" w:styleId="Titel">
    <w:name w:val="Title"/>
    <w:basedOn w:val="Standard"/>
    <w:link w:val="TitelZchn"/>
    <w:unhideWhenUsed/>
    <w:qFormat/>
    <w:rsid w:val="00445DD9"/>
    <w:pPr>
      <w:spacing w:line="800" w:lineRule="exact"/>
      <w:contextualSpacing/>
      <w:jc w:val="center"/>
    </w:pPr>
    <w:rPr>
      <w:rFonts w:asciiTheme="majorHAnsi" w:eastAsiaTheme="majorEastAsia" w:hAnsiTheme="majorHAnsi" w:cs="Times New Roman (Headings CS)"/>
      <w:caps/>
      <w:color w:val="3A7C22" w:themeColor="accent6" w:themeShade="BF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rsid w:val="00445DD9"/>
    <w:rPr>
      <w:rFonts w:asciiTheme="majorHAnsi" w:eastAsiaTheme="majorEastAsia" w:hAnsiTheme="majorHAnsi" w:cs="Times New Roman (Headings CS)"/>
      <w:caps/>
      <w:color w:val="3A7C22" w:themeColor="accent6" w:themeShade="BF"/>
      <w:spacing w:val="10"/>
      <w:kern w:val="28"/>
      <w:sz w:val="72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itternetztabelle1hellAkzent5">
    <w:name w:val="Grid Table 1 Light Accent 5"/>
    <w:basedOn w:val="NormaleTabelle"/>
    <w:uiPriority w:val="46"/>
    <w:rsid w:val="00663B7E"/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  <w:insideH w:val="single" w:sz="4" w:space="0" w:color="156082" w:themeColor="accent1"/>
        <w:insideV w:val="single" w:sz="4" w:space="0" w:color="156082" w:themeColor="accent1"/>
      </w:tblBorders>
    </w:tblPr>
    <w:tcPr>
      <w:vAlign w:val="center"/>
    </w:tcPr>
    <w:tblStylePr w:type="firstRow">
      <w:rPr>
        <w:b w:val="0"/>
        <w:bCs/>
        <w:i w:val="0"/>
      </w:rPr>
      <w:tblPr/>
      <w:tcPr>
        <w:tcBorders>
          <w:bottom w:val="single" w:sz="6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single" w:sz="6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emithellemGitternetz">
    <w:name w:val="Grid Table Light"/>
    <w:basedOn w:val="NormaleTabelle"/>
    <w:uiPriority w:val="40"/>
    <w:rsid w:val="00444EC5"/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  <w:insideH w:val="single" w:sz="4" w:space="0" w:color="156082" w:themeColor="accent1"/>
        <w:insideV w:val="single" w:sz="4" w:space="0" w:color="156082" w:themeColor="accent1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tblPr/>
      <w:tcPr>
        <w:tcBorders>
          <w:top w:val="nil"/>
          <w:left w:val="nil"/>
          <w:bottom w:val="single" w:sz="4" w:space="0" w:color="09192A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EinfacheTabelle5">
    <w:name w:val="Plain Table 5"/>
    <w:basedOn w:val="NormaleTabelle"/>
    <w:uiPriority w:val="45"/>
    <w:rsid w:val="00C6713E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E2841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CEED" w:themeColor="text1" w:themeTint="80"/>
        </w:tcBorders>
        <w:shd w:val="clear" w:color="auto" w:fill="0E2841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CEED" w:themeColor="text1" w:themeTint="80"/>
        </w:tcBorders>
        <w:shd w:val="clear" w:color="auto" w:fill="0E2841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CEED" w:themeColor="text1" w:themeTint="80"/>
        </w:tcBorders>
        <w:shd w:val="clear" w:color="auto" w:fill="0E2841" w:themeFill="background1"/>
      </w:tcPr>
    </w:tblStylePr>
    <w:tblStylePr w:type="band1Vert">
      <w:tblPr/>
      <w:tcPr>
        <w:shd w:val="clear" w:color="auto" w:fill="0D253D" w:themeFill="background1" w:themeFillShade="F2"/>
      </w:tcPr>
    </w:tblStylePr>
    <w:tblStylePr w:type="band1Horz">
      <w:tblPr/>
      <w:tcPr>
        <w:shd w:val="clear" w:color="auto" w:fill="0D253D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Formatvorlage1">
    <w:name w:val="Formatvorlage1"/>
    <w:basedOn w:val="Standard"/>
    <w:qFormat/>
    <w:rsid w:val="00C94F57"/>
    <w:pPr>
      <w:outlineLvl w:val="0"/>
    </w:pPr>
  </w:style>
  <w:style w:type="paragraph" w:customStyle="1" w:styleId="Gesamtbetrag">
    <w:name w:val="Gesamtbetrag"/>
    <w:basedOn w:val="RechtsbndigerText"/>
    <w:qFormat/>
    <w:rsid w:val="00677DD8"/>
    <w:rPr>
      <w:b/>
    </w:rPr>
  </w:style>
  <w:style w:type="table" w:styleId="Gitternetztabelle1hellAkzent4">
    <w:name w:val="Grid Table 1 Light Accent 4"/>
    <w:basedOn w:val="NormaleTabelle"/>
    <w:uiPriority w:val="46"/>
    <w:rsid w:val="00444EC5"/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444EC5"/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6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m\AppData\Roaming\Microsoft\Templates\Dienstleistungsrechnung%20(einfaches%20Dokument%20mit%20Linien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E52654E2420447BB9328F45D0C080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DB13251-8203-489C-B3A9-2179C5D70BB9}"/>
      </w:docPartPr>
      <w:docPartBody>
        <w:p w:rsidR="006A7E5A" w:rsidRDefault="00000000">
          <w:pPr>
            <w:pStyle w:val="EE52654E2420447BB9328F45D0C0809E"/>
          </w:pPr>
          <w:r w:rsidRPr="00E1576F">
            <w:rPr>
              <w:lang w:bidi="de-DE"/>
            </w:rPr>
            <w:t>Rechnung</w:t>
          </w:r>
        </w:p>
      </w:docPartBody>
    </w:docPart>
    <w:docPart>
      <w:docPartPr>
        <w:name w:val="50F4211524A640F499EB873D8ADD05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1E4670-6B85-4C4F-9055-13B5BC9CF08A}"/>
      </w:docPartPr>
      <w:docPartBody>
        <w:p w:rsidR="006A7E5A" w:rsidRDefault="00000000">
          <w:pPr>
            <w:pStyle w:val="50F4211524A640F499EB873D8ADD05D0"/>
          </w:pPr>
          <w:r w:rsidRPr="00E1576F">
            <w:rPr>
              <w:lang w:bidi="de-DE"/>
            </w:rPr>
            <w:t>DATUM:</w:t>
          </w:r>
        </w:p>
      </w:docPartBody>
    </w:docPart>
    <w:docPart>
      <w:docPartPr>
        <w:name w:val="CA401827644540DE9931EAA7EDBFEA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D08FCD-DEC2-4EA6-AB29-56D11D9A6932}"/>
      </w:docPartPr>
      <w:docPartBody>
        <w:p w:rsidR="006A7E5A" w:rsidRDefault="00000000">
          <w:pPr>
            <w:pStyle w:val="CA401827644540DE9931EAA7EDBFEA66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A6AB3274544F41358B3D13EBB067127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534C3E-DF8E-41F1-92E7-493008308041}"/>
      </w:docPartPr>
      <w:docPartBody>
        <w:p w:rsidR="006A7E5A" w:rsidRDefault="00000000">
          <w:pPr>
            <w:pStyle w:val="A6AB3274544F41358B3D13EBB0671277"/>
          </w:pPr>
          <w:r w:rsidRPr="00E1576F">
            <w:rPr>
              <w:lang w:bidi="de-DE"/>
            </w:rPr>
            <w:t>RECHNUNG NR.</w:t>
          </w:r>
        </w:p>
      </w:docPartBody>
    </w:docPart>
    <w:docPart>
      <w:docPartPr>
        <w:name w:val="1428059587B64BFF8A9C600AAA3CCFC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C18A9BE-1DD2-4449-BFB4-2638283B5A2C}"/>
      </w:docPartPr>
      <w:docPartBody>
        <w:p w:rsidR="006A7E5A" w:rsidRDefault="00000000">
          <w:pPr>
            <w:pStyle w:val="1428059587B64BFF8A9C600AAA3CCFC0"/>
          </w:pPr>
          <w:r w:rsidRPr="00E1576F">
            <w:rPr>
              <w:lang w:bidi="de-DE"/>
            </w:rPr>
            <w:t>100</w:t>
          </w:r>
        </w:p>
      </w:docPartBody>
    </w:docPart>
    <w:docPart>
      <w:docPartPr>
        <w:name w:val="EEC5CDB74EDD4CC8B41021F7336E9F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CC38D62-645F-4A5D-A0A3-1EA0B41DF1CF}"/>
      </w:docPartPr>
      <w:docPartBody>
        <w:p w:rsidR="006A7E5A" w:rsidRDefault="00000000">
          <w:pPr>
            <w:pStyle w:val="EEC5CDB74EDD4CC8B41021F7336E9F8B"/>
          </w:pPr>
          <w:r w:rsidRPr="00E1576F">
            <w:rPr>
              <w:lang w:bidi="de-DE"/>
            </w:rPr>
            <w:t>Kunden-ID:</w:t>
          </w:r>
        </w:p>
      </w:docPartBody>
    </w:docPart>
    <w:docPart>
      <w:docPartPr>
        <w:name w:val="CE858EE566784C8088CF3C8159142AE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2526E8A-E61A-4B87-B94F-5870FF380C47}"/>
      </w:docPartPr>
      <w:docPartBody>
        <w:p w:rsidR="006A7E5A" w:rsidRDefault="00000000">
          <w:pPr>
            <w:pStyle w:val="CE858EE566784C8088CF3C8159142AE6"/>
          </w:pPr>
          <w:r w:rsidRPr="00E1576F">
            <w:rPr>
              <w:lang w:bidi="de-DE"/>
            </w:rPr>
            <w:t>An:</w:t>
          </w:r>
        </w:p>
      </w:docPartBody>
    </w:docPart>
    <w:docPart>
      <w:docPartPr>
        <w:name w:val="C6E6DA8CDFE743669D8D2BB4E498CE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360D70-BAF4-4F57-8A6F-B412BAEFA5DD}"/>
      </w:docPartPr>
      <w:docPartBody>
        <w:p w:rsidR="006A7E5A" w:rsidRDefault="00000000">
          <w:pPr>
            <w:pStyle w:val="C6E6DA8CDFE743669D8D2BB4E498CEBE"/>
          </w:pPr>
          <w:r w:rsidRPr="00653D2E">
            <w:rPr>
              <w:lang w:val="en-US" w:bidi="de-DE"/>
            </w:rPr>
            <w:t>Anjali Chaturvedi</w:t>
          </w:r>
        </w:p>
      </w:docPartBody>
    </w:docPart>
    <w:docPart>
      <w:docPartPr>
        <w:name w:val="5C20BC054A9140A58FFCC7A50D1E9AE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5A702B-730F-40E8-BA0B-C53348CAA90E}"/>
      </w:docPartPr>
      <w:docPartBody>
        <w:p w:rsidR="006A7E5A" w:rsidRDefault="00000000">
          <w:pPr>
            <w:pStyle w:val="5C20BC054A9140A58FFCC7A50D1E9AE2"/>
          </w:pPr>
          <w:r w:rsidRPr="00653D2E">
            <w:rPr>
              <w:lang w:val="en-US" w:bidi="de-DE"/>
            </w:rPr>
            <w:t>Extra Frame Photography</w:t>
          </w:r>
        </w:p>
      </w:docPartBody>
    </w:docPart>
    <w:docPart>
      <w:docPartPr>
        <w:name w:val="BB103F6085E84E06BCE2AE5BCE3993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261A351-389B-4492-A58F-F81B2D7E209A}"/>
      </w:docPartPr>
      <w:docPartBody>
        <w:p w:rsidR="006A7E5A" w:rsidRDefault="00000000">
          <w:pPr>
            <w:pStyle w:val="BB103F6085E84E06BCE2AE5BCE39939C"/>
          </w:pPr>
          <w:r w:rsidRPr="00653D2E">
            <w:rPr>
              <w:lang w:val="en-US" w:bidi="de-DE"/>
            </w:rPr>
            <w:t>89 Pacific Ave</w:t>
          </w:r>
        </w:p>
      </w:docPartBody>
    </w:docPart>
    <w:docPart>
      <w:docPartPr>
        <w:name w:val="2CDBEB46E3934763978348348FCEF3F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7142B7-7DC5-4D14-B677-A11E3563185F}"/>
      </w:docPartPr>
      <w:docPartBody>
        <w:p w:rsidR="006A7E5A" w:rsidRDefault="00000000">
          <w:pPr>
            <w:pStyle w:val="2CDBEB46E3934763978348348FCEF3F8"/>
          </w:pPr>
          <w:r w:rsidRPr="00653D2E">
            <w:rPr>
              <w:lang w:val="en-US" w:bidi="de-DE"/>
            </w:rPr>
            <w:t>San Francisco, CA</w:t>
          </w:r>
        </w:p>
      </w:docPartBody>
    </w:docPart>
    <w:docPart>
      <w:docPartPr>
        <w:name w:val="D1B151036AF94E5AB1E6322FF7635A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84B70EA-B4A4-4861-8A0C-49B78EABE9F3}"/>
      </w:docPartPr>
      <w:docPartBody>
        <w:p w:rsidR="006A7E5A" w:rsidRDefault="00000000">
          <w:pPr>
            <w:pStyle w:val="D1B151036AF94E5AB1E6322FF7635A39"/>
          </w:pPr>
          <w:r w:rsidRPr="00E1576F">
            <w:rPr>
              <w:lang w:bidi="de-DE"/>
            </w:rPr>
            <w:t>0123-456-7890</w:t>
          </w:r>
        </w:p>
      </w:docPartBody>
    </w:docPart>
    <w:docPart>
      <w:docPartPr>
        <w:name w:val="4829B17C49324DBD99BA7271BFCF24F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81C7E6E-F3B8-4535-BA66-72432DFA77D5}"/>
      </w:docPartPr>
      <w:docPartBody>
        <w:p w:rsidR="006A7E5A" w:rsidRDefault="00000000">
          <w:pPr>
            <w:pStyle w:val="4829B17C49324DBD99BA7271BFCF24F4"/>
          </w:pPr>
          <w:r w:rsidRPr="00E1576F">
            <w:rPr>
              <w:lang w:bidi="de-DE"/>
            </w:rPr>
            <w:t>Verkäufer</w:t>
          </w:r>
        </w:p>
      </w:docPartBody>
    </w:docPart>
    <w:docPart>
      <w:docPartPr>
        <w:name w:val="8F96B5DF885B420CBE8363C5E754B52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C390FF6-587E-435C-A775-6A565050716D}"/>
      </w:docPartPr>
      <w:docPartBody>
        <w:p w:rsidR="006A7E5A" w:rsidRDefault="00000000">
          <w:pPr>
            <w:pStyle w:val="8F96B5DF885B420CBE8363C5E754B528"/>
          </w:pPr>
          <w:r w:rsidRPr="00E1576F">
            <w:rPr>
              <w:lang w:bidi="de-DE"/>
            </w:rPr>
            <w:t>Auftrag</w:t>
          </w:r>
        </w:p>
      </w:docPartBody>
    </w:docPart>
    <w:docPart>
      <w:docPartPr>
        <w:name w:val="02FB0B1789004426B2B257EB0163931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A232A6-F1A1-4548-8325-F73B2533D79E}"/>
      </w:docPartPr>
      <w:docPartBody>
        <w:p w:rsidR="006A7E5A" w:rsidRDefault="00000000">
          <w:pPr>
            <w:pStyle w:val="02FB0B1789004426B2B257EB0163931E"/>
          </w:pPr>
          <w:r w:rsidRPr="00E1576F">
            <w:rPr>
              <w:lang w:bidi="de-DE"/>
            </w:rPr>
            <w:t>Zahlungsbedingungen</w:t>
          </w:r>
        </w:p>
      </w:docPartBody>
    </w:docPart>
    <w:docPart>
      <w:docPartPr>
        <w:name w:val="0A13BE8840AF428CBDAEF10E78D620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9B0B115-1314-4AA8-893C-CA86D7AB0B7B}"/>
      </w:docPartPr>
      <w:docPartBody>
        <w:p w:rsidR="006A7E5A" w:rsidRDefault="00000000">
          <w:pPr>
            <w:pStyle w:val="0A13BE8840AF428CBDAEF10E78D620C7"/>
          </w:pPr>
          <w:r w:rsidRPr="00E1576F">
            <w:rPr>
              <w:lang w:bidi="de-DE"/>
            </w:rPr>
            <w:t>Fälligkeitsdatum</w:t>
          </w:r>
        </w:p>
      </w:docPartBody>
    </w:docPart>
    <w:docPart>
      <w:docPartPr>
        <w:name w:val="3E3CC6CB205148E5BC9164F4A53D98A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D59E0AB-6E5D-4808-B511-5761FC22FBBA}"/>
      </w:docPartPr>
      <w:docPartBody>
        <w:p w:rsidR="006A7E5A" w:rsidRDefault="00000000">
          <w:pPr>
            <w:pStyle w:val="3E3CC6CB205148E5BC9164F4A53D98A5"/>
          </w:pPr>
          <w:r w:rsidRPr="00E1576F">
            <w:rPr>
              <w:lang w:bidi="de-DE"/>
            </w:rPr>
            <w:t>Verkauf</w:t>
          </w:r>
        </w:p>
      </w:docPartBody>
    </w:docPart>
    <w:docPart>
      <w:docPartPr>
        <w:name w:val="0D36236174E94B35A6F6CC367F923F5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5A2F15-8A93-4971-A600-298433B2B7E3}"/>
      </w:docPartPr>
      <w:docPartBody>
        <w:p w:rsidR="006A7E5A" w:rsidRDefault="00000000">
          <w:pPr>
            <w:pStyle w:val="0D36236174E94B35A6F6CC367F923F55"/>
          </w:pPr>
          <w:r w:rsidRPr="00E1576F">
            <w:rPr>
              <w:lang w:bidi="de-DE"/>
            </w:rPr>
            <w:t>Fällig bei Erhalt</w:t>
          </w:r>
        </w:p>
      </w:docPartBody>
    </w:docPart>
    <w:docPart>
      <w:docPartPr>
        <w:name w:val="1F5D16DF9269424FB3DB847486B5B9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C52721-7DE9-446C-975C-9B4C09B9AF48}"/>
      </w:docPartPr>
      <w:docPartBody>
        <w:p w:rsidR="006A7E5A" w:rsidRDefault="00000000">
          <w:pPr>
            <w:pStyle w:val="1F5D16DF9269424FB3DB847486B5B9AA"/>
          </w:pPr>
          <w:r w:rsidRPr="00E1576F">
            <w:rPr>
              <w:lang w:bidi="de-DE"/>
            </w:rPr>
            <w:t>30.01.23</w:t>
          </w:r>
        </w:p>
      </w:docPartBody>
    </w:docPart>
    <w:docPart>
      <w:docPartPr>
        <w:name w:val="A8958B50FE5B413EA7132ECC640465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23201D8-E1D3-405A-A297-5CCBC2C20EC6}"/>
      </w:docPartPr>
      <w:docPartBody>
        <w:p w:rsidR="006A7E5A" w:rsidRDefault="00000000">
          <w:pPr>
            <w:pStyle w:val="A8958B50FE5B413EA7132ECC64046527"/>
          </w:pPr>
          <w:r w:rsidRPr="00E1576F">
            <w:rPr>
              <w:lang w:bidi="de-DE"/>
            </w:rPr>
            <w:t>Mge</w:t>
          </w:r>
        </w:p>
      </w:docPartBody>
    </w:docPart>
    <w:docPart>
      <w:docPartPr>
        <w:name w:val="FA7CC51D06414D688EB914627AAA72D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264AAF7-CA40-4E27-BEF8-C6F9960A0CCF}"/>
      </w:docPartPr>
      <w:docPartBody>
        <w:p w:rsidR="006A7E5A" w:rsidRDefault="00000000">
          <w:pPr>
            <w:pStyle w:val="FA7CC51D06414D688EB914627AAA72DC"/>
          </w:pPr>
          <w:r w:rsidRPr="00E1576F">
            <w:rPr>
              <w:lang w:bidi="de-DE"/>
            </w:rPr>
            <w:t>Beschreibung</w:t>
          </w:r>
        </w:p>
      </w:docPartBody>
    </w:docPart>
    <w:docPart>
      <w:docPartPr>
        <w:name w:val="245B7DBED064470BABC59FB327CA99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9C13D5-5A53-45DA-B131-AB1CDA95EB09}"/>
      </w:docPartPr>
      <w:docPartBody>
        <w:p w:rsidR="006A7E5A" w:rsidRDefault="00000000">
          <w:pPr>
            <w:pStyle w:val="245B7DBED064470BABC59FB327CA9943"/>
          </w:pPr>
          <w:r w:rsidRPr="00E1576F">
            <w:rPr>
              <w:lang w:bidi="de-DE"/>
            </w:rPr>
            <w:t>Einzelpreis</w:t>
          </w:r>
        </w:p>
      </w:docPartBody>
    </w:docPart>
    <w:docPart>
      <w:docPartPr>
        <w:name w:val="F5C9C9009E22499E88900BE50A35726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4C9C5B4-3C53-4180-A2EA-4DEA63B8EF56}"/>
      </w:docPartPr>
      <w:docPartBody>
        <w:p w:rsidR="006A7E5A" w:rsidRDefault="00000000">
          <w:pPr>
            <w:pStyle w:val="F5C9C9009E22499E88900BE50A357262"/>
          </w:pPr>
          <w:r w:rsidRPr="00E1576F">
            <w:rPr>
              <w:lang w:bidi="de-DE"/>
            </w:rPr>
            <w:t>Zeilensumme</w:t>
          </w:r>
        </w:p>
      </w:docPartBody>
    </w:docPart>
    <w:docPart>
      <w:docPartPr>
        <w:name w:val="24D230E1D8E84974A490366E5AC6D9C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865067-0337-403C-B303-E72AFD12BEFF}"/>
      </w:docPartPr>
      <w:docPartBody>
        <w:p w:rsidR="006A7E5A" w:rsidRDefault="00000000">
          <w:pPr>
            <w:pStyle w:val="24D230E1D8E84974A490366E5AC6D9C5"/>
          </w:pPr>
          <w:r w:rsidRPr="00E1576F">
            <w:rPr>
              <w:lang w:bidi="de-DE"/>
            </w:rPr>
            <w:t>10</w:t>
          </w:r>
        </w:p>
      </w:docPartBody>
    </w:docPart>
    <w:docPart>
      <w:docPartPr>
        <w:name w:val="9838147134044AC9A91611BC160D05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E6D8EE-28F4-4304-924A-633197E8738D}"/>
      </w:docPartPr>
      <w:docPartBody>
        <w:p w:rsidR="006A7E5A" w:rsidRDefault="00000000">
          <w:pPr>
            <w:pStyle w:val="9838147134044AC9A91611BC160D0589"/>
          </w:pPr>
          <w:r w:rsidRPr="00E1576F">
            <w:rPr>
              <w:lang w:bidi="de-DE"/>
            </w:rPr>
            <w:t>20" x 30" Hängerahmen</w:t>
          </w:r>
        </w:p>
      </w:docPartBody>
    </w:docPart>
    <w:docPart>
      <w:docPartPr>
        <w:name w:val="305551F59BD2431695B96511EC7340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56F811-3654-4E19-BAC3-7AF3EE258508}"/>
      </w:docPartPr>
      <w:docPartBody>
        <w:p w:rsidR="006A7E5A" w:rsidRDefault="00000000">
          <w:pPr>
            <w:pStyle w:val="305551F59BD2431695B96511EC7340E0"/>
          </w:pPr>
          <w:r w:rsidRPr="00E1576F">
            <w:rPr>
              <w:lang w:bidi="de-DE"/>
            </w:rPr>
            <w:t>15.00</w:t>
          </w:r>
        </w:p>
      </w:docPartBody>
    </w:docPart>
    <w:docPart>
      <w:docPartPr>
        <w:name w:val="EC78630C100E4BC9B476A64979D43F6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FF55EA-BD17-467A-975E-B84A41E53607}"/>
      </w:docPartPr>
      <w:docPartBody>
        <w:p w:rsidR="006A7E5A" w:rsidRDefault="00000000">
          <w:pPr>
            <w:pStyle w:val="EC78630C100E4BC9B476A64979D43F6D"/>
          </w:pPr>
          <w:r w:rsidRPr="00E1576F">
            <w:rPr>
              <w:lang w:bidi="de-DE"/>
            </w:rPr>
            <w:t>150.00</w:t>
          </w:r>
        </w:p>
      </w:docPartBody>
    </w:docPart>
    <w:docPart>
      <w:docPartPr>
        <w:name w:val="16B3225B3BBE4FD692CDF35A8D5909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2DF78DF-6CCE-4E7D-9CBC-2F7E3DA95C82}"/>
      </w:docPartPr>
      <w:docPartBody>
        <w:p w:rsidR="006A7E5A" w:rsidRDefault="00000000">
          <w:pPr>
            <w:pStyle w:val="16B3225B3BBE4FD692CDF35A8D59099C"/>
          </w:pPr>
          <w:r w:rsidRPr="00E1576F">
            <w:rPr>
              <w:lang w:bidi="de-DE"/>
            </w:rPr>
            <w:t>5"</w:t>
          </w:r>
          <w:r>
            <w:rPr>
              <w:lang w:bidi="de-DE"/>
            </w:rPr>
            <w:t xml:space="preserve"> </w:t>
          </w:r>
          <w:r w:rsidRPr="00E1576F">
            <w:rPr>
              <w:lang w:bidi="de-DE"/>
            </w:rPr>
            <w:t>x 7" Standrahmen</w:t>
          </w:r>
        </w:p>
      </w:docPartBody>
    </w:docPart>
    <w:docPart>
      <w:docPartPr>
        <w:name w:val="D165B488CA204D2085C80A5FDB906D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CA86E5-FA71-4BB5-9FFB-B3F9B4303474}"/>
      </w:docPartPr>
      <w:docPartBody>
        <w:p w:rsidR="006A7E5A" w:rsidRDefault="00000000">
          <w:pPr>
            <w:pStyle w:val="D165B488CA204D2085C80A5FDB906D3B"/>
          </w:pPr>
          <w:r w:rsidRPr="00E1576F">
            <w:rPr>
              <w:lang w:bidi="de-DE"/>
            </w:rPr>
            <w:t>5.00</w:t>
          </w:r>
        </w:p>
      </w:docPartBody>
    </w:docPart>
    <w:docPart>
      <w:docPartPr>
        <w:name w:val="55EABFA204C84FC89FD8238C62E181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5587B1-510C-4455-836C-A60E7C65BB41}"/>
      </w:docPartPr>
      <w:docPartBody>
        <w:p w:rsidR="006A7E5A" w:rsidRDefault="00000000">
          <w:pPr>
            <w:pStyle w:val="55EABFA204C84FC89FD8238C62E18112"/>
          </w:pPr>
          <w:r w:rsidRPr="00E1576F">
            <w:rPr>
              <w:lang w:bidi="de-DE"/>
            </w:rPr>
            <w:t>250.00</w:t>
          </w:r>
        </w:p>
      </w:docPartBody>
    </w:docPart>
    <w:docPart>
      <w:docPartPr>
        <w:name w:val="9DA57A0C6E22426F978DA6A37495BF2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51FA40-67F9-4E81-BBD2-7D2864087046}"/>
      </w:docPartPr>
      <w:docPartBody>
        <w:p w:rsidR="006A7E5A" w:rsidRDefault="00000000">
          <w:pPr>
            <w:pStyle w:val="9DA57A0C6E22426F978DA6A37495BF2F"/>
          </w:pPr>
          <w:r w:rsidRPr="00653D2E">
            <w:rPr>
              <w:lang w:val="en-US" w:bidi="de-DE"/>
            </w:rPr>
            <w:t>Alle Schecks auszahlbar an</w:t>
          </w:r>
        </w:p>
      </w:docPartBody>
    </w:docPart>
    <w:docPart>
      <w:docPartPr>
        <w:name w:val="7B7DF1EAB1ED4651A387B09B0908EF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0A5F350-699F-4469-9EA2-4738A46D054E}"/>
      </w:docPartPr>
      <w:docPartBody>
        <w:p w:rsidR="006A7E5A" w:rsidRDefault="00000000">
          <w:pPr>
            <w:pStyle w:val="7B7DF1EAB1ED4651A387B09B0908EF3A"/>
          </w:pPr>
          <w:r w:rsidRPr="00653D2E">
            <w:rPr>
              <w:lang w:val="en-US" w:bidi="de-DE"/>
            </w:rPr>
            <w:t>Create &amp; Co.</w:t>
          </w:r>
        </w:p>
      </w:docPartBody>
    </w:docPart>
    <w:docPart>
      <w:docPartPr>
        <w:name w:val="65A4FD6DF82045399DD6C8467BC3810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AD8AFD1-B87D-4A3F-A6FE-BB5852B5A01F}"/>
      </w:docPartPr>
      <w:docPartBody>
        <w:p w:rsidR="006A7E5A" w:rsidRDefault="00000000">
          <w:pPr>
            <w:pStyle w:val="65A4FD6DF82045399DD6C8467BC38103"/>
          </w:pPr>
          <w:r w:rsidRPr="00E1576F">
            <w:rPr>
              <w:lang w:bidi="de-DE"/>
            </w:rPr>
            <w:t>Vielen Dank für Ihren Auftrag!</w:t>
          </w:r>
        </w:p>
      </w:docPartBody>
    </w:docPart>
    <w:docPart>
      <w:docPartPr>
        <w:name w:val="FDDFD199E0534E00B4B00076B591C7D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76CFC0F-5686-4D2C-85EA-05D4394D5B89}"/>
      </w:docPartPr>
      <w:docPartBody>
        <w:p w:rsidR="006A7E5A" w:rsidRDefault="00000000">
          <w:pPr>
            <w:pStyle w:val="FDDFD199E0534E00B4B00076B591C7D3"/>
          </w:pPr>
          <w:r w:rsidRPr="00653D2E">
            <w:rPr>
              <w:lang w:val="en-US" w:bidi="de-DE"/>
            </w:rPr>
            <w:t>Create &amp; Co.</w:t>
          </w:r>
        </w:p>
      </w:docPartBody>
    </w:docPart>
    <w:docPart>
      <w:docPartPr>
        <w:name w:val="5446E9BF038E4F26BF4A5DDB7382A8A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6795272-0C1A-459F-BA61-F0191F201F34}"/>
      </w:docPartPr>
      <w:docPartBody>
        <w:p w:rsidR="006A7E5A" w:rsidRDefault="00000000">
          <w:pPr>
            <w:pStyle w:val="5446E9BF038E4F26BF4A5DDB7382A8A3"/>
          </w:pPr>
          <w:r w:rsidRPr="00653D2E">
            <w:rPr>
              <w:lang w:val="en-US" w:bidi="de-DE"/>
            </w:rPr>
            <w:t>123 Main St.</w:t>
          </w:r>
        </w:p>
      </w:docPartBody>
    </w:docPart>
    <w:docPart>
      <w:docPartPr>
        <w:name w:val="76BD7B9C00864780AE2520B6C109479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F00208-2900-4378-AFAB-9C2C98BCA3B0}"/>
      </w:docPartPr>
      <w:docPartBody>
        <w:p w:rsidR="006A7E5A" w:rsidRDefault="00000000">
          <w:pPr>
            <w:pStyle w:val="76BD7B9C00864780AE2520B6C1094799"/>
          </w:pPr>
          <w:r w:rsidRPr="00653D2E">
            <w:rPr>
              <w:lang w:val="en-US" w:bidi="de-DE"/>
            </w:rPr>
            <w:t>Seattle, WA 78910</w:t>
          </w:r>
        </w:p>
      </w:docPartBody>
    </w:docPart>
    <w:docPart>
      <w:docPartPr>
        <w:name w:val="6F65B31DAEEE4A04960D9CA46EA323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E31FEE-5B1E-4B62-B289-BD4DA52CCBE1}"/>
      </w:docPartPr>
      <w:docPartBody>
        <w:p w:rsidR="006A7E5A" w:rsidRDefault="00000000">
          <w:pPr>
            <w:pStyle w:val="6F65B31DAEEE4A04960D9CA46EA3238D"/>
          </w:pPr>
          <w:r w:rsidRPr="00653D2E">
            <w:rPr>
              <w:lang w:val="en-US" w:bidi="de-DE"/>
            </w:rPr>
            <w:t>Telefon:</w:t>
          </w:r>
        </w:p>
      </w:docPartBody>
    </w:docPart>
    <w:docPart>
      <w:docPartPr>
        <w:name w:val="B48C12BA594145108DDBC68BD8EF122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7B25CE-4756-486F-9E57-93ACB57AE175}"/>
      </w:docPartPr>
      <w:docPartBody>
        <w:p w:rsidR="006A7E5A" w:rsidRDefault="00000000">
          <w:pPr>
            <w:pStyle w:val="B48C12BA594145108DDBC68BD8EF122E"/>
          </w:pPr>
          <w:r w:rsidRPr="00653D2E">
            <w:rPr>
              <w:lang w:val="en-US" w:bidi="de-DE"/>
            </w:rPr>
            <w:t>0111-222-3333</w:t>
          </w:r>
        </w:p>
      </w:docPartBody>
    </w:docPart>
    <w:docPart>
      <w:docPartPr>
        <w:name w:val="A87C848922AB4FE3ACD0C7320ACBE70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075329-0A12-40CE-86E1-10BE5F446F8E}"/>
      </w:docPartPr>
      <w:docPartBody>
        <w:p w:rsidR="006A7E5A" w:rsidRDefault="00000000">
          <w:pPr>
            <w:pStyle w:val="A87C848922AB4FE3ACD0C7320ACBE700"/>
          </w:pPr>
          <w:r w:rsidRPr="00653D2E">
            <w:rPr>
              <w:lang w:val="en-US" w:bidi="de-DE"/>
            </w:rPr>
            <w:t>Fax:</w:t>
          </w:r>
        </w:p>
      </w:docPartBody>
    </w:docPart>
    <w:docPart>
      <w:docPartPr>
        <w:name w:val="14F16FEFF3D048C9A6EF6739BBD30C8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822C59-41BF-452C-91CE-614255F96DD4}"/>
      </w:docPartPr>
      <w:docPartBody>
        <w:p w:rsidR="006A7E5A" w:rsidRDefault="00000000">
          <w:pPr>
            <w:pStyle w:val="14F16FEFF3D048C9A6EF6739BBD30C84"/>
          </w:pPr>
          <w:r w:rsidRPr="00653D2E">
            <w:rPr>
              <w:lang w:val="en-US" w:bidi="de-DE"/>
            </w:rPr>
            <w:t>0111-222-3334</w:t>
          </w:r>
        </w:p>
      </w:docPartBody>
    </w:docPart>
    <w:docPart>
      <w:docPartPr>
        <w:name w:val="1023B3D696A14443B7DE0168B0B118D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BB85271-811F-4D25-AD9D-198972E21F27}"/>
      </w:docPartPr>
      <w:docPartBody>
        <w:p w:rsidR="006A7E5A" w:rsidRDefault="00BF674C" w:rsidP="00BF674C">
          <w:pPr>
            <w:pStyle w:val="1023B3D696A14443B7DE0168B0B118D4"/>
          </w:pPr>
          <w:r w:rsidRPr="00E1576F">
            <w:rPr>
              <w:lang w:bidi="de-DE"/>
            </w:rPr>
            <w:t>0123-456-7890</w:t>
          </w:r>
        </w:p>
      </w:docPartBody>
    </w:docPart>
    <w:docPart>
      <w:docPartPr>
        <w:name w:val="CFF7F6412B0D4AC5AAE79F0ED1C009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6B375A-306D-4926-BA31-4CC1D176FB30}"/>
      </w:docPartPr>
      <w:docPartBody>
        <w:p w:rsidR="006A7E5A" w:rsidRDefault="00BF674C" w:rsidP="00BF674C">
          <w:pPr>
            <w:pStyle w:val="CFF7F6412B0D4AC5AAE79F0ED1C009BF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1B614E9A4028476BB9B88FAD27D9EA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DF486A7-7C62-4D20-88C0-FA092FEDE540}"/>
      </w:docPartPr>
      <w:docPartBody>
        <w:p w:rsidR="006A7E5A" w:rsidRDefault="00BF674C" w:rsidP="00BF674C">
          <w:pPr>
            <w:pStyle w:val="1B614E9A4028476BB9B88FAD27D9EA6F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2433A1372D0E4F8FB8578712590204F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A35EFB-64AB-4B5A-B080-C4329F3270BD}"/>
      </w:docPartPr>
      <w:docPartBody>
        <w:p w:rsidR="006A7E5A" w:rsidRDefault="00BF674C" w:rsidP="00BF674C">
          <w:pPr>
            <w:pStyle w:val="2433A1372D0E4F8FB8578712590204F4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F0F7111BCA88421990A738DD3E3E42D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5EC14F2-8F70-4CED-AEA1-F90C84B1F4CE}"/>
      </w:docPartPr>
      <w:docPartBody>
        <w:p w:rsidR="006A7E5A" w:rsidRDefault="00BF674C" w:rsidP="00BF674C">
          <w:pPr>
            <w:pStyle w:val="F0F7111BCA88421990A738DD3E3E42D2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815675AFDB57418A9D95E914B644A74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ADEFCBB-296B-430E-9B14-D8D3C866CA4A}"/>
      </w:docPartPr>
      <w:docPartBody>
        <w:p w:rsidR="006A7E5A" w:rsidRDefault="00BF674C" w:rsidP="00BF674C">
          <w:pPr>
            <w:pStyle w:val="815675AFDB57418A9D95E914B644A748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8752D974DDB64369A848C56C40FF7C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E19E7B-5772-457B-AF2B-CCB2B21D323A}"/>
      </w:docPartPr>
      <w:docPartBody>
        <w:p w:rsidR="006A7E5A" w:rsidRDefault="00BF674C" w:rsidP="00BF674C">
          <w:pPr>
            <w:pStyle w:val="8752D974DDB64369A848C56C40FF7C1B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4B9A0A42D55A4C85A9818CC25089B4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20E8BF-5C0D-4E14-915B-9758269D0A06}"/>
      </w:docPartPr>
      <w:docPartBody>
        <w:p w:rsidR="006A7E5A" w:rsidRDefault="00BF674C" w:rsidP="00BF674C">
          <w:pPr>
            <w:pStyle w:val="4B9A0A42D55A4C85A9818CC25089B42A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71CA95AA5A304500BE3E93AF2F5B275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9D550F9-1D2C-4FCE-8445-7E2EAABDD563}"/>
      </w:docPartPr>
      <w:docPartBody>
        <w:p w:rsidR="006A7E5A" w:rsidRDefault="00BF674C" w:rsidP="00BF674C">
          <w:pPr>
            <w:pStyle w:val="71CA95AA5A304500BE3E93AF2F5B2751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86B6F7AD9E41408481868B28B747236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33B1561-E8BD-4DCB-9019-C78DBD1F2C83}"/>
      </w:docPartPr>
      <w:docPartBody>
        <w:p w:rsidR="006A7E5A" w:rsidRDefault="00BF674C" w:rsidP="00BF674C">
          <w:pPr>
            <w:pStyle w:val="86B6F7AD9E41408481868B28B747236E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7DC977A8FA784E968420D2C0BEF1F7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CF125AD-104B-4ABF-8C12-3490AC2E58BF}"/>
      </w:docPartPr>
      <w:docPartBody>
        <w:p w:rsidR="006A7E5A" w:rsidRDefault="00BF674C" w:rsidP="00BF674C">
          <w:pPr>
            <w:pStyle w:val="7DC977A8FA784E968420D2C0BEF1F789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AC42C5DD49F840888666A5A4CF2C0D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0E4792-67E9-4063-AB61-7E46488BB873}"/>
      </w:docPartPr>
      <w:docPartBody>
        <w:p w:rsidR="006A7E5A" w:rsidRDefault="00BF674C" w:rsidP="00BF674C">
          <w:pPr>
            <w:pStyle w:val="AC42C5DD49F840888666A5A4CF2C0DC2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8CADECDF6E6E4A32A92DC41D25956C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A85F8C3-1E52-4619-8A84-15FCD36C5D51}"/>
      </w:docPartPr>
      <w:docPartBody>
        <w:p w:rsidR="006A7E5A" w:rsidRDefault="00BF674C" w:rsidP="00BF674C">
          <w:pPr>
            <w:pStyle w:val="8CADECDF6E6E4A32A92DC41D25956C05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82F7429C5126449186E762CD598E80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5DBAC0-EF3C-4C32-BCE5-29C295BE4333}"/>
      </w:docPartPr>
      <w:docPartBody>
        <w:p w:rsidR="006A7E5A" w:rsidRDefault="00BF674C" w:rsidP="00BF674C">
          <w:pPr>
            <w:pStyle w:val="82F7429C5126449186E762CD598E80DB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001061650CD14CECB7834D955D20BDA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C0ED2C-0204-4162-A58D-93E22FB99F72}"/>
      </w:docPartPr>
      <w:docPartBody>
        <w:p w:rsidR="006A7E5A" w:rsidRDefault="00BF674C" w:rsidP="00BF674C">
          <w:pPr>
            <w:pStyle w:val="001061650CD14CECB7834D955D20BDA6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257DC0223D744F3B88CADDF9A9B8F9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6CA6922-16BB-4028-858B-D76D56D4FD40}"/>
      </w:docPartPr>
      <w:docPartBody>
        <w:p w:rsidR="006A7E5A" w:rsidRDefault="00BF674C" w:rsidP="00BF674C">
          <w:pPr>
            <w:pStyle w:val="257DC0223D744F3B88CADDF9A9B8F980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5D3921F658514D1A888F3293AB849A4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FB3E460-B2C3-440E-B960-82FF2B14B08F}"/>
      </w:docPartPr>
      <w:docPartBody>
        <w:p w:rsidR="006A7E5A" w:rsidRDefault="00BF674C" w:rsidP="00BF674C">
          <w:pPr>
            <w:pStyle w:val="5D3921F658514D1A888F3293AB849A44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069F051EC6A84D64857D39154E3D17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F08185-3461-4A86-8DD7-DDB4148A883C}"/>
      </w:docPartPr>
      <w:docPartBody>
        <w:p w:rsidR="006A7E5A" w:rsidRDefault="00BF674C" w:rsidP="00BF674C">
          <w:pPr>
            <w:pStyle w:val="069F051EC6A84D64857D39154E3D174A"/>
          </w:pPr>
          <w:r w:rsidRPr="00653D2E">
            <w:rPr>
              <w:lang w:val="en-US" w:bidi="de-DE"/>
            </w:rPr>
            <w:t>0111-222-3334</w:t>
          </w:r>
        </w:p>
      </w:docPartBody>
    </w:docPart>
    <w:docPart>
      <w:docPartPr>
        <w:name w:val="0872C233FD8B467388885FEF873B78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E0A9443-4566-426C-AEBD-70A1CE12951A}"/>
      </w:docPartPr>
      <w:docPartBody>
        <w:p w:rsidR="006A7E5A" w:rsidRDefault="00BF674C" w:rsidP="00BF674C">
          <w:pPr>
            <w:pStyle w:val="0872C233FD8B467388885FEF873B78D7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27B2E1D4D5E647B68415BD73D49C97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14BB4C-3550-4C5E-94BD-AF063292EE70}"/>
      </w:docPartPr>
      <w:docPartBody>
        <w:p w:rsidR="006A7E5A" w:rsidRDefault="00BF674C" w:rsidP="00BF674C">
          <w:pPr>
            <w:pStyle w:val="27B2E1D4D5E647B68415BD73D49C97C2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373A2F791EC144EFB17F1ABA4F884C5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49B434-CD2A-48B3-998A-C43653D785D3}"/>
      </w:docPartPr>
      <w:docPartBody>
        <w:p w:rsidR="006A7E5A" w:rsidRDefault="00BF674C" w:rsidP="00BF674C">
          <w:pPr>
            <w:pStyle w:val="373A2F791EC144EFB17F1ABA4F884C5A"/>
          </w:pPr>
          <w:r w:rsidRPr="00E1576F">
            <w:rPr>
              <w:lang w:bidi="de-DE"/>
            </w:rPr>
            <w:t>5"</w:t>
          </w:r>
          <w:r>
            <w:rPr>
              <w:lang w:bidi="de-DE"/>
            </w:rPr>
            <w:t xml:space="preserve"> </w:t>
          </w:r>
          <w:r w:rsidRPr="00E1576F">
            <w:rPr>
              <w:lang w:bidi="de-DE"/>
            </w:rPr>
            <w:t>x 7" Standrahmen</w:t>
          </w:r>
        </w:p>
      </w:docPartBody>
    </w:docPart>
    <w:docPart>
      <w:docPartPr>
        <w:name w:val="AB117C4C9094485A8D61520D98DA48F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E8DF9EA-B2B4-4983-8CD3-D4E234FFD0BA}"/>
      </w:docPartPr>
      <w:docPartBody>
        <w:p w:rsidR="006A7E5A" w:rsidRDefault="00BF674C" w:rsidP="00BF674C">
          <w:pPr>
            <w:pStyle w:val="AB117C4C9094485A8D61520D98DA48F8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75EE27AEF02B4B8498E881D9897ABC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E4515D-DCDB-49E6-9240-648D5C747971}"/>
      </w:docPartPr>
      <w:docPartBody>
        <w:p w:rsidR="006A7E5A" w:rsidRDefault="00BF674C" w:rsidP="00BF674C">
          <w:pPr>
            <w:pStyle w:val="75EE27AEF02B4B8498E881D9897ABC58"/>
          </w:pPr>
          <w:r w:rsidRPr="00E1576F">
            <w:rPr>
              <w:lang w:bidi="de-DE"/>
            </w:rPr>
            <w:t>5.00</w:t>
          </w:r>
        </w:p>
      </w:docPartBody>
    </w:docPart>
    <w:docPart>
      <w:docPartPr>
        <w:name w:val="749797A37FCC4EE8A6916105B304802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C6F14F-C8DB-424B-8095-69AE84FEDD15}"/>
      </w:docPartPr>
      <w:docPartBody>
        <w:p w:rsidR="006A7E5A" w:rsidRDefault="00BF674C" w:rsidP="00BF674C">
          <w:pPr>
            <w:pStyle w:val="749797A37FCC4EE8A6916105B3048028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56A7162DC9E74C9097C73F9DF89777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418C4D-C78A-4805-9626-781D6ABA1A34}"/>
      </w:docPartPr>
      <w:docPartBody>
        <w:p w:rsidR="006A7E5A" w:rsidRDefault="00BF674C" w:rsidP="00BF674C">
          <w:pPr>
            <w:pStyle w:val="56A7162DC9E74C9097C73F9DF897775C"/>
          </w:pPr>
          <w:r w:rsidRPr="00E1576F">
            <w:rPr>
              <w:lang w:bidi="de-DE"/>
            </w:rPr>
            <w:t>250.00</w:t>
          </w:r>
        </w:p>
      </w:docPartBody>
    </w:docPart>
    <w:docPart>
      <w:docPartPr>
        <w:name w:val="F539B7B1D02A4C71B3E2F013C1A56A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3E5836-73CA-44CE-AD0F-D7E99494A3FD}"/>
      </w:docPartPr>
      <w:docPartBody>
        <w:p w:rsidR="006A7E5A" w:rsidRDefault="00BF674C" w:rsidP="00BF674C">
          <w:pPr>
            <w:pStyle w:val="F539B7B1D02A4C71B3E2F013C1A56A80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728CCD1A512341F2B906675A3C5D3F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1447A44-98D9-4AB4-BAE0-DA40C389A6A1}"/>
      </w:docPartPr>
      <w:docPartBody>
        <w:p w:rsidR="006A7E5A" w:rsidRDefault="00BF674C" w:rsidP="00BF674C">
          <w:pPr>
            <w:pStyle w:val="728CCD1A512341F2B906675A3C5D3F1A"/>
          </w:pPr>
          <w:r w:rsidRPr="00E1576F">
            <w:rPr>
              <w:lang w:bidi="de-DE"/>
            </w:rPr>
            <w:t>10</w:t>
          </w:r>
        </w:p>
      </w:docPartBody>
    </w:docPart>
    <w:docPart>
      <w:docPartPr>
        <w:name w:val="223FC29E8C1D4E2DAD05399DD2F8BB5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A709FA-0FD7-4803-B048-F5A8C93E2544}"/>
      </w:docPartPr>
      <w:docPartBody>
        <w:p w:rsidR="006A7E5A" w:rsidRDefault="00BF674C" w:rsidP="00BF674C">
          <w:pPr>
            <w:pStyle w:val="223FC29E8C1D4E2DAD05399DD2F8BB5A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410A5F493F894D2BBF5FBB730F0AB6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30FD2C-2BC2-40B4-95A3-772D19EB92F8}"/>
      </w:docPartPr>
      <w:docPartBody>
        <w:p w:rsidR="006A7E5A" w:rsidRDefault="00BF674C" w:rsidP="00BF674C">
          <w:pPr>
            <w:pStyle w:val="410A5F493F894D2BBF5FBB730F0AB63B"/>
          </w:pPr>
          <w:r w:rsidRPr="00E1576F">
            <w:rPr>
              <w:lang w:bidi="de-DE"/>
            </w:rPr>
            <w:t>20" x 30" Hängerahmen</w:t>
          </w:r>
        </w:p>
      </w:docPartBody>
    </w:docPart>
    <w:docPart>
      <w:docPartPr>
        <w:name w:val="68FD19ED273F48649E22641BB75078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2E7944-C0BB-44F2-B825-0D0470D10DA0}"/>
      </w:docPartPr>
      <w:docPartBody>
        <w:p w:rsidR="006A7E5A" w:rsidRDefault="00BF674C" w:rsidP="00BF674C">
          <w:pPr>
            <w:pStyle w:val="68FD19ED273F48649E22641BB75078F5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7E68D51514564B6EBD7819954227AC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0D0241-A4F0-45FC-85D9-2E2228C76412}"/>
      </w:docPartPr>
      <w:docPartBody>
        <w:p w:rsidR="006A7E5A" w:rsidRDefault="00BF674C" w:rsidP="00BF674C">
          <w:pPr>
            <w:pStyle w:val="7E68D51514564B6EBD7819954227AC5C"/>
          </w:pPr>
          <w:r w:rsidRPr="00E1576F">
            <w:rPr>
              <w:lang w:bidi="de-DE"/>
            </w:rPr>
            <w:t>15.00</w:t>
          </w:r>
        </w:p>
      </w:docPartBody>
    </w:docPart>
    <w:docPart>
      <w:docPartPr>
        <w:name w:val="FA387BF7E23B45F2988AD37F911329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5BE2A85-6EF1-44EA-A099-599395F11A9A}"/>
      </w:docPartPr>
      <w:docPartBody>
        <w:p w:rsidR="006A7E5A" w:rsidRDefault="00BF674C" w:rsidP="00BF674C">
          <w:pPr>
            <w:pStyle w:val="FA387BF7E23B45F2988AD37F91132940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B4944A467A884888998B2C3100E050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361C7B4-0735-49EE-A170-1C57D1A2760F}"/>
      </w:docPartPr>
      <w:docPartBody>
        <w:p w:rsidR="006A7E5A" w:rsidRDefault="00BF674C" w:rsidP="00BF674C">
          <w:pPr>
            <w:pStyle w:val="B4944A467A884888998B2C3100E05042"/>
          </w:pPr>
          <w:r w:rsidRPr="00E1576F">
            <w:rPr>
              <w:lang w:bidi="de-DE"/>
            </w:rPr>
            <w:t>150.00</w:t>
          </w:r>
        </w:p>
      </w:docPartBody>
    </w:docPart>
    <w:docPart>
      <w:docPartPr>
        <w:name w:val="6B9FFDA9ECAC4C20A55A8B8B5093C0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F3596EC-50D6-49FE-BA70-4006749EAE96}"/>
      </w:docPartPr>
      <w:docPartBody>
        <w:p w:rsidR="006A7E5A" w:rsidRDefault="00BF674C" w:rsidP="00BF674C">
          <w:pPr>
            <w:pStyle w:val="6B9FFDA9ECAC4C20A55A8B8B5093C0EB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0D918DAD0EA84B21980533BFADB9AB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E084F9-7A0C-4918-B068-476FFEA0D790}"/>
      </w:docPartPr>
      <w:docPartBody>
        <w:p w:rsidR="006A7E5A" w:rsidRDefault="00BF674C" w:rsidP="00BF674C">
          <w:pPr>
            <w:pStyle w:val="0D918DAD0EA84B21980533BFADB9AB07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43F472D66C914427809C6A98BB396A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B66D04-004C-44F2-B92F-36A99B834B29}"/>
      </w:docPartPr>
      <w:docPartBody>
        <w:p w:rsidR="006A7E5A" w:rsidRDefault="00BF674C" w:rsidP="00BF674C">
          <w:pPr>
            <w:pStyle w:val="43F472D66C914427809C6A98BB396A8D"/>
          </w:pPr>
          <w:r w:rsidRPr="00E1576F">
            <w:rPr>
              <w:lang w:bidi="de-DE"/>
            </w:rPr>
            <w:t>5"</w:t>
          </w:r>
          <w:r>
            <w:rPr>
              <w:lang w:bidi="de-DE"/>
            </w:rPr>
            <w:t xml:space="preserve"> </w:t>
          </w:r>
          <w:r w:rsidRPr="00E1576F">
            <w:rPr>
              <w:lang w:bidi="de-DE"/>
            </w:rPr>
            <w:t>x 7" Standrahmen</w:t>
          </w:r>
        </w:p>
      </w:docPartBody>
    </w:docPart>
    <w:docPart>
      <w:docPartPr>
        <w:name w:val="7E1B476B41EA4C839BCC8D8B966A594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221AA61-5C7E-4970-B0D3-00266D4AEADD}"/>
      </w:docPartPr>
      <w:docPartBody>
        <w:p w:rsidR="006A7E5A" w:rsidRDefault="00BF674C" w:rsidP="00BF674C">
          <w:pPr>
            <w:pStyle w:val="7E1B476B41EA4C839BCC8D8B966A594D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A8539396926A4C81A711843FB45263D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CC682E-A484-41C5-92B1-C31492BD93B4}"/>
      </w:docPartPr>
      <w:docPartBody>
        <w:p w:rsidR="006A7E5A" w:rsidRDefault="00BF674C" w:rsidP="00BF674C">
          <w:pPr>
            <w:pStyle w:val="A8539396926A4C81A711843FB45263D4"/>
          </w:pPr>
          <w:r w:rsidRPr="00E1576F">
            <w:rPr>
              <w:lang w:bidi="de-DE"/>
            </w:rPr>
            <w:t>5.00</w:t>
          </w:r>
        </w:p>
      </w:docPartBody>
    </w:docPart>
    <w:docPart>
      <w:docPartPr>
        <w:name w:val="19A326C8106440BD871FCC78F68B9BB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0FB29F-9607-4FCB-9BB2-5A5A0646CADD}"/>
      </w:docPartPr>
      <w:docPartBody>
        <w:p w:rsidR="006A7E5A" w:rsidRDefault="00BF674C" w:rsidP="00BF674C">
          <w:pPr>
            <w:pStyle w:val="19A326C8106440BD871FCC78F68B9BB2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0DA69FF8F9154DEC82CA846222D1046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03BD93E-A6FD-4D17-9210-2007E375B704}"/>
      </w:docPartPr>
      <w:docPartBody>
        <w:p w:rsidR="006A7E5A" w:rsidRDefault="00BF674C" w:rsidP="00BF674C">
          <w:pPr>
            <w:pStyle w:val="0DA69FF8F9154DEC82CA846222D10467"/>
          </w:pPr>
          <w:r w:rsidRPr="00E1576F">
            <w:rPr>
              <w:lang w:bidi="de-DE"/>
            </w:rPr>
            <w:t>250.00</w:t>
          </w:r>
        </w:p>
      </w:docPartBody>
    </w:docPart>
    <w:docPart>
      <w:docPartPr>
        <w:name w:val="B6F681FA6AF449CAA83021AB86704A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8E9203-480A-4716-B0E9-0B4F48279C8E}"/>
      </w:docPartPr>
      <w:docPartBody>
        <w:p w:rsidR="006A7E5A" w:rsidRDefault="00BF674C" w:rsidP="00BF674C">
          <w:pPr>
            <w:pStyle w:val="B6F681FA6AF449CAA83021AB86704A36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17DBA590C0FE4F4B9C32D25F2F1BA27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C7A3A44-4F6A-43B0-AE43-A7D1173A4595}"/>
      </w:docPartPr>
      <w:docPartBody>
        <w:p w:rsidR="006A7E5A" w:rsidRDefault="00BF674C" w:rsidP="00BF674C">
          <w:pPr>
            <w:pStyle w:val="17DBA590C0FE4F4B9C32D25F2F1BA274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FDDD08D1133A41AFB2F50D23895E444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9ADD03-CB77-4C41-BF31-9F8EC6AC839B}"/>
      </w:docPartPr>
      <w:docPartBody>
        <w:p w:rsidR="006A7E5A" w:rsidRDefault="00BF674C" w:rsidP="00BF674C">
          <w:pPr>
            <w:pStyle w:val="FDDD08D1133A41AFB2F50D23895E444B"/>
          </w:pPr>
          <w:r w:rsidRPr="00E1576F">
            <w:rPr>
              <w:lang w:bidi="de-DE"/>
            </w:rPr>
            <w:t>5"</w:t>
          </w:r>
          <w:r>
            <w:rPr>
              <w:lang w:bidi="de-DE"/>
            </w:rPr>
            <w:t xml:space="preserve"> </w:t>
          </w:r>
          <w:r w:rsidRPr="00E1576F">
            <w:rPr>
              <w:lang w:bidi="de-DE"/>
            </w:rPr>
            <w:t>x 7" Standrahmen</w:t>
          </w:r>
        </w:p>
      </w:docPartBody>
    </w:docPart>
    <w:docPart>
      <w:docPartPr>
        <w:name w:val="0A5119B4B9B74663AEBA55BDCE27C14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7C3424-84E3-4C21-BC15-A77D9047C6A8}"/>
      </w:docPartPr>
      <w:docPartBody>
        <w:p w:rsidR="006A7E5A" w:rsidRDefault="00BF674C" w:rsidP="00BF674C">
          <w:pPr>
            <w:pStyle w:val="0A5119B4B9B74663AEBA55BDCE27C14B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50914D506E5E4EFB82964B1BDBF0E0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66630EC-37FA-4201-BF74-BD4FB67199F0}"/>
      </w:docPartPr>
      <w:docPartBody>
        <w:p w:rsidR="006A7E5A" w:rsidRDefault="00BF674C" w:rsidP="00BF674C">
          <w:pPr>
            <w:pStyle w:val="50914D506E5E4EFB82964B1BDBF0E0B9"/>
          </w:pPr>
          <w:r w:rsidRPr="00E1576F">
            <w:rPr>
              <w:lang w:bidi="de-DE"/>
            </w:rPr>
            <w:t>5.00</w:t>
          </w:r>
        </w:p>
      </w:docPartBody>
    </w:docPart>
    <w:docPart>
      <w:docPartPr>
        <w:name w:val="B4C1B5486C6C4170A97988B75FC32E3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F9FCEC8-03BF-4FBF-B688-47BCB979AEBE}"/>
      </w:docPartPr>
      <w:docPartBody>
        <w:p w:rsidR="006A7E5A" w:rsidRDefault="00BF674C" w:rsidP="00BF674C">
          <w:pPr>
            <w:pStyle w:val="B4C1B5486C6C4170A97988B75FC32E34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1AF62B5CEE6D4D6DABC84F6DA59362A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D90726-46E7-420E-A169-826DEABC571D}"/>
      </w:docPartPr>
      <w:docPartBody>
        <w:p w:rsidR="006A7E5A" w:rsidRDefault="00BF674C" w:rsidP="00BF674C">
          <w:pPr>
            <w:pStyle w:val="1AF62B5CEE6D4D6DABC84F6DA59362AE"/>
          </w:pPr>
          <w:r w:rsidRPr="00E1576F">
            <w:rPr>
              <w:lang w:bidi="de-DE"/>
            </w:rPr>
            <w:t>250.00</w:t>
          </w:r>
        </w:p>
      </w:docPartBody>
    </w:docPart>
    <w:docPart>
      <w:docPartPr>
        <w:name w:val="15AB54AF91DC4259BD063F46AC6F299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57CC97-7A6A-4E29-93AB-B9096934C14D}"/>
      </w:docPartPr>
      <w:docPartBody>
        <w:p w:rsidR="006A7E5A" w:rsidRDefault="00BF674C" w:rsidP="00BF674C">
          <w:pPr>
            <w:pStyle w:val="15AB54AF91DC4259BD063F46AC6F2994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853F6A57487146378081AEF1AF8B256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5025D3-A80C-4D22-8655-E9483128903E}"/>
      </w:docPartPr>
      <w:docPartBody>
        <w:p w:rsidR="006A7E5A" w:rsidRDefault="00BF674C" w:rsidP="00BF674C">
          <w:pPr>
            <w:pStyle w:val="853F6A57487146378081AEF1AF8B2567"/>
          </w:pPr>
          <w:r w:rsidRPr="00E1576F">
            <w:rPr>
              <w:lang w:bidi="de-DE"/>
            </w:rPr>
            <w:t>Zwischensumme</w:t>
          </w:r>
        </w:p>
      </w:docPartBody>
    </w:docPart>
    <w:docPart>
      <w:docPartPr>
        <w:name w:val="7D7611586E12425C9C5B7D1895F3E9A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833671-0FBF-4FD5-B703-E121AA8A41DB}"/>
      </w:docPartPr>
      <w:docPartBody>
        <w:p w:rsidR="006A7E5A" w:rsidRDefault="00BF674C" w:rsidP="00BF674C">
          <w:pPr>
            <w:pStyle w:val="7D7611586E12425C9C5B7D1895F3E9A5"/>
          </w:pPr>
          <w:r w:rsidRPr="00E1576F">
            <w:rPr>
              <w:lang w:bidi="de-DE"/>
            </w:rPr>
            <w:t>400.00</w:t>
          </w:r>
        </w:p>
      </w:docPartBody>
    </w:docPart>
    <w:docPart>
      <w:docPartPr>
        <w:name w:val="9F4A3F618EA84EA083D4B01D8C1490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DF24F1-BC71-45B9-8D95-317A93159FA1}"/>
      </w:docPartPr>
      <w:docPartBody>
        <w:p w:rsidR="006A7E5A" w:rsidRDefault="00BF674C" w:rsidP="00BF674C">
          <w:pPr>
            <w:pStyle w:val="9F4A3F618EA84EA083D4B01D8C1490EE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48F037E2059B4EB69A93E6A8EE3032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7EDCE9-92D5-4949-8A8F-CE3DE052ABB0}"/>
      </w:docPartPr>
      <w:docPartBody>
        <w:p w:rsidR="006A7E5A" w:rsidRDefault="00BF674C" w:rsidP="00BF674C">
          <w:pPr>
            <w:pStyle w:val="48F037E2059B4EB69A93E6A8EE303227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35D3138FB69D4FAC9CB6A3481060CE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82DD56-DB4B-484E-A558-53726197AE48}"/>
      </w:docPartPr>
      <w:docPartBody>
        <w:p w:rsidR="006A7E5A" w:rsidRDefault="00BF674C" w:rsidP="00BF674C">
          <w:pPr>
            <w:pStyle w:val="35D3138FB69D4FAC9CB6A3481060CEF9"/>
          </w:pPr>
          <w:r w:rsidRPr="00E1576F">
            <w:rPr>
              <w:lang w:bidi="de-DE"/>
            </w:rPr>
            <w:t>Mehrwertsteuer</w:t>
          </w:r>
        </w:p>
      </w:docPartBody>
    </w:docPart>
    <w:docPart>
      <w:docPartPr>
        <w:name w:val="B1B6CA637ABE4D44B9D52C15BF5C542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F4A1C47-A982-4C15-A052-479C59816F3B}"/>
      </w:docPartPr>
      <w:docPartBody>
        <w:p w:rsidR="006A7E5A" w:rsidRDefault="00BF674C" w:rsidP="00BF674C">
          <w:pPr>
            <w:pStyle w:val="B1B6CA637ABE4D44B9D52C15BF5C5420"/>
          </w:pPr>
          <w:r w:rsidRPr="00E1576F">
            <w:rPr>
              <w:lang w:bidi="de-DE"/>
            </w:rPr>
            <w:t>20.00</w:t>
          </w:r>
        </w:p>
      </w:docPartBody>
    </w:docPart>
    <w:docPart>
      <w:docPartPr>
        <w:name w:val="4E39EF1934B74E6CB4C3FD2CB75C4E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54EBF3-9586-44D1-B2E6-6752EBE3D899}"/>
      </w:docPartPr>
      <w:docPartBody>
        <w:p w:rsidR="006A7E5A" w:rsidRDefault="00BF674C" w:rsidP="00BF674C">
          <w:pPr>
            <w:pStyle w:val="4E39EF1934B74E6CB4C3FD2CB75C4E36"/>
          </w:pPr>
          <w:r w:rsidRPr="00E1576F">
            <w:rPr>
              <w:lang w:bidi="de-DE"/>
            </w:rPr>
            <w:t>Gesamtsumme</w:t>
          </w:r>
        </w:p>
      </w:docPartBody>
    </w:docPart>
    <w:docPart>
      <w:docPartPr>
        <w:name w:val="42618A7BDAD646F9B6D4FF4A863A9C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E09667-24AB-42F6-A3EF-E22243754B76}"/>
      </w:docPartPr>
      <w:docPartBody>
        <w:p w:rsidR="006A7E5A" w:rsidRDefault="00BF674C" w:rsidP="00BF674C">
          <w:pPr>
            <w:pStyle w:val="42618A7BDAD646F9B6D4FF4A863A9CAA"/>
          </w:pPr>
          <w:r w:rsidRPr="00E1576F">
            <w:rPr>
              <w:lang w:bidi="de-DE"/>
            </w:rPr>
            <w:t>420.00</w:t>
          </w:r>
        </w:p>
      </w:docPartBody>
    </w:docPart>
    <w:docPart>
      <w:docPartPr>
        <w:name w:val="6DE81263A6094E4A978062F63D4E1DD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5EFB4F8-5642-439A-B80B-BED984B28BE7}"/>
      </w:docPartPr>
      <w:docPartBody>
        <w:p w:rsidR="006A7E5A" w:rsidRDefault="00BF674C" w:rsidP="00BF674C">
          <w:pPr>
            <w:pStyle w:val="6DE81263A6094E4A978062F63D4E1DD1"/>
          </w:pPr>
          <w:r w:rsidRPr="00E1576F">
            <w:rPr>
              <w:lang w:bidi="de-DE"/>
            </w:rPr>
            <w:t>Datum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4C"/>
    <w:rsid w:val="000C50D8"/>
    <w:rsid w:val="00133337"/>
    <w:rsid w:val="001348AF"/>
    <w:rsid w:val="001C79AC"/>
    <w:rsid w:val="002E2E0F"/>
    <w:rsid w:val="00394855"/>
    <w:rsid w:val="004524FB"/>
    <w:rsid w:val="00681D43"/>
    <w:rsid w:val="006A7E5A"/>
    <w:rsid w:val="007E709E"/>
    <w:rsid w:val="00B63434"/>
    <w:rsid w:val="00BF674C"/>
    <w:rsid w:val="00C15D21"/>
    <w:rsid w:val="00C21B54"/>
    <w:rsid w:val="00D907E2"/>
    <w:rsid w:val="00FE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2654E2420447BB9328F45D0C0809E">
    <w:name w:val="EE52654E2420447BB9328F45D0C0809E"/>
  </w:style>
  <w:style w:type="paragraph" w:customStyle="1" w:styleId="50F4211524A640F499EB873D8ADD05D0">
    <w:name w:val="50F4211524A640F499EB873D8ADD05D0"/>
  </w:style>
  <w:style w:type="paragraph" w:customStyle="1" w:styleId="CA401827644540DE9931EAA7EDBFEA66">
    <w:name w:val="CA401827644540DE9931EAA7EDBFEA66"/>
  </w:style>
  <w:style w:type="paragraph" w:customStyle="1" w:styleId="A6AB3274544F41358B3D13EBB0671277">
    <w:name w:val="A6AB3274544F41358B3D13EBB0671277"/>
  </w:style>
  <w:style w:type="paragraph" w:customStyle="1" w:styleId="1428059587B64BFF8A9C600AAA3CCFC0">
    <w:name w:val="1428059587B64BFF8A9C600AAA3CCFC0"/>
  </w:style>
  <w:style w:type="paragraph" w:customStyle="1" w:styleId="EEC5CDB74EDD4CC8B41021F7336E9F8B">
    <w:name w:val="EEC5CDB74EDD4CC8B41021F7336E9F8B"/>
  </w:style>
  <w:style w:type="paragraph" w:customStyle="1" w:styleId="DD46FC813C0A4E4AAEA1AFC5601CABAE">
    <w:name w:val="DD46FC813C0A4E4AAEA1AFC5601CABAE"/>
  </w:style>
  <w:style w:type="paragraph" w:customStyle="1" w:styleId="CE858EE566784C8088CF3C8159142AE6">
    <w:name w:val="CE858EE566784C8088CF3C8159142AE6"/>
  </w:style>
  <w:style w:type="paragraph" w:customStyle="1" w:styleId="C6E6DA8CDFE743669D8D2BB4E498CEBE">
    <w:name w:val="C6E6DA8CDFE743669D8D2BB4E498CEBE"/>
  </w:style>
  <w:style w:type="paragraph" w:customStyle="1" w:styleId="5C20BC054A9140A58FFCC7A50D1E9AE2">
    <w:name w:val="5C20BC054A9140A58FFCC7A50D1E9AE2"/>
  </w:style>
  <w:style w:type="paragraph" w:customStyle="1" w:styleId="BB103F6085E84E06BCE2AE5BCE39939C">
    <w:name w:val="BB103F6085E84E06BCE2AE5BCE39939C"/>
  </w:style>
  <w:style w:type="paragraph" w:customStyle="1" w:styleId="2CDBEB46E3934763978348348FCEF3F8">
    <w:name w:val="2CDBEB46E3934763978348348FCEF3F8"/>
  </w:style>
  <w:style w:type="paragraph" w:customStyle="1" w:styleId="D1B151036AF94E5AB1E6322FF7635A39">
    <w:name w:val="D1B151036AF94E5AB1E6322FF7635A39"/>
  </w:style>
  <w:style w:type="paragraph" w:customStyle="1" w:styleId="4829B17C49324DBD99BA7271BFCF24F4">
    <w:name w:val="4829B17C49324DBD99BA7271BFCF24F4"/>
  </w:style>
  <w:style w:type="paragraph" w:customStyle="1" w:styleId="8F96B5DF885B420CBE8363C5E754B528">
    <w:name w:val="8F96B5DF885B420CBE8363C5E754B528"/>
  </w:style>
  <w:style w:type="paragraph" w:customStyle="1" w:styleId="02FB0B1789004426B2B257EB0163931E">
    <w:name w:val="02FB0B1789004426B2B257EB0163931E"/>
  </w:style>
  <w:style w:type="paragraph" w:customStyle="1" w:styleId="0A13BE8840AF428CBDAEF10E78D620C7">
    <w:name w:val="0A13BE8840AF428CBDAEF10E78D620C7"/>
  </w:style>
  <w:style w:type="paragraph" w:customStyle="1" w:styleId="3E3CC6CB205148E5BC9164F4A53D98A5">
    <w:name w:val="3E3CC6CB205148E5BC9164F4A53D98A5"/>
  </w:style>
  <w:style w:type="paragraph" w:customStyle="1" w:styleId="0D36236174E94B35A6F6CC367F923F55">
    <w:name w:val="0D36236174E94B35A6F6CC367F923F55"/>
  </w:style>
  <w:style w:type="paragraph" w:customStyle="1" w:styleId="1F5D16DF9269424FB3DB847486B5B9AA">
    <w:name w:val="1F5D16DF9269424FB3DB847486B5B9AA"/>
  </w:style>
  <w:style w:type="paragraph" w:customStyle="1" w:styleId="A8958B50FE5B413EA7132ECC64046527">
    <w:name w:val="A8958B50FE5B413EA7132ECC64046527"/>
  </w:style>
  <w:style w:type="paragraph" w:customStyle="1" w:styleId="FA7CC51D06414D688EB914627AAA72DC">
    <w:name w:val="FA7CC51D06414D688EB914627AAA72DC"/>
  </w:style>
  <w:style w:type="paragraph" w:customStyle="1" w:styleId="245B7DBED064470BABC59FB327CA9943">
    <w:name w:val="245B7DBED064470BABC59FB327CA9943"/>
  </w:style>
  <w:style w:type="paragraph" w:customStyle="1" w:styleId="F5C9C9009E22499E88900BE50A357262">
    <w:name w:val="F5C9C9009E22499E88900BE50A357262"/>
  </w:style>
  <w:style w:type="paragraph" w:customStyle="1" w:styleId="24D230E1D8E84974A490366E5AC6D9C5">
    <w:name w:val="24D230E1D8E84974A490366E5AC6D9C5"/>
  </w:style>
  <w:style w:type="paragraph" w:customStyle="1" w:styleId="9838147134044AC9A91611BC160D0589">
    <w:name w:val="9838147134044AC9A91611BC160D0589"/>
  </w:style>
  <w:style w:type="paragraph" w:customStyle="1" w:styleId="305551F59BD2431695B96511EC7340E0">
    <w:name w:val="305551F59BD2431695B96511EC7340E0"/>
  </w:style>
  <w:style w:type="paragraph" w:customStyle="1" w:styleId="EC78630C100E4BC9B476A64979D43F6D">
    <w:name w:val="EC78630C100E4BC9B476A64979D43F6D"/>
  </w:style>
  <w:style w:type="paragraph" w:customStyle="1" w:styleId="16B3225B3BBE4FD692CDF35A8D59099C">
    <w:name w:val="16B3225B3BBE4FD692CDF35A8D59099C"/>
  </w:style>
  <w:style w:type="paragraph" w:customStyle="1" w:styleId="D165B488CA204D2085C80A5FDB906D3B">
    <w:name w:val="D165B488CA204D2085C80A5FDB906D3B"/>
  </w:style>
  <w:style w:type="paragraph" w:customStyle="1" w:styleId="55EABFA204C84FC89FD8238C62E18112">
    <w:name w:val="55EABFA204C84FC89FD8238C62E18112"/>
  </w:style>
  <w:style w:type="paragraph" w:customStyle="1" w:styleId="9DA57A0C6E22426F978DA6A37495BF2F">
    <w:name w:val="9DA57A0C6E22426F978DA6A37495BF2F"/>
  </w:style>
  <w:style w:type="paragraph" w:customStyle="1" w:styleId="7B7DF1EAB1ED4651A387B09B0908EF3A">
    <w:name w:val="7B7DF1EAB1ED4651A387B09B0908EF3A"/>
  </w:style>
  <w:style w:type="paragraph" w:customStyle="1" w:styleId="65A4FD6DF82045399DD6C8467BC38103">
    <w:name w:val="65A4FD6DF82045399DD6C8467BC38103"/>
  </w:style>
  <w:style w:type="paragraph" w:customStyle="1" w:styleId="FDDFD199E0534E00B4B00076B591C7D3">
    <w:name w:val="FDDFD199E0534E00B4B00076B591C7D3"/>
  </w:style>
  <w:style w:type="paragraph" w:customStyle="1" w:styleId="5446E9BF038E4F26BF4A5DDB7382A8A3">
    <w:name w:val="5446E9BF038E4F26BF4A5DDB7382A8A3"/>
  </w:style>
  <w:style w:type="paragraph" w:customStyle="1" w:styleId="76BD7B9C00864780AE2520B6C1094799">
    <w:name w:val="76BD7B9C00864780AE2520B6C1094799"/>
  </w:style>
  <w:style w:type="paragraph" w:customStyle="1" w:styleId="6F65B31DAEEE4A04960D9CA46EA3238D">
    <w:name w:val="6F65B31DAEEE4A04960D9CA46EA3238D"/>
  </w:style>
  <w:style w:type="paragraph" w:customStyle="1" w:styleId="B48C12BA594145108DDBC68BD8EF122E">
    <w:name w:val="B48C12BA594145108DDBC68BD8EF122E"/>
  </w:style>
  <w:style w:type="paragraph" w:customStyle="1" w:styleId="A87C848922AB4FE3ACD0C7320ACBE700">
    <w:name w:val="A87C848922AB4FE3ACD0C7320ACBE700"/>
  </w:style>
  <w:style w:type="paragraph" w:customStyle="1" w:styleId="14F16FEFF3D048C9A6EF6739BBD30C84">
    <w:name w:val="14F16FEFF3D048C9A6EF6739BBD30C84"/>
  </w:style>
  <w:style w:type="paragraph" w:customStyle="1" w:styleId="1023B3D696A14443B7DE0168B0B118D4">
    <w:name w:val="1023B3D696A14443B7DE0168B0B118D4"/>
    <w:rsid w:val="00BF674C"/>
  </w:style>
  <w:style w:type="paragraph" w:customStyle="1" w:styleId="CFF7F6412B0D4AC5AAE79F0ED1C009BF">
    <w:name w:val="CFF7F6412B0D4AC5AAE79F0ED1C009BF"/>
    <w:rsid w:val="00BF674C"/>
  </w:style>
  <w:style w:type="paragraph" w:customStyle="1" w:styleId="1B614E9A4028476BB9B88FAD27D9EA6F">
    <w:name w:val="1B614E9A4028476BB9B88FAD27D9EA6F"/>
    <w:rsid w:val="00BF674C"/>
  </w:style>
  <w:style w:type="paragraph" w:customStyle="1" w:styleId="2433A1372D0E4F8FB8578712590204F4">
    <w:name w:val="2433A1372D0E4F8FB8578712590204F4"/>
    <w:rsid w:val="00BF674C"/>
  </w:style>
  <w:style w:type="paragraph" w:customStyle="1" w:styleId="F0F7111BCA88421990A738DD3E3E42D2">
    <w:name w:val="F0F7111BCA88421990A738DD3E3E42D2"/>
    <w:rsid w:val="00BF674C"/>
  </w:style>
  <w:style w:type="paragraph" w:customStyle="1" w:styleId="815675AFDB57418A9D95E914B644A748">
    <w:name w:val="815675AFDB57418A9D95E914B644A748"/>
    <w:rsid w:val="00BF674C"/>
  </w:style>
  <w:style w:type="paragraph" w:customStyle="1" w:styleId="8752D974DDB64369A848C56C40FF7C1B">
    <w:name w:val="8752D974DDB64369A848C56C40FF7C1B"/>
    <w:rsid w:val="00BF674C"/>
  </w:style>
  <w:style w:type="paragraph" w:customStyle="1" w:styleId="4B9A0A42D55A4C85A9818CC25089B42A">
    <w:name w:val="4B9A0A42D55A4C85A9818CC25089B42A"/>
    <w:rsid w:val="00BF674C"/>
  </w:style>
  <w:style w:type="paragraph" w:customStyle="1" w:styleId="71CA95AA5A304500BE3E93AF2F5B2751">
    <w:name w:val="71CA95AA5A304500BE3E93AF2F5B2751"/>
    <w:rsid w:val="00BF674C"/>
  </w:style>
  <w:style w:type="paragraph" w:customStyle="1" w:styleId="86B6F7AD9E41408481868B28B747236E">
    <w:name w:val="86B6F7AD9E41408481868B28B747236E"/>
    <w:rsid w:val="00BF674C"/>
  </w:style>
  <w:style w:type="paragraph" w:customStyle="1" w:styleId="7DC977A8FA784E968420D2C0BEF1F789">
    <w:name w:val="7DC977A8FA784E968420D2C0BEF1F789"/>
    <w:rsid w:val="00BF674C"/>
  </w:style>
  <w:style w:type="paragraph" w:customStyle="1" w:styleId="AC42C5DD49F840888666A5A4CF2C0DC2">
    <w:name w:val="AC42C5DD49F840888666A5A4CF2C0DC2"/>
    <w:rsid w:val="00BF674C"/>
  </w:style>
  <w:style w:type="paragraph" w:customStyle="1" w:styleId="8CADECDF6E6E4A32A92DC41D25956C05">
    <w:name w:val="8CADECDF6E6E4A32A92DC41D25956C05"/>
    <w:rsid w:val="00BF674C"/>
  </w:style>
  <w:style w:type="paragraph" w:customStyle="1" w:styleId="82F7429C5126449186E762CD598E80DB">
    <w:name w:val="82F7429C5126449186E762CD598E80DB"/>
    <w:rsid w:val="00BF674C"/>
  </w:style>
  <w:style w:type="paragraph" w:customStyle="1" w:styleId="001061650CD14CECB7834D955D20BDA6">
    <w:name w:val="001061650CD14CECB7834D955D20BDA6"/>
    <w:rsid w:val="00BF674C"/>
  </w:style>
  <w:style w:type="paragraph" w:customStyle="1" w:styleId="257DC0223D744F3B88CADDF9A9B8F980">
    <w:name w:val="257DC0223D744F3B88CADDF9A9B8F980"/>
    <w:rsid w:val="00BF674C"/>
  </w:style>
  <w:style w:type="paragraph" w:customStyle="1" w:styleId="5D3921F658514D1A888F3293AB849A44">
    <w:name w:val="5D3921F658514D1A888F3293AB849A44"/>
    <w:rsid w:val="00BF674C"/>
  </w:style>
  <w:style w:type="paragraph" w:customStyle="1" w:styleId="069F051EC6A84D64857D39154E3D174A">
    <w:name w:val="069F051EC6A84D64857D39154E3D174A"/>
    <w:rsid w:val="00BF674C"/>
  </w:style>
  <w:style w:type="paragraph" w:customStyle="1" w:styleId="0872C233FD8B467388885FEF873B78D7">
    <w:name w:val="0872C233FD8B467388885FEF873B78D7"/>
    <w:rsid w:val="00BF674C"/>
  </w:style>
  <w:style w:type="paragraph" w:customStyle="1" w:styleId="27B2E1D4D5E647B68415BD73D49C97C2">
    <w:name w:val="27B2E1D4D5E647B68415BD73D49C97C2"/>
    <w:rsid w:val="00BF674C"/>
  </w:style>
  <w:style w:type="paragraph" w:customStyle="1" w:styleId="373A2F791EC144EFB17F1ABA4F884C5A">
    <w:name w:val="373A2F791EC144EFB17F1ABA4F884C5A"/>
    <w:rsid w:val="00BF674C"/>
  </w:style>
  <w:style w:type="paragraph" w:customStyle="1" w:styleId="AB117C4C9094485A8D61520D98DA48F8">
    <w:name w:val="AB117C4C9094485A8D61520D98DA48F8"/>
    <w:rsid w:val="00BF674C"/>
  </w:style>
  <w:style w:type="paragraph" w:customStyle="1" w:styleId="75EE27AEF02B4B8498E881D9897ABC58">
    <w:name w:val="75EE27AEF02B4B8498E881D9897ABC58"/>
    <w:rsid w:val="00BF674C"/>
  </w:style>
  <w:style w:type="paragraph" w:customStyle="1" w:styleId="749797A37FCC4EE8A6916105B3048028">
    <w:name w:val="749797A37FCC4EE8A6916105B3048028"/>
    <w:rsid w:val="00BF674C"/>
  </w:style>
  <w:style w:type="paragraph" w:customStyle="1" w:styleId="56A7162DC9E74C9097C73F9DF897775C">
    <w:name w:val="56A7162DC9E74C9097C73F9DF897775C"/>
    <w:rsid w:val="00BF674C"/>
  </w:style>
  <w:style w:type="paragraph" w:customStyle="1" w:styleId="F539B7B1D02A4C71B3E2F013C1A56A80">
    <w:name w:val="F539B7B1D02A4C71B3E2F013C1A56A80"/>
    <w:rsid w:val="00BF674C"/>
  </w:style>
  <w:style w:type="paragraph" w:customStyle="1" w:styleId="728CCD1A512341F2B906675A3C5D3F1A">
    <w:name w:val="728CCD1A512341F2B906675A3C5D3F1A"/>
    <w:rsid w:val="00BF674C"/>
  </w:style>
  <w:style w:type="paragraph" w:customStyle="1" w:styleId="223FC29E8C1D4E2DAD05399DD2F8BB5A">
    <w:name w:val="223FC29E8C1D4E2DAD05399DD2F8BB5A"/>
    <w:rsid w:val="00BF674C"/>
  </w:style>
  <w:style w:type="paragraph" w:customStyle="1" w:styleId="410A5F493F894D2BBF5FBB730F0AB63B">
    <w:name w:val="410A5F493F894D2BBF5FBB730F0AB63B"/>
    <w:rsid w:val="00BF674C"/>
  </w:style>
  <w:style w:type="paragraph" w:customStyle="1" w:styleId="68FD19ED273F48649E22641BB75078F5">
    <w:name w:val="68FD19ED273F48649E22641BB75078F5"/>
    <w:rsid w:val="00BF674C"/>
  </w:style>
  <w:style w:type="paragraph" w:customStyle="1" w:styleId="7E68D51514564B6EBD7819954227AC5C">
    <w:name w:val="7E68D51514564B6EBD7819954227AC5C"/>
    <w:rsid w:val="00BF674C"/>
  </w:style>
  <w:style w:type="paragraph" w:customStyle="1" w:styleId="FA387BF7E23B45F2988AD37F91132940">
    <w:name w:val="FA387BF7E23B45F2988AD37F91132940"/>
    <w:rsid w:val="00BF674C"/>
  </w:style>
  <w:style w:type="paragraph" w:customStyle="1" w:styleId="B4944A467A884888998B2C3100E05042">
    <w:name w:val="B4944A467A884888998B2C3100E05042"/>
    <w:rsid w:val="00BF674C"/>
  </w:style>
  <w:style w:type="paragraph" w:customStyle="1" w:styleId="6B9FFDA9ECAC4C20A55A8B8B5093C0EB">
    <w:name w:val="6B9FFDA9ECAC4C20A55A8B8B5093C0EB"/>
    <w:rsid w:val="00BF674C"/>
  </w:style>
  <w:style w:type="paragraph" w:customStyle="1" w:styleId="0D918DAD0EA84B21980533BFADB9AB07">
    <w:name w:val="0D918DAD0EA84B21980533BFADB9AB07"/>
    <w:rsid w:val="00BF674C"/>
  </w:style>
  <w:style w:type="paragraph" w:customStyle="1" w:styleId="43F472D66C914427809C6A98BB396A8D">
    <w:name w:val="43F472D66C914427809C6A98BB396A8D"/>
    <w:rsid w:val="00BF674C"/>
  </w:style>
  <w:style w:type="paragraph" w:customStyle="1" w:styleId="7E1B476B41EA4C839BCC8D8B966A594D">
    <w:name w:val="7E1B476B41EA4C839BCC8D8B966A594D"/>
    <w:rsid w:val="00BF674C"/>
  </w:style>
  <w:style w:type="paragraph" w:customStyle="1" w:styleId="A8539396926A4C81A711843FB45263D4">
    <w:name w:val="A8539396926A4C81A711843FB45263D4"/>
    <w:rsid w:val="00BF674C"/>
  </w:style>
  <w:style w:type="paragraph" w:customStyle="1" w:styleId="19A326C8106440BD871FCC78F68B9BB2">
    <w:name w:val="19A326C8106440BD871FCC78F68B9BB2"/>
    <w:rsid w:val="00BF674C"/>
  </w:style>
  <w:style w:type="paragraph" w:customStyle="1" w:styleId="0DA69FF8F9154DEC82CA846222D10467">
    <w:name w:val="0DA69FF8F9154DEC82CA846222D10467"/>
    <w:rsid w:val="00BF674C"/>
  </w:style>
  <w:style w:type="paragraph" w:customStyle="1" w:styleId="B6F681FA6AF449CAA83021AB86704A36">
    <w:name w:val="B6F681FA6AF449CAA83021AB86704A36"/>
    <w:rsid w:val="00BF674C"/>
  </w:style>
  <w:style w:type="paragraph" w:customStyle="1" w:styleId="17DBA590C0FE4F4B9C32D25F2F1BA274">
    <w:name w:val="17DBA590C0FE4F4B9C32D25F2F1BA274"/>
    <w:rsid w:val="00BF674C"/>
  </w:style>
  <w:style w:type="paragraph" w:customStyle="1" w:styleId="FDDD08D1133A41AFB2F50D23895E444B">
    <w:name w:val="FDDD08D1133A41AFB2F50D23895E444B"/>
    <w:rsid w:val="00BF674C"/>
  </w:style>
  <w:style w:type="paragraph" w:customStyle="1" w:styleId="0A5119B4B9B74663AEBA55BDCE27C14B">
    <w:name w:val="0A5119B4B9B74663AEBA55BDCE27C14B"/>
    <w:rsid w:val="00BF674C"/>
  </w:style>
  <w:style w:type="paragraph" w:customStyle="1" w:styleId="50914D506E5E4EFB82964B1BDBF0E0B9">
    <w:name w:val="50914D506E5E4EFB82964B1BDBF0E0B9"/>
    <w:rsid w:val="00BF674C"/>
  </w:style>
  <w:style w:type="paragraph" w:customStyle="1" w:styleId="B4C1B5486C6C4170A97988B75FC32E34">
    <w:name w:val="B4C1B5486C6C4170A97988B75FC32E34"/>
    <w:rsid w:val="00BF674C"/>
  </w:style>
  <w:style w:type="paragraph" w:customStyle="1" w:styleId="1AF62B5CEE6D4D6DABC84F6DA59362AE">
    <w:name w:val="1AF62B5CEE6D4D6DABC84F6DA59362AE"/>
    <w:rsid w:val="00BF674C"/>
  </w:style>
  <w:style w:type="paragraph" w:customStyle="1" w:styleId="15AB54AF91DC4259BD063F46AC6F2994">
    <w:name w:val="15AB54AF91DC4259BD063F46AC6F2994"/>
    <w:rsid w:val="00BF674C"/>
  </w:style>
  <w:style w:type="paragraph" w:customStyle="1" w:styleId="853F6A57487146378081AEF1AF8B2567">
    <w:name w:val="853F6A57487146378081AEF1AF8B2567"/>
    <w:rsid w:val="00BF674C"/>
  </w:style>
  <w:style w:type="paragraph" w:customStyle="1" w:styleId="7D7611586E12425C9C5B7D1895F3E9A5">
    <w:name w:val="7D7611586E12425C9C5B7D1895F3E9A5"/>
    <w:rsid w:val="00BF674C"/>
  </w:style>
  <w:style w:type="paragraph" w:customStyle="1" w:styleId="9F4A3F618EA84EA083D4B01D8C1490EE">
    <w:name w:val="9F4A3F618EA84EA083D4B01D8C1490EE"/>
    <w:rsid w:val="00BF674C"/>
  </w:style>
  <w:style w:type="paragraph" w:customStyle="1" w:styleId="48F037E2059B4EB69A93E6A8EE303227">
    <w:name w:val="48F037E2059B4EB69A93E6A8EE303227"/>
    <w:rsid w:val="00BF674C"/>
  </w:style>
  <w:style w:type="paragraph" w:customStyle="1" w:styleId="35D3138FB69D4FAC9CB6A3481060CEF9">
    <w:name w:val="35D3138FB69D4FAC9CB6A3481060CEF9"/>
    <w:rsid w:val="00BF674C"/>
  </w:style>
  <w:style w:type="paragraph" w:customStyle="1" w:styleId="B1B6CA637ABE4D44B9D52C15BF5C5420">
    <w:name w:val="B1B6CA637ABE4D44B9D52C15BF5C5420"/>
    <w:rsid w:val="00BF674C"/>
  </w:style>
  <w:style w:type="paragraph" w:customStyle="1" w:styleId="4E39EF1934B74E6CB4C3FD2CB75C4E36">
    <w:name w:val="4E39EF1934B74E6CB4C3FD2CB75C4E36"/>
    <w:rsid w:val="00BF674C"/>
  </w:style>
  <w:style w:type="paragraph" w:customStyle="1" w:styleId="42618A7BDAD646F9B6D4FF4A863A9CAA">
    <w:name w:val="42618A7BDAD646F9B6D4FF4A863A9CAA"/>
    <w:rsid w:val="00BF674C"/>
  </w:style>
  <w:style w:type="paragraph" w:customStyle="1" w:styleId="6DE81263A6094E4A978062F63D4E1DD1">
    <w:name w:val="6DE81263A6094E4A978062F63D4E1DD1"/>
    <w:rsid w:val="00BF67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enutzerdefiniert 4">
      <a:dk1>
        <a:srgbClr val="E49EDD"/>
      </a:dk1>
      <a:lt1>
        <a:srgbClr val="0E2841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566D6C-E473-4435-A739-4A86E0EC445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F51EDD6-E00A-4224-A6E4-32B30F0731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567EFD-693A-4295-81A0-848F8B6E2A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947258-5876-4232-AC86-8E6A697CA9D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Dienstleistungsrechnung (einfaches Dokument mit Liniendesign).dotx</Template>
  <TotalTime>0</TotalTime>
  <Pages>1</Pages>
  <Words>160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2025-02-22T11:06:00Z</dcterms:created>
  <dcterms:modified xsi:type="dcterms:W3CDTF">2025-02-22T17:16:00Z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