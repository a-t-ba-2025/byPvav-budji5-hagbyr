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793" w:type="pct"/>
        <w:tblLayout w:type="fixed"/>
        <w:tblLook w:val="04A0" w:firstRow="1" w:lastRow="0" w:firstColumn="1" w:lastColumn="0" w:noHBand="0" w:noVBand="1"/>
      </w:tblPr>
      <w:tblGrid>
        <w:gridCol w:w="243"/>
        <w:gridCol w:w="1188"/>
        <w:gridCol w:w="1460"/>
        <w:gridCol w:w="6906"/>
        <w:gridCol w:w="236"/>
      </w:tblGrid>
      <w:tr w:rsidR="00534F9F" w:rsidRPr="00665473" w14:paraId="5FA951CB" w14:textId="77777777" w:rsidTr="006F3FE0">
        <w:trPr>
          <w:trHeight w:val="831"/>
        </w:trPr>
        <w:tc>
          <w:tcPr>
            <w:tcW w:w="126" w:type="pct"/>
            <w:shd w:val="clear" w:color="auto" w:fill="auto"/>
          </w:tcPr>
          <w:p w14:paraId="0044D421" w14:textId="77777777" w:rsidR="00534F9F" w:rsidRPr="00D04043" w:rsidRDefault="00534F9F" w:rsidP="00534F9F">
            <w:pPr>
              <w:jc w:val="right"/>
            </w:pPr>
          </w:p>
        </w:tc>
        <w:tc>
          <w:tcPr>
            <w:tcW w:w="597" w:type="pct"/>
            <w:shd w:val="clear" w:color="auto" w:fill="auto"/>
          </w:tcPr>
          <w:p w14:paraId="6B8A9ADA" w14:textId="77777777" w:rsidR="00534F9F" w:rsidRPr="00D04043" w:rsidRDefault="00534F9F" w:rsidP="00534F9F">
            <w:pPr>
              <w:jc w:val="right"/>
            </w:pPr>
            <w:r>
              <w:rPr>
                <w:noProof/>
                <w:lang w:bidi="de-DE"/>
              </w:rPr>
              <w:drawing>
                <wp:inline distT="0" distB="0" distL="0" distR="0" wp14:anchorId="49DAC6AE" wp14:editId="6904D355">
                  <wp:extent cx="523875" cy="527685"/>
                  <wp:effectExtent l="0" t="0" r="9525" b="5715"/>
                  <wp:docPr id="1001" name="Bild 16" descr="Microsoft Invoicing-Symbol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Bild 16">
                            <a:hlinkClick r:id="rId11"/>
                          </pic:cNvPr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597" t="20588" r="19971" b="21542"/>
                          <a:stretch/>
                        </pic:blipFill>
                        <pic:spPr bwMode="auto">
                          <a:xfrm>
                            <a:off x="0" y="0"/>
                            <a:ext cx="523875" cy="52768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7" w:type="pct"/>
            <w:gridSpan w:val="3"/>
            <w:shd w:val="clear" w:color="auto" w:fill="auto"/>
          </w:tcPr>
          <w:p w14:paraId="0466326E" w14:textId="2C612AC1" w:rsidR="00534F9F" w:rsidRPr="00FC3CC5" w:rsidRDefault="00956BBF" w:rsidP="00534F9F">
            <w:pPr>
              <w:rPr>
                <w:sz w:val="72"/>
                <w:szCs w:val="144"/>
              </w:rPr>
            </w:pPr>
            <w:proofErr w:type="gramStart"/>
            <w:r w:rsidRPr="00956BBF">
              <w:rPr>
                <w:sz w:val="72"/>
                <w:szCs w:val="144"/>
              </w:rPr>
              <w:t xml:space="preserve">Weller</w:t>
            </w:r>
          </w:p>
        </w:tc>
      </w:tr>
      <w:tr w:rsidR="00FF73BE" w:rsidRPr="00665473" w14:paraId="2943862F" w14:textId="77777777" w:rsidTr="006F3FE0">
        <w:trPr>
          <w:trHeight w:val="703"/>
        </w:trPr>
        <w:tc>
          <w:tcPr>
            <w:tcW w:w="126" w:type="pct"/>
            <w:shd w:val="clear" w:color="auto" w:fill="auto"/>
          </w:tcPr>
          <w:p w14:paraId="7DB3BC8C" w14:textId="77777777" w:rsidR="00FF73BE" w:rsidRPr="00D04043" w:rsidRDefault="00FF73BE" w:rsidP="00D76904">
            <w:pPr>
              <w:jc w:val="right"/>
            </w:pPr>
            <w:bookmarkStart w:id="0" w:name="_Hlk5639210"/>
          </w:p>
        </w:tc>
        <w:tc>
          <w:tcPr>
            <w:tcW w:w="4874" w:type="pct"/>
            <w:gridSpan w:val="4"/>
            <w:shd w:val="clear" w:color="auto" w:fill="auto"/>
          </w:tcPr>
          <w:p w14:paraId="735544F6" w14:textId="3BA8E7C2" w:rsidR="00FF73BE" w:rsidRPr="0082133E" w:rsidRDefault="00ED14CC" w:rsidP="00ED14CC">
            <w:pPr>
              <w:ind w:left="292"/>
              <w:rPr>
                <w:rStyle w:val="Hyperlink"/>
                <w:color w:val="000000"/>
              </w:rPr>
            </w:pPr>
            <w:proofErr w:type="gramStart"/>
            <w:r>
              <w:rPr>
                <w:rStyle w:val="Hyperlink"/>
                <w:color w:val="000000"/>
              </w:rPr>
              <w:t xml:space="preserve">Advanced bottom-line architecture</w:t>
            </w:r>
          </w:p>
        </w:tc>
      </w:tr>
      <w:bookmarkEnd w:id="0"/>
      <w:tr w:rsidR="00265218" w:rsidRPr="00665473" w14:paraId="3CF60EC2" w14:textId="77777777" w:rsidTr="006F3FE0">
        <w:trPr>
          <w:trHeight w:val="831"/>
        </w:trPr>
        <w:tc>
          <w:tcPr>
            <w:tcW w:w="113" w:type="pct"/>
            <w:shd w:val="clear" w:color="auto" w:fill="auto"/>
          </w:tcPr>
          <w:p w14:paraId="1E7F7372" w14:textId="77777777" w:rsidR="00265218" w:rsidRPr="00665473" w:rsidRDefault="00265218" w:rsidP="00CF31BB">
            <w:pPr>
              <w:pStyle w:val="Titel"/>
            </w:pPr>
          </w:p>
        </w:tc>
        <w:tc>
          <w:tcPr>
            <w:tcW w:w="1329" w:type="pct"/>
            <w:gridSpan w:val="2"/>
            <w:shd w:val="clear" w:color="auto" w:fill="1F497D" w:themeFill="text2"/>
            <w:vAlign w:val="center"/>
          </w:tcPr>
          <w:p w14:paraId="1A7CA300" w14:textId="77777777" w:rsidR="00265218" w:rsidRPr="00665473" w:rsidRDefault="00000000" w:rsidP="0035052D">
            <w:pPr>
              <w:pStyle w:val="Titel"/>
            </w:pPr>
            <w:sdt>
              <w:sdtPr>
                <w:rPr>
                  <w:color w:val="06BBFF"/>
                </w:rPr>
                <w:id w:val="-673878274"/>
                <w:placeholder>
                  <w:docPart w:val="F3B8B48216C447D39A8286AC770B3EDE"/>
                </w:placeholder>
                <w:temporary/>
                <w:showingPlcHdr/>
                <w15:appearance w15:val="hidden"/>
                <w:text/>
              </w:sdtPr>
              <w:sdtEndPr>
                <w:rPr>
                  <w:color w:val="FFFFFF"/>
                </w:rPr>
              </w:sdtEndPr>
              <w:sdtContent>
                <w:r w:rsidR="00D971FF" w:rsidRPr="00CD7DB2">
                  <w:rPr>
                    <w:lang w:bidi="de-DE"/>
                  </w:rPr>
                  <w:t xml:space="preserve">Rechnung</w:t>
                </w:r>
              </w:sdtContent>
            </w:sdt>
          </w:p>
        </w:tc>
        <w:tc>
          <w:tcPr>
            <w:tcW w:w="3445" w:type="pct"/>
            <w:shd w:val="clear" w:color="auto" w:fill="auto"/>
          </w:tcPr>
          <w:p w14:paraId="3A85EE86" w14:textId="77777777" w:rsidR="00265218" w:rsidRPr="00665473" w:rsidRDefault="00265218" w:rsidP="00CF31BB">
            <w:pPr>
              <w:pStyle w:val="Titel"/>
            </w:pPr>
          </w:p>
        </w:tc>
        <w:tc>
          <w:tcPr>
            <w:tcW w:w="113" w:type="pct"/>
            <w:shd w:val="clear" w:color="auto" w:fill="auto"/>
          </w:tcPr>
          <w:p w14:paraId="3F1C5502" w14:textId="77777777" w:rsidR="00265218" w:rsidRPr="00665473" w:rsidRDefault="00265218" w:rsidP="00CF31BB">
            <w:pPr>
              <w:pStyle w:val="Titel"/>
            </w:pPr>
          </w:p>
        </w:tc>
      </w:tr>
      <w:tr w:rsidR="00BC1B68" w:rsidRPr="00665473" w14:paraId="312C9680" w14:textId="77777777" w:rsidTr="006F3FE0">
        <w:trPr>
          <w:trHeight w:val="281"/>
        </w:trPr>
        <w:tc>
          <w:tcPr>
            <w:tcW w:w="113" w:type="pct"/>
            <w:shd w:val="clear" w:color="auto" w:fill="auto"/>
          </w:tcPr>
          <w:p w14:paraId="46A10AEF" w14:textId="77777777" w:rsidR="00BC1B68" w:rsidRPr="00665473" w:rsidRDefault="00BC1B68" w:rsidP="00915359"/>
        </w:tc>
        <w:tc>
          <w:tcPr>
            <w:tcW w:w="4775" w:type="pct"/>
            <w:gridSpan w:val="3"/>
            <w:shd w:val="clear" w:color="auto" w:fill="auto"/>
          </w:tcPr>
          <w:p w14:paraId="2B2D403A" w14:textId="77777777" w:rsidR="00BC1B68" w:rsidRPr="00665473" w:rsidRDefault="00BC1B68" w:rsidP="00915359"/>
        </w:tc>
        <w:tc>
          <w:tcPr>
            <w:tcW w:w="113" w:type="pct"/>
            <w:shd w:val="clear" w:color="auto" w:fill="auto"/>
          </w:tcPr>
          <w:p w14:paraId="0205BCE7" w14:textId="77777777" w:rsidR="00BC1B68" w:rsidRPr="00665473" w:rsidRDefault="00BC1B68" w:rsidP="00915359"/>
        </w:tc>
      </w:tr>
      <w:tr w:rsidR="00265218" w:rsidRPr="00665473" w14:paraId="095FF663" w14:textId="77777777" w:rsidTr="006F3FE0">
        <w:trPr>
          <w:trHeight w:val="9676"/>
        </w:trPr>
        <w:tc>
          <w:tcPr>
            <w:tcW w:w="113" w:type="pct"/>
            <w:shd w:val="clear" w:color="auto" w:fill="auto"/>
          </w:tcPr>
          <w:p w14:paraId="16968944" w14:textId="77777777" w:rsidR="00265218" w:rsidRPr="00665473" w:rsidRDefault="00265218" w:rsidP="00CF31BB"/>
        </w:tc>
        <w:tc>
          <w:tcPr>
            <w:tcW w:w="4775" w:type="pct"/>
            <w:gridSpan w:val="3"/>
            <w:shd w:val="clear" w:color="auto" w:fill="auto"/>
          </w:tcPr>
          <w:tbl>
            <w:tblPr>
              <w:tblStyle w:val="Tabellenraster"/>
              <w:tblW w:w="94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28" w:type="dxa"/>
              </w:tblCellMar>
              <w:tblLook w:val="04A0" w:firstRow="1" w:lastRow="0" w:firstColumn="1" w:lastColumn="0" w:noHBand="0" w:noVBand="1"/>
            </w:tblPr>
            <w:tblGrid>
              <w:gridCol w:w="1580"/>
              <w:gridCol w:w="317"/>
              <w:gridCol w:w="1264"/>
              <w:gridCol w:w="1536"/>
              <w:gridCol w:w="44"/>
              <w:gridCol w:w="236"/>
              <w:gridCol w:w="715"/>
              <w:gridCol w:w="630"/>
              <w:gridCol w:w="1267"/>
              <w:gridCol w:w="313"/>
              <w:gridCol w:w="1585"/>
            </w:tblGrid>
            <w:tr w:rsidR="00E141F4" w:rsidRPr="00665473" w14:paraId="3C3B0CB2" w14:textId="77777777" w:rsidTr="00B447E5">
              <w:trPr>
                <w:trHeight w:val="1192"/>
              </w:trPr>
              <w:tc>
                <w:tcPr>
                  <w:tcW w:w="4697" w:type="dxa"/>
                  <w:gridSpan w:val="4"/>
                </w:tcPr>
                <w:p w14:paraId="006CB7BF" w14:textId="4AA89E77" w:rsidR="00B163EF" w:rsidRDefault="00B163EF" w:rsidP="00B163EF">
                  <w:pPr>
                    <w:pStyle w:val="TextinFettdruck"/>
                  </w:pPr>
                  <w:proofErr w:type="gramStart"/>
                  <w:r w:rsidRPr="00E020F0">
                    <w:t xml:space="preserve">Thekla-Zirme-Straße 86</w:t>
                  </w:r>
                </w:p>
                <w:p w14:paraId="7147DC36" w14:textId="224073CC" w:rsidR="00E141F4" w:rsidRPr="00665473" w:rsidRDefault="00B163EF" w:rsidP="00B163EF">
                  <w:pPr>
                    <w:rPr>
                      <w:b/>
                    </w:rPr>
                  </w:pPr>
                  <w:proofErr w:type="gramStart"/>
                  <w:r w:rsidRPr="00E020F0">
                    <w:t xml:space="preserve">Artern 06292</w:t>
                  </w:r>
                  <w:r w:rsidRPr="00CD7DB2">
                    <w:rPr>
                      <w:lang w:bidi="de-DE"/>
                    </w:rPr>
                    <w:br/>
                  </w:r>
                  <w:sdt>
                    <w:sdtPr>
                      <w:alias w:val="Telefon:"/>
                      <w:tag w:val="Telefon:"/>
                      <w:id w:val="243769574"/>
                      <w:placeholder>
                        <w:docPart w:val="2CBDF2EDDBC7437597B9C538746793F1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CD7DB2">
                        <w:rPr>
                          <w:lang w:bidi="de-DE"/>
                        </w:rPr>
                        <w:t>Telefon</w:t>
                      </w:r>
                    </w:sdtContent>
                  </w:sdt>
                  <w:r w:rsidRPr="00CD7DB2">
                    <w:rPr>
                      <w:lang w:bidi="de-DE"/>
                    </w:rPr>
                    <w:t xml:space="preserve"> </w:t>
                  </w:r>
                  <w:r>
                    <w:rPr>
                      <w:lang w:bidi="de-DE"/>
                    </w:rPr>
                    <w:t xml:space="preserve">+49(0)4523361149 | Fax +49(0)4523361149 </w:t>
                  </w:r>
                  <w:r w:rsidRPr="00B163EF">
                    <w:rPr>
                      <w:b/>
                      <w:lang w:bidi="de-DE"/>
                    </w:rPr>
                    <w:br/>
                  </w:r>
                  <w:r w:rsidRPr="00B163EF">
                    <w:rPr>
                      <w:b/>
                    </w:rPr>
                    <w:t xml:space="preserve">mielcarekfrederik@gmail.com</w:t>
                  </w:r>
                  <w:r w:rsidRPr="00B163EF">
                    <w:rPr>
                      <w:b/>
                      <w:lang w:bidi="de-DE"/>
                    </w:rPr>
                    <w:t xml:space="preserve"> </w:t>
                  </w:r>
                  <w:sdt>
                    <w:sdtPr>
                      <w:rPr>
                        <w:b/>
                      </w:rPr>
                      <w:id w:val="1590804969"/>
                      <w:placeholder>
                        <w:docPart w:val="FC9C35B76A154A6D94ED793D993862D5"/>
                      </w:placeholder>
                      <w:temporary/>
                      <w:showingPlcHdr/>
                      <w:text/>
                    </w:sdtPr>
                    <w:sdtContent>
                      <w:r w:rsidRPr="00B163EF">
                        <w:rPr>
                          <w:b/>
                          <w:lang w:bidi="de-DE"/>
                        </w:rPr>
                        <w:t>|</w:t>
                      </w:r>
                    </w:sdtContent>
                  </w:sdt>
                  <w:r w:rsidRPr="00B163EF">
                    <w:rPr>
                      <w:b/>
                      <w:lang w:bidi="de-DE"/>
                    </w:rPr>
                    <w:t xml:space="preserve"> </w:t>
                  </w:r>
                  <w:r w:rsidRPr="00B163EF">
                    <w:rPr>
                      <w:b/>
                    </w:rPr>
                    <w:t xml:space="preserve">https://www.kensy.de/</w:t>
                  </w:r>
                </w:p>
              </w:tc>
              <w:tc>
                <w:tcPr>
                  <w:tcW w:w="280" w:type="dxa"/>
                  <w:gridSpan w:val="2"/>
                </w:tcPr>
                <w:p w14:paraId="6CD807A3" w14:textId="77777777" w:rsidR="00E141F4" w:rsidRPr="00665473" w:rsidRDefault="00E141F4" w:rsidP="00915359">
                  <w:pPr>
                    <w:pStyle w:val="TextinFettdruck"/>
                  </w:pPr>
                </w:p>
              </w:tc>
              <w:tc>
                <w:tcPr>
                  <w:tcW w:w="4510" w:type="dxa"/>
                  <w:gridSpan w:val="5"/>
                  <w:vAlign w:val="center"/>
                </w:tcPr>
                <w:p w14:paraId="36A9FA84" w14:textId="1F6BB3E7" w:rsidR="00D971FF" w:rsidRPr="001F396F" w:rsidRDefault="00000000" w:rsidP="00CD7DB2">
                  <w:pPr>
                    <w:pStyle w:val="BlauerTextinFettdruck"/>
                    <w:rPr>
                      <w:color w:val="auto"/>
                    </w:rPr>
                  </w:pPr>
                  <w:sdt>
                    <w:sdtPr>
                      <w:id w:val="768430289"/>
                      <w:placeholder>
                        <w:docPart w:val="E88804FC0CA44454A165D89D8A2A360A"/>
                      </w:placeholder>
                      <w:temporary/>
                      <w:showingPlcHdr/>
                      <w15:appearance w15:val="hidden"/>
                      <w:text/>
                    </w:sdtPr>
                    <w:sdtContent>
                      <w:r w:rsidR="00D971FF" w:rsidRPr="00CD7DB2">
                        <w:rPr>
                          <w:lang w:bidi="de-DE"/>
                        </w:rPr>
                        <w:t xml:space="preserve">RECHNUNG Nr.</w:t>
                      </w:r>
                    </w:sdtContent>
                  </w:sdt>
                  <w:r w:rsidR="00D971FF" w:rsidRPr="00CD7DB2">
                    <w:rPr>
                      <w:lang w:bidi="de-DE"/>
                    </w:rPr>
                    <w:t xml:space="preserve"> </w:t>
                  </w:r>
                  <w:proofErr w:type="gramStart"/>
                  <w:r w:rsidR="00E020F0" w:rsidRPr="00E020F0">
                    <w:rPr>
                      <w:rStyle w:val="Fett"/>
                    </w:rPr>
                    <w:t xml:space="preserve">r-795074</w:t>
                  </w:r>
                </w:p>
                <w:p w14:paraId="31FC6EFF" w14:textId="0F87F0D5" w:rsidR="00E141F4" w:rsidRPr="00CD7DB2" w:rsidRDefault="00000000" w:rsidP="00CD7DB2">
                  <w:pPr>
                    <w:pStyle w:val="BlauerTextinFettdruck"/>
                  </w:pPr>
                  <w:sdt>
                    <w:sdtPr>
                      <w:id w:val="548276371"/>
                      <w:placeholder>
                        <w:docPart w:val="AE68897D595242ED88BCBE925CB1D018"/>
                      </w:placeholder>
                      <w:temporary/>
                      <w:showingPlcHdr/>
                      <w15:appearance w15:val="hidden"/>
                      <w:text/>
                    </w:sdtPr>
                    <w:sdtContent>
                      <w:r w:rsidR="00D971FF" w:rsidRPr="00CD7DB2">
                        <w:rPr>
                          <w:lang w:bidi="de-DE"/>
                        </w:rPr>
                        <w:t>DATUM</w:t>
                      </w:r>
                    </w:sdtContent>
                  </w:sdt>
                  <w:r w:rsidR="00D971FF" w:rsidRPr="00CD7DB2">
                    <w:rPr>
                      <w:lang w:bidi="de-DE"/>
                    </w:rPr>
                    <w:t xml:space="preserve"> </w:t>
                  </w:r>
                  <w:proofErr w:type="gramStart"/>
                  <w:r w:rsidR="00E020F0" w:rsidRPr="00E020F0">
                    <w:rPr>
                      <w:rStyle w:val="Fett"/>
                    </w:rPr>
                    <w:t xml:space="preserve">23.05.2025</w:t>
                  </w:r>
                </w:p>
              </w:tc>
            </w:tr>
            <w:tr w:rsidR="00554839" w:rsidRPr="00665473" w14:paraId="7FF616FA" w14:textId="77777777" w:rsidTr="00B447E5">
              <w:trPr>
                <w:trHeight w:val="1630"/>
              </w:trPr>
              <w:tc>
                <w:tcPr>
                  <w:tcW w:w="4697" w:type="dxa"/>
                  <w:gridSpan w:val="4"/>
                  <w:tcBorders>
                    <w:top w:val="single" w:sz="4" w:space="0" w:color="808080" w:themeColor="background1" w:themeShade="80"/>
                    <w:bottom w:val="single" w:sz="18" w:space="0" w:color="1F497D" w:themeColor="text2"/>
                  </w:tcBorders>
                </w:tcPr>
                <w:p w14:paraId="4062DD42" w14:textId="77777777" w:rsidR="00D971FF" w:rsidRPr="00CD7DB2" w:rsidRDefault="00000000" w:rsidP="00CD7DB2">
                  <w:pPr>
                    <w:pStyle w:val="BlauerTextinFettdruck"/>
                  </w:pPr>
                  <w:sdt>
                    <w:sdtPr>
                      <w:alias w:val="An:"/>
                      <w:tag w:val="An:"/>
                      <w:id w:val="-607115967"/>
                      <w:placeholder>
                        <w:docPart w:val="565B2EF74D6F42D1B7BF22F415C759C9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D971FF" w:rsidRPr="00CD7DB2">
                        <w:rPr>
                          <w:lang w:bidi="de-DE"/>
                        </w:rPr>
                        <w:t>AN</w:t>
                      </w:r>
                    </w:sdtContent>
                  </w:sdt>
                  <w:r w:rsidR="00D971FF" w:rsidRPr="00CD7DB2">
                    <w:rPr>
                      <w:lang w:bidi="de-DE"/>
                    </w:rPr>
                    <w:t xml:space="preserve">:</w:t>
                  </w:r>
                </w:p>
                <w:p w14:paraId="59AD929F" w14:textId="3B4375CC" w:rsidR="00FC3CC5" w:rsidRDefault="00E020F0" w:rsidP="00CD7DB2">
                  <w:pPr>
                    <w:pStyle w:val="TextinFettdruck"/>
                  </w:pPr>
                  <w:proofErr w:type="gramStart"/>
                  <w:r w:rsidRPr="00E020F0">
                    <w:t xml:space="preserve">Viola Finke-Fritsch</w:t>
                  </w:r>
                  <w:r w:rsidR="00D971FF" w:rsidRPr="00CD7DB2">
                    <w:rPr>
                      <w:lang w:bidi="de-DE"/>
                    </w:rPr>
                    <w:br/>
                  </w:r>
                  <w:r w:rsidRPr="00E020F0">
                    <w:t xml:space="preserve">Fischer Dörr GmbH &amp; Co. OHG</w:t>
                  </w:r>
                  <w:r w:rsidR="00D971FF" w:rsidRPr="00CD7DB2">
                    <w:rPr>
                      <w:lang w:bidi="de-DE"/>
                    </w:rPr>
                    <w:br/>
                  </w:r>
                  <w:r w:rsidRPr="00E020F0">
                    <w:t xml:space="preserve">Misicherstr. 7</w:t>
                  </w:r>
                </w:p>
                <w:p w14:paraId="41E040A8" w14:textId="72AF1BEF" w:rsidR="00FC3CC5" w:rsidRDefault="00FC3CC5" w:rsidP="00CD7DB2">
                  <w:pPr>
                    <w:pStyle w:val="TextinFettdruck"/>
                  </w:pPr>
                  <w:proofErr w:type="gramStart"/>
                  <w:r w:rsidRPr="00E020F0">
                    <w:t xml:space="preserve">Potsdam 90566</w:t>
                  </w:r>
                  <w:r w:rsidR="00D971FF" w:rsidRPr="00CD7DB2">
                    <w:rPr>
                      <w:lang w:bidi="de-DE"/>
                    </w:rPr>
                    <w:br/>
                  </w:r>
                  <w:sdt>
                    <w:sdtPr>
                      <w:alias w:val="Telefon:"/>
                      <w:tag w:val="Telefon:"/>
                      <w:id w:val="-1672017881"/>
                      <w:placeholder>
                        <w:docPart w:val="C800B52BD5704F948DE1D307448C2960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D971FF" w:rsidRPr="00CD7DB2">
                        <w:rPr>
                          <w:lang w:bidi="de-DE"/>
                        </w:rPr>
                        <w:t>Telefon</w:t>
                      </w:r>
                    </w:sdtContent>
                  </w:sdt>
                  <w:r w:rsidR="00D971FF" w:rsidRPr="00CD7DB2">
                    <w:rPr>
                      <w:lang w:bidi="de-DE"/>
                    </w:rPr>
                    <w:t xml:space="preserve"> </w:t>
                  </w:r>
                  <w:r>
                    <w:rPr>
                      <w:lang w:bidi="de-DE"/>
                    </w:rPr>
                    <w:t xml:space="preserve">08600 357013</w:t>
                  </w:r>
                  <w:r w:rsidR="00D971FF" w:rsidRPr="00CD7DB2">
                    <w:rPr>
                      <w:lang w:bidi="de-DE"/>
                    </w:rPr>
                    <w:t xml:space="preserve"> </w:t>
                  </w:r>
                </w:p>
                <w:p w14:paraId="2BCF0997" w14:textId="421B24D3" w:rsidR="00554839" w:rsidRPr="00CD7DB2" w:rsidRDefault="00FC3CC5" w:rsidP="00CD7DB2">
                  <w:pPr>
                    <w:pStyle w:val="TextinFettdruck"/>
                  </w:pPr>
                  <w:r>
                    <w:rPr>
                      <w:lang w:bidi="de-DE"/>
                    </w:rPr>
                    <w:t xml:space="preserve">E-Mail</w:t>
                  </w:r>
                  <w:r>
                    <w:t xml:space="preserve"> </w:t>
                  </w:r>
                  <w:proofErr w:type="gramStart"/>
                  <w:r>
                    <w:t xml:space="preserve">rocco88@aol.de</w:t>
                  </w:r>
                </w:p>
              </w:tc>
              <w:tc>
                <w:tcPr>
                  <w:tcW w:w="280" w:type="dxa"/>
                  <w:gridSpan w:val="2"/>
                  <w:tcBorders>
                    <w:bottom w:val="single" w:sz="18" w:space="0" w:color="1F497D" w:themeColor="text2"/>
                  </w:tcBorders>
                </w:tcPr>
                <w:p w14:paraId="40AFACD0" w14:textId="77777777" w:rsidR="00554839" w:rsidRPr="00665473" w:rsidRDefault="00554839" w:rsidP="00915359">
                  <w:pPr>
                    <w:pStyle w:val="TextinFettdruck"/>
                  </w:pPr>
                </w:p>
              </w:tc>
              <w:tc>
                <w:tcPr>
                  <w:tcW w:w="4510" w:type="dxa"/>
                  <w:gridSpan w:val="5"/>
                  <w:tcBorders>
                    <w:top w:val="single" w:sz="4" w:space="0" w:color="808080" w:themeColor="background1" w:themeShade="80"/>
                    <w:bottom w:val="single" w:sz="18" w:space="0" w:color="1F497D" w:themeColor="text2"/>
                  </w:tcBorders>
                  <w:vAlign w:val="center"/>
                </w:tcPr>
                <w:p w14:paraId="094818ED" w14:textId="4700CCE5" w:rsidR="00FC3CC5" w:rsidRDefault="00D971FF" w:rsidP="00BD7112">
                  <w:pPr>
                    <w:pStyle w:val="BlauerTextinFettdruck"/>
                  </w:pPr>
                  <w:r w:rsidRPr="00CD7DB2">
                    <w:rPr>
                      <w:lang w:bidi="de-DE"/>
                    </w:rPr>
                    <w:t xml:space="preserve">LIEFERADRESSE:</w:t>
                  </w:r>
                  <w:r w:rsidR="00FC3CC5" w:rsidRPr="00CD7DB2">
                    <w:rPr>
                      <w:lang w:bidi="de-DE"/>
                    </w:rPr>
                    <w:br/>
                  </w:r>
                  <w:proofErr w:type="gramStart"/>
                  <w:r w:rsidR="00FC3CC5" w:rsidRPr="00BD7112">
                    <w:rPr>
                      <w:color w:val="000000" w:themeColor="text1"/>
                      <w:lang w:bidi="de-DE"/>
                    </w:rPr>
                    <w:t xml:space="preserve">Gutknecht Klingelhöfer KG</w:t>
                  </w:r>
                  <w:r w:rsidR="00FC3CC5" w:rsidRPr="00BD7112">
                    <w:rPr>
                      <w:color w:val="000000" w:themeColor="text1"/>
                      <w:lang w:bidi="de-DE"/>
                    </w:rPr>
                    <w:br/>
                    <w:t xml:space="preserve">Finkegasse 4</w:t>
                  </w:r>
                </w:p>
                <w:p w14:paraId="16256780" w14:textId="77777777" w:rsidR="00554839" w:rsidRDefault="00FC3CC5" w:rsidP="00CD7DB2">
                  <w:pPr>
                    <w:pStyle w:val="TextinFettdruck"/>
                  </w:pPr>
                  <w:proofErr w:type="gramStart"/>
                  <w:r w:rsidRPr="00E020F0">
                    <w:t xml:space="preserve">Mettmann 66989</w:t>
                  </w:r>
                  <w:r w:rsidRPr="00CD7DB2">
                    <w:rPr>
                      <w:lang w:bidi="de-DE"/>
                    </w:rPr>
                    <w:br/>
                  </w:r>
                  <w:sdt>
                    <w:sdtPr>
                      <w:alias w:val="Telefon:"/>
                      <w:tag w:val="Telefon:"/>
                      <w:id w:val="-1111350508"/>
                      <w:placeholder>
                        <w:docPart w:val="682CCFF82A824CEEB5B2CD8FC0D7D223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CD7DB2">
                        <w:rPr>
                          <w:lang w:bidi="de-DE"/>
                        </w:rPr>
                        <w:t>Telefon</w:t>
                      </w:r>
                    </w:sdtContent>
                  </w:sdt>
                  <w:r w:rsidRPr="00CD7DB2">
                    <w:rPr>
                      <w:lang w:bidi="de-DE"/>
                    </w:rPr>
                    <w:t xml:space="preserve"> </w:t>
                  </w:r>
                  <w:r>
                    <w:rPr>
                      <w:lang w:bidi="de-DE"/>
                    </w:rPr>
                    <w:t xml:space="preserve">0523192182</w:t>
                  </w:r>
                  <w:r w:rsidRPr="00CD7DB2">
                    <w:rPr>
                      <w:lang w:bidi="de-DE"/>
                    </w:rPr>
                    <w:t xml:space="preserve"> </w:t>
                  </w:r>
                  <w:r w:rsidR="00D971FF" w:rsidRPr="00CD7DB2">
                    <w:rPr>
                      <w:lang w:bidi="de-DE"/>
                    </w:rPr>
                    <w:br/>
                  </w:r>
                  <w:r>
                    <w:rPr>
                      <w:lang w:bidi="de-DE"/>
                    </w:rPr>
                    <w:t xml:space="preserve">E-Mail</w:t>
                  </w:r>
                  <w:r>
                    <w:t xml:space="preserve"> otmarroerricht@yahoo.de</w:t>
                  </w:r>
                </w:p>
                <w:p w14:paraId="52D63D2F" w14:textId="6809245C" w:rsidR="00BD7112" w:rsidRPr="00665473" w:rsidRDefault="00BD7112" w:rsidP="00CD7DB2">
                  <w:pPr>
                    <w:pStyle w:val="TextinFettdruck"/>
                  </w:pPr>
                </w:p>
              </w:tc>
            </w:tr>
            <w:tr w:rsidR="00BA4440" w:rsidRPr="00665473" w14:paraId="0FCD1994" w14:textId="77777777" w:rsidTr="006F3FE0">
              <w:trPr>
                <w:trHeight w:val="762"/>
              </w:trPr>
              <w:tc>
                <w:tcPr>
                  <w:tcW w:w="9487" w:type="dxa"/>
                  <w:gridSpan w:val="11"/>
                  <w:tcBorders>
                    <w:top w:val="single" w:sz="18" w:space="0" w:color="1F497D" w:themeColor="text2"/>
                    <w:bottom w:val="single" w:sz="18" w:space="0" w:color="1F497D" w:themeColor="text2"/>
                  </w:tcBorders>
                </w:tcPr>
                <w:p w14:paraId="09294873" w14:textId="4322654A" w:rsidR="00BA4440" w:rsidRPr="00665473" w:rsidRDefault="00BA4440" w:rsidP="00BA4440">
                  <w:pPr>
                    <w:rPr>
                      <w:color w:val="1F497D" w:themeColor="text2"/>
                      <w:szCs w:val="20"/>
                    </w:rPr>
                  </w:pPr>
                </w:p>
              </w:tc>
            </w:tr>
            <w:tr w:rsidR="00BA4440" w:rsidRPr="00665473" w14:paraId="6CE5C901" w14:textId="77777777" w:rsidTr="00B447E5">
              <w:trPr>
                <w:trHeight w:val="332"/>
              </w:trPr>
              <w:sdt>
                <w:sdtPr>
                  <w:alias w:val="Verkäufer:"/>
                  <w:tag w:val="Verkäufer:"/>
                  <w:id w:val="1444961735"/>
                  <w:placeholder>
                    <w:docPart w:val="866F8F23693A4079905FF3AE7D905AF3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580" w:type="dxa"/>
                      <w:tcBorders>
                        <w:top w:val="single" w:sz="18" w:space="0" w:color="1F497D" w:themeColor="text2"/>
                        <w:bottom w:val="single" w:sz="18" w:space="0" w:color="1F497D" w:themeColor="text2"/>
                      </w:tcBorders>
                      <w:shd w:val="clear" w:color="auto" w:fill="1F497D" w:themeFill="text2"/>
                    </w:tcPr>
                    <w:p w14:paraId="4A5B0647" w14:textId="77777777" w:rsidR="00BA4440" w:rsidRPr="00CD7DB2" w:rsidRDefault="0081798F" w:rsidP="00CD7DB2">
                      <w:pPr>
                        <w:pStyle w:val="berschrift1"/>
                      </w:pPr>
                      <w:r w:rsidRPr="00CD7DB2">
                        <w:rPr>
                          <w:lang w:bidi="de-DE"/>
                        </w:rPr>
                        <w:t>VERKÄUFER</w:t>
                      </w:r>
                    </w:p>
                  </w:tc>
                </w:sdtContent>
              </w:sdt>
              <w:tc>
                <w:tcPr>
                  <w:tcW w:w="1581" w:type="dxa"/>
                  <w:gridSpan w:val="2"/>
                  <w:tcBorders>
                    <w:top w:val="single" w:sz="18" w:space="0" w:color="1F497D" w:themeColor="text2"/>
                    <w:bottom w:val="single" w:sz="18" w:space="0" w:color="1F497D" w:themeColor="text2"/>
                  </w:tcBorders>
                  <w:shd w:val="clear" w:color="auto" w:fill="1F497D" w:themeFill="text2"/>
                </w:tcPr>
                <w:p w14:paraId="210C9E86" w14:textId="77777777" w:rsidR="00BA4440" w:rsidRPr="00CD7DB2" w:rsidRDefault="00000000" w:rsidP="00CD7DB2">
                  <w:pPr>
                    <w:pStyle w:val="berschrift1"/>
                  </w:pPr>
                  <w:sdt>
                    <w:sdtPr>
                      <w:alias w:val="Auftragsnummer:"/>
                      <w:tag w:val="Auftragsnummer:"/>
                      <w:id w:val="367572390"/>
                      <w:placeholder>
                        <w:docPart w:val="1B4C4248071041F3A22108BDA6501CC1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81798F" w:rsidRPr="00CD7DB2">
                        <w:rPr>
                          <w:lang w:bidi="de-DE"/>
                        </w:rPr>
                        <w:t>P.O. NUMMER</w:t>
                      </w:r>
                    </w:sdtContent>
                  </w:sdt>
                </w:p>
              </w:tc>
              <w:tc>
                <w:tcPr>
                  <w:tcW w:w="1580" w:type="dxa"/>
                  <w:gridSpan w:val="2"/>
                  <w:tcBorders>
                    <w:top w:val="single" w:sz="18" w:space="0" w:color="1F497D" w:themeColor="text2"/>
                    <w:bottom w:val="single" w:sz="18" w:space="0" w:color="1F497D" w:themeColor="text2"/>
                  </w:tcBorders>
                  <w:shd w:val="clear" w:color="auto" w:fill="1F497D" w:themeFill="text2"/>
                </w:tcPr>
                <w:p w14:paraId="7C2A2E27" w14:textId="77777777" w:rsidR="00BA4440" w:rsidRPr="00CD7DB2" w:rsidRDefault="00000000" w:rsidP="00CD7DB2">
                  <w:pPr>
                    <w:pStyle w:val="berschrift1"/>
                  </w:pPr>
                  <w:sdt>
                    <w:sdtPr>
                      <w:alias w:val="Anforderer:"/>
                      <w:tag w:val="Anforderer:"/>
                      <w:id w:val="-363215838"/>
                      <w:placeholder>
                        <w:docPart w:val="DB19F54CAF114513A822FBECFDDB56A1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81798F" w:rsidRPr="00CD7DB2">
                        <w:rPr>
                          <w:lang w:bidi="de-DE"/>
                        </w:rPr>
                        <w:t>ANFORDERER</w:t>
                      </w:r>
                    </w:sdtContent>
                  </w:sdt>
                </w:p>
              </w:tc>
              <w:tc>
                <w:tcPr>
                  <w:tcW w:w="1581" w:type="dxa"/>
                  <w:gridSpan w:val="3"/>
                  <w:tcBorders>
                    <w:top w:val="single" w:sz="18" w:space="0" w:color="1F497D" w:themeColor="text2"/>
                    <w:bottom w:val="single" w:sz="18" w:space="0" w:color="1F497D" w:themeColor="text2"/>
                  </w:tcBorders>
                  <w:shd w:val="clear" w:color="auto" w:fill="1F497D" w:themeFill="text2"/>
                </w:tcPr>
                <w:p w14:paraId="79398633" w14:textId="77777777" w:rsidR="00BA4440" w:rsidRPr="00CD7DB2" w:rsidRDefault="00000000" w:rsidP="00CD7DB2">
                  <w:pPr>
                    <w:pStyle w:val="berschrift1"/>
                  </w:pPr>
                  <w:sdt>
                    <w:sdtPr>
                      <w:alias w:val="Versandweg:"/>
                      <w:tag w:val="Versandweg:"/>
                      <w:id w:val="-336917973"/>
                      <w:placeholder>
                        <w:docPart w:val="D5A94E90C18E47ACB7189097E2E49DFF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81798F" w:rsidRPr="00CD7DB2">
                        <w:rPr>
                          <w:lang w:bidi="de-DE"/>
                        </w:rPr>
                        <w:t>VERSANDWEG</w:t>
                      </w:r>
                    </w:sdtContent>
                  </w:sdt>
                </w:p>
              </w:tc>
              <w:tc>
                <w:tcPr>
                  <w:tcW w:w="1580" w:type="dxa"/>
                  <w:gridSpan w:val="2"/>
                  <w:tcBorders>
                    <w:top w:val="single" w:sz="18" w:space="0" w:color="1F497D" w:themeColor="text2"/>
                    <w:bottom w:val="single" w:sz="18" w:space="0" w:color="1F497D" w:themeColor="text2"/>
                  </w:tcBorders>
                  <w:shd w:val="clear" w:color="auto" w:fill="1F497D" w:themeFill="text2"/>
                </w:tcPr>
                <w:p w14:paraId="2EDE526E" w14:textId="77777777" w:rsidR="00BA4440" w:rsidRPr="00CD7DB2" w:rsidRDefault="00000000" w:rsidP="00CD7DB2">
                  <w:pPr>
                    <w:pStyle w:val="berschrift1"/>
                  </w:pPr>
                  <w:sdt>
                    <w:sdtPr>
                      <w:alias w:val="Frei-an-Bord-Übergabepunkt:"/>
                      <w:tag w:val="Frei-an-Bord-Übergabepunkt:"/>
                      <w:id w:val="-169252815"/>
                      <w:placeholder>
                        <w:docPart w:val="C2CD035E3E6A48BAB9B9673C041F8E8E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81798F" w:rsidRPr="00CD7DB2">
                        <w:rPr>
                          <w:lang w:bidi="de-DE"/>
                        </w:rPr>
                        <w:t>FREI (an Bord)- PUNKT</w:t>
                      </w:r>
                    </w:sdtContent>
                  </w:sdt>
                </w:p>
              </w:tc>
              <w:tc>
                <w:tcPr>
                  <w:tcW w:w="1585" w:type="dxa"/>
                  <w:tcBorders>
                    <w:top w:val="single" w:sz="18" w:space="0" w:color="1F497D" w:themeColor="text2"/>
                    <w:bottom w:val="single" w:sz="18" w:space="0" w:color="1F497D" w:themeColor="text2"/>
                  </w:tcBorders>
                  <w:shd w:val="clear" w:color="auto" w:fill="1F497D" w:themeFill="text2"/>
                </w:tcPr>
                <w:p w14:paraId="220D2233" w14:textId="77777777" w:rsidR="00BA4440" w:rsidRPr="00CD7DB2" w:rsidRDefault="00000000" w:rsidP="00CD7DB2">
                  <w:pPr>
                    <w:pStyle w:val="berschrift1"/>
                  </w:pPr>
                  <w:sdt>
                    <w:sdtPr>
                      <w:alias w:val="Angebotsbedingungen eingeben:"/>
                      <w:tag w:val="Angebotsbedingungen eingeben:"/>
                      <w:id w:val="1351061489"/>
                      <w:placeholder>
                        <w:docPart w:val="4FCDDF5E693C46599BEA6246F5BDF33C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81798F" w:rsidRPr="00CD7DB2">
                        <w:rPr>
                          <w:lang w:bidi="de-DE"/>
                        </w:rPr>
                        <w:t>BEDINGUNGEN</w:t>
                      </w:r>
                    </w:sdtContent>
                  </w:sdt>
                </w:p>
              </w:tc>
            </w:tr>
            <w:tr w:rsidR="00BA4440" w:rsidRPr="00665473" w14:paraId="2068B8DD" w14:textId="77777777" w:rsidTr="00B447E5">
              <w:trPr>
                <w:trHeight w:val="332"/>
              </w:trPr>
              <w:tc>
                <w:tcPr>
                  <w:tcW w:w="1580" w:type="dxa"/>
                  <w:tcBorders>
                    <w:top w:val="single" w:sz="18" w:space="0" w:color="1F497D" w:themeColor="text2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465D1A55" w14:textId="77777777" w:rsidR="00BA4440" w:rsidRPr="00665473" w:rsidRDefault="00BA4440" w:rsidP="004036A1">
                  <w:pPr>
                    <w:pStyle w:val="TextinFettdruck"/>
                    <w:rPr>
                      <w:szCs w:val="20"/>
                    </w:rPr>
                  </w:pPr>
                </w:p>
              </w:tc>
              <w:tc>
                <w:tcPr>
                  <w:tcW w:w="1581" w:type="dxa"/>
                  <w:gridSpan w:val="2"/>
                  <w:tcBorders>
                    <w:top w:val="single" w:sz="18" w:space="0" w:color="1F497D" w:themeColor="text2"/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7CC8092A" w14:textId="77777777" w:rsidR="00BA4440" w:rsidRPr="00665473" w:rsidRDefault="00BA4440" w:rsidP="004036A1">
                  <w:pPr>
                    <w:pStyle w:val="TextinFettdruck"/>
                    <w:rPr>
                      <w:szCs w:val="20"/>
                    </w:rPr>
                  </w:pPr>
                </w:p>
              </w:tc>
              <w:tc>
                <w:tcPr>
                  <w:tcW w:w="1580" w:type="dxa"/>
                  <w:gridSpan w:val="2"/>
                  <w:tcBorders>
                    <w:top w:val="single" w:sz="18" w:space="0" w:color="1F497D" w:themeColor="text2"/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21148BBE" w14:textId="77777777" w:rsidR="00BA4440" w:rsidRPr="00665473" w:rsidRDefault="00BA4440" w:rsidP="004036A1">
                  <w:pPr>
                    <w:pStyle w:val="TextinFettdruck"/>
                    <w:rPr>
                      <w:szCs w:val="20"/>
                    </w:rPr>
                  </w:pPr>
                </w:p>
              </w:tc>
              <w:tc>
                <w:tcPr>
                  <w:tcW w:w="1581" w:type="dxa"/>
                  <w:gridSpan w:val="3"/>
                  <w:tcBorders>
                    <w:top w:val="single" w:sz="18" w:space="0" w:color="1F497D" w:themeColor="text2"/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2C41B8B0" w14:textId="77777777" w:rsidR="00BA4440" w:rsidRPr="00665473" w:rsidRDefault="00BA4440" w:rsidP="004036A1">
                  <w:pPr>
                    <w:pStyle w:val="TextinFettdruck"/>
                    <w:rPr>
                      <w:szCs w:val="20"/>
                    </w:rPr>
                  </w:pPr>
                </w:p>
              </w:tc>
              <w:tc>
                <w:tcPr>
                  <w:tcW w:w="1580" w:type="dxa"/>
                  <w:gridSpan w:val="2"/>
                  <w:tcBorders>
                    <w:top w:val="single" w:sz="18" w:space="0" w:color="1F497D" w:themeColor="text2"/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70570868" w14:textId="77777777" w:rsidR="00BA4440" w:rsidRPr="00665473" w:rsidRDefault="00BA4440" w:rsidP="004036A1">
                  <w:pPr>
                    <w:pStyle w:val="TextinFettdruck"/>
                    <w:rPr>
                      <w:szCs w:val="20"/>
                    </w:rPr>
                  </w:pPr>
                </w:p>
              </w:tc>
              <w:sdt>
                <w:sdtPr>
                  <w:rPr>
                    <w:szCs w:val="20"/>
                  </w:rPr>
                  <w:alias w:val="Hier eingeben:"/>
                  <w:tag w:val="Hier eingeben:"/>
                  <w:id w:val="-1148594671"/>
                  <w:placeholder>
                    <w:docPart w:val="D7876B2CE09D4CD9B77C61583007FDAE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585" w:type="dxa"/>
                      <w:tcBorders>
                        <w:top w:val="single" w:sz="18" w:space="0" w:color="1F497D" w:themeColor="text2"/>
                        <w:left w:val="single" w:sz="4" w:space="0" w:color="808080" w:themeColor="background1" w:themeShade="80"/>
                      </w:tcBorders>
                      <w:shd w:val="clear" w:color="auto" w:fill="auto"/>
                    </w:tcPr>
                    <w:p w14:paraId="55EA8121" w14:textId="77777777" w:rsidR="00BA4440" w:rsidRPr="00665473" w:rsidRDefault="0081798F" w:rsidP="0081798F">
                      <w:pPr>
                        <w:rPr>
                          <w:szCs w:val="20"/>
                        </w:rPr>
                      </w:pPr>
                      <w:r w:rsidRPr="00665473">
                        <w:rPr>
                          <w:szCs w:val="20"/>
                          <w:lang w:bidi="de-DE"/>
                        </w:rPr>
                        <w:t>Fällig bei Erhalt</w:t>
                      </w:r>
                    </w:p>
                  </w:tc>
                </w:sdtContent>
              </w:sdt>
            </w:tr>
            <w:tr w:rsidR="00134E9A" w:rsidRPr="00665473" w14:paraId="42164924" w14:textId="77777777" w:rsidTr="006F3FE0">
              <w:trPr>
                <w:trHeight w:val="332"/>
              </w:trPr>
              <w:tc>
                <w:tcPr>
                  <w:tcW w:w="1897" w:type="dxa"/>
                  <w:gridSpan w:val="2"/>
                  <w:tcBorders>
                    <w:top w:val="single" w:sz="18" w:space="0" w:color="1F497D" w:themeColor="text2"/>
                    <w:bottom w:val="single" w:sz="18" w:space="0" w:color="1F497D" w:themeColor="text2"/>
                  </w:tcBorders>
                  <w:shd w:val="clear" w:color="auto" w:fill="1F497D" w:themeFill="text2"/>
                </w:tcPr>
                <w:p w14:paraId="6C88C302" w14:textId="77777777" w:rsidR="00134E9A" w:rsidRPr="00CD7DB2" w:rsidRDefault="00000000" w:rsidP="00CD7DB2">
                  <w:pPr>
                    <w:pStyle w:val="berschrift1"/>
                  </w:pPr>
                  <w:sdt>
                    <w:sdtPr>
                      <w:alias w:val="Menge:"/>
                      <w:tag w:val="Menge:"/>
                      <w:id w:val="-1738312568"/>
                      <w:placeholder>
                        <w:docPart w:val="3DA7D8928F714B4BB3DE0AB34300FBC2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34E9A" w:rsidRPr="00CD7DB2">
                        <w:rPr>
                          <w:lang w:bidi="de-DE"/>
                        </w:rPr>
                        <w:t>MENGE</w:t>
                      </w:r>
                    </w:sdtContent>
                  </w:sdt>
                </w:p>
              </w:tc>
              <w:tc>
                <w:tcPr>
                  <w:tcW w:w="3795" w:type="dxa"/>
                  <w:gridSpan w:val="5"/>
                  <w:tcBorders>
                    <w:top w:val="single" w:sz="18" w:space="0" w:color="1F497D" w:themeColor="text2"/>
                    <w:bottom w:val="single" w:sz="18" w:space="0" w:color="1F497D" w:themeColor="text2"/>
                  </w:tcBorders>
                  <w:shd w:val="clear" w:color="auto" w:fill="1F497D" w:themeFill="text2"/>
                </w:tcPr>
                <w:p w14:paraId="55AE23EE" w14:textId="77777777" w:rsidR="00134E9A" w:rsidRPr="00CD7DB2" w:rsidRDefault="00000000" w:rsidP="00CD7DB2">
                  <w:pPr>
                    <w:pStyle w:val="berschrift1"/>
                  </w:pPr>
                  <w:sdt>
                    <w:sdtPr>
                      <w:alias w:val="Beschreibung:"/>
                      <w:tag w:val="Beschreibung:"/>
                      <w:id w:val="1198742974"/>
                      <w:placeholder>
                        <w:docPart w:val="2C68C04FAC6C4AE2AAEBAB7E0AE5BE18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34E9A" w:rsidRPr="00CD7DB2">
                        <w:rPr>
                          <w:lang w:bidi="de-DE"/>
                        </w:rPr>
                        <w:t>BESCHREIBUNG</w:t>
                      </w:r>
                    </w:sdtContent>
                  </w:sdt>
                </w:p>
              </w:tc>
              <w:tc>
                <w:tcPr>
                  <w:tcW w:w="1897" w:type="dxa"/>
                  <w:gridSpan w:val="2"/>
                  <w:tcBorders>
                    <w:top w:val="single" w:sz="18" w:space="0" w:color="1F497D" w:themeColor="text2"/>
                    <w:bottom w:val="single" w:sz="18" w:space="0" w:color="1F497D" w:themeColor="text2"/>
                  </w:tcBorders>
                  <w:shd w:val="clear" w:color="auto" w:fill="1F497D" w:themeFill="text2"/>
                </w:tcPr>
                <w:p w14:paraId="14A53336" w14:textId="77777777" w:rsidR="00134E9A" w:rsidRPr="00CD7DB2" w:rsidRDefault="00000000" w:rsidP="00CD7DB2">
                  <w:pPr>
                    <w:pStyle w:val="berschrift1"/>
                  </w:pPr>
                  <w:sdt>
                    <w:sdtPr>
                      <w:alias w:val="Einzelpreis:"/>
                      <w:tag w:val="Einzelpreis:"/>
                      <w:id w:val="1604447165"/>
                      <w:placeholder>
                        <w:docPart w:val="F8CCAA63F206441BBCE893D789C40D58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34E9A" w:rsidRPr="00CD7DB2">
                        <w:rPr>
                          <w:lang w:bidi="de-DE"/>
                        </w:rPr>
                        <w:t>EINZELPREIS</w:t>
                      </w:r>
                    </w:sdtContent>
                  </w:sdt>
                </w:p>
              </w:tc>
              <w:tc>
                <w:tcPr>
                  <w:tcW w:w="1898" w:type="dxa"/>
                  <w:gridSpan w:val="2"/>
                  <w:tcBorders>
                    <w:top w:val="single" w:sz="18" w:space="0" w:color="1F497D" w:themeColor="text2"/>
                    <w:bottom w:val="single" w:sz="18" w:space="0" w:color="1F497D" w:themeColor="text2"/>
                  </w:tcBorders>
                  <w:shd w:val="clear" w:color="auto" w:fill="1F497D" w:themeFill="text2"/>
                </w:tcPr>
                <w:p w14:paraId="20AA589D" w14:textId="77777777" w:rsidR="00134E9A" w:rsidRPr="00CD7DB2" w:rsidRDefault="00000000" w:rsidP="00CD7DB2">
                  <w:pPr>
                    <w:pStyle w:val="berschrift1"/>
                  </w:pPr>
                  <w:sdt>
                    <w:sdtPr>
                      <w:alias w:val="Summe:"/>
                      <w:tag w:val="Gesamtsumme:"/>
                      <w:id w:val="-150831350"/>
                      <w:placeholder>
                        <w:docPart w:val="01D345EDB8E64CB2937129F54FD272E9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34E9A" w:rsidRPr="00CD7DB2">
                        <w:rPr>
                          <w:lang w:bidi="de-DE"/>
                        </w:rPr>
                        <w:t>SUMME</w:t>
                      </w:r>
                    </w:sdtContent>
                  </w:sdt>
                </w:p>
              </w:tc>
            </w:tr>
            <w:tr w:rsidR="00134E9A" w:rsidRPr="00665473" w14:paraId="47F723CA" w14:textId="77777777" w:rsidTr="006F3FE0">
              <w:trPr>
                <w:trHeight w:val="332"/>
              </w:trPr>
              <w:tc>
                <w:tcPr>
                  <w:tcW w:w="1897" w:type="dxa"/>
                  <w:gridSpan w:val="2"/>
                  <w:tcBorders>
                    <w:top w:val="single" w:sz="18" w:space="0" w:color="1F497D" w:themeColor="text2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6C00B634" w14:textId="4B3BD3D3" w:rsidR="00134E9A" w:rsidRPr="00CD7DB2" w:rsidRDefault="00667FFE" w:rsidP="00CD7DB2">
                  <w:r>
                    <w:t xml:space="preserve">1</w:t>
                  </w:r>
                </w:p>
              </w:tc>
              <w:tc>
                <w:tcPr>
                  <w:tcW w:w="3795" w:type="dxa"/>
                  <w:gridSpan w:val="5"/>
                  <w:tcBorders>
                    <w:top w:val="single" w:sz="18" w:space="0" w:color="1F497D" w:themeColor="text2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725AD7B5" w14:textId="4DB72F99" w:rsidR="00134E9A" w:rsidRPr="00CD7DB2" w:rsidRDefault="00667FFE" w:rsidP="00CD7DB2">
                  <w:proofErr w:type="gramStart"/>
                  <w:r>
                    <w:t xml:space="preserve">Müllbeutel</w:t>
                  </w:r>
                </w:p>
              </w:tc>
              <w:tc>
                <w:tcPr>
                  <w:tcW w:w="1897" w:type="dxa"/>
                  <w:gridSpan w:val="2"/>
                  <w:tcBorders>
                    <w:top w:val="single" w:sz="18" w:space="0" w:color="1F497D" w:themeColor="text2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22122D79" w14:textId="74572619" w:rsidR="00134E9A" w:rsidRPr="00CD7DB2" w:rsidRDefault="00667FFE" w:rsidP="00CD7DB2">
                  <w:proofErr w:type="gramStart"/>
                  <w:r>
                    <w:t xml:space="preserve">11.12 €</w:t>
                  </w:r>
                </w:p>
              </w:tc>
              <w:tc>
                <w:tcPr>
                  <w:tcW w:w="1898" w:type="dxa"/>
                  <w:gridSpan w:val="2"/>
                  <w:tcBorders>
                    <w:top w:val="single" w:sz="18" w:space="0" w:color="1F497D" w:themeColor="text2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2E673208" w14:textId="72D03018" w:rsidR="00134E9A" w:rsidRPr="00CD7DB2" w:rsidRDefault="00667FFE" w:rsidP="00CD7DB2">
                  <w:proofErr w:type="gramStart"/>
                  <w:r>
                    <w:t xml:space="preserve">11.12 €</w:t>
                  </w:r>
                </w:p>
              </w:tc>
            </w:tr>
            <w:tr w:rsidR="00134E9A" w:rsidRPr="00665473" w14:paraId="3132A85F" w14:textId="77777777" w:rsidTr="006F3FE0">
              <w:trPr>
                <w:trHeight w:val="332"/>
              </w:trPr>
              <w:tc>
                <w:tcPr>
                  <w:tcW w:w="1897" w:type="dxa"/>
                  <w:gridSpan w:val="2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6F24CFC7" w14:textId="513A148D" w:rsidR="00134E9A" w:rsidRPr="00CD7DB2" w:rsidRDefault="00667FFE" w:rsidP="00CD7DB2">
                  <w:r>
                    <w:t xml:space="preserve">2</w:t>
                  </w:r>
                </w:p>
              </w:tc>
              <w:tc>
                <w:tcPr>
                  <w:tcW w:w="3795" w:type="dxa"/>
                  <w:gridSpan w:val="5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7243E580" w14:textId="72A857D3" w:rsidR="00134E9A" w:rsidRPr="00CD7DB2" w:rsidRDefault="00667FFE" w:rsidP="00CD7DB2">
                  <w:proofErr w:type="gramStart"/>
                  <w:r>
                    <w:t xml:space="preserve">Telefon</w:t>
                  </w:r>
                </w:p>
              </w:tc>
              <w:tc>
                <w:tcPr>
                  <w:tcW w:w="1897" w:type="dxa"/>
                  <w:gridSpan w:val="2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31C84208" w14:textId="0EA7832E" w:rsidR="00134E9A" w:rsidRPr="00CD7DB2" w:rsidRDefault="00667FFE" w:rsidP="00CD7DB2">
                  <w:proofErr w:type="gramStart"/>
                  <w:r>
                    <w:t xml:space="preserve">870.27 €</w:t>
                  </w:r>
                </w:p>
              </w:tc>
              <w:tc>
                <w:tcPr>
                  <w:tcW w:w="1898" w:type="dxa"/>
                  <w:gridSpan w:val="2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6A9A0159" w14:textId="42A345C2" w:rsidR="00134E9A" w:rsidRPr="00CD7DB2" w:rsidRDefault="00667FFE" w:rsidP="00CD7DB2">
                  <w:proofErr w:type="gramStart"/>
                  <w:r>
                    <w:t xml:space="preserve">870.27 €</w:t>
                  </w:r>
                </w:p>
              </w:tc>
            </w:tr>
            <w:tr w:rsidR="00134E9A" w:rsidRPr="00665473" w14:paraId="51BDD5C7" w14:textId="77777777" w:rsidTr="006F3FE0">
              <w:trPr>
                <w:trHeight w:val="332"/>
              </w:trPr>
              <w:tc>
                <w:tcPr>
                  <w:tcW w:w="1897" w:type="dxa"/>
                  <w:gridSpan w:val="2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7F7213B5" w14:textId="3C3357B7" w:rsidR="00134E9A" w:rsidRPr="00CD7DB2" w:rsidRDefault="00667FFE" w:rsidP="00CD7DB2">
                  <w:r>
                    <w:t xml:space="preserve">3</w:t>
                  </w:r>
                </w:p>
              </w:tc>
              <w:tc>
                <w:tcPr>
                  <w:tcW w:w="3795" w:type="dxa"/>
                  <w:gridSpan w:val="5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566B06BB" w14:textId="4CE3505C" w:rsidR="00134E9A" w:rsidRPr="00CD7DB2" w:rsidRDefault="00667FFE" w:rsidP="00CD7DB2">
                  <w:proofErr w:type="gramStart"/>
                  <w:r>
                    <w:t xml:space="preserve">Projektor</w:t>
                  </w:r>
                </w:p>
              </w:tc>
              <w:tc>
                <w:tcPr>
                  <w:tcW w:w="1897" w:type="dxa"/>
                  <w:gridSpan w:val="2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62EE1710" w14:textId="0969BF02" w:rsidR="00134E9A" w:rsidRPr="00CD7DB2" w:rsidRDefault="00667FFE" w:rsidP="00CD7DB2">
                  <w:proofErr w:type="gramStart"/>
                  <w:r>
                    <w:t xml:space="preserve">155.05 €</w:t>
                  </w:r>
                </w:p>
              </w:tc>
              <w:tc>
                <w:tcPr>
                  <w:tcW w:w="1898" w:type="dxa"/>
                  <w:gridSpan w:val="2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62F7A690" w14:textId="525944C3" w:rsidR="00134E9A" w:rsidRPr="00CD7DB2" w:rsidRDefault="00667FFE" w:rsidP="00CD7DB2">
                  <w:proofErr w:type="gramStart"/>
                  <w:r>
                    <w:t xml:space="preserve">155.05 €</w:t>
                  </w:r>
                </w:p>
              </w:tc>
            </w:tr>
            <w:tr w:rsidR="00134E9A" w:rsidRPr="00665473" w14:paraId="1160F534" w14:textId="77777777" w:rsidTr="006F3FE0">
              <w:trPr>
                <w:trHeight w:val="332"/>
              </w:trPr>
              <w:tc>
                <w:tcPr>
                  <w:tcW w:w="1897" w:type="dxa"/>
                  <w:gridSpan w:val="2"/>
                  <w:tcBorders>
                    <w:top w:val="single" w:sz="18" w:space="0" w:color="1F497D" w:themeColor="text2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1587DCD3" w14:textId="77777777" w:rsidR="00134E9A" w:rsidRPr="00CD7DB2" w:rsidRDefault="00134E9A" w:rsidP="00CD7DB2"/>
              </w:tc>
              <w:sdt>
                <w:sdtPr>
                  <w:alias w:val="Zwischensumme:"/>
                  <w:tag w:val="Zwischensumme:"/>
                  <w:id w:val="2136441839"/>
                  <w:placeholder>
                    <w:docPart w:val="DF871A0F033347DFAFE94F105BA32A4B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5692" w:type="dxa"/>
                      <w:gridSpan w:val="7"/>
                      <w:tcBorders>
                        <w:top w:val="single" w:sz="18" w:space="0" w:color="1F497D" w:themeColor="text2"/>
                        <w:bottom w:val="single" w:sz="8" w:space="0" w:color="808080" w:themeColor="background1" w:themeShade="80"/>
                        <w:right w:val="single" w:sz="4" w:space="0" w:color="808080" w:themeColor="background1" w:themeShade="80"/>
                      </w:tcBorders>
                      <w:shd w:val="clear" w:color="auto" w:fill="auto"/>
                    </w:tcPr>
                    <w:p w14:paraId="182F5476" w14:textId="77777777" w:rsidR="00134E9A" w:rsidRPr="00CD7DB2" w:rsidRDefault="00134E9A" w:rsidP="00CD7DB2">
                      <w:pPr>
                        <w:pStyle w:val="TextinFettdruck"/>
                        <w:jc w:val="right"/>
                      </w:pPr>
                      <w:r w:rsidRPr="00CD7DB2">
                        <w:rPr>
                          <w:lang w:bidi="de-DE"/>
                        </w:rPr>
                        <w:t xml:space="preserve">ZWISCHENSUMME</w:t>
                      </w:r>
                    </w:p>
                  </w:tc>
                </w:sdtContent>
              </w:sdt>
              <w:tc>
                <w:tcPr>
                  <w:tcW w:w="1898" w:type="dxa"/>
                  <w:gridSpan w:val="2"/>
                  <w:tcBorders>
                    <w:top w:val="single" w:sz="18" w:space="0" w:color="1F497D" w:themeColor="text2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6AC7E31E" w14:textId="04FB20A7" w:rsidR="00134E9A" w:rsidRPr="00CD7DB2" w:rsidRDefault="00E020F0" w:rsidP="00CD7DB2">
                  <w:proofErr w:type="gramStart"/>
                  <w:r w:rsidRPr="00E020F0">
                    <w:t xml:space="preserve">752.78 €</w:t>
                  </w:r>
                </w:p>
              </w:tc>
            </w:tr>
            <w:tr w:rsidR="00134E9A" w:rsidRPr="00665473" w14:paraId="4783E7B3" w14:textId="77777777" w:rsidTr="006F3FE0">
              <w:trPr>
                <w:trHeight w:val="332"/>
              </w:trPr>
              <w:tc>
                <w:tcPr>
                  <w:tcW w:w="1897" w:type="dxa"/>
                  <w:gridSpan w:val="2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4FAB96BE" w14:textId="77777777" w:rsidR="00134E9A" w:rsidRPr="00CD7DB2" w:rsidRDefault="00134E9A" w:rsidP="00CD7DB2"/>
              </w:tc>
              <w:tc>
                <w:tcPr>
                  <w:tcW w:w="5692" w:type="dxa"/>
                  <w:gridSpan w:val="7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04C2E279" w14:textId="77777777" w:rsidR="00134E9A" w:rsidRPr="00CD7DB2" w:rsidRDefault="00000000" w:rsidP="00CD7DB2">
                  <w:pPr>
                    <w:jc w:val="right"/>
                  </w:pPr>
                  <w:sdt>
                    <w:sdtPr>
                      <w:alias w:val="Mehrwertsteuer:"/>
                      <w:tag w:val="Mehrwertsteuer:"/>
                      <w:id w:val="-578517216"/>
                      <w:placeholder>
                        <w:docPart w:val="787BB7D9A2844777A28AC745FE613A80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34E9A" w:rsidRPr="00CD7DB2">
                        <w:rPr>
                          <w:lang w:bidi="de-DE"/>
                        </w:rPr>
                        <w:t>MEHRWERTSTEUER</w:t>
                      </w:r>
                    </w:sdtContent>
                  </w:sdt>
                </w:p>
              </w:tc>
              <w:tc>
                <w:tcPr>
                  <w:tcW w:w="1898" w:type="dxa"/>
                  <w:gridSpan w:val="2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43770191" w14:textId="2A939899" w:rsidR="00134E9A" w:rsidRPr="00CD7DB2" w:rsidRDefault="00CE0A8C" w:rsidP="00CD7DB2">
                  <w:r>
                    <w:t>19 %</w:t>
                  </w:r>
                </w:p>
              </w:tc>
            </w:tr>
            <w:tr w:rsidR="00134E9A" w:rsidRPr="00665473" w14:paraId="076A6221" w14:textId="77777777" w:rsidTr="006F3FE0">
              <w:trPr>
                <w:trHeight w:val="332"/>
              </w:trPr>
              <w:tc>
                <w:tcPr>
                  <w:tcW w:w="1897" w:type="dxa"/>
                  <w:gridSpan w:val="2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2A5C9791" w14:textId="77777777" w:rsidR="00134E9A" w:rsidRPr="00CD7DB2" w:rsidRDefault="00134E9A" w:rsidP="00CD7DB2"/>
              </w:tc>
              <w:tc>
                <w:tcPr>
                  <w:tcW w:w="5692" w:type="dxa"/>
                  <w:gridSpan w:val="7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3D2F71D7" w14:textId="77777777" w:rsidR="00134E9A" w:rsidRPr="00CD7DB2" w:rsidRDefault="00000000" w:rsidP="00CD7DB2">
                  <w:pPr>
                    <w:jc w:val="right"/>
                  </w:pPr>
                  <w:sdt>
                    <w:sdtPr>
                      <w:alias w:val="Verpackung und Versand:"/>
                      <w:tag w:val="Verpackung und Versand:"/>
                      <w:id w:val="-1692443947"/>
                      <w:placeholder>
                        <w:docPart w:val="AB8C3469D2CE470EBE46F91A5C777EBF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34E9A" w:rsidRPr="00CD7DB2">
                        <w:rPr>
                          <w:lang w:bidi="de-DE"/>
                        </w:rPr>
                        <w:t>VERPACKUNG UND VERSAND</w:t>
                      </w:r>
                    </w:sdtContent>
                  </w:sdt>
                </w:p>
              </w:tc>
              <w:tc>
                <w:tcPr>
                  <w:tcW w:w="1898" w:type="dxa"/>
                  <w:gridSpan w:val="2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602F089D" w14:textId="7B51FF0B" w:rsidR="00134E9A" w:rsidRPr="00CD7DB2" w:rsidRDefault="00CE0A8C" w:rsidP="00CD7DB2">
                  <w:r>
                    <w:t>-</w:t>
                  </w:r>
                </w:p>
              </w:tc>
            </w:tr>
            <w:tr w:rsidR="00134E9A" w:rsidRPr="00665473" w14:paraId="372770ED" w14:textId="77777777" w:rsidTr="006F3FE0">
              <w:trPr>
                <w:trHeight w:val="332"/>
              </w:trPr>
              <w:tc>
                <w:tcPr>
                  <w:tcW w:w="1897" w:type="dxa"/>
                  <w:gridSpan w:val="2"/>
                  <w:tcBorders>
                    <w:top w:val="single" w:sz="8" w:space="0" w:color="808080" w:themeColor="background1" w:themeShade="80"/>
                    <w:bottom w:val="single" w:sz="18" w:space="0" w:color="1F497D" w:themeColor="text2"/>
                  </w:tcBorders>
                  <w:shd w:val="clear" w:color="auto" w:fill="auto"/>
                </w:tcPr>
                <w:p w14:paraId="17433F78" w14:textId="77777777" w:rsidR="00134E9A" w:rsidRPr="00CD7DB2" w:rsidRDefault="00134E9A" w:rsidP="00CD7DB2"/>
              </w:tc>
              <w:tc>
                <w:tcPr>
                  <w:tcW w:w="5692" w:type="dxa"/>
                  <w:gridSpan w:val="7"/>
                  <w:tcBorders>
                    <w:top w:val="single" w:sz="8" w:space="0" w:color="808080" w:themeColor="background1" w:themeShade="80"/>
                    <w:bottom w:val="single" w:sz="18" w:space="0" w:color="1F497D" w:themeColor="text2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09E689E8" w14:textId="77777777" w:rsidR="00134E9A" w:rsidRPr="00CD7DB2" w:rsidRDefault="00000000" w:rsidP="00CD7DB2">
                  <w:pPr>
                    <w:jc w:val="right"/>
                  </w:pPr>
                  <w:sdt>
                    <w:sdtPr>
                      <w:id w:val="-567334041"/>
                      <w:placeholder>
                        <w:docPart w:val="5A2B1A86C0B1429CADFAA7E045521906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D971FF" w:rsidRPr="00CD7DB2">
                        <w:rPr>
                          <w:lang w:bidi="de-DE"/>
                        </w:rPr>
                        <w:t xml:space="preserve">GESAMTSUMME</w:t>
                      </w:r>
                    </w:sdtContent>
                  </w:sdt>
                </w:p>
              </w:tc>
              <w:tc>
                <w:tcPr>
                  <w:tcW w:w="1898" w:type="dxa"/>
                  <w:gridSpan w:val="2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18" w:space="0" w:color="1F497D" w:themeColor="text2"/>
                  </w:tcBorders>
                  <w:shd w:val="clear" w:color="auto" w:fill="auto"/>
                </w:tcPr>
                <w:p w14:paraId="6C453C4E" w14:textId="40463997" w:rsidR="00134E9A" w:rsidRPr="00CD7DB2" w:rsidRDefault="00CE0A8C" w:rsidP="00CD7DB2">
                  <w:proofErr w:type="gramStart"/>
                  <w:r w:rsidRPr="00E020F0">
                    <w:t xml:space="preserve">758.61 €</w:t>
                  </w:r>
                </w:p>
              </w:tc>
            </w:tr>
          </w:tbl>
          <w:p w14:paraId="7F23FFD9" w14:textId="77777777" w:rsidR="004036A1" w:rsidRPr="00CD7DB2" w:rsidRDefault="004036A1" w:rsidP="00CD7DB2"/>
          <w:p w14:paraId="231B1A2D" w14:textId="72A8C734" w:rsidR="00BA4440" w:rsidRPr="00CD7DB2" w:rsidRDefault="00000000" w:rsidP="00CD7DB2">
            <w:sdt>
              <w:sdtPr>
                <w:alias w:val="Alle Schecks auszahlbar an:"/>
                <w:tag w:val="Alle Schecks auszahlbar an:"/>
                <w:id w:val="1506397642"/>
                <w:placeholder>
                  <w:docPart w:val="94667E15D932402B9B5E47C79F2039AF"/>
                </w:placeholder>
                <w:temporary/>
                <w:showingPlcHdr/>
                <w15:appearance w15:val="hidden"/>
              </w:sdtPr>
              <w:sdtContent>
                <w:r w:rsidR="00BA4440" w:rsidRPr="00CD7DB2">
                  <w:rPr>
                    <w:lang w:bidi="de-DE"/>
                  </w:rPr>
                  <w:t>Alle Schecks auszahlbar an</w:t>
                </w:r>
              </w:sdtContent>
            </w:sdt>
            <w:r w:rsidR="00BA4440" w:rsidRPr="00CD7DB2">
              <w:rPr>
                <w:lang w:bidi="de-DE"/>
              </w:rPr>
              <w:t xml:space="preserve"> </w:t>
            </w:r>
            <w:sdt>
              <w:sdtPr>
                <w:alias w:val="Firmenname:"/>
                <w:tag w:val="Firmenname:"/>
                <w:id w:val="-1511823771"/>
                <w:placeholder>
                  <w:docPart w:val="E1C02D6304674F6897AC27B24179C13C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Content>
                <w:r w:rsidR="00B65981" w:rsidRPr="00CD7DB2">
                  <w:rPr>
                    <w:lang w:bidi="de-DE"/>
                  </w:rPr>
                  <w:t>Firmenname</w:t>
                </w:r>
              </w:sdtContent>
            </w:sdt>
          </w:p>
          <w:p w14:paraId="61C7EB04" w14:textId="2D96BB35" w:rsidR="00BA4440" w:rsidRPr="00CD7DB2" w:rsidRDefault="00000000" w:rsidP="00CD7DB2">
            <w:sdt>
              <w:sdtPr>
                <w:alias w:val="Wenden Sie sich mit Fragen zu dieser Rechnung an:"/>
                <w:tag w:val="Wenden Sie sich mit Fragen zu dieser Rechnung an:"/>
                <w:id w:val="1546801935"/>
                <w:placeholder>
                  <w:docPart w:val="39AC54EB635B47ADB51B97222AAC5A4B"/>
                </w:placeholder>
                <w:temporary/>
                <w:showingPlcHdr/>
                <w15:appearance w15:val="hidden"/>
              </w:sdtPr>
              <w:sdtContent>
                <w:r w:rsidR="00BA4440" w:rsidRPr="00CD7DB2">
                  <w:rPr>
                    <w:lang w:bidi="de-DE"/>
                  </w:rPr>
                  <w:t>Wenden Sie sich mit Fragen zu dieser Rechnung</w:t>
                </w:r>
              </w:sdtContent>
            </w:sdt>
            <w:r w:rsidR="00BA4440" w:rsidRPr="00CD7DB2">
              <w:rPr>
                <w:lang w:bidi="de-DE"/>
              </w:rPr>
              <w:t xml:space="preserve"> </w:t>
            </w:r>
            <w:sdt>
              <w:sdtPr>
                <w:alias w:val="Kontakt:"/>
                <w:tag w:val="Kontakt:"/>
                <w:id w:val="594608141"/>
                <w:placeholder>
                  <w:docPart w:val="25C1292F3D9F441E9FA4EC8D35C9FBFD"/>
                </w:placeholder>
                <w:temporary/>
                <w:showingPlcHdr/>
                <w15:appearance w15:val="hidden"/>
              </w:sdtPr>
              <w:sdtContent>
                <w:r w:rsidR="00BA4440" w:rsidRPr="00CD7DB2">
                  <w:rPr>
                    <w:lang w:bidi="de-DE"/>
                  </w:rPr>
                  <w:t>an</w:t>
                </w:r>
              </w:sdtContent>
            </w:sdt>
            <w:r w:rsidR="00B65981">
              <w:t xml:space="preserve"> </w:t>
            </w:r>
            <w:proofErr w:type="gramStart"/>
            <w:r w:rsidR="00B65981">
              <w:rPr>
                <w:lang w:bidi="de-DE"/>
              </w:rPr>
              <w:t xml:space="preserve">Ing. Gero Heinrich B.A.</w:t>
            </w:r>
            <w:r w:rsidR="00BA4440" w:rsidRPr="00CD7DB2">
              <w:rPr>
                <w:lang w:bidi="de-DE"/>
              </w:rPr>
              <w:t xml:space="preserve">, </w:t>
            </w:r>
            <w:r w:rsidR="00B65981">
              <w:rPr>
                <w:lang w:bidi="de-DE"/>
              </w:rPr>
              <w:t xml:space="preserve">+49(0)4523361149</w:t>
            </w:r>
            <w:r w:rsidR="00BA4440" w:rsidRPr="00CD7DB2">
              <w:rPr>
                <w:lang w:bidi="de-DE"/>
              </w:rPr>
              <w:t xml:space="preserve">, </w:t>
            </w:r>
            <w:r w:rsidR="00B65981">
              <w:rPr>
                <w:lang w:bidi="de-DE"/>
              </w:rPr>
              <w:t xml:space="preserve">mielcarekfrederik@gmail.com</w:t>
            </w:r>
          </w:p>
          <w:p w14:paraId="4D8FDAE9" w14:textId="77777777" w:rsidR="00D971FF" w:rsidRPr="00CD7DB2" w:rsidRDefault="00D971FF" w:rsidP="00CD7DB2"/>
          <w:p w14:paraId="22CDEA0C" w14:textId="77777777" w:rsidR="00265218" w:rsidRPr="00665473" w:rsidRDefault="00000000" w:rsidP="002E1EC8">
            <w:pPr>
              <w:pStyle w:val="BlauerText"/>
            </w:pPr>
            <w:sdt>
              <w:sdtPr>
                <w:alias w:val="Vielen Dank für Ihre Bestellung:"/>
                <w:tag w:val="Vielen Dank für Ihre Bestellung:"/>
                <w:id w:val="1425142957"/>
                <w:placeholder>
                  <w:docPart w:val="BAB414DD638B443D864E738AB847DEFA"/>
                </w:placeholder>
                <w:temporary/>
                <w:showingPlcHdr/>
                <w15:appearance w15:val="hidden"/>
              </w:sdtPr>
              <w:sdtContent>
                <w:r w:rsidR="00554839" w:rsidRPr="00CD7DB2">
                  <w:rPr>
                    <w:lang w:bidi="de-DE"/>
                  </w:rPr>
                  <w:t>Vielen Dank für Ihre Bestellung!</w:t>
                </w:r>
              </w:sdtContent>
            </w:sdt>
          </w:p>
        </w:tc>
        <w:tc>
          <w:tcPr>
            <w:tcW w:w="113" w:type="pct"/>
            <w:shd w:val="clear" w:color="auto" w:fill="auto"/>
          </w:tcPr>
          <w:p w14:paraId="50989A30" w14:textId="77777777" w:rsidR="00265218" w:rsidRPr="00665473" w:rsidRDefault="00265218" w:rsidP="00CF31BB"/>
        </w:tc>
      </w:tr>
    </w:tbl>
    <w:p w14:paraId="417BEA5D" w14:textId="77777777" w:rsidR="00463B35" w:rsidRDefault="00463B35" w:rsidP="004456B5"/>
    <w:sectPr w:rsidR="00463B35" w:rsidSect="00C635D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360" w:right="720" w:bottom="1728" w:left="720" w:header="288" w:footer="6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7D2E6" w14:textId="77777777" w:rsidR="00321DFB" w:rsidRDefault="00321DFB" w:rsidP="00CF31BB">
      <w:r>
        <w:separator/>
      </w:r>
    </w:p>
  </w:endnote>
  <w:endnote w:type="continuationSeparator" w:id="0">
    <w:p w14:paraId="01D98077" w14:textId="77777777" w:rsidR="00321DFB" w:rsidRDefault="00321DFB" w:rsidP="00CF3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F9A5A" w14:textId="77777777" w:rsidR="00C31661" w:rsidRDefault="00C3166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3493"/>
      <w:gridCol w:w="3516"/>
      <w:gridCol w:w="3457"/>
    </w:tblGrid>
    <w:tr w:rsidR="003071A0" w:rsidRPr="00665473" w14:paraId="56620849" w14:textId="77777777" w:rsidTr="00C31661">
      <w:trPr>
        <w:trHeight w:val="720"/>
      </w:trPr>
      <w:tc>
        <w:tcPr>
          <w:tcW w:w="3493" w:type="dxa"/>
          <w:shd w:val="clear" w:color="auto" w:fill="auto"/>
          <w:vAlign w:val="center"/>
        </w:tcPr>
        <w:p w14:paraId="175E6F8C" w14:textId="77777777" w:rsidR="003071A0" w:rsidRPr="00665473" w:rsidRDefault="003071A0" w:rsidP="00D971FF">
          <w:pPr>
            <w:pStyle w:val="Kontakte"/>
          </w:pPr>
          <w:r w:rsidRPr="00665473">
            <w:rPr>
              <w:noProof/>
              <w:lang w:bidi="de-DE"/>
            </w:rPr>
            <mc:AlternateContent>
              <mc:Choice Requires="wps">
                <w:drawing>
                  <wp:inline distT="0" distB="0" distL="0" distR="0" wp14:anchorId="19F59055" wp14:editId="7CAEC3DF">
                    <wp:extent cx="154940" cy="201930"/>
                    <wp:effectExtent l="0" t="0" r="0" b="7620"/>
                    <wp:docPr id="1" name="Form" descr="GPS-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54940" cy="20193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0800" y="0"/>
                                  </a:moveTo>
                                  <a:cubicBezTo>
                                    <a:pt x="4780" y="0"/>
                                    <a:pt x="0" y="3668"/>
                                    <a:pt x="0" y="8287"/>
                                  </a:cubicBezTo>
                                  <a:cubicBezTo>
                                    <a:pt x="0" y="12906"/>
                                    <a:pt x="10800" y="21600"/>
                                    <a:pt x="10800" y="21600"/>
                                  </a:cubicBezTo>
                                  <a:cubicBezTo>
                                    <a:pt x="10800" y="21600"/>
                                    <a:pt x="21600" y="12906"/>
                                    <a:pt x="21600" y="8287"/>
                                  </a:cubicBezTo>
                                  <a:cubicBezTo>
                                    <a:pt x="21600" y="3804"/>
                                    <a:pt x="16820" y="0"/>
                                    <a:pt x="10800" y="0"/>
                                  </a:cubicBezTo>
                                  <a:close/>
                                  <a:moveTo>
                                    <a:pt x="10800" y="11819"/>
                                  </a:moveTo>
                                  <a:cubicBezTo>
                                    <a:pt x="8144" y="11819"/>
                                    <a:pt x="5843" y="10189"/>
                                    <a:pt x="5843" y="8015"/>
                                  </a:cubicBezTo>
                                  <a:cubicBezTo>
                                    <a:pt x="5843" y="5977"/>
                                    <a:pt x="7967" y="4211"/>
                                    <a:pt x="10800" y="4211"/>
                                  </a:cubicBezTo>
                                  <a:cubicBezTo>
                                    <a:pt x="13456" y="4211"/>
                                    <a:pt x="15757" y="5842"/>
                                    <a:pt x="15757" y="8015"/>
                                  </a:cubicBezTo>
                                  <a:cubicBezTo>
                                    <a:pt x="15757" y="10189"/>
                                    <a:pt x="13456" y="11819"/>
                                    <a:pt x="10800" y="118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12700">
                              <a:miter lim="400000"/>
                            </a:ln>
                          </wps:spPr>
                          <wps:txbx>
                            <w:txbxContent>
                              <w:p w14:paraId="7D3B8060" w14:textId="77777777" w:rsidR="003071A0" w:rsidRDefault="003071A0" w:rsidP="003071A0"/>
                            </w:txbxContent>
                          </wps:txbx>
                          <wps:bodyPr lIns="38100" tIns="38100" rIns="38100" bIns="38100" anchor="ctr"/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19F59055" id="Form" o:spid="_x0000_s1035" alt="GPS-Symbol" style="width:12.2pt;height:1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" adj="-11796480,,5400" path="m10800,c4780,,,3668,,8287v,4619,10800,13313,10800,13313c10800,21600,21600,12906,21600,8287,21600,3804,16820,,10800,xm10800,11819v-2656,,-4957,-1630,-4957,-3804c5843,5977,7967,4211,10800,4211v2656,,4957,1631,4957,3804c15757,10189,13456,11819,10800,11819xe" fillcolor="#1f497d [3215]" stroked="f" strokeweight="1pt">
                    <v:stroke miterlimit="4" joinstyle="miter"/>
                    <v:formulas/>
                    <v:path arrowok="t" o:extrusionok="f" o:connecttype="custom" o:connectlocs="77470,100965;77470,100965;77470,100965;77470,100965" o:connectangles="0,90,180,270" textboxrect="0,0,21600,21600"/>
                    <v:textbox inset="3pt,3pt,3pt,3pt">
                      <w:txbxContent>
                        <w:p w14:paraId="7D3B8060" w14:textId="77777777" w:rsidR="003071A0" w:rsidRDefault="003071A0" w:rsidP="003071A0"/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  <w:tc>
        <w:tcPr>
          <w:tcW w:w="3516" w:type="dxa"/>
          <w:shd w:val="clear" w:color="auto" w:fill="auto"/>
          <w:vAlign w:val="center"/>
        </w:tcPr>
        <w:p w14:paraId="1CE9FC9E" w14:textId="09B444D4" w:rsidR="003071A0" w:rsidRPr="00665473" w:rsidRDefault="00C31661" w:rsidP="00D971FF">
          <w:pPr>
            <w:pStyle w:val="Kontakte"/>
          </w:pPr>
          <w:r>
            <w:rPr>
              <w:noProof/>
              <w:lang w:bidi="de-DE"/>
            </w:rPr>
            <mc:AlternateContent>
              <mc:Choice Requires="wpg">
                <w:drawing>
                  <wp:anchor distT="0" distB="0" distL="114300" distR="114300" simplePos="0" relativeHeight="251666944" behindDoc="1" locked="0" layoutInCell="1" allowOverlap="1" wp14:anchorId="4753760E" wp14:editId="21E09460">
                    <wp:simplePos x="0" y="0"/>
                    <wp:positionH relativeFrom="column">
                      <wp:posOffset>-2286000</wp:posOffset>
                    </wp:positionH>
                    <wp:positionV relativeFrom="page">
                      <wp:posOffset>354965</wp:posOffset>
                    </wp:positionV>
                    <wp:extent cx="6638925" cy="941705"/>
                    <wp:effectExtent l="0" t="0" r="9525" b="0"/>
                    <wp:wrapNone/>
                    <wp:docPr id="15" name="Gruppe 15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38925" cy="941705"/>
                              <a:chOff x="0" y="0"/>
                              <a:chExt cx="6785513" cy="943570"/>
                            </a:xfrm>
                          </wpg:grpSpPr>
                          <wps:wsp>
                            <wps:cNvPr id="17" name="Rechteck 17"/>
                            <wps:cNvSpPr/>
                            <wps:spPr>
                              <a:xfrm>
                                <a:off x="0" y="0"/>
                                <a:ext cx="6784243" cy="9435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echteck"/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785513" cy="3809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E9B3B3D" id="Gruppe 15" o:spid="_x0000_s1026" alt="&quot;&quot;" style="position:absolute;margin-left:-180pt;margin-top:27.95pt;width:522.75pt;height:74.15pt;z-index:-251649536;mso-position-vertical-relative:page;mso-width-relative:margin;mso-height-relative:margin" coordsize="67855,9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">
                    <v:rect id="Rechteck 17" o:spid="_x0000_s1027" style="position:absolute;width:67842;height:9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" fillcolor="#f2f2f2 [3052]" stroked="f" strokeweight="1pt"/>
                    <v:rect id="Rechteck" o:spid="_x0000_s1028" style="position:absolute;width:67855;height: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" fillcolor="#1f497d [3215]" stroked="f" strokeweight="1pt">
                      <v:stroke miterlimit="4"/>
                      <v:textbox inset="3pt,3pt,3pt,3pt"/>
                    </v:rect>
                    <w10:wrap anchory="page"/>
                  </v:group>
                </w:pict>
              </mc:Fallback>
            </mc:AlternateContent>
          </w:r>
          <w:r w:rsidR="003071A0" w:rsidRPr="00665473">
            <w:rPr>
              <w:noProof/>
              <w:lang w:bidi="de-DE"/>
            </w:rPr>
            <mc:AlternateContent>
              <mc:Choice Requires="wps">
                <w:drawing>
                  <wp:inline distT="0" distB="0" distL="0" distR="0" wp14:anchorId="579D4EA7" wp14:editId="48DF3442">
                    <wp:extent cx="165100" cy="165100"/>
                    <wp:effectExtent l="0" t="0" r="6350" b="6350"/>
                    <wp:docPr id="7" name="Form" descr="Telefon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65100" cy="1651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0800" y="0"/>
                                  </a:moveTo>
                                  <a:cubicBezTo>
                                    <a:pt x="4818" y="0"/>
                                    <a:pt x="0" y="4819"/>
                                    <a:pt x="0" y="10800"/>
                                  </a:cubicBezTo>
                                  <a:cubicBezTo>
                                    <a:pt x="0" y="16781"/>
                                    <a:pt x="4818" y="21600"/>
                                    <a:pt x="10800" y="21600"/>
                                  </a:cubicBezTo>
                                  <a:cubicBezTo>
                                    <a:pt x="16782" y="21600"/>
                                    <a:pt x="21600" y="16781"/>
                                    <a:pt x="21600" y="10800"/>
                                  </a:cubicBezTo>
                                  <a:cubicBezTo>
                                    <a:pt x="21600" y="4819"/>
                                    <a:pt x="16782" y="0"/>
                                    <a:pt x="10800" y="0"/>
                                  </a:cubicBezTo>
                                  <a:close/>
                                  <a:moveTo>
                                    <a:pt x="9637" y="19108"/>
                                  </a:moveTo>
                                  <a:cubicBezTo>
                                    <a:pt x="8640" y="19108"/>
                                    <a:pt x="7809" y="18277"/>
                                    <a:pt x="7809" y="17280"/>
                                  </a:cubicBezTo>
                                  <a:lnTo>
                                    <a:pt x="7809" y="4652"/>
                                  </a:lnTo>
                                  <a:cubicBezTo>
                                    <a:pt x="7809" y="3656"/>
                                    <a:pt x="8640" y="2825"/>
                                    <a:pt x="9637" y="2825"/>
                                  </a:cubicBezTo>
                                  <a:lnTo>
                                    <a:pt x="9637" y="19108"/>
                                  </a:lnTo>
                                  <a:close/>
                                  <a:moveTo>
                                    <a:pt x="13791" y="17945"/>
                                  </a:moveTo>
                                  <a:cubicBezTo>
                                    <a:pt x="13791" y="18609"/>
                                    <a:pt x="13292" y="19108"/>
                                    <a:pt x="12628" y="19108"/>
                                  </a:cubicBezTo>
                                  <a:lnTo>
                                    <a:pt x="10800" y="19108"/>
                                  </a:lnTo>
                                  <a:lnTo>
                                    <a:pt x="10800" y="13791"/>
                                  </a:lnTo>
                                  <a:lnTo>
                                    <a:pt x="12628" y="13791"/>
                                  </a:lnTo>
                                  <a:cubicBezTo>
                                    <a:pt x="13292" y="13791"/>
                                    <a:pt x="13791" y="14289"/>
                                    <a:pt x="13791" y="14954"/>
                                  </a:cubicBezTo>
                                  <a:lnTo>
                                    <a:pt x="13791" y="17945"/>
                                  </a:lnTo>
                                  <a:close/>
                                  <a:moveTo>
                                    <a:pt x="13791" y="6978"/>
                                  </a:moveTo>
                                  <a:cubicBezTo>
                                    <a:pt x="13791" y="7643"/>
                                    <a:pt x="13292" y="8142"/>
                                    <a:pt x="12628" y="8142"/>
                                  </a:cubicBezTo>
                                  <a:lnTo>
                                    <a:pt x="10800" y="8142"/>
                                  </a:lnTo>
                                  <a:lnTo>
                                    <a:pt x="10800" y="2825"/>
                                  </a:lnTo>
                                  <a:lnTo>
                                    <a:pt x="12628" y="2825"/>
                                  </a:lnTo>
                                  <a:cubicBezTo>
                                    <a:pt x="13292" y="2825"/>
                                    <a:pt x="13791" y="3323"/>
                                    <a:pt x="13791" y="3988"/>
                                  </a:cubicBezTo>
                                  <a:lnTo>
                                    <a:pt x="13791" y="69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6AB7428C" id="Form" o:spid="_x0000_s1026" alt="Telefonsymbol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" path="m10800,c4818,,,4819,,10800v,5981,4818,10800,10800,10800c16782,21600,21600,16781,21600,10800,21600,4819,16782,,10800,xm9637,19108v-997,,-1828,-831,-1828,-1828l7809,4652v,-996,831,-1827,1828,-1827l9637,19108xm13791,17945v,664,-499,1163,-1163,1163l10800,19108r,-5317l12628,13791v664,,1163,498,1163,1163l13791,17945xm13791,6978v,665,-499,1164,-1163,1164l10800,8142r,-5317l12628,2825v664,,1163,498,1163,1163l13791,6978xe" fillcolor="#1f497d [3215]" stroked="f" strokeweight="1pt">
                    <v:stroke miterlimit="4" joinstyle="miter"/>
                    <v:path arrowok="t" o:extrusionok="f" o:connecttype="custom" o:connectlocs="82550,82550;82550,82550;82550,82550;82550,82550" o:connectangles="0,90,180,270"/>
                    <w10:anchorlock/>
                  </v:shape>
                </w:pict>
              </mc:Fallback>
            </mc:AlternateContent>
          </w:r>
        </w:p>
      </w:tc>
      <w:tc>
        <w:tcPr>
          <w:tcW w:w="3457" w:type="dxa"/>
          <w:shd w:val="clear" w:color="auto" w:fill="auto"/>
          <w:vAlign w:val="center"/>
        </w:tcPr>
        <w:p w14:paraId="578CFA0F" w14:textId="77777777" w:rsidR="003071A0" w:rsidRPr="00665473" w:rsidRDefault="003071A0" w:rsidP="00D971FF">
          <w:pPr>
            <w:pStyle w:val="Kontakte"/>
          </w:pPr>
          <w:r w:rsidRPr="00665473">
            <w:rPr>
              <w:noProof/>
              <w:lang w:bidi="de-DE"/>
            </w:rPr>
            <mc:AlternateContent>
              <mc:Choice Requires="wps">
                <w:drawing>
                  <wp:inline distT="0" distB="0" distL="0" distR="0" wp14:anchorId="35E4AEC7" wp14:editId="2111EA3A">
                    <wp:extent cx="165100" cy="165100"/>
                    <wp:effectExtent l="0" t="0" r="6350" b="6350"/>
                    <wp:docPr id="4" name="Form" descr="E-Mail-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65100" cy="1651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5815" y="7975"/>
                                  </a:moveTo>
                                  <a:lnTo>
                                    <a:pt x="5815" y="14123"/>
                                  </a:lnTo>
                                  <a:cubicBezTo>
                                    <a:pt x="5815" y="14456"/>
                                    <a:pt x="5982" y="14622"/>
                                    <a:pt x="6314" y="14622"/>
                                  </a:cubicBezTo>
                                  <a:lnTo>
                                    <a:pt x="15120" y="14622"/>
                                  </a:lnTo>
                                  <a:cubicBezTo>
                                    <a:pt x="15452" y="14622"/>
                                    <a:pt x="15618" y="14456"/>
                                    <a:pt x="15618" y="14123"/>
                                  </a:cubicBezTo>
                                  <a:lnTo>
                                    <a:pt x="15618" y="7975"/>
                                  </a:lnTo>
                                  <a:lnTo>
                                    <a:pt x="10634" y="11963"/>
                                  </a:lnTo>
                                  <a:lnTo>
                                    <a:pt x="5815" y="7975"/>
                                  </a:lnTo>
                                  <a:close/>
                                  <a:moveTo>
                                    <a:pt x="14123" y="7145"/>
                                  </a:moveTo>
                                  <a:lnTo>
                                    <a:pt x="7477" y="7145"/>
                                  </a:lnTo>
                                  <a:lnTo>
                                    <a:pt x="10800" y="9803"/>
                                  </a:lnTo>
                                  <a:lnTo>
                                    <a:pt x="14123" y="7145"/>
                                  </a:lnTo>
                                  <a:close/>
                                  <a:moveTo>
                                    <a:pt x="10800" y="0"/>
                                  </a:moveTo>
                                  <a:cubicBezTo>
                                    <a:pt x="4818" y="0"/>
                                    <a:pt x="0" y="4819"/>
                                    <a:pt x="0" y="10800"/>
                                  </a:cubicBezTo>
                                  <a:cubicBezTo>
                                    <a:pt x="0" y="16781"/>
                                    <a:pt x="4818" y="21600"/>
                                    <a:pt x="10800" y="21600"/>
                                  </a:cubicBezTo>
                                  <a:cubicBezTo>
                                    <a:pt x="16782" y="21600"/>
                                    <a:pt x="21600" y="16781"/>
                                    <a:pt x="21600" y="10800"/>
                                  </a:cubicBezTo>
                                  <a:cubicBezTo>
                                    <a:pt x="21600" y="4819"/>
                                    <a:pt x="16782" y="0"/>
                                    <a:pt x="10800" y="0"/>
                                  </a:cubicBezTo>
                                  <a:close/>
                                  <a:moveTo>
                                    <a:pt x="17446" y="14123"/>
                                  </a:moveTo>
                                  <a:cubicBezTo>
                                    <a:pt x="17446" y="15286"/>
                                    <a:pt x="16449" y="16283"/>
                                    <a:pt x="15286" y="16283"/>
                                  </a:cubicBezTo>
                                  <a:lnTo>
                                    <a:pt x="6480" y="16283"/>
                                  </a:lnTo>
                                  <a:cubicBezTo>
                                    <a:pt x="5317" y="16283"/>
                                    <a:pt x="4320" y="15286"/>
                                    <a:pt x="4320" y="14123"/>
                                  </a:cubicBezTo>
                                  <a:lnTo>
                                    <a:pt x="4320" y="7643"/>
                                  </a:lnTo>
                                  <a:cubicBezTo>
                                    <a:pt x="4320" y="6480"/>
                                    <a:pt x="5317" y="5483"/>
                                    <a:pt x="6480" y="5483"/>
                                  </a:cubicBezTo>
                                  <a:lnTo>
                                    <a:pt x="15286" y="5483"/>
                                  </a:lnTo>
                                  <a:cubicBezTo>
                                    <a:pt x="16449" y="5483"/>
                                    <a:pt x="17446" y="6480"/>
                                    <a:pt x="17446" y="7643"/>
                                  </a:cubicBezTo>
                                  <a:lnTo>
                                    <a:pt x="17446" y="14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95464E3" id="Form" o:spid="_x0000_s1026" alt="E-Mail-Symbol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" path="m5815,7975r,6148c5815,14456,5982,14622,6314,14622r8806,c15452,14622,15618,14456,15618,14123r,-6148l10634,11963,5815,7975xm14123,7145r-6646,l10800,9803,14123,7145xm10800,c4818,,,4819,,10800v,5981,4818,10800,10800,10800c16782,21600,21600,16781,21600,10800,21600,4819,16782,,10800,xm17446,14123v,1163,-997,2160,-2160,2160l6480,16283v-1163,,-2160,-997,-2160,-2160l4320,7643v,-1163,997,-2160,2160,-2160l15286,5483v1163,,2160,997,2160,2160l17446,14123xe" fillcolor="#1f497d [3215]" stroked="f" strokeweight="1pt">
                    <v:stroke miterlimit="4" joinstyle="miter"/>
                    <v:path arrowok="t" o:extrusionok="f" o:connecttype="custom" o:connectlocs="82550,82550;82550,82550;82550,82550;82550,82550" o:connectangles="0,90,180,270"/>
                    <w10:anchorlock/>
                  </v:shape>
                </w:pict>
              </mc:Fallback>
            </mc:AlternateContent>
          </w:r>
        </w:p>
      </w:tc>
    </w:tr>
    <w:tr w:rsidR="003071A0" w:rsidRPr="00665473" w14:paraId="0F55BFEB" w14:textId="77777777" w:rsidTr="00C31661">
      <w:trPr>
        <w:trHeight w:val="84"/>
      </w:trPr>
      <w:tc>
        <w:tcPr>
          <w:tcW w:w="3493" w:type="dxa"/>
          <w:shd w:val="clear" w:color="auto" w:fill="auto"/>
          <w:vAlign w:val="center"/>
        </w:tcPr>
        <w:p w14:paraId="09E4B582" w14:textId="77777777" w:rsidR="003071A0" w:rsidRPr="002E1EC8" w:rsidRDefault="003071A0" w:rsidP="00E66010">
          <w:pPr>
            <w:pStyle w:val="Kontakte"/>
            <w:jc w:val="left"/>
          </w:pPr>
        </w:p>
      </w:tc>
      <w:tc>
        <w:tcPr>
          <w:tcW w:w="3516" w:type="dxa"/>
          <w:shd w:val="clear" w:color="auto" w:fill="auto"/>
          <w:vAlign w:val="center"/>
        </w:tcPr>
        <w:p w14:paraId="2613FFAA" w14:textId="77777777" w:rsidR="003071A0" w:rsidRPr="002E1EC8" w:rsidRDefault="003071A0" w:rsidP="002E1EC8">
          <w:pPr>
            <w:pStyle w:val="Kontakte"/>
          </w:pPr>
        </w:p>
      </w:tc>
      <w:tc>
        <w:tcPr>
          <w:tcW w:w="3457" w:type="dxa"/>
          <w:shd w:val="clear" w:color="auto" w:fill="auto"/>
          <w:vAlign w:val="center"/>
        </w:tcPr>
        <w:p w14:paraId="6843E284" w14:textId="77777777" w:rsidR="003071A0" w:rsidRPr="002E1EC8" w:rsidRDefault="003071A0" w:rsidP="002E1EC8">
          <w:pPr>
            <w:pStyle w:val="Kontakte"/>
          </w:pPr>
        </w:p>
      </w:tc>
    </w:tr>
    <w:tr w:rsidR="00AE3FB7" w:rsidRPr="00665473" w14:paraId="774F91CC" w14:textId="77777777" w:rsidTr="00C31661">
      <w:tc>
        <w:tcPr>
          <w:tcW w:w="3493" w:type="dxa"/>
          <w:shd w:val="clear" w:color="auto" w:fill="auto"/>
          <w:vAlign w:val="center"/>
        </w:tcPr>
        <w:p w14:paraId="363920B4" w14:textId="43AD9F72" w:rsidR="00AE3FB7" w:rsidRDefault="00C31661" w:rsidP="00E66010">
          <w:pPr>
            <w:pStyle w:val="Kontakte"/>
            <w:jc w:val="left"/>
          </w:pPr>
          <w:proofErr w:type="gramStart"/>
          <w:r w:rsidRPr="00E020F0">
            <w:t xml:space="preserve">Gutknecht Klingelhöfer KG</w:t>
          </w:r>
        </w:p>
        <w:p w14:paraId="12578410" w14:textId="77777777" w:rsidR="00C31661" w:rsidRDefault="00C31661" w:rsidP="00E66010">
          <w:pPr>
            <w:pStyle w:val="Kontakte"/>
            <w:jc w:val="left"/>
          </w:pPr>
          <w:proofErr w:type="gramStart"/>
          <w:r>
            <w:t xml:space="preserve">Finkegasse 4</w:t>
          </w:r>
        </w:p>
        <w:p w14:paraId="67B0454E" w14:textId="42720FE9" w:rsidR="00C31661" w:rsidRPr="002E1EC8" w:rsidRDefault="00C31661" w:rsidP="00E66010">
          <w:pPr>
            <w:pStyle w:val="Kontakte"/>
            <w:jc w:val="left"/>
          </w:pPr>
          <w:proofErr w:type="gramStart"/>
          <w:r>
            <w:t xml:space="preserve">Mettmann 66989</w:t>
          </w:r>
        </w:p>
      </w:tc>
      <w:tc>
        <w:tcPr>
          <w:tcW w:w="3516" w:type="dxa"/>
          <w:shd w:val="clear" w:color="auto" w:fill="auto"/>
          <w:vAlign w:val="center"/>
        </w:tcPr>
        <w:p w14:paraId="705F9E3F" w14:textId="27EAE60F" w:rsidR="00AE3FB7" w:rsidRPr="002E1EC8" w:rsidRDefault="00C31661" w:rsidP="002E1EC8">
          <w:pPr>
            <w:pStyle w:val="Kontakte"/>
          </w:pPr>
          <w:proofErr w:type="gramStart"/>
          <w:r>
            <w:t xml:space="preserve">0523192182</w:t>
          </w:r>
        </w:p>
      </w:tc>
      <w:tc>
        <w:tcPr>
          <w:tcW w:w="3457" w:type="dxa"/>
          <w:shd w:val="clear" w:color="auto" w:fill="auto"/>
          <w:vAlign w:val="center"/>
        </w:tcPr>
        <w:p w14:paraId="1F46B9B8" w14:textId="6A68BC3E" w:rsidR="00AE3FB7" w:rsidRPr="002E1EC8" w:rsidRDefault="00C31661" w:rsidP="002E1EC8">
          <w:pPr>
            <w:pStyle w:val="Kontakte"/>
          </w:pPr>
          <w:proofErr w:type="gramStart"/>
          <w:r>
            <w:t xml:space="preserve">otmarroerricht@yahoo.de</w:t>
          </w:r>
        </w:p>
      </w:tc>
    </w:tr>
  </w:tbl>
  <w:p w14:paraId="429923AA" w14:textId="1D7E19E6" w:rsidR="00AE3FB7" w:rsidRDefault="00AE3FB7" w:rsidP="002E1EC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963BC" w14:textId="77777777" w:rsidR="00C31661" w:rsidRDefault="00C3166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952E6B" w14:textId="77777777" w:rsidR="00321DFB" w:rsidRDefault="00321DFB" w:rsidP="00CF31BB">
      <w:r>
        <w:separator/>
      </w:r>
    </w:p>
  </w:footnote>
  <w:footnote w:type="continuationSeparator" w:id="0">
    <w:p w14:paraId="650CF281" w14:textId="77777777" w:rsidR="00321DFB" w:rsidRDefault="00321DFB" w:rsidP="00CF3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7C13D" w14:textId="77777777" w:rsidR="00C31661" w:rsidRDefault="00C3166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69D50" w14:textId="77777777" w:rsidR="00BC1B68" w:rsidRPr="00BA40ED" w:rsidRDefault="00D76904" w:rsidP="003636AF">
    <w:pPr>
      <w:pStyle w:val="Kopfzeile"/>
      <w:tabs>
        <w:tab w:val="left" w:pos="4395"/>
      </w:tabs>
      <w:jc w:val="right"/>
    </w:pPr>
    <w:r>
      <w:rPr>
        <w:noProof/>
        <w:lang w:bidi="de-DE"/>
      </w:rPr>
      <mc:AlternateContent>
        <mc:Choice Requires="wpg">
          <w:drawing>
            <wp:anchor distT="0" distB="0" distL="114300" distR="114300" simplePos="0" relativeHeight="251665920" behindDoc="1" locked="0" layoutInCell="1" allowOverlap="1" wp14:anchorId="671F311F" wp14:editId="32AC6042">
              <wp:simplePos x="0" y="0"/>
              <wp:positionH relativeFrom="column">
                <wp:posOffset>0</wp:posOffset>
              </wp:positionH>
              <wp:positionV relativeFrom="paragraph">
                <wp:posOffset>-1278255</wp:posOffset>
              </wp:positionV>
              <wp:extent cx="6638925" cy="9564624"/>
              <wp:effectExtent l="0" t="0" r="9525" b="0"/>
              <wp:wrapNone/>
              <wp:docPr id="13" name="Gruppe 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8925" cy="9564624"/>
                        <a:chOff x="0" y="0"/>
                        <a:chExt cx="6857946" cy="9565976"/>
                      </a:xfrm>
                    </wpg:grpSpPr>
                    <wpg:grpSp>
                      <wpg:cNvPr id="2" name="Gruppe 2"/>
                      <wpg:cNvGrpSpPr>
                        <a:grpSpLocks/>
                      </wpg:cNvGrpSpPr>
                      <wpg:grpSpPr>
                        <a:xfrm>
                          <a:off x="0" y="2552700"/>
                          <a:ext cx="6857946" cy="7013276"/>
                          <a:chOff x="-1" y="0"/>
                          <a:chExt cx="6858171" cy="7013397"/>
                        </a:xfrm>
                      </wpg:grpSpPr>
                      <wpg:grpSp>
                        <wpg:cNvPr id="9" name="Gruppe 1"/>
                        <wpg:cNvGrpSpPr>
                          <a:grpSpLocks/>
                        </wpg:cNvGrpSpPr>
                        <wpg:grpSpPr>
                          <a:xfrm>
                            <a:off x="0" y="0"/>
                            <a:ext cx="6854952" cy="7013397"/>
                            <a:chOff x="0" y="-14630"/>
                            <a:chExt cx="6854952" cy="7013397"/>
                          </a:xfrm>
                        </wpg:grpSpPr>
                        <wps:wsp>
                          <wps:cNvPr id="20" name="Rechteck"/>
                          <wps:cNvSpPr>
                            <a:spLocks/>
                          </wps:cNvSpPr>
                          <wps:spPr>
                            <a:xfrm>
                              <a:off x="73152" y="-14630"/>
                              <a:ext cx="6781800" cy="7013397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75000"/>
                                <a:alpha val="20000"/>
                              </a:schemeClr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1" name="Rechteck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785610" cy="693547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>
                              <a:solidFill>
                                <a:schemeClr val="tx2">
                                  <a:alpha val="30000"/>
                                </a:schemeClr>
                              </a:solidFill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22" name="Rechteck"/>
                        <wps:cNvSpPr>
                          <a:spLocks/>
                        </wps:cNvSpPr>
                        <wps:spPr>
                          <a:xfrm>
                            <a:off x="-1" y="110084"/>
                            <a:ext cx="6858171" cy="381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s:wsp>
                      <wps:cNvPr id="5" name="Rechteck 5"/>
                      <wps:cNvSpPr/>
                      <wps:spPr>
                        <a:xfrm>
                          <a:off x="0" y="1095346"/>
                          <a:ext cx="6854474" cy="156736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2"/>
                            </a:gs>
                            <a:gs pos="100000">
                              <a:schemeClr val="tx2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Bild 1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>
                          <a:picLocks/>
                        </pic:cNvPicPr>
                      </pic:nvPicPr>
                      <pic:blipFill rotWithShape="1">
                        <a:blip r:embed="rId1" cstate="email">
                          <a:duotone>
                            <a:schemeClr val="accent6">
                              <a:shade val="45000"/>
                              <a:satMod val="135000"/>
                            </a:schemeClr>
                            <a:prstClr val="white"/>
                          </a:duotone>
                          <a:alphaModFix amt="40000"/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6857365" cy="2662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wps:wsp>
                      <wps:cNvPr id="14" name="Rechteck 14, Ecken auf gleicher Seite abgerundet"/>
                      <wps:cNvSpPr/>
                      <wps:spPr>
                        <a:xfrm rot="10800000" flipH="1">
                          <a:off x="206624" y="1095209"/>
                          <a:ext cx="6041289" cy="1038632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90C2A" w14:textId="77777777" w:rsidR="00D04043" w:rsidRDefault="00D04043" w:rsidP="00D040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1F311F" id="Gruppe 13" o:spid="_x0000_s1026" alt="&quot;&quot;" style="position:absolute;left:0;text-align:left;margin-left:0;margin-top:-100.65pt;width:522.75pt;height:753.1pt;z-index:-251650560;mso-width-relative:margin;mso-height-relative:margin" coordsize="68579,956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">
              <v:group id="Gruppe 2" o:spid="_x0000_s1027" style="position:absolute;top:25527;width:68579;height:70132" coordorigin="" coordsize="68581,70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Gruppe 1" o:spid="_x0000_s1028" style="position:absolute;width:68549;height:70133" coordorigin=",-146" coordsize="68549,70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hteck" o:spid="_x0000_s1029" style="position:absolute;left:731;top:-146;width:67818;height:70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" fillcolor="#17365d [2415]" stroked="f" strokeweight="1pt">
                    <v:fill opacity="13107f"/>
                    <v:stroke miterlimit="4"/>
                    <v:textbox inset="3pt,3pt,3pt,3pt"/>
                  </v:rect>
                  <v:rect id="Rechteck" o:spid="_x0000_s1030" style="position:absolute;width:67856;height:69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" fillcolor="window" strokecolor="#1f497d [3215]" strokeweight="1pt">
                    <v:stroke opacity="19789f" miterlimit="4"/>
                    <v:path arrowok="t"/>
                    <v:textbox inset="3pt,3pt,3pt,3pt"/>
                  </v:rect>
                </v:group>
                <v:rect id="Rechteck" o:spid="_x0000_s1031" style="position:absolute;top:1100;width:685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" fillcolor="#1f497d [3215]" stroked="f" strokeweight="1pt">
                  <v:stroke miterlimit="4"/>
                  <v:textbox inset="3pt,3pt,3pt,3pt"/>
                </v:rect>
              </v:group>
              <v:rect id="Rechteck 5" o:spid="_x0000_s1032" style="position:absolute;top:10953;width:68544;height:15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" fillcolor="#1f497d [3215]" stroked="f" strokeweight="1pt">
                <v:fill color2="#548dd4 [1951]" rotate="t" angle="90" focus="100%" type="gradient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Bild 10" o:spid="_x0000_s1033" type="#_x0000_t75" alt="&quot;&quot;" style="position:absolute;width:68573;height:26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">
                <v:imagedata r:id="rId2" o:title="" recolortarget="#3d3d3d [1449]"/>
                <o:lock v:ext="edit" aspectratio="f"/>
              </v:shape>
              <v:shape id="Rechteck 14, Ecken auf gleicher Seite abgerundet" o:spid="_x0000_s1034" style="position:absolute;left:2066;top:10952;width:60413;height:10386;rotation:180;flip:x;visibility:visible;mso-wrap-style:square;v-text-anchor:middle" coordsize="6041289,10386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" adj="-11796480,,5400" path="m173109,l5868180,v95605,,173109,77504,173109,173109l6041289,1038632r,l,1038632r,l,173109c,77504,77504,,173109,xe" fillcolor="white [3212]" stroked="f" strokeweight="1pt">
                <v:stroke joinstyle="miter"/>
                <v:formulas/>
                <v:path arrowok="t" o:connecttype="custom" o:connectlocs="173109,0;5868180,0;6041289,173109;6041289,1038632;6041289,1038632;0,1038632;0,1038632;0,173109;173109,0" o:connectangles="0,0,0,0,0,0,0,0,0" textboxrect="0,0,6041289,1038632"/>
                <v:textbox>
                  <w:txbxContent>
                    <w:p w14:paraId="52690C2A" w14:textId="77777777" w:rsidR="00D04043" w:rsidRDefault="00D04043" w:rsidP="00D04043">
                      <w:pPr>
                        <w:jc w:val="center"/>
                      </w:pPr>
                    </w:p>
                  </w:txbxContent>
                </v:textbox>
              </v:shape>
            </v:group>
          </w:pict>
        </mc:Fallback>
      </mc:AlternateContent>
    </w:r>
    <w:r w:rsidR="001034AB" w:rsidRPr="00BA40ED">
      <w:rPr>
        <w:lang w:bidi="de-DE"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3082A" w14:textId="77777777" w:rsidR="00C31661" w:rsidRDefault="00C3166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FB8C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24AB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6CB0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006EB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36290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E455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83222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86C3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3AA2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4236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6159626">
    <w:abstractNumId w:val="9"/>
  </w:num>
  <w:num w:numId="2" w16cid:durableId="1676565741">
    <w:abstractNumId w:val="8"/>
  </w:num>
  <w:num w:numId="3" w16cid:durableId="1746805450">
    <w:abstractNumId w:val="7"/>
  </w:num>
  <w:num w:numId="4" w16cid:durableId="632056450">
    <w:abstractNumId w:val="6"/>
  </w:num>
  <w:num w:numId="5" w16cid:durableId="1095979235">
    <w:abstractNumId w:val="5"/>
  </w:num>
  <w:num w:numId="6" w16cid:durableId="354814418">
    <w:abstractNumId w:val="4"/>
  </w:num>
  <w:num w:numId="7" w16cid:durableId="1987316858">
    <w:abstractNumId w:val="3"/>
  </w:num>
  <w:num w:numId="8" w16cid:durableId="38633459">
    <w:abstractNumId w:val="2"/>
  </w:num>
  <w:num w:numId="9" w16cid:durableId="1186284880">
    <w:abstractNumId w:val="1"/>
  </w:num>
  <w:num w:numId="10" w16cid:durableId="131671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F0"/>
    <w:rsid w:val="0001343A"/>
    <w:rsid w:val="00040837"/>
    <w:rsid w:val="0005135F"/>
    <w:rsid w:val="00052F1D"/>
    <w:rsid w:val="00056FA2"/>
    <w:rsid w:val="0008409C"/>
    <w:rsid w:val="00092DFD"/>
    <w:rsid w:val="000C75BF"/>
    <w:rsid w:val="000F7F5B"/>
    <w:rsid w:val="001034AB"/>
    <w:rsid w:val="00110721"/>
    <w:rsid w:val="00114FFD"/>
    <w:rsid w:val="0011736E"/>
    <w:rsid w:val="0012243F"/>
    <w:rsid w:val="001257F0"/>
    <w:rsid w:val="0012769A"/>
    <w:rsid w:val="00134E9A"/>
    <w:rsid w:val="00141B8B"/>
    <w:rsid w:val="0016108E"/>
    <w:rsid w:val="001668E0"/>
    <w:rsid w:val="00196F36"/>
    <w:rsid w:val="001A199E"/>
    <w:rsid w:val="001C42C8"/>
    <w:rsid w:val="001C7E32"/>
    <w:rsid w:val="001F396F"/>
    <w:rsid w:val="00211E28"/>
    <w:rsid w:val="00246BBD"/>
    <w:rsid w:val="0025130C"/>
    <w:rsid w:val="00256391"/>
    <w:rsid w:val="002633EB"/>
    <w:rsid w:val="00265218"/>
    <w:rsid w:val="00292C9A"/>
    <w:rsid w:val="002C2026"/>
    <w:rsid w:val="002C6ABD"/>
    <w:rsid w:val="002D3842"/>
    <w:rsid w:val="002E1EC8"/>
    <w:rsid w:val="003071A0"/>
    <w:rsid w:val="0031005A"/>
    <w:rsid w:val="00321DFB"/>
    <w:rsid w:val="00337C0F"/>
    <w:rsid w:val="0035052D"/>
    <w:rsid w:val="003636AF"/>
    <w:rsid w:val="003658BA"/>
    <w:rsid w:val="00366F6D"/>
    <w:rsid w:val="003A0CB9"/>
    <w:rsid w:val="003B27CE"/>
    <w:rsid w:val="003E0129"/>
    <w:rsid w:val="003E7B48"/>
    <w:rsid w:val="003E7F3F"/>
    <w:rsid w:val="003F0F44"/>
    <w:rsid w:val="003F693D"/>
    <w:rsid w:val="004036A1"/>
    <w:rsid w:val="00435E8C"/>
    <w:rsid w:val="004456B5"/>
    <w:rsid w:val="00451C93"/>
    <w:rsid w:val="00453E98"/>
    <w:rsid w:val="00463B35"/>
    <w:rsid w:val="00482917"/>
    <w:rsid w:val="004C2F50"/>
    <w:rsid w:val="004F0A92"/>
    <w:rsid w:val="004F42C2"/>
    <w:rsid w:val="005070B1"/>
    <w:rsid w:val="00512B4C"/>
    <w:rsid w:val="0052185A"/>
    <w:rsid w:val="00534F9F"/>
    <w:rsid w:val="00542A22"/>
    <w:rsid w:val="00552C09"/>
    <w:rsid w:val="00554839"/>
    <w:rsid w:val="00577C6F"/>
    <w:rsid w:val="005908F9"/>
    <w:rsid w:val="005A6806"/>
    <w:rsid w:val="005D124E"/>
    <w:rsid w:val="005F714E"/>
    <w:rsid w:val="00620427"/>
    <w:rsid w:val="00643F5A"/>
    <w:rsid w:val="00665473"/>
    <w:rsid w:val="00667FFE"/>
    <w:rsid w:val="00684557"/>
    <w:rsid w:val="006C1A5B"/>
    <w:rsid w:val="006C29DB"/>
    <w:rsid w:val="006C7D64"/>
    <w:rsid w:val="006D0A35"/>
    <w:rsid w:val="006D43A7"/>
    <w:rsid w:val="006F3FE0"/>
    <w:rsid w:val="0071089C"/>
    <w:rsid w:val="0079295F"/>
    <w:rsid w:val="007B52D2"/>
    <w:rsid w:val="007C1F7D"/>
    <w:rsid w:val="007C2B91"/>
    <w:rsid w:val="007D4902"/>
    <w:rsid w:val="00800C28"/>
    <w:rsid w:val="0081798F"/>
    <w:rsid w:val="0082133E"/>
    <w:rsid w:val="00826408"/>
    <w:rsid w:val="00827409"/>
    <w:rsid w:val="008C5804"/>
    <w:rsid w:val="008C7BDD"/>
    <w:rsid w:val="008D3EE1"/>
    <w:rsid w:val="00915359"/>
    <w:rsid w:val="00940ED4"/>
    <w:rsid w:val="00941724"/>
    <w:rsid w:val="00956BBF"/>
    <w:rsid w:val="00973D42"/>
    <w:rsid w:val="009751DA"/>
    <w:rsid w:val="009B0CFD"/>
    <w:rsid w:val="009B2939"/>
    <w:rsid w:val="009E6AC6"/>
    <w:rsid w:val="009F788A"/>
    <w:rsid w:val="00A3321A"/>
    <w:rsid w:val="00A46896"/>
    <w:rsid w:val="00A73AE1"/>
    <w:rsid w:val="00A94DE5"/>
    <w:rsid w:val="00AB2833"/>
    <w:rsid w:val="00AB74C6"/>
    <w:rsid w:val="00AC7198"/>
    <w:rsid w:val="00AE3FB7"/>
    <w:rsid w:val="00B03589"/>
    <w:rsid w:val="00B06F2C"/>
    <w:rsid w:val="00B122BA"/>
    <w:rsid w:val="00B163EF"/>
    <w:rsid w:val="00B35A49"/>
    <w:rsid w:val="00B447E5"/>
    <w:rsid w:val="00B601AC"/>
    <w:rsid w:val="00B60D9C"/>
    <w:rsid w:val="00B624CE"/>
    <w:rsid w:val="00B65981"/>
    <w:rsid w:val="00B83C3F"/>
    <w:rsid w:val="00B944F6"/>
    <w:rsid w:val="00BA40ED"/>
    <w:rsid w:val="00BA4440"/>
    <w:rsid w:val="00BC1B68"/>
    <w:rsid w:val="00BD7112"/>
    <w:rsid w:val="00BE548E"/>
    <w:rsid w:val="00BF5A49"/>
    <w:rsid w:val="00C161AA"/>
    <w:rsid w:val="00C16B15"/>
    <w:rsid w:val="00C17959"/>
    <w:rsid w:val="00C21379"/>
    <w:rsid w:val="00C31661"/>
    <w:rsid w:val="00C35833"/>
    <w:rsid w:val="00C35C7D"/>
    <w:rsid w:val="00C47F9E"/>
    <w:rsid w:val="00C50E6D"/>
    <w:rsid w:val="00C520D9"/>
    <w:rsid w:val="00C635DD"/>
    <w:rsid w:val="00C808C6"/>
    <w:rsid w:val="00C84BD5"/>
    <w:rsid w:val="00C914B1"/>
    <w:rsid w:val="00CD7DB2"/>
    <w:rsid w:val="00CE0A8C"/>
    <w:rsid w:val="00CF31BB"/>
    <w:rsid w:val="00D04043"/>
    <w:rsid w:val="00D21C11"/>
    <w:rsid w:val="00D4436A"/>
    <w:rsid w:val="00D71158"/>
    <w:rsid w:val="00D76904"/>
    <w:rsid w:val="00D971FF"/>
    <w:rsid w:val="00DB1192"/>
    <w:rsid w:val="00DE3C23"/>
    <w:rsid w:val="00DF0E12"/>
    <w:rsid w:val="00DF682E"/>
    <w:rsid w:val="00E020F0"/>
    <w:rsid w:val="00E05471"/>
    <w:rsid w:val="00E141F4"/>
    <w:rsid w:val="00E301A2"/>
    <w:rsid w:val="00E36DFB"/>
    <w:rsid w:val="00E47580"/>
    <w:rsid w:val="00E53AFF"/>
    <w:rsid w:val="00E607EF"/>
    <w:rsid w:val="00E61D15"/>
    <w:rsid w:val="00E66010"/>
    <w:rsid w:val="00E75527"/>
    <w:rsid w:val="00E901C1"/>
    <w:rsid w:val="00E95068"/>
    <w:rsid w:val="00E96C79"/>
    <w:rsid w:val="00EA0853"/>
    <w:rsid w:val="00EB3110"/>
    <w:rsid w:val="00EB3342"/>
    <w:rsid w:val="00EB620D"/>
    <w:rsid w:val="00ED14CC"/>
    <w:rsid w:val="00EF7890"/>
    <w:rsid w:val="00F02022"/>
    <w:rsid w:val="00F27B67"/>
    <w:rsid w:val="00F70149"/>
    <w:rsid w:val="00FB0C05"/>
    <w:rsid w:val="00FC0271"/>
    <w:rsid w:val="00FC3CC5"/>
    <w:rsid w:val="00FD50AA"/>
    <w:rsid w:val="00F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C15E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Franklin Gothic Book" w:eastAsia="Franklin Gothic Book" w:hAnsi="Franklin Gothic Book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2" w:qFormat="1"/>
    <w:lsdException w:name="Emphasis" w:semiHidden="1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17959"/>
    <w:rPr>
      <w:rFonts w:asciiTheme="minorHAnsi" w:hAnsiTheme="minorHAnsi"/>
      <w:color w:val="000000"/>
      <w:szCs w:val="24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3636AF"/>
    <w:pPr>
      <w:outlineLvl w:val="0"/>
    </w:pPr>
    <w:rPr>
      <w:b/>
      <w:color w:val="FFFFFF" w:themeColor="background1"/>
    </w:rPr>
  </w:style>
  <w:style w:type="paragraph" w:styleId="berschrift3">
    <w:name w:val="heading 3"/>
    <w:basedOn w:val="Standard"/>
    <w:link w:val="berschrift3Zchn"/>
    <w:uiPriority w:val="9"/>
    <w:semiHidden/>
    <w:qFormat/>
    <w:rsid w:val="00554839"/>
    <w:pPr>
      <w:spacing w:after="40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DAD08B" w:themeColor="accent1" w:themeShade="BF"/>
      <w:szCs w:val="22"/>
      <w:lang w:eastAsia="ja-JP"/>
    </w:rPr>
  </w:style>
  <w:style w:type="paragraph" w:styleId="berschrift4">
    <w:name w:val="heading 4"/>
    <w:basedOn w:val="Standard"/>
    <w:next w:val="Standard"/>
    <w:link w:val="berschrift4Zchn"/>
    <w:uiPriority w:val="9"/>
    <w:semiHidden/>
    <w:qFormat/>
    <w:rsid w:val="005548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AD08B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55483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AD08B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C17959"/>
    <w:pPr>
      <w:ind w:right="144"/>
    </w:pPr>
  </w:style>
  <w:style w:type="character" w:customStyle="1" w:styleId="KopfzeileZchn">
    <w:name w:val="Kopfzeile Zchn"/>
    <w:basedOn w:val="Absatz-Standardschriftart"/>
    <w:link w:val="Kopfzeile"/>
    <w:uiPriority w:val="99"/>
    <w:rsid w:val="00C17959"/>
    <w:rPr>
      <w:rFonts w:asciiTheme="minorHAnsi" w:hAnsiTheme="minorHAnsi"/>
      <w:color w:val="000000"/>
      <w:szCs w:val="24"/>
    </w:rPr>
  </w:style>
  <w:style w:type="paragraph" w:styleId="Fuzeile">
    <w:name w:val="footer"/>
    <w:basedOn w:val="Standard"/>
    <w:link w:val="FuzeileZchn"/>
    <w:uiPriority w:val="99"/>
    <w:semiHidden/>
    <w:rsid w:val="00BC1B68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E53AFF"/>
  </w:style>
  <w:style w:type="table" w:styleId="Tabellenraster">
    <w:name w:val="Table Grid"/>
    <w:basedOn w:val="NormaleTabelle"/>
    <w:uiPriority w:val="39"/>
    <w:rsid w:val="00BC1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"/>
    <w:qFormat/>
    <w:rsid w:val="00D971FF"/>
    <w:pPr>
      <w:contextualSpacing/>
      <w:jc w:val="center"/>
    </w:pPr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character" w:customStyle="1" w:styleId="TitelZchn">
    <w:name w:val="Titel Zchn"/>
    <w:link w:val="Titel"/>
    <w:uiPriority w:val="1"/>
    <w:rsid w:val="00E75527"/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paragraph" w:styleId="StandardWeb">
    <w:name w:val="Normal (Web)"/>
    <w:basedOn w:val="Standard"/>
    <w:uiPriority w:val="99"/>
    <w:semiHidden/>
    <w:rsid w:val="00265218"/>
    <w:pPr>
      <w:spacing w:before="100" w:beforeAutospacing="1" w:afterAutospacing="1"/>
    </w:pPr>
    <w:rPr>
      <w:rFonts w:ascii="Times New Roman" w:eastAsia="Times New Roman" w:hAnsi="Times New Roman"/>
    </w:rPr>
  </w:style>
  <w:style w:type="character" w:customStyle="1" w:styleId="WeierText">
    <w:name w:val="Weißer Text"/>
    <w:basedOn w:val="Absatz-Standardschriftart"/>
    <w:uiPriority w:val="99"/>
    <w:semiHidden/>
    <w:rsid w:val="00D971FF"/>
    <w:rPr>
      <w:b/>
      <w:bCs/>
      <w:color w:val="FFFFFF" w:themeColor="background1"/>
    </w:rPr>
  </w:style>
  <w:style w:type="paragraph" w:customStyle="1" w:styleId="BlauerText">
    <w:name w:val="Blauer Text"/>
    <w:basedOn w:val="Standard"/>
    <w:uiPriority w:val="3"/>
    <w:qFormat/>
    <w:rsid w:val="00E95068"/>
    <w:pPr>
      <w:jc w:val="center"/>
    </w:pPr>
    <w:rPr>
      <w:b/>
      <w:color w:val="1F497D" w:themeColor="text2"/>
    </w:rPr>
  </w:style>
  <w:style w:type="paragraph" w:customStyle="1" w:styleId="Kontakte">
    <w:name w:val="Kontakte"/>
    <w:basedOn w:val="Standard"/>
    <w:uiPriority w:val="5"/>
    <w:qFormat/>
    <w:rsid w:val="00E95068"/>
    <w:pPr>
      <w:jc w:val="center"/>
    </w:pPr>
    <w:rPr>
      <w:color w:val="1F497D" w:themeColor="text2"/>
      <w:szCs w:val="20"/>
    </w:rPr>
  </w:style>
  <w:style w:type="character" w:styleId="Platzhaltertext">
    <w:name w:val="Placeholder Text"/>
    <w:uiPriority w:val="99"/>
    <w:semiHidden/>
    <w:rsid w:val="00E53AFF"/>
    <w:rPr>
      <w:color w:val="808080"/>
    </w:rPr>
  </w:style>
  <w:style w:type="paragraph" w:customStyle="1" w:styleId="TextinFettdruck">
    <w:name w:val="Text in Fettdruck"/>
    <w:basedOn w:val="Standard"/>
    <w:uiPriority w:val="2"/>
    <w:qFormat/>
    <w:rsid w:val="00D971FF"/>
    <w:rPr>
      <w:b/>
      <w:bCs/>
      <w:color w:val="000000" w:themeColor="text1"/>
    </w:rPr>
  </w:style>
  <w:style w:type="paragraph" w:customStyle="1" w:styleId="BlauerTextinFettdruck">
    <w:name w:val="Blauer Text in Fettdruck"/>
    <w:basedOn w:val="Standard"/>
    <w:uiPriority w:val="4"/>
    <w:qFormat/>
    <w:rsid w:val="00D971FF"/>
    <w:rPr>
      <w:b/>
      <w:bCs/>
      <w:color w:val="1F497D" w:themeColor="text2"/>
    </w:rPr>
  </w:style>
  <w:style w:type="character" w:customStyle="1" w:styleId="berschrift1Zchn">
    <w:name w:val="Überschrift 1 Zchn"/>
    <w:basedOn w:val="Absatz-Standardschriftart"/>
    <w:link w:val="berschrift1"/>
    <w:uiPriority w:val="1"/>
    <w:rsid w:val="00E75527"/>
    <w:rPr>
      <w:rFonts w:asciiTheme="minorHAnsi" w:hAnsiTheme="minorHAnsi"/>
      <w:b/>
      <w:color w:val="FFFFFF" w:themeColor="background1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5804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5804"/>
    <w:rPr>
      <w:rFonts w:ascii="Segoe UI" w:hAnsi="Segoe UI" w:cs="Segoe UI"/>
      <w:color w:val="000000"/>
      <w:sz w:val="18"/>
      <w:szCs w:val="18"/>
    </w:rPr>
  </w:style>
  <w:style w:type="paragraph" w:customStyle="1" w:styleId="Rechtsbndig">
    <w:name w:val="Rechtsbündig"/>
    <w:basedOn w:val="Standard"/>
    <w:uiPriority w:val="12"/>
    <w:semiHidden/>
    <w:qFormat/>
    <w:rsid w:val="00554839"/>
    <w:pPr>
      <w:spacing w:after="40"/>
      <w:jc w:val="right"/>
    </w:pPr>
    <w:rPr>
      <w:rFonts w:eastAsiaTheme="minorEastAsia" w:cstheme="minorBidi"/>
      <w:color w:val="404040" w:themeColor="text1" w:themeTint="BF"/>
      <w:szCs w:val="22"/>
      <w:lang w:eastAsia="ja-JP"/>
    </w:rPr>
  </w:style>
  <w:style w:type="character" w:styleId="Fett">
    <w:name w:val="Strong"/>
    <w:basedOn w:val="Absatz-Standardschriftart"/>
    <w:uiPriority w:val="12"/>
    <w:qFormat/>
    <w:rsid w:val="00CD7DB2"/>
    <w:rPr>
      <w:b w:val="0"/>
      <w:bCs/>
      <w:caps w:val="0"/>
      <w:smallCaps w:val="0"/>
      <w:color w:val="auto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36AF"/>
    <w:rPr>
      <w:rFonts w:asciiTheme="majorHAnsi" w:eastAsiaTheme="majorEastAsia" w:hAnsiTheme="majorHAnsi" w:cstheme="majorBidi"/>
      <w:b/>
      <w:bCs/>
      <w:caps/>
      <w:color w:val="DAD08B" w:themeColor="accent1" w:themeShade="BF"/>
      <w:szCs w:val="22"/>
      <w:lang w:eastAsia="ja-JP"/>
    </w:rPr>
  </w:style>
  <w:style w:type="table" w:styleId="TabelleSpezial2">
    <w:name w:val="Table Subtle 2"/>
    <w:basedOn w:val="NormaleTabelle"/>
    <w:uiPriority w:val="99"/>
    <w:rsid w:val="00554839"/>
    <w:pPr>
      <w:spacing w:before="40" w:after="40" w:line="276" w:lineRule="auto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36AF"/>
    <w:rPr>
      <w:rFonts w:asciiTheme="majorHAnsi" w:eastAsiaTheme="majorEastAsia" w:hAnsiTheme="majorHAnsi" w:cstheme="majorBidi"/>
      <w:i/>
      <w:iCs/>
      <w:color w:val="DAD08B" w:themeColor="accent1" w:themeShade="BF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36AF"/>
    <w:rPr>
      <w:rFonts w:asciiTheme="majorHAnsi" w:eastAsiaTheme="majorEastAsia" w:hAnsiTheme="majorHAnsi" w:cstheme="majorBidi"/>
      <w:color w:val="DAD08B" w:themeColor="accent1" w:themeShade="BF"/>
      <w:szCs w:val="24"/>
    </w:rPr>
  </w:style>
  <w:style w:type="paragraph" w:styleId="Gruformel">
    <w:name w:val="Closing"/>
    <w:basedOn w:val="Standard"/>
    <w:link w:val="GruformelZchn"/>
    <w:uiPriority w:val="14"/>
    <w:semiHidden/>
    <w:qFormat/>
    <w:rsid w:val="00554839"/>
    <w:pPr>
      <w:spacing w:before="200" w:after="40" w:line="276" w:lineRule="auto"/>
      <w:contextualSpacing/>
    </w:pPr>
    <w:rPr>
      <w:rFonts w:eastAsiaTheme="minorEastAsia" w:cstheme="minorBidi"/>
      <w:color w:val="404040" w:themeColor="text1" w:themeTint="BF"/>
      <w:szCs w:val="22"/>
      <w:lang w:eastAsia="ja-JP"/>
    </w:rPr>
  </w:style>
  <w:style w:type="character" w:customStyle="1" w:styleId="GruformelZchn">
    <w:name w:val="Grußformel Zchn"/>
    <w:basedOn w:val="Absatz-Standardschriftart"/>
    <w:link w:val="Gruformel"/>
    <w:uiPriority w:val="14"/>
    <w:semiHidden/>
    <w:rsid w:val="003636AF"/>
    <w:rPr>
      <w:rFonts w:asciiTheme="minorHAnsi" w:eastAsiaTheme="minorEastAsia" w:hAnsiTheme="minorHAnsi" w:cstheme="minorBidi"/>
      <w:color w:val="404040" w:themeColor="text1" w:themeTint="BF"/>
      <w:szCs w:val="22"/>
      <w:lang w:eastAsia="ja-JP"/>
    </w:rPr>
  </w:style>
  <w:style w:type="character" w:styleId="Hervorhebung">
    <w:name w:val="Emphasis"/>
    <w:basedOn w:val="Absatz-Standardschriftart"/>
    <w:uiPriority w:val="13"/>
    <w:semiHidden/>
    <w:qFormat/>
    <w:rsid w:val="004036A1"/>
    <w:rPr>
      <w:b/>
      <w:iCs/>
      <w:color w:val="DAD08B" w:themeColor="accent1" w:themeShade="BF"/>
    </w:rPr>
  </w:style>
  <w:style w:type="paragraph" w:customStyle="1" w:styleId="Anweisungen">
    <w:name w:val="Anweisungen"/>
    <w:basedOn w:val="Standard"/>
    <w:uiPriority w:val="8"/>
    <w:semiHidden/>
    <w:qFormat/>
    <w:rsid w:val="00BA4440"/>
    <w:pPr>
      <w:spacing w:before="240" w:line="264" w:lineRule="auto"/>
      <w:contextualSpacing/>
    </w:pPr>
    <w:rPr>
      <w:rFonts w:eastAsiaTheme="minorEastAsia" w:cstheme="minorBidi"/>
      <w:color w:val="auto"/>
      <w:spacing w:val="4"/>
      <w:sz w:val="18"/>
      <w:szCs w:val="18"/>
      <w:lang w:eastAsia="ja-JP"/>
    </w:rPr>
  </w:style>
  <w:style w:type="character" w:styleId="Hyperlink">
    <w:name w:val="Hyperlink"/>
    <w:basedOn w:val="Absatz-Standardschriftart"/>
    <w:uiPriority w:val="99"/>
    <w:unhideWhenUsed/>
    <w:rsid w:val="00D76904"/>
    <w:rPr>
      <w:color w:val="06BBFF"/>
      <w:u w:val="non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76904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C3CC5"/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C3CC5"/>
    <w:rPr>
      <w:rFonts w:ascii="Consolas" w:hAnsi="Consola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2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7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1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9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1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4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7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5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7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5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8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1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6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7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1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5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7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1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7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7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5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0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0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0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6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5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5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3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2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4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6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8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1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9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5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1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0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roducts.office.com/en-us/business/microsoft-invoicing/invoice-software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m\AppData\Roaming\Microsoft\Templates\%20Rechnung%20mit%20Microsoft%20Invoicing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3B8B48216C447D39A8286AC770B3E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454483-B0A8-492C-B2CF-27456C631336}"/>
      </w:docPartPr>
      <w:docPartBody>
        <w:p w:rsidR="009D6120" w:rsidRDefault="009D6120">
          <w:pPr>
            <w:pStyle w:val="F3B8B48216C447D39A8286AC770B3EDE"/>
          </w:pPr>
          <w:r w:rsidRPr="00CD7DB2">
            <w:rPr>
              <w:lang w:bidi="de-DE"/>
            </w:rPr>
            <w:t>Rechnung</w:t>
          </w:r>
        </w:p>
      </w:docPartBody>
    </w:docPart>
    <w:docPart>
      <w:docPartPr>
        <w:name w:val="E88804FC0CA44454A165D89D8A2A36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4A6254-0753-4D27-A20B-32EE86B6A9EB}"/>
      </w:docPartPr>
      <w:docPartBody>
        <w:p w:rsidR="009D6120" w:rsidRDefault="009D6120">
          <w:pPr>
            <w:pStyle w:val="E88804FC0CA44454A165D89D8A2A360A"/>
          </w:pPr>
          <w:r w:rsidRPr="00CD7DB2">
            <w:rPr>
              <w:lang w:bidi="de-DE"/>
            </w:rPr>
            <w:t>RECHNUNG NR.</w:t>
          </w:r>
        </w:p>
      </w:docPartBody>
    </w:docPart>
    <w:docPart>
      <w:docPartPr>
        <w:name w:val="AE68897D595242ED88BCBE925CB1D0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A791BBA-99DA-4DA3-B1FD-A9FAAA1A4709}"/>
      </w:docPartPr>
      <w:docPartBody>
        <w:p w:rsidR="009D6120" w:rsidRDefault="009D6120">
          <w:pPr>
            <w:pStyle w:val="AE68897D595242ED88BCBE925CB1D018"/>
          </w:pPr>
          <w:r w:rsidRPr="00CD7DB2">
            <w:rPr>
              <w:lang w:bidi="de-DE"/>
            </w:rPr>
            <w:t>DATUM</w:t>
          </w:r>
        </w:p>
      </w:docPartBody>
    </w:docPart>
    <w:docPart>
      <w:docPartPr>
        <w:name w:val="565B2EF74D6F42D1B7BF22F415C759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8CC56E-F5D0-4139-8C32-CA3D281D2D95}"/>
      </w:docPartPr>
      <w:docPartBody>
        <w:p w:rsidR="009D6120" w:rsidRDefault="009D6120">
          <w:pPr>
            <w:pStyle w:val="565B2EF74D6F42D1B7BF22F415C759C9"/>
          </w:pPr>
          <w:r w:rsidRPr="00CD7DB2">
            <w:rPr>
              <w:lang w:bidi="de-DE"/>
            </w:rPr>
            <w:t>BIS</w:t>
          </w:r>
        </w:p>
      </w:docPartBody>
    </w:docPart>
    <w:docPart>
      <w:docPartPr>
        <w:name w:val="C800B52BD5704F948DE1D307448C296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739CA8-C22D-4A36-B4B2-DCB85741B6D5}"/>
      </w:docPartPr>
      <w:docPartBody>
        <w:p w:rsidR="009D6120" w:rsidRDefault="009D6120">
          <w:pPr>
            <w:pStyle w:val="C800B52BD5704F948DE1D307448C2960"/>
          </w:pPr>
          <w:r w:rsidRPr="00CD7DB2">
            <w:rPr>
              <w:lang w:bidi="de-DE"/>
            </w:rPr>
            <w:t>Telefon</w:t>
          </w:r>
        </w:p>
      </w:docPartBody>
    </w:docPart>
    <w:docPart>
      <w:docPartPr>
        <w:name w:val="866F8F23693A4079905FF3AE7D905AF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6E2853-A73F-48DE-A970-17F388DF1D7B}"/>
      </w:docPartPr>
      <w:docPartBody>
        <w:p w:rsidR="009D6120" w:rsidRDefault="009D6120">
          <w:pPr>
            <w:pStyle w:val="866F8F23693A4079905FF3AE7D905AF3"/>
          </w:pPr>
          <w:r w:rsidRPr="00CD7DB2">
            <w:rPr>
              <w:lang w:bidi="de-DE"/>
            </w:rPr>
            <w:t>VERKÄUFER</w:t>
          </w:r>
        </w:p>
      </w:docPartBody>
    </w:docPart>
    <w:docPart>
      <w:docPartPr>
        <w:name w:val="1B4C4248071041F3A22108BDA6501CC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9BB47F2-350D-4A53-A409-91481A4F40C3}"/>
      </w:docPartPr>
      <w:docPartBody>
        <w:p w:rsidR="009D6120" w:rsidRDefault="009D6120">
          <w:pPr>
            <w:pStyle w:val="1B4C4248071041F3A22108BDA6501CC1"/>
          </w:pPr>
          <w:r w:rsidRPr="00CD7DB2">
            <w:rPr>
              <w:lang w:bidi="de-DE"/>
            </w:rPr>
            <w:t>P.O. NUMMER</w:t>
          </w:r>
        </w:p>
      </w:docPartBody>
    </w:docPart>
    <w:docPart>
      <w:docPartPr>
        <w:name w:val="DB19F54CAF114513A822FBECFDDB56A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E4D312-B330-459C-8502-FA438AF85E25}"/>
      </w:docPartPr>
      <w:docPartBody>
        <w:p w:rsidR="009D6120" w:rsidRDefault="009D6120">
          <w:pPr>
            <w:pStyle w:val="DB19F54CAF114513A822FBECFDDB56A1"/>
          </w:pPr>
          <w:r w:rsidRPr="00CD7DB2">
            <w:rPr>
              <w:lang w:bidi="de-DE"/>
            </w:rPr>
            <w:t>ANFORDERER</w:t>
          </w:r>
        </w:p>
      </w:docPartBody>
    </w:docPart>
    <w:docPart>
      <w:docPartPr>
        <w:name w:val="D5A94E90C18E47ACB7189097E2E49D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A090915-53B2-4476-B8F1-85294E08CA98}"/>
      </w:docPartPr>
      <w:docPartBody>
        <w:p w:rsidR="009D6120" w:rsidRDefault="009D6120">
          <w:pPr>
            <w:pStyle w:val="D5A94E90C18E47ACB7189097E2E49DFF"/>
          </w:pPr>
          <w:r w:rsidRPr="00CD7DB2">
            <w:rPr>
              <w:lang w:bidi="de-DE"/>
            </w:rPr>
            <w:t>GELIEFERT ÜBER</w:t>
          </w:r>
        </w:p>
      </w:docPartBody>
    </w:docPart>
    <w:docPart>
      <w:docPartPr>
        <w:name w:val="C2CD035E3E6A48BAB9B9673C041F8E8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41DAEE-6743-480C-A8DA-2247A265D474}"/>
      </w:docPartPr>
      <w:docPartBody>
        <w:p w:rsidR="009D6120" w:rsidRDefault="009D6120">
          <w:pPr>
            <w:pStyle w:val="C2CD035E3E6A48BAB9B9673C041F8E8E"/>
          </w:pPr>
          <w:r w:rsidRPr="00CD7DB2">
            <w:rPr>
              <w:lang w:bidi="de-DE"/>
            </w:rPr>
            <w:t>FREI (an Bord)- PUNKT</w:t>
          </w:r>
        </w:p>
      </w:docPartBody>
    </w:docPart>
    <w:docPart>
      <w:docPartPr>
        <w:name w:val="4FCDDF5E693C46599BEA6246F5BDF3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65A6E8-DBF4-4C4E-96BD-B21F75E8AC6F}"/>
      </w:docPartPr>
      <w:docPartBody>
        <w:p w:rsidR="009D6120" w:rsidRDefault="009D6120">
          <w:pPr>
            <w:pStyle w:val="4FCDDF5E693C46599BEA6246F5BDF33C"/>
          </w:pPr>
          <w:r w:rsidRPr="00CD7DB2">
            <w:rPr>
              <w:lang w:bidi="de-DE"/>
            </w:rPr>
            <w:t>BEDINGUNGEN</w:t>
          </w:r>
        </w:p>
      </w:docPartBody>
    </w:docPart>
    <w:docPart>
      <w:docPartPr>
        <w:name w:val="D7876B2CE09D4CD9B77C61583007FDA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4D8CD1-1421-4295-8945-D9059FED7159}"/>
      </w:docPartPr>
      <w:docPartBody>
        <w:p w:rsidR="009D6120" w:rsidRDefault="009D6120">
          <w:pPr>
            <w:pStyle w:val="D7876B2CE09D4CD9B77C61583007FDAE"/>
          </w:pPr>
          <w:r w:rsidRPr="00665473">
            <w:rPr>
              <w:szCs w:val="20"/>
              <w:lang w:bidi="de-DE"/>
            </w:rPr>
            <w:t>Fällig bei Erhalt</w:t>
          </w:r>
        </w:p>
      </w:docPartBody>
    </w:docPart>
    <w:docPart>
      <w:docPartPr>
        <w:name w:val="3DA7D8928F714B4BB3DE0AB34300FB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0797C7E-B745-4A30-AB13-1B9643E89125}"/>
      </w:docPartPr>
      <w:docPartBody>
        <w:p w:rsidR="009D6120" w:rsidRDefault="009D6120">
          <w:pPr>
            <w:pStyle w:val="3DA7D8928F714B4BB3DE0AB34300FBC2"/>
          </w:pPr>
          <w:r w:rsidRPr="00CD7DB2">
            <w:rPr>
              <w:lang w:bidi="de-DE"/>
            </w:rPr>
            <w:t>MENGE</w:t>
          </w:r>
        </w:p>
      </w:docPartBody>
    </w:docPart>
    <w:docPart>
      <w:docPartPr>
        <w:name w:val="2C68C04FAC6C4AE2AAEBAB7E0AE5BE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DE35E0-74AF-4824-A4E4-2E2FBEFCFFAD}"/>
      </w:docPartPr>
      <w:docPartBody>
        <w:p w:rsidR="009D6120" w:rsidRDefault="009D6120">
          <w:pPr>
            <w:pStyle w:val="2C68C04FAC6C4AE2AAEBAB7E0AE5BE18"/>
          </w:pPr>
          <w:r w:rsidRPr="00CD7DB2">
            <w:rPr>
              <w:lang w:bidi="de-DE"/>
            </w:rPr>
            <w:t>BESCHREIBUNG</w:t>
          </w:r>
        </w:p>
      </w:docPartBody>
    </w:docPart>
    <w:docPart>
      <w:docPartPr>
        <w:name w:val="F8CCAA63F206441BBCE893D789C40D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7FECBDE-5D12-4FCF-BA89-672EFF1A1564}"/>
      </w:docPartPr>
      <w:docPartBody>
        <w:p w:rsidR="009D6120" w:rsidRDefault="009D6120">
          <w:pPr>
            <w:pStyle w:val="F8CCAA63F206441BBCE893D789C40D58"/>
          </w:pPr>
          <w:r w:rsidRPr="00CD7DB2">
            <w:rPr>
              <w:lang w:bidi="de-DE"/>
            </w:rPr>
            <w:t>EINZELPREIS</w:t>
          </w:r>
        </w:p>
      </w:docPartBody>
    </w:docPart>
    <w:docPart>
      <w:docPartPr>
        <w:name w:val="01D345EDB8E64CB2937129F54FD272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C18C67-AC42-4F61-B874-BEA7DE3B85BC}"/>
      </w:docPartPr>
      <w:docPartBody>
        <w:p w:rsidR="009D6120" w:rsidRDefault="009D6120">
          <w:pPr>
            <w:pStyle w:val="01D345EDB8E64CB2937129F54FD272E9"/>
          </w:pPr>
          <w:r w:rsidRPr="00CD7DB2">
            <w:rPr>
              <w:lang w:bidi="de-DE"/>
            </w:rPr>
            <w:t>GESAMT</w:t>
          </w:r>
        </w:p>
      </w:docPartBody>
    </w:docPart>
    <w:docPart>
      <w:docPartPr>
        <w:name w:val="DF871A0F033347DFAFE94F105BA32A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434CAD-DB93-4E0F-A8DF-69106D2F399D}"/>
      </w:docPartPr>
      <w:docPartBody>
        <w:p w:rsidR="009D6120" w:rsidRDefault="009D6120">
          <w:pPr>
            <w:pStyle w:val="DF871A0F033347DFAFE94F105BA32A4B"/>
          </w:pPr>
          <w:r w:rsidRPr="00CD7DB2">
            <w:rPr>
              <w:lang w:bidi="de-DE"/>
            </w:rPr>
            <w:t>ZWISCHENSUMME</w:t>
          </w:r>
        </w:p>
      </w:docPartBody>
    </w:docPart>
    <w:docPart>
      <w:docPartPr>
        <w:name w:val="787BB7D9A2844777A28AC745FE613A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739DCF-01F4-4E29-88A9-BBC92ED8D272}"/>
      </w:docPartPr>
      <w:docPartBody>
        <w:p w:rsidR="009D6120" w:rsidRDefault="009D6120">
          <w:pPr>
            <w:pStyle w:val="787BB7D9A2844777A28AC745FE613A80"/>
          </w:pPr>
          <w:r w:rsidRPr="00CD7DB2">
            <w:rPr>
              <w:lang w:bidi="de-DE"/>
            </w:rPr>
            <w:t>MEHRWERTSTEUER</w:t>
          </w:r>
        </w:p>
      </w:docPartBody>
    </w:docPart>
    <w:docPart>
      <w:docPartPr>
        <w:name w:val="AB8C3469D2CE470EBE46F91A5C777E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19A2352-8689-4DAA-ACDB-2C3C427AF989}"/>
      </w:docPartPr>
      <w:docPartBody>
        <w:p w:rsidR="009D6120" w:rsidRDefault="009D6120">
          <w:pPr>
            <w:pStyle w:val="AB8C3469D2CE470EBE46F91A5C777EBF"/>
          </w:pPr>
          <w:r w:rsidRPr="00CD7DB2">
            <w:rPr>
              <w:lang w:bidi="de-DE"/>
            </w:rPr>
            <w:t>VERPACKUNG UND VERSAND</w:t>
          </w:r>
        </w:p>
      </w:docPartBody>
    </w:docPart>
    <w:docPart>
      <w:docPartPr>
        <w:name w:val="5A2B1A86C0B1429CADFAA7E0455219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AEEE8F-CA1E-4C0D-836A-A25B04AE0798}"/>
      </w:docPartPr>
      <w:docPartBody>
        <w:p w:rsidR="009D6120" w:rsidRDefault="009D6120">
          <w:pPr>
            <w:pStyle w:val="5A2B1A86C0B1429CADFAA7E045521906"/>
          </w:pPr>
          <w:r w:rsidRPr="00CD7DB2">
            <w:rPr>
              <w:lang w:bidi="de-DE"/>
            </w:rPr>
            <w:t>GESAMTSUMME</w:t>
          </w:r>
        </w:p>
      </w:docPartBody>
    </w:docPart>
    <w:docPart>
      <w:docPartPr>
        <w:name w:val="94667E15D932402B9B5E47C79F2039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0DC84F-047F-4449-9167-D83F73B7C686}"/>
      </w:docPartPr>
      <w:docPartBody>
        <w:p w:rsidR="009D6120" w:rsidRDefault="009D6120">
          <w:pPr>
            <w:pStyle w:val="94667E15D932402B9B5E47C79F2039AF"/>
          </w:pPr>
          <w:r w:rsidRPr="00CD7DB2">
            <w:rPr>
              <w:lang w:bidi="de-DE"/>
            </w:rPr>
            <w:t>Alle Schecks auszahlbar an</w:t>
          </w:r>
        </w:p>
      </w:docPartBody>
    </w:docPart>
    <w:docPart>
      <w:docPartPr>
        <w:name w:val="E1C02D6304674F6897AC27B24179C1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AF5B00-375B-4CD1-8E22-D3D9F5FE72D6}"/>
      </w:docPartPr>
      <w:docPartBody>
        <w:p w:rsidR="009D6120" w:rsidRDefault="009D6120">
          <w:pPr>
            <w:pStyle w:val="E1C02D6304674F6897AC27B24179C13C"/>
          </w:pPr>
          <w:r w:rsidRPr="00CD7DB2">
            <w:rPr>
              <w:lang w:bidi="de-DE"/>
            </w:rPr>
            <w:t>Firmenname</w:t>
          </w:r>
        </w:p>
      </w:docPartBody>
    </w:docPart>
    <w:docPart>
      <w:docPartPr>
        <w:name w:val="39AC54EB635B47ADB51B97222AAC5A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74CB05D-7913-4F8D-9335-A39885715CC5}"/>
      </w:docPartPr>
      <w:docPartBody>
        <w:p w:rsidR="009D6120" w:rsidRDefault="009D6120">
          <w:pPr>
            <w:pStyle w:val="39AC54EB635B47ADB51B97222AAC5A4B"/>
          </w:pPr>
          <w:r w:rsidRPr="00CD7DB2">
            <w:rPr>
              <w:lang w:bidi="de-DE"/>
            </w:rPr>
            <w:t>Wenden Sie sich mit Fragen zu dieser Rechnung</w:t>
          </w:r>
        </w:p>
      </w:docPartBody>
    </w:docPart>
    <w:docPart>
      <w:docPartPr>
        <w:name w:val="25C1292F3D9F441E9FA4EC8D35C9FBF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006AE0-68CC-4717-8746-6A642AB41F9C}"/>
      </w:docPartPr>
      <w:docPartBody>
        <w:p w:rsidR="009D6120" w:rsidRDefault="009D6120">
          <w:pPr>
            <w:pStyle w:val="25C1292F3D9F441E9FA4EC8D35C9FBFD"/>
          </w:pPr>
          <w:r w:rsidRPr="00CD7DB2">
            <w:rPr>
              <w:lang w:bidi="de-DE"/>
            </w:rPr>
            <w:t>an</w:t>
          </w:r>
        </w:p>
      </w:docPartBody>
    </w:docPart>
    <w:docPart>
      <w:docPartPr>
        <w:name w:val="BAB414DD638B443D864E738AB847DEF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8CDD42-6457-48EF-BB62-1F8AD755FFC3}"/>
      </w:docPartPr>
      <w:docPartBody>
        <w:p w:rsidR="009D6120" w:rsidRDefault="009D6120">
          <w:pPr>
            <w:pStyle w:val="BAB414DD638B443D864E738AB847DEFA"/>
          </w:pPr>
          <w:r w:rsidRPr="00CD7DB2">
            <w:rPr>
              <w:lang w:bidi="de-DE"/>
            </w:rPr>
            <w:t>Vielen Dank für Ihre Bestellung!</w:t>
          </w:r>
        </w:p>
      </w:docPartBody>
    </w:docPart>
    <w:docPart>
      <w:docPartPr>
        <w:name w:val="682CCFF82A824CEEB5B2CD8FC0D7D2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6379CF-E447-4594-9F06-7B47DFD8089B}"/>
      </w:docPartPr>
      <w:docPartBody>
        <w:p w:rsidR="00875C68" w:rsidRDefault="00D27AC7" w:rsidP="00D27AC7">
          <w:pPr>
            <w:pStyle w:val="682CCFF82A824CEEB5B2CD8FC0D7D223"/>
          </w:pPr>
          <w:r w:rsidRPr="00CD7DB2">
            <w:rPr>
              <w:lang w:bidi="de-DE"/>
            </w:rPr>
            <w:t>Telefon</w:t>
          </w:r>
        </w:p>
      </w:docPartBody>
    </w:docPart>
    <w:docPart>
      <w:docPartPr>
        <w:name w:val="FC9C35B76A154A6D94ED793D993862D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0B45D8C-D2CC-444E-BB9B-43FE585028E3}"/>
      </w:docPartPr>
      <w:docPartBody>
        <w:p w:rsidR="007D66F5" w:rsidRDefault="00C913B3" w:rsidP="00C913B3">
          <w:pPr>
            <w:pStyle w:val="FC9C35B76A154A6D94ED793D993862D5"/>
          </w:pPr>
          <w:r>
            <w:rPr>
              <w:lang w:bidi="de-DE"/>
            </w:rPr>
            <w:t>|</w:t>
          </w:r>
        </w:p>
      </w:docPartBody>
    </w:docPart>
    <w:docPart>
      <w:docPartPr>
        <w:name w:val="2CBDF2EDDBC7437597B9C538746793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490065-D061-4D97-96AC-4771F47984AB}"/>
      </w:docPartPr>
      <w:docPartBody>
        <w:p w:rsidR="007D66F5" w:rsidRDefault="00C913B3" w:rsidP="00C913B3">
          <w:pPr>
            <w:pStyle w:val="2CBDF2EDDBC7437597B9C538746793F1"/>
          </w:pPr>
          <w:r w:rsidRPr="00CD7DB2">
            <w:rPr>
              <w:lang w:bidi="de-DE"/>
            </w:rPr>
            <w:t>Telefon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20"/>
    <w:rsid w:val="0001343A"/>
    <w:rsid w:val="00105CAC"/>
    <w:rsid w:val="00114FFD"/>
    <w:rsid w:val="0012243F"/>
    <w:rsid w:val="001730B3"/>
    <w:rsid w:val="001C10EC"/>
    <w:rsid w:val="00292C9A"/>
    <w:rsid w:val="0029710C"/>
    <w:rsid w:val="0031005A"/>
    <w:rsid w:val="00453E98"/>
    <w:rsid w:val="004D756A"/>
    <w:rsid w:val="00552C09"/>
    <w:rsid w:val="0056797B"/>
    <w:rsid w:val="00673C5E"/>
    <w:rsid w:val="007D66F5"/>
    <w:rsid w:val="00800C28"/>
    <w:rsid w:val="00826408"/>
    <w:rsid w:val="00875C68"/>
    <w:rsid w:val="008C66EA"/>
    <w:rsid w:val="00910B25"/>
    <w:rsid w:val="009B0CFD"/>
    <w:rsid w:val="009B2939"/>
    <w:rsid w:val="009D6120"/>
    <w:rsid w:val="00AB0A47"/>
    <w:rsid w:val="00AE6F2A"/>
    <w:rsid w:val="00B35A49"/>
    <w:rsid w:val="00B83C3F"/>
    <w:rsid w:val="00C049DE"/>
    <w:rsid w:val="00C913B3"/>
    <w:rsid w:val="00C914B1"/>
    <w:rsid w:val="00C97973"/>
    <w:rsid w:val="00CD2BEB"/>
    <w:rsid w:val="00D27AC7"/>
    <w:rsid w:val="00E901C1"/>
    <w:rsid w:val="00EB3110"/>
    <w:rsid w:val="00F70149"/>
    <w:rsid w:val="00FB0C05"/>
    <w:rsid w:val="00FB2A6C"/>
    <w:rsid w:val="00FB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3B8B48216C447D39A8286AC770B3EDE">
    <w:name w:val="F3B8B48216C447D39A8286AC770B3EDE"/>
  </w:style>
  <w:style w:type="paragraph" w:customStyle="1" w:styleId="E88804FC0CA44454A165D89D8A2A360A">
    <w:name w:val="E88804FC0CA44454A165D89D8A2A360A"/>
  </w:style>
  <w:style w:type="character" w:styleId="Fett">
    <w:name w:val="Strong"/>
    <w:basedOn w:val="Absatz-Standardschriftart"/>
    <w:uiPriority w:val="12"/>
    <w:qFormat/>
    <w:rPr>
      <w:b w:val="0"/>
      <w:bCs/>
      <w:caps w:val="0"/>
      <w:smallCaps w:val="0"/>
      <w:color w:val="auto"/>
    </w:rPr>
  </w:style>
  <w:style w:type="paragraph" w:customStyle="1" w:styleId="682CCFF82A824CEEB5B2CD8FC0D7D223">
    <w:name w:val="682CCFF82A824CEEB5B2CD8FC0D7D223"/>
    <w:rsid w:val="00D27AC7"/>
  </w:style>
  <w:style w:type="paragraph" w:customStyle="1" w:styleId="AE68897D595242ED88BCBE925CB1D018">
    <w:name w:val="AE68897D595242ED88BCBE925CB1D018"/>
  </w:style>
  <w:style w:type="paragraph" w:customStyle="1" w:styleId="565B2EF74D6F42D1B7BF22F415C759C9">
    <w:name w:val="565B2EF74D6F42D1B7BF22F415C759C9"/>
  </w:style>
  <w:style w:type="paragraph" w:customStyle="1" w:styleId="C800B52BD5704F948DE1D307448C2960">
    <w:name w:val="C800B52BD5704F948DE1D307448C2960"/>
  </w:style>
  <w:style w:type="paragraph" w:customStyle="1" w:styleId="866F8F23693A4079905FF3AE7D905AF3">
    <w:name w:val="866F8F23693A4079905FF3AE7D905AF3"/>
  </w:style>
  <w:style w:type="paragraph" w:customStyle="1" w:styleId="1B4C4248071041F3A22108BDA6501CC1">
    <w:name w:val="1B4C4248071041F3A22108BDA6501CC1"/>
  </w:style>
  <w:style w:type="paragraph" w:customStyle="1" w:styleId="DB19F54CAF114513A822FBECFDDB56A1">
    <w:name w:val="DB19F54CAF114513A822FBECFDDB56A1"/>
  </w:style>
  <w:style w:type="paragraph" w:customStyle="1" w:styleId="D5A94E90C18E47ACB7189097E2E49DFF">
    <w:name w:val="D5A94E90C18E47ACB7189097E2E49DFF"/>
  </w:style>
  <w:style w:type="paragraph" w:customStyle="1" w:styleId="C2CD035E3E6A48BAB9B9673C041F8E8E">
    <w:name w:val="C2CD035E3E6A48BAB9B9673C041F8E8E"/>
  </w:style>
  <w:style w:type="paragraph" w:customStyle="1" w:styleId="4FCDDF5E693C46599BEA6246F5BDF33C">
    <w:name w:val="4FCDDF5E693C46599BEA6246F5BDF33C"/>
  </w:style>
  <w:style w:type="paragraph" w:customStyle="1" w:styleId="D7876B2CE09D4CD9B77C61583007FDAE">
    <w:name w:val="D7876B2CE09D4CD9B77C61583007FDAE"/>
  </w:style>
  <w:style w:type="paragraph" w:customStyle="1" w:styleId="3DA7D8928F714B4BB3DE0AB34300FBC2">
    <w:name w:val="3DA7D8928F714B4BB3DE0AB34300FBC2"/>
  </w:style>
  <w:style w:type="paragraph" w:customStyle="1" w:styleId="2C68C04FAC6C4AE2AAEBAB7E0AE5BE18">
    <w:name w:val="2C68C04FAC6C4AE2AAEBAB7E0AE5BE18"/>
  </w:style>
  <w:style w:type="paragraph" w:customStyle="1" w:styleId="F8CCAA63F206441BBCE893D789C40D58">
    <w:name w:val="F8CCAA63F206441BBCE893D789C40D58"/>
  </w:style>
  <w:style w:type="paragraph" w:customStyle="1" w:styleId="01D345EDB8E64CB2937129F54FD272E9">
    <w:name w:val="01D345EDB8E64CB2937129F54FD272E9"/>
  </w:style>
  <w:style w:type="paragraph" w:customStyle="1" w:styleId="DF871A0F033347DFAFE94F105BA32A4B">
    <w:name w:val="DF871A0F033347DFAFE94F105BA32A4B"/>
  </w:style>
  <w:style w:type="paragraph" w:customStyle="1" w:styleId="787BB7D9A2844777A28AC745FE613A80">
    <w:name w:val="787BB7D9A2844777A28AC745FE613A80"/>
  </w:style>
  <w:style w:type="paragraph" w:customStyle="1" w:styleId="AB8C3469D2CE470EBE46F91A5C777EBF">
    <w:name w:val="AB8C3469D2CE470EBE46F91A5C777EBF"/>
  </w:style>
  <w:style w:type="paragraph" w:customStyle="1" w:styleId="5A2B1A86C0B1429CADFAA7E045521906">
    <w:name w:val="5A2B1A86C0B1429CADFAA7E045521906"/>
  </w:style>
  <w:style w:type="paragraph" w:customStyle="1" w:styleId="94667E15D932402B9B5E47C79F2039AF">
    <w:name w:val="94667E15D932402B9B5E47C79F2039AF"/>
  </w:style>
  <w:style w:type="paragraph" w:customStyle="1" w:styleId="E1C02D6304674F6897AC27B24179C13C">
    <w:name w:val="E1C02D6304674F6897AC27B24179C13C"/>
  </w:style>
  <w:style w:type="paragraph" w:customStyle="1" w:styleId="39AC54EB635B47ADB51B97222AAC5A4B">
    <w:name w:val="39AC54EB635B47ADB51B97222AAC5A4B"/>
  </w:style>
  <w:style w:type="paragraph" w:customStyle="1" w:styleId="25C1292F3D9F441E9FA4EC8D35C9FBFD">
    <w:name w:val="25C1292F3D9F441E9FA4EC8D35C9FBFD"/>
  </w:style>
  <w:style w:type="paragraph" w:customStyle="1" w:styleId="BAB414DD638B443D864E738AB847DEFA">
    <w:name w:val="BAB414DD638B443D864E738AB847DEFA"/>
  </w:style>
  <w:style w:type="paragraph" w:customStyle="1" w:styleId="FC9C35B76A154A6D94ED793D993862D5">
    <w:name w:val="FC9C35B76A154A6D94ED793D993862D5"/>
    <w:rsid w:val="00C913B3"/>
  </w:style>
  <w:style w:type="paragraph" w:customStyle="1" w:styleId="2CBDF2EDDBC7437597B9C538746793F1">
    <w:name w:val="2CBDF2EDDBC7437597B9C538746793F1"/>
    <w:rsid w:val="00C913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BUS_Activity Based Cost Tracke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7F5E6"/>
      </a:accent1>
      <a:accent2>
        <a:srgbClr val="333A56"/>
      </a:accent2>
      <a:accent3>
        <a:srgbClr val="52658F"/>
      </a:accent3>
      <a:accent4>
        <a:srgbClr val="E8E8E8"/>
      </a:accent4>
      <a:accent5>
        <a:srgbClr val="000000"/>
      </a:accent5>
      <a:accent6>
        <a:srgbClr val="8A8A8A"/>
      </a:accent6>
      <a:hlink>
        <a:srgbClr val="0096D2"/>
      </a:hlink>
      <a:folHlink>
        <a:srgbClr val="00578B"/>
      </a:folHlink>
    </a:clrScheme>
    <a:fontScheme name="BUS_Activity Based Cost Tracker">
      <a:majorFont>
        <a:latin typeface="Constant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F25DB5-A844-491D-949B-0ABB888794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B7F0AC-3C7A-4BAB-BA04-6ABFA88AE5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E7C01E-68AF-4E36-AF66-599497CE887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2A2F97C0-A0CD-4AA1-AEE6-2C1F7782B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 Rechnung mit Microsoft Invoicing.dotx</Template>
  <TotalTime>0</TotalTime>
  <Pages>1</Pages>
  <Words>146</Words>
  <Characters>926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2025-02-11T12:01:00Z</dcterms:created>
  <dcterms:modified xsi:type="dcterms:W3CDTF">2025-02-22T15:13:00Z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